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1.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2.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4.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5.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Ex4.xml" ContentType="application/vnd.ms-office.chartex+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92"/>
      </w:tblGrid>
      <w:tr w:rsidR="00B0688D" w14:paraId="3870BF31" w14:textId="77777777" w:rsidTr="00B0688D">
        <w:trPr>
          <w:trHeight w:val="1771"/>
        </w:trPr>
        <w:tc>
          <w:tcPr>
            <w:tcW w:w="7240" w:type="dxa"/>
            <w:tcBorders>
              <w:top w:val="nil"/>
              <w:left w:val="nil"/>
              <w:bottom w:val="nil"/>
              <w:right w:val="nil"/>
            </w:tcBorders>
          </w:tcPr>
          <w:p w14:paraId="2C89AAF8" w14:textId="51756FDB" w:rsidR="00B0688D" w:rsidRDefault="00B0688D" w:rsidP="007057F4">
            <w:r>
              <w:rPr>
                <w:noProof/>
              </w:rPr>
              <mc:AlternateContent>
                <mc:Choice Requires="wps">
                  <w:drawing>
                    <wp:inline distT="0" distB="0" distL="0" distR="0" wp14:anchorId="210735DC" wp14:editId="43D63292">
                      <wp:extent cx="5455920" cy="1973580"/>
                      <wp:effectExtent l="0" t="0" r="0" b="7620"/>
                      <wp:docPr id="8" name="Text Box 8"/>
                      <wp:cNvGraphicFramePr/>
                      <a:graphic xmlns:a="http://schemas.openxmlformats.org/drawingml/2006/main">
                        <a:graphicData uri="http://schemas.microsoft.com/office/word/2010/wordprocessingShape">
                          <wps:wsp>
                            <wps:cNvSpPr txBox="1"/>
                            <wps:spPr>
                              <a:xfrm>
                                <a:off x="0" y="0"/>
                                <a:ext cx="5455920" cy="1973580"/>
                              </a:xfrm>
                              <a:prstGeom prst="rect">
                                <a:avLst/>
                              </a:prstGeom>
                              <a:noFill/>
                              <a:ln w="6350">
                                <a:noFill/>
                              </a:ln>
                            </wps:spPr>
                            <wps:txbx>
                              <w:txbxContent>
                                <w:p w14:paraId="5BC483AC" w14:textId="1C87E1ED" w:rsidR="00B0688D" w:rsidRPr="00DE5556" w:rsidRDefault="00DE5556" w:rsidP="002E0194">
                                  <w:pPr>
                                    <w:pStyle w:val="Title"/>
                                    <w:rPr>
                                      <w:sz w:val="56"/>
                                      <w:szCs w:val="56"/>
                                    </w:rPr>
                                  </w:pPr>
                                  <w:r>
                                    <w:t>BUISNESS REPORT ON HEALTH INSURANCE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0735DC" id="_x0000_t202" coordsize="21600,21600" o:spt="202" path="m,l,21600r21600,l21600,xe">
                      <v:stroke joinstyle="miter"/>
                      <v:path gradientshapeok="t" o:connecttype="rect"/>
                    </v:shapetype>
                    <v:shape id="Text Box 8" o:spid="_x0000_s1026" type="#_x0000_t202" style="width:429.6pt;height:15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" filled="f" stroked="f" strokeweight=".5pt">
                      <v:textbox>
                        <w:txbxContent>
                          <w:p w14:paraId="5BC483AC" w14:textId="1C87E1ED" w:rsidR="00B0688D" w:rsidRPr="00DE5556" w:rsidRDefault="00DE5556" w:rsidP="002E0194">
                            <w:pPr>
                              <w:pStyle w:val="Title"/>
                              <w:rPr>
                                <w:sz w:val="56"/>
                                <w:szCs w:val="56"/>
                              </w:rPr>
                            </w:pPr>
                            <w:r>
                              <w:t>BUISNESS REPORT ON HEALTH INSURANCE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7C112E5D" w14:textId="77777777" w:rsidTr="00B0688D">
        <w:trPr>
          <w:trHeight w:val="2043"/>
        </w:trPr>
        <w:tc>
          <w:tcPr>
            <w:tcW w:w="4572" w:type="dxa"/>
          </w:tcPr>
          <w:p w14:paraId="58637F22" w14:textId="77777777" w:rsidR="00B0688D" w:rsidRDefault="00B0688D" w:rsidP="007057F4">
            <w:r>
              <w:rPr>
                <w:noProof/>
              </w:rPr>
              <mc:AlternateContent>
                <mc:Choice Requires="wps">
                  <w:drawing>
                    <wp:inline distT="0" distB="0" distL="0" distR="0" wp14:anchorId="0FB361A6" wp14:editId="6FB5E323">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16CB8FD2" w14:textId="19A1DE2C" w:rsidR="00B0688D" w:rsidRPr="002178B9" w:rsidRDefault="00DE5556" w:rsidP="004F2231">
                                  <w:pPr>
                                    <w:rPr>
                                      <w:rFonts w:asciiTheme="majorHAnsi" w:hAnsiTheme="majorHAnsi"/>
                                      <w:color w:val="0189F9" w:themeColor="accent1"/>
                                      <w:sz w:val="48"/>
                                      <w:szCs w:val="48"/>
                                    </w:rPr>
                                  </w:pPr>
                                  <w:r>
                                    <w:rPr>
                                      <w:rFonts w:asciiTheme="majorHAnsi" w:hAnsiTheme="majorHAnsi"/>
                                      <w:color w:val="0189F9" w:themeColor="accent1"/>
                                      <w:sz w:val="48"/>
                                      <w:szCs w:val="48"/>
                                    </w:rPr>
                                    <w:t>Great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B361A6"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16CB8FD2" w14:textId="19A1DE2C" w:rsidR="00B0688D" w:rsidRPr="002178B9" w:rsidRDefault="00DE5556" w:rsidP="004F2231">
                            <w:pPr>
                              <w:rPr>
                                <w:rFonts w:asciiTheme="majorHAnsi" w:hAnsiTheme="majorHAnsi"/>
                                <w:color w:val="0189F9" w:themeColor="accent1"/>
                                <w:sz w:val="48"/>
                                <w:szCs w:val="48"/>
                              </w:rPr>
                            </w:pPr>
                            <w:r>
                              <w:rPr>
                                <w:rFonts w:asciiTheme="majorHAnsi" w:hAnsiTheme="majorHAnsi"/>
                                <w:color w:val="0189F9" w:themeColor="accent1"/>
                                <w:sz w:val="48"/>
                                <w:szCs w:val="48"/>
                              </w:rPr>
                              <w:t>Great learning</w:t>
                            </w:r>
                          </w:p>
                        </w:txbxContent>
                      </v:textbox>
                      <w10:anchorlock/>
                    </v:shape>
                  </w:pict>
                </mc:Fallback>
              </mc:AlternateContent>
            </w:r>
            <w:r>
              <w:rPr>
                <w:noProof/>
              </w:rPr>
              <mc:AlternateContent>
                <mc:Choice Requires="wps">
                  <w:drawing>
                    <wp:inline distT="0" distB="0" distL="0" distR="0" wp14:anchorId="2FD79AA5" wp14:editId="7D547930">
                      <wp:extent cx="2903220" cy="605155"/>
                      <wp:effectExtent l="0" t="0" r="0" b="4445"/>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6B792EC8" w14:textId="0FA8C4C4" w:rsidR="00B0688D" w:rsidRPr="007057F4" w:rsidRDefault="00B0688D" w:rsidP="007057F4">
                                  <w:r w:rsidRPr="00B0688D">
                                    <w:t xml:space="preserve">Email: </w:t>
                                  </w:r>
                                  <w:r w:rsidR="00DE5556">
                                    <w:t>info@greatlearning.in</w:t>
                                  </w:r>
                                </w:p>
                                <w:p w14:paraId="2304A2DF" w14:textId="6BA2C81A" w:rsidR="00B0688D" w:rsidRDefault="00B0688D" w:rsidP="007057F4">
                                  <w:r w:rsidRPr="007057F4">
                                    <w:t xml:space="preserve">Website: </w:t>
                                  </w:r>
                                  <w:hyperlink r:id="rId7" w:history="1">
                                    <w:r w:rsidR="00DE5556" w:rsidRPr="00E80815">
                                      <w:rPr>
                                        <w:rStyle w:val="Hyperlink"/>
                                      </w:rPr>
                                      <w:t>www.great</w:t>
                                    </w:r>
                                  </w:hyperlink>
                                  <w:r w:rsidR="00DE5556">
                                    <w:t xml:space="preserve"> learning.com</w:t>
                                  </w:r>
                                </w:p>
                                <w:p w14:paraId="5EE3833B" w14:textId="77777777" w:rsidR="00DE5556" w:rsidRPr="00B0688D" w:rsidRDefault="00DE5556" w:rsidP="007057F4"/>
                                <w:p w14:paraId="03E9145D"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D79AA5" id="Text Box 7" o:spid="_x0000_s1028" type="#_x0000_t202" style="width:228.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" filled="f" stroked="f" strokeweight=".5pt">
                      <v:textbox>
                        <w:txbxContent>
                          <w:p w14:paraId="6B792EC8" w14:textId="0FA8C4C4" w:rsidR="00B0688D" w:rsidRPr="007057F4" w:rsidRDefault="00B0688D" w:rsidP="007057F4">
                            <w:r w:rsidRPr="00B0688D">
                              <w:t xml:space="preserve">Email: </w:t>
                            </w:r>
                            <w:r w:rsidR="00DE5556">
                              <w:t>info@greatlearning.in</w:t>
                            </w:r>
                          </w:p>
                          <w:p w14:paraId="2304A2DF" w14:textId="6BA2C81A" w:rsidR="00B0688D" w:rsidRDefault="00B0688D" w:rsidP="007057F4">
                            <w:r w:rsidRPr="007057F4">
                              <w:t xml:space="preserve">Website: </w:t>
                            </w:r>
                            <w:hyperlink r:id="rId8" w:history="1">
                              <w:r w:rsidR="00DE5556" w:rsidRPr="00E80815">
                                <w:rPr>
                                  <w:rStyle w:val="Hyperlink"/>
                                </w:rPr>
                                <w:t>www.great</w:t>
                              </w:r>
                            </w:hyperlink>
                            <w:r w:rsidR="00DE5556">
                              <w:t xml:space="preserve"> learning.com</w:t>
                            </w:r>
                          </w:p>
                          <w:p w14:paraId="5EE3833B" w14:textId="77777777" w:rsidR="00DE5556" w:rsidRPr="00B0688D" w:rsidRDefault="00DE5556" w:rsidP="007057F4"/>
                          <w:p w14:paraId="03E9145D"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32A2F16E" w14:textId="77777777" w:rsidTr="007057F4">
        <w:trPr>
          <w:trHeight w:val="1080"/>
        </w:trPr>
        <w:tc>
          <w:tcPr>
            <w:tcW w:w="5449" w:type="dxa"/>
            <w:vAlign w:val="center"/>
          </w:tcPr>
          <w:p w14:paraId="3A2C9F05" w14:textId="77777777" w:rsidR="00B0688D" w:rsidRDefault="00B0688D" w:rsidP="007057F4">
            <w:r>
              <w:rPr>
                <w:noProof/>
              </w:rPr>
              <mc:AlternateContent>
                <mc:Choice Requires="wps">
                  <w:drawing>
                    <wp:inline distT="0" distB="0" distL="0" distR="0" wp14:anchorId="2CBA310E" wp14:editId="7DF8C16C">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7BC8CF57" w14:textId="2895C8D3" w:rsidR="00B0688D" w:rsidRDefault="00DE5556" w:rsidP="004F2231">
                                  <w:pPr>
                                    <w:rPr>
                                      <w:szCs w:val="28"/>
                                    </w:rPr>
                                  </w:pPr>
                                  <w:r>
                                    <w:rPr>
                                      <w:szCs w:val="28"/>
                                    </w:rPr>
                                    <w:t xml:space="preserve"> R Naveena GLCA</w:t>
                                  </w:r>
                                </w:p>
                                <w:p w14:paraId="15461DF2" w14:textId="77D83489" w:rsidR="00DE5556" w:rsidRPr="00DE5556" w:rsidRDefault="00DE5556" w:rsidP="004F2231">
                                  <w:pPr>
                                    <w:rPr>
                                      <w:szCs w:val="28"/>
                                    </w:rPr>
                                  </w:pPr>
                                  <w:r>
                                    <w:rPr>
                                      <w:szCs w:val="28"/>
                                    </w:rPr>
                                    <w:t>naveeraj111@gmail.com</w:t>
                                  </w:r>
                                </w:p>
                                <w:p w14:paraId="11EB26AA" w14:textId="77777777" w:rsidR="00DE5556" w:rsidRPr="004F2231" w:rsidRDefault="00DE5556" w:rsidP="004F2231">
                                  <w:pPr>
                                    <w:rPr>
                                      <w:sz w:val="32"/>
                                      <w:szCs w:val="32"/>
                                    </w:rPr>
                                  </w:pPr>
                                </w:p>
                                <w:p w14:paraId="61C74978" w14:textId="77777777" w:rsidR="00B0688D" w:rsidRPr="007057F4" w:rsidRDefault="00B0688D" w:rsidP="007057F4">
                                  <w:r w:rsidRPr="007057F4">
                                    <w:t>Email [Email Here]</w:t>
                                  </w:r>
                                </w:p>
                                <w:p w14:paraId="355A6D04" w14:textId="77777777" w:rsidR="00B0688D" w:rsidRPr="007057F4" w:rsidRDefault="00B0688D" w:rsidP="007057F4"/>
                                <w:p w14:paraId="691505EC"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BA310E" id="Text Box 13" o:spid="_x0000_s1029"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" filled="f" stroked="f" strokeweight=".5pt">
                      <v:textbox>
                        <w:txbxContent>
                          <w:p w14:paraId="7BC8CF57" w14:textId="2895C8D3" w:rsidR="00B0688D" w:rsidRDefault="00DE5556" w:rsidP="004F2231">
                            <w:pPr>
                              <w:rPr>
                                <w:szCs w:val="28"/>
                              </w:rPr>
                            </w:pPr>
                            <w:r>
                              <w:rPr>
                                <w:szCs w:val="28"/>
                              </w:rPr>
                              <w:t xml:space="preserve"> R Naveena GLCA</w:t>
                            </w:r>
                          </w:p>
                          <w:p w14:paraId="15461DF2" w14:textId="77D83489" w:rsidR="00DE5556" w:rsidRPr="00DE5556" w:rsidRDefault="00DE5556" w:rsidP="004F2231">
                            <w:pPr>
                              <w:rPr>
                                <w:szCs w:val="28"/>
                              </w:rPr>
                            </w:pPr>
                            <w:r>
                              <w:rPr>
                                <w:szCs w:val="28"/>
                              </w:rPr>
                              <w:t>naveeraj111@gmail.com</w:t>
                            </w:r>
                          </w:p>
                          <w:p w14:paraId="11EB26AA" w14:textId="77777777" w:rsidR="00DE5556" w:rsidRPr="004F2231" w:rsidRDefault="00DE5556" w:rsidP="004F2231">
                            <w:pPr>
                              <w:rPr>
                                <w:sz w:val="32"/>
                                <w:szCs w:val="32"/>
                              </w:rPr>
                            </w:pPr>
                          </w:p>
                          <w:p w14:paraId="61C74978" w14:textId="77777777" w:rsidR="00B0688D" w:rsidRPr="007057F4" w:rsidRDefault="00B0688D" w:rsidP="007057F4">
                            <w:r w:rsidRPr="007057F4">
                              <w:t>Email [Email Here]</w:t>
                            </w:r>
                          </w:p>
                          <w:p w14:paraId="355A6D04" w14:textId="77777777" w:rsidR="00B0688D" w:rsidRPr="007057F4" w:rsidRDefault="00B0688D" w:rsidP="007057F4"/>
                          <w:p w14:paraId="691505EC" w14:textId="77777777" w:rsidR="00B0688D" w:rsidRPr="007057F4" w:rsidRDefault="00B0688D" w:rsidP="007057F4"/>
                        </w:txbxContent>
                      </v:textbox>
                      <w10:anchorlock/>
                    </v:shape>
                  </w:pict>
                </mc:Fallback>
              </mc:AlternateContent>
            </w:r>
          </w:p>
        </w:tc>
        <w:tc>
          <w:tcPr>
            <w:tcW w:w="4901" w:type="dxa"/>
            <w:vAlign w:val="center"/>
          </w:tcPr>
          <w:p w14:paraId="5CDD58C2" w14:textId="3C645964" w:rsidR="00B0688D" w:rsidRDefault="00B0688D" w:rsidP="007057F4">
            <w:pPr>
              <w:jc w:val="right"/>
            </w:pPr>
          </w:p>
        </w:tc>
      </w:tr>
    </w:tbl>
    <w:p w14:paraId="3014D278" w14:textId="77777777" w:rsidR="008A3C95" w:rsidRDefault="008A3C95" w:rsidP="007057F4"/>
    <w:p w14:paraId="29DB0057" w14:textId="1DFB9005" w:rsidR="00CC5A96" w:rsidRDefault="002E0194" w:rsidP="007057F4">
      <w:r>
        <w:rPr>
          <w:noProof/>
        </w:rPr>
        <w:drawing>
          <wp:anchor distT="0" distB="0" distL="114300" distR="114300" simplePos="0" relativeHeight="251662336" behindDoc="1" locked="0" layoutInCell="1" allowOverlap="1" wp14:anchorId="304D2707" wp14:editId="1ADF015A">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784389F2" wp14:editId="52100837">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4C181732" wp14:editId="005E43A9">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0980A5" wp14:editId="3E83BAF7">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59887" cy="2490114"/>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p w14:paraId="50E8B619" w14:textId="29A75151" w:rsidR="00CC5A96" w:rsidRPr="00B71C9B" w:rsidRDefault="00CC5A96" w:rsidP="00B71C9B">
      <w:pPr>
        <w:spacing w:after="200" w:line="240" w:lineRule="atLeast"/>
        <w:jc w:val="center"/>
        <w:rPr>
          <w:i/>
          <w:iCs/>
          <w:color w:val="C00000"/>
          <w:sz w:val="52"/>
          <w:szCs w:val="52"/>
        </w:rPr>
      </w:pPr>
      <w:r w:rsidRPr="00B71C9B">
        <w:rPr>
          <w:i/>
          <w:iCs/>
          <w:color w:val="C00000"/>
          <w:sz w:val="52"/>
          <w:szCs w:val="52"/>
        </w:rPr>
        <w:lastRenderedPageBreak/>
        <w:t xml:space="preserve">Cause and effect of analysis </w:t>
      </w:r>
      <w:r w:rsidR="00B71C9B" w:rsidRPr="00B71C9B">
        <w:rPr>
          <w:i/>
          <w:iCs/>
          <w:color w:val="C00000"/>
          <w:sz w:val="52"/>
          <w:szCs w:val="52"/>
        </w:rPr>
        <w:t>Title on data</w:t>
      </w:r>
    </w:p>
    <w:p w14:paraId="12E7683F" w14:textId="73D9B127" w:rsidR="00B71C9B" w:rsidRPr="00B71C9B" w:rsidRDefault="00B71C9B" w:rsidP="00B71C9B">
      <w:pPr>
        <w:spacing w:after="200" w:line="240" w:lineRule="atLeast"/>
        <w:jc w:val="center"/>
        <w:rPr>
          <w:i/>
          <w:iCs/>
          <w:color w:val="C00000"/>
          <w:sz w:val="52"/>
          <w:szCs w:val="52"/>
        </w:rPr>
      </w:pPr>
      <w:r w:rsidRPr="00B71C9B">
        <w:rPr>
          <w:i/>
          <w:iCs/>
          <w:color w:val="C00000"/>
          <w:sz w:val="52"/>
          <w:szCs w:val="52"/>
        </w:rPr>
        <w:t>Of Insurance claims</w:t>
      </w:r>
    </w:p>
    <w:p w14:paraId="1B02677F" w14:textId="77777777" w:rsidR="00B71C9B" w:rsidRDefault="00B71C9B">
      <w:pPr>
        <w:spacing w:after="200"/>
      </w:pPr>
    </w:p>
    <w:p w14:paraId="144A4FF6" w14:textId="77777777" w:rsidR="00B71C9B" w:rsidRDefault="00B71C9B">
      <w:pPr>
        <w:spacing w:after="200"/>
      </w:pPr>
    </w:p>
    <w:p w14:paraId="78AA0757" w14:textId="54384F48" w:rsidR="00B71C9B" w:rsidRPr="00B71C9B" w:rsidRDefault="00B71C9B" w:rsidP="00B71C9B">
      <w:pPr>
        <w:spacing w:after="200"/>
        <w:rPr>
          <w:sz w:val="32"/>
          <w:szCs w:val="32"/>
        </w:rPr>
      </w:pPr>
      <w:r w:rsidRPr="00B71C9B">
        <w:rPr>
          <w:sz w:val="32"/>
          <w:szCs w:val="32"/>
        </w:rPr>
        <w:t xml:space="preserve"> 1.  Perform the Exploratory Data Analysis on the data.</w:t>
      </w:r>
    </w:p>
    <w:p w14:paraId="26754F9A" w14:textId="77777777" w:rsidR="00355B4B" w:rsidRDefault="00B71C9B" w:rsidP="00355B4B">
      <w:pPr>
        <w:spacing w:after="200"/>
      </w:pPr>
      <w:r>
        <w:t xml:space="preserve">                      </w:t>
      </w:r>
      <w:r w:rsidRPr="00B71C9B">
        <w:t>a) Identify the categorical and continuous variable</w:t>
      </w:r>
    </w:p>
    <w:p w14:paraId="7E39604D" w14:textId="672C3836" w:rsidR="00CC5A96" w:rsidRPr="00355B4B" w:rsidRDefault="005A4E5B" w:rsidP="00355B4B">
      <w:pPr>
        <w:spacing w:after="200"/>
      </w:pPr>
      <w:r>
        <w:rPr>
          <w:noProof/>
        </w:rPr>
        <mc:AlternateContent>
          <mc:Choice Requires="wps">
            <w:drawing>
              <wp:anchor distT="0" distB="0" distL="114300" distR="114300" simplePos="0" relativeHeight="251665408" behindDoc="0" locked="0" layoutInCell="1" allowOverlap="1" wp14:anchorId="5B2ECF7B" wp14:editId="7E2E9273">
                <wp:simplePos x="0" y="0"/>
                <wp:positionH relativeFrom="column">
                  <wp:posOffset>1760220</wp:posOffset>
                </wp:positionH>
                <wp:positionV relativeFrom="paragraph">
                  <wp:posOffset>2564130</wp:posOffset>
                </wp:positionV>
                <wp:extent cx="2316480" cy="1005840"/>
                <wp:effectExtent l="0" t="0" r="26670" b="22860"/>
                <wp:wrapNone/>
                <wp:docPr id="15" name="Text Box 15"/>
                <wp:cNvGraphicFramePr/>
                <a:graphic xmlns:a="http://schemas.openxmlformats.org/drawingml/2006/main">
                  <a:graphicData uri="http://schemas.microsoft.com/office/word/2010/wordprocessingShape">
                    <wps:wsp>
                      <wps:cNvSpPr txBox="1"/>
                      <wps:spPr>
                        <a:xfrm>
                          <a:off x="0" y="0"/>
                          <a:ext cx="2316480" cy="1005840"/>
                        </a:xfrm>
                        <a:prstGeom prst="rect">
                          <a:avLst/>
                        </a:prstGeom>
                        <a:solidFill>
                          <a:schemeClr val="lt1"/>
                        </a:solidFill>
                        <a:ln w="6350">
                          <a:solidFill>
                            <a:prstClr val="black"/>
                          </a:solidFill>
                        </a:ln>
                      </wps:spPr>
                      <wps:txbx>
                        <w:txbxContent>
                          <w:p w14:paraId="4590455B" w14:textId="4B25B620" w:rsidR="005A4E5B" w:rsidRPr="005A4E5B" w:rsidRDefault="005A4E5B" w:rsidP="005A4E5B">
                            <w:pPr>
                              <w:rPr>
                                <w:i/>
                                <w:iCs/>
                                <w:color w:val="92D050"/>
                                <w:sz w:val="32"/>
                                <w:szCs w:val="32"/>
                                <w:lang w:val="en-IN"/>
                              </w:rPr>
                            </w:pPr>
                            <w:r w:rsidRPr="00355B4B">
                              <w:rPr>
                                <w:i/>
                                <w:iCs/>
                                <w:color w:val="92D050"/>
                                <w:sz w:val="32"/>
                                <w:szCs w:val="32"/>
                                <w:lang w:val="en-IN"/>
                              </w:rPr>
                              <w:t>Discrete variable</w:t>
                            </w:r>
                          </w:p>
                          <w:p w14:paraId="4AC188CD" w14:textId="77777777" w:rsidR="005A4E5B" w:rsidRPr="005A4E5B" w:rsidRDefault="005A4E5B" w:rsidP="005A4E5B">
                            <w:pPr>
                              <w:rPr>
                                <w:b w:val="0"/>
                                <w:i/>
                                <w:iCs/>
                                <w:lang w:val="en-IN"/>
                              </w:rPr>
                            </w:pPr>
                            <w:r w:rsidRPr="005A4E5B">
                              <w:rPr>
                                <w:b w:val="0"/>
                                <w:i/>
                                <w:iCs/>
                                <w:lang w:val="en"/>
                              </w:rPr>
                              <w:t>A variable that takes only a finite number of real values.</w:t>
                            </w:r>
                          </w:p>
                          <w:p w14:paraId="31853812" w14:textId="77777777" w:rsidR="005A4E5B" w:rsidRDefault="005A4E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CF7B" id="Text Box 15" o:spid="_x0000_s1030" type="#_x0000_t202" style="position:absolute;margin-left:138.6pt;margin-top:201.9pt;width:182.4pt;height:7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" fillcolor="white [3201]" strokeweight=".5pt">
                <v:textbox>
                  <w:txbxContent>
                    <w:p w14:paraId="4590455B" w14:textId="4B25B620" w:rsidR="005A4E5B" w:rsidRPr="005A4E5B" w:rsidRDefault="005A4E5B" w:rsidP="005A4E5B">
                      <w:pPr>
                        <w:rPr>
                          <w:i/>
                          <w:iCs/>
                          <w:color w:val="92D050"/>
                          <w:sz w:val="32"/>
                          <w:szCs w:val="32"/>
                          <w:lang w:val="en-IN"/>
                        </w:rPr>
                      </w:pPr>
                      <w:r w:rsidRPr="00355B4B">
                        <w:rPr>
                          <w:i/>
                          <w:iCs/>
                          <w:color w:val="92D050"/>
                          <w:sz w:val="32"/>
                          <w:szCs w:val="32"/>
                          <w:lang w:val="en-IN"/>
                        </w:rPr>
                        <w:t>Discrete variable</w:t>
                      </w:r>
                    </w:p>
                    <w:p w14:paraId="4AC188CD" w14:textId="77777777" w:rsidR="005A4E5B" w:rsidRPr="005A4E5B" w:rsidRDefault="005A4E5B" w:rsidP="005A4E5B">
                      <w:pPr>
                        <w:rPr>
                          <w:b w:val="0"/>
                          <w:i/>
                          <w:iCs/>
                          <w:lang w:val="en-IN"/>
                        </w:rPr>
                      </w:pPr>
                      <w:r w:rsidRPr="005A4E5B">
                        <w:rPr>
                          <w:b w:val="0"/>
                          <w:i/>
                          <w:iCs/>
                          <w:lang w:val="en"/>
                        </w:rPr>
                        <w:t>A variable that takes only a finite number of real values.</w:t>
                      </w:r>
                    </w:p>
                    <w:p w14:paraId="31853812" w14:textId="77777777" w:rsidR="005A4E5B" w:rsidRDefault="005A4E5B"/>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C4A8BFF" wp14:editId="37511E5B">
                <wp:simplePos x="0" y="0"/>
                <wp:positionH relativeFrom="column">
                  <wp:posOffset>464820</wp:posOffset>
                </wp:positionH>
                <wp:positionV relativeFrom="paragraph">
                  <wp:posOffset>118110</wp:posOffset>
                </wp:positionV>
                <wp:extent cx="2019300" cy="1851660"/>
                <wp:effectExtent l="0" t="0" r="19050" b="15240"/>
                <wp:wrapNone/>
                <wp:docPr id="5" name="Text Box 5"/>
                <wp:cNvGraphicFramePr/>
                <a:graphic xmlns:a="http://schemas.openxmlformats.org/drawingml/2006/main">
                  <a:graphicData uri="http://schemas.microsoft.com/office/word/2010/wordprocessingShape">
                    <wps:wsp>
                      <wps:cNvSpPr txBox="1"/>
                      <wps:spPr>
                        <a:xfrm>
                          <a:off x="0" y="0"/>
                          <a:ext cx="2019300" cy="1851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985EBC7" w14:textId="6AA69B38" w:rsidR="00B71C9B" w:rsidRPr="00B71C9B" w:rsidRDefault="00B71C9B">
                            <w:pPr>
                              <w:rPr>
                                <w:color w:val="92D050"/>
                                <w:sz w:val="32"/>
                                <w:szCs w:val="32"/>
                              </w:rPr>
                            </w:pPr>
                            <w:r w:rsidRPr="00B71C9B">
                              <w:rPr>
                                <w:color w:val="92D050"/>
                                <w:sz w:val="32"/>
                                <w:szCs w:val="32"/>
                              </w:rPr>
                              <w:t>Categorical variable</w:t>
                            </w:r>
                          </w:p>
                          <w:p w14:paraId="694E1DBB" w14:textId="55A3D742" w:rsidR="00B71C9B" w:rsidRDefault="00B71C9B">
                            <w:r w:rsidRPr="00B71C9B">
                              <w:rPr>
                                <w:b w:val="0"/>
                                <w:bCs/>
                                <w:i/>
                                <w:iCs/>
                              </w:rPr>
                              <w:t>A variable that codes whether each one in a set of observations is in a particular nominal</w:t>
                            </w:r>
                            <w:r w:rsidRPr="00B71C9B">
                              <w:t xml:space="preserve"> category is called a </w:t>
                            </w:r>
                            <w:hyperlink r:id="rId16" w:tooltip="Categorical variable" w:history="1">
                              <w:r w:rsidRPr="00B71C9B">
                                <w:rPr>
                                  <w:rStyle w:val="Hyperlink"/>
                                </w:rPr>
                                <w:t>categorical variable</w:t>
                              </w:r>
                            </w:hyperlink>
                            <w:r w:rsidRPr="00B71C9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A8BFF" id="Text Box 5" o:spid="_x0000_s1031" type="#_x0000_t202" style="position:absolute;margin-left:36.6pt;margin-top:9.3pt;width:159pt;height:14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" fillcolor="white [3201]" strokecolor="#0189f9 [3204]" strokeweight="1pt">
                <v:textbox>
                  <w:txbxContent>
                    <w:p w14:paraId="0985EBC7" w14:textId="6AA69B38" w:rsidR="00B71C9B" w:rsidRPr="00B71C9B" w:rsidRDefault="00B71C9B">
                      <w:pPr>
                        <w:rPr>
                          <w:color w:val="92D050"/>
                          <w:sz w:val="32"/>
                          <w:szCs w:val="32"/>
                        </w:rPr>
                      </w:pPr>
                      <w:r w:rsidRPr="00B71C9B">
                        <w:rPr>
                          <w:color w:val="92D050"/>
                          <w:sz w:val="32"/>
                          <w:szCs w:val="32"/>
                        </w:rPr>
                        <w:t>Categorical variable</w:t>
                      </w:r>
                    </w:p>
                    <w:p w14:paraId="694E1DBB" w14:textId="55A3D742" w:rsidR="00B71C9B" w:rsidRDefault="00B71C9B">
                      <w:r w:rsidRPr="00B71C9B">
                        <w:rPr>
                          <w:b w:val="0"/>
                          <w:bCs/>
                          <w:i/>
                          <w:iCs/>
                        </w:rPr>
                        <w:t>A variable that codes whether each one in a set of observations is in a particular nominal</w:t>
                      </w:r>
                      <w:r w:rsidRPr="00B71C9B">
                        <w:t xml:space="preserve"> category is called a </w:t>
                      </w:r>
                      <w:hyperlink r:id="rId17" w:tooltip="Categorical variable" w:history="1">
                        <w:r w:rsidRPr="00B71C9B">
                          <w:rPr>
                            <w:rStyle w:val="Hyperlink"/>
                          </w:rPr>
                          <w:t>categorical variable</w:t>
                        </w:r>
                      </w:hyperlink>
                      <w:r w:rsidRPr="00B71C9B">
                        <w: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15FED4D" wp14:editId="067A34DB">
                <wp:simplePos x="0" y="0"/>
                <wp:positionH relativeFrom="column">
                  <wp:posOffset>3726180</wp:posOffset>
                </wp:positionH>
                <wp:positionV relativeFrom="paragraph">
                  <wp:posOffset>145415</wp:posOffset>
                </wp:positionV>
                <wp:extent cx="2529840" cy="1684020"/>
                <wp:effectExtent l="0" t="0" r="22860" b="11430"/>
                <wp:wrapNone/>
                <wp:docPr id="10" name="Text Box 10"/>
                <wp:cNvGraphicFramePr/>
                <a:graphic xmlns:a="http://schemas.openxmlformats.org/drawingml/2006/main">
                  <a:graphicData uri="http://schemas.microsoft.com/office/word/2010/wordprocessingShape">
                    <wps:wsp>
                      <wps:cNvSpPr txBox="1"/>
                      <wps:spPr>
                        <a:xfrm>
                          <a:off x="0" y="0"/>
                          <a:ext cx="2529840" cy="16840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3E962C5" w14:textId="4DCB242C" w:rsidR="005A4E5B" w:rsidRPr="005A4E5B" w:rsidRDefault="005A4E5B">
                            <w:pPr>
                              <w:rPr>
                                <w:i/>
                                <w:iCs/>
                                <w:color w:val="92D050"/>
                                <w:sz w:val="32"/>
                                <w:szCs w:val="32"/>
                              </w:rPr>
                            </w:pPr>
                            <w:r w:rsidRPr="005A4E5B">
                              <w:rPr>
                                <w:i/>
                                <w:iCs/>
                                <w:color w:val="92D050"/>
                                <w:sz w:val="32"/>
                                <w:szCs w:val="32"/>
                              </w:rPr>
                              <w:t>Continuous variable</w:t>
                            </w:r>
                          </w:p>
                          <w:p w14:paraId="665DFEC6" w14:textId="69C3CD94" w:rsidR="005A4E5B" w:rsidRDefault="005A4E5B">
                            <w:r w:rsidRPr="005A4E5B">
                              <w:rPr>
                                <w:b w:val="0"/>
                                <w:bCs/>
                                <w:i/>
                                <w:iCs/>
                              </w:rPr>
                              <w:t>A continuous variable is a variable whose value is obtained by measuring, i.e., one which can take on  </w:t>
                            </w:r>
                            <w:hyperlink r:id="rId18" w:tooltip="Uncountable set" w:history="1">
                              <w:r w:rsidRPr="005A4E5B">
                                <w:rPr>
                                  <w:rStyle w:val="Hyperlink"/>
                                  <w:b w:val="0"/>
                                  <w:bCs/>
                                  <w:i/>
                                  <w:iCs/>
                                </w:rPr>
                                <w:t>uncountable set</w:t>
                              </w:r>
                            </w:hyperlink>
                            <w:r w:rsidRPr="005A4E5B">
                              <w:rPr>
                                <w:b w:val="0"/>
                                <w:bCs/>
                                <w:i/>
                                <w:iCs/>
                              </w:rPr>
                              <w:t> of values</w:t>
                            </w:r>
                            <w:r w:rsidRPr="005A4E5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FED4D" id="Text Box 10" o:spid="_x0000_s1032" type="#_x0000_t202" style="position:absolute;margin-left:293.4pt;margin-top:11.45pt;width:199.2pt;height:1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" fillcolor="white [3201]" strokecolor="#0189f9 [3204]" strokeweight="1pt">
                <v:textbox>
                  <w:txbxContent>
                    <w:p w14:paraId="43E962C5" w14:textId="4DCB242C" w:rsidR="005A4E5B" w:rsidRPr="005A4E5B" w:rsidRDefault="005A4E5B">
                      <w:pPr>
                        <w:rPr>
                          <w:i/>
                          <w:iCs/>
                          <w:color w:val="92D050"/>
                          <w:sz w:val="32"/>
                          <w:szCs w:val="32"/>
                        </w:rPr>
                      </w:pPr>
                      <w:r w:rsidRPr="005A4E5B">
                        <w:rPr>
                          <w:i/>
                          <w:iCs/>
                          <w:color w:val="92D050"/>
                          <w:sz w:val="32"/>
                          <w:szCs w:val="32"/>
                        </w:rPr>
                        <w:t>Continuous variable</w:t>
                      </w:r>
                    </w:p>
                    <w:p w14:paraId="665DFEC6" w14:textId="69C3CD94" w:rsidR="005A4E5B" w:rsidRDefault="005A4E5B">
                      <w:r w:rsidRPr="005A4E5B">
                        <w:rPr>
                          <w:b w:val="0"/>
                          <w:bCs/>
                          <w:i/>
                          <w:iCs/>
                        </w:rPr>
                        <w:t>A continuous variable is a variable whose value is obtained by measuring, i.e., one which can take on  </w:t>
                      </w:r>
                      <w:hyperlink r:id="rId19" w:tooltip="Uncountable set" w:history="1">
                        <w:r w:rsidRPr="005A4E5B">
                          <w:rPr>
                            <w:rStyle w:val="Hyperlink"/>
                            <w:b w:val="0"/>
                            <w:bCs/>
                            <w:i/>
                            <w:iCs/>
                          </w:rPr>
                          <w:t>uncountable set</w:t>
                        </w:r>
                      </w:hyperlink>
                      <w:r w:rsidRPr="005A4E5B">
                        <w:rPr>
                          <w:b w:val="0"/>
                          <w:bCs/>
                          <w:i/>
                          <w:iCs/>
                        </w:rPr>
                        <w:t> of values</w:t>
                      </w:r>
                      <w:r w:rsidRPr="005A4E5B">
                        <w:t>.</w:t>
                      </w:r>
                    </w:p>
                  </w:txbxContent>
                </v:textbox>
              </v:shape>
            </w:pict>
          </mc:Fallback>
        </mc:AlternateContent>
      </w:r>
    </w:p>
    <w:p w14:paraId="606C2F9B" w14:textId="77777777" w:rsidR="00355B4B" w:rsidRDefault="00355B4B" w:rsidP="007057F4">
      <w:r>
        <w:t xml:space="preserve"> </w:t>
      </w:r>
    </w:p>
    <w:p w14:paraId="7B0B1D75" w14:textId="77777777" w:rsidR="00355B4B" w:rsidRDefault="00355B4B" w:rsidP="007057F4"/>
    <w:p w14:paraId="72276C30" w14:textId="77777777" w:rsidR="00355B4B" w:rsidRDefault="00355B4B" w:rsidP="007057F4"/>
    <w:p w14:paraId="3F8B08AC" w14:textId="77777777" w:rsidR="00355B4B" w:rsidRDefault="00355B4B" w:rsidP="007057F4"/>
    <w:p w14:paraId="3399B958" w14:textId="77777777" w:rsidR="00355B4B" w:rsidRDefault="00355B4B" w:rsidP="007057F4"/>
    <w:p w14:paraId="588C24E3" w14:textId="77777777" w:rsidR="00355B4B" w:rsidRDefault="00355B4B" w:rsidP="007057F4"/>
    <w:p w14:paraId="4C69C112" w14:textId="77777777" w:rsidR="00355B4B" w:rsidRDefault="00355B4B" w:rsidP="007057F4"/>
    <w:p w14:paraId="51EBEA71" w14:textId="77777777" w:rsidR="00355B4B" w:rsidRDefault="00355B4B" w:rsidP="007057F4"/>
    <w:p w14:paraId="75935427" w14:textId="77777777" w:rsidR="00355B4B" w:rsidRDefault="00355B4B" w:rsidP="007057F4"/>
    <w:p w14:paraId="7B396259" w14:textId="77777777" w:rsidR="00355B4B" w:rsidRDefault="00355B4B" w:rsidP="007057F4"/>
    <w:p w14:paraId="14D38C7E" w14:textId="77777777" w:rsidR="00355B4B" w:rsidRDefault="00355B4B" w:rsidP="007057F4"/>
    <w:p w14:paraId="22B50F54" w14:textId="77777777" w:rsidR="00355B4B" w:rsidRDefault="00355B4B" w:rsidP="007057F4"/>
    <w:p w14:paraId="54626C31" w14:textId="77777777" w:rsidR="00355B4B" w:rsidRDefault="00355B4B" w:rsidP="007057F4"/>
    <w:p w14:paraId="6F7C217B" w14:textId="77777777" w:rsidR="00355B4B" w:rsidRDefault="00355B4B" w:rsidP="007057F4"/>
    <w:p w14:paraId="3656217F" w14:textId="797D7223" w:rsidR="00CC5A96" w:rsidRPr="00E95471" w:rsidRDefault="00355B4B" w:rsidP="00E95471">
      <w:pPr>
        <w:pStyle w:val="ListParagraph"/>
        <w:numPr>
          <w:ilvl w:val="0"/>
          <w:numId w:val="34"/>
        </w:numPr>
        <w:rPr>
          <w:i/>
          <w:iCs/>
        </w:rPr>
      </w:pPr>
      <w:r w:rsidRPr="00E95471">
        <w:rPr>
          <w:i/>
          <w:iCs/>
        </w:rPr>
        <w:t>Here from using the given data</w:t>
      </w:r>
      <w:r w:rsidRPr="00E95471">
        <w:rPr>
          <w:i/>
          <w:iCs/>
          <w:color w:val="FF0000"/>
        </w:rPr>
        <w:t xml:space="preserve">, Sex, smoker, region </w:t>
      </w:r>
      <w:r w:rsidRPr="00E95471">
        <w:rPr>
          <w:i/>
          <w:iCs/>
        </w:rPr>
        <w:t>are categorical variables.</w:t>
      </w:r>
    </w:p>
    <w:p w14:paraId="5C90A83E" w14:textId="711B3921" w:rsidR="00355B4B" w:rsidRPr="00E95471" w:rsidRDefault="00355B4B" w:rsidP="00E95471">
      <w:pPr>
        <w:pStyle w:val="ListParagraph"/>
        <w:numPr>
          <w:ilvl w:val="0"/>
          <w:numId w:val="34"/>
        </w:numPr>
        <w:rPr>
          <w:i/>
          <w:iCs/>
        </w:rPr>
      </w:pPr>
      <w:r w:rsidRPr="00E95471">
        <w:rPr>
          <w:i/>
          <w:iCs/>
          <w:color w:val="FF0000"/>
        </w:rPr>
        <w:t xml:space="preserve">BMI, charges </w:t>
      </w:r>
      <w:r w:rsidRPr="00E95471">
        <w:rPr>
          <w:i/>
          <w:iCs/>
        </w:rPr>
        <w:t>are continuous variable.</w:t>
      </w:r>
    </w:p>
    <w:p w14:paraId="3D601B40" w14:textId="3C6B9835" w:rsidR="00355B4B" w:rsidRPr="00E95471" w:rsidRDefault="00355B4B" w:rsidP="00E95471">
      <w:pPr>
        <w:pStyle w:val="ListParagraph"/>
        <w:numPr>
          <w:ilvl w:val="0"/>
          <w:numId w:val="34"/>
        </w:numPr>
        <w:rPr>
          <w:i/>
          <w:iCs/>
        </w:rPr>
      </w:pPr>
      <w:r w:rsidRPr="00E95471">
        <w:rPr>
          <w:i/>
          <w:iCs/>
          <w:color w:val="FF0000"/>
        </w:rPr>
        <w:t xml:space="preserve">Age, children </w:t>
      </w:r>
      <w:r w:rsidRPr="00E95471">
        <w:rPr>
          <w:i/>
          <w:iCs/>
        </w:rPr>
        <w:t>are discrete variables.</w:t>
      </w:r>
    </w:p>
    <w:p w14:paraId="06BAEE6B" w14:textId="4C592516" w:rsidR="00355B4B" w:rsidRDefault="00355B4B" w:rsidP="007057F4"/>
    <w:p w14:paraId="5E2B61FC" w14:textId="415AE241" w:rsidR="00355B4B" w:rsidRDefault="00355B4B" w:rsidP="007057F4"/>
    <w:p w14:paraId="56A6AC0E" w14:textId="0EA32A09" w:rsidR="00355B4B" w:rsidRDefault="00355B4B" w:rsidP="007057F4">
      <w:pPr>
        <w:rPr>
          <w:sz w:val="32"/>
          <w:szCs w:val="32"/>
        </w:rPr>
      </w:pPr>
      <w:r w:rsidRPr="00355B4B">
        <w:rPr>
          <w:sz w:val="32"/>
          <w:szCs w:val="32"/>
        </w:rPr>
        <w:t>b) Make Histograms and box plots (univariate analysis) for continuous variables and do a correlation analysis (multivariate analysis)</w:t>
      </w:r>
    </w:p>
    <w:p w14:paraId="249054D1" w14:textId="50129C95" w:rsidR="00355B4B" w:rsidRDefault="00355B4B" w:rsidP="007057F4">
      <w:pPr>
        <w:rPr>
          <w:sz w:val="32"/>
          <w:szCs w:val="32"/>
        </w:rPr>
      </w:pPr>
    </w:p>
    <w:p w14:paraId="750DE4FB" w14:textId="418A8DBF" w:rsidR="00355B4B" w:rsidRPr="00355B4B" w:rsidRDefault="00355B4B" w:rsidP="007057F4">
      <w:pPr>
        <w:rPr>
          <w:sz w:val="32"/>
          <w:szCs w:val="32"/>
        </w:rPr>
      </w:pPr>
      <w:r>
        <w:rPr>
          <w:noProof/>
        </w:rPr>
        <w:lastRenderedPageBreak/>
        <mc:AlternateContent>
          <mc:Choice Requires="cx1">
            <w:drawing>
              <wp:inline distT="0" distB="0" distL="0" distR="0" wp14:anchorId="708B4C60" wp14:editId="2CFC60F1">
                <wp:extent cx="2720340" cy="1775460"/>
                <wp:effectExtent l="0" t="0" r="3810" b="15240"/>
                <wp:docPr id="17" name="Chart 17">
                  <a:extLst xmlns:a="http://schemas.openxmlformats.org/drawingml/2006/main">
                    <a:ext uri="{FF2B5EF4-FFF2-40B4-BE49-F238E27FC236}">
                      <a16:creationId xmlns:a16="http://schemas.microsoft.com/office/drawing/2014/main" id="{066E8E6E-3484-B734-5088-7A1E8278EE3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708B4C60" wp14:editId="2CFC60F1">
                <wp:extent cx="2720340" cy="1775460"/>
                <wp:effectExtent l="0" t="0" r="3810" b="15240"/>
                <wp:docPr id="17" name="Chart 17">
                  <a:extLst xmlns:a="http://schemas.openxmlformats.org/drawingml/2006/main">
                    <a:ext uri="{FF2B5EF4-FFF2-40B4-BE49-F238E27FC236}">
                      <a16:creationId xmlns:a16="http://schemas.microsoft.com/office/drawing/2014/main" id="{066E8E6E-3484-B734-5088-7A1E8278EE3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7" name="Chart 17">
                          <a:extLst>
                            <a:ext uri="{FF2B5EF4-FFF2-40B4-BE49-F238E27FC236}">
                              <a16:creationId xmlns:a16="http://schemas.microsoft.com/office/drawing/2014/main" id="{066E8E6E-3484-B734-5088-7A1E8278EE39}"/>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2720340" cy="1775460"/>
                        </a:xfrm>
                        <a:prstGeom prst="rect">
                          <a:avLst/>
                        </a:prstGeom>
                      </pic:spPr>
                    </pic:pic>
                  </a:graphicData>
                </a:graphic>
              </wp:inline>
            </w:drawing>
          </mc:Fallback>
        </mc:AlternateContent>
      </w:r>
      <w:r w:rsidR="00607E2C" w:rsidRPr="00607E2C">
        <w:rPr>
          <w:noProof/>
          <w:sz w:val="32"/>
          <w:szCs w:val="32"/>
        </w:rPr>
        <w:t xml:space="preserve"> </w:t>
      </w:r>
      <w:r w:rsidR="00607E2C">
        <w:rPr>
          <w:noProof/>
          <w:sz w:val="32"/>
          <w:szCs w:val="32"/>
        </w:rPr>
        <w:drawing>
          <wp:inline distT="0" distB="0" distL="0" distR="0" wp14:anchorId="5A4E9567" wp14:editId="7FDA8177">
            <wp:extent cx="3496558" cy="1705610"/>
            <wp:effectExtent l="0" t="0" r="8890" b="8890"/>
            <wp:docPr id="26" name="Picture 2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7349" cy="1779165"/>
                    </a:xfrm>
                    <a:prstGeom prst="rect">
                      <a:avLst/>
                    </a:prstGeom>
                    <a:noFill/>
                  </pic:spPr>
                </pic:pic>
              </a:graphicData>
            </a:graphic>
          </wp:inline>
        </w:drawing>
      </w:r>
    </w:p>
    <w:p w14:paraId="678F9DAD" w14:textId="77777777" w:rsidR="00607E2C" w:rsidRDefault="00607E2C">
      <w:pPr>
        <w:spacing w:after="200"/>
      </w:pPr>
      <w:r>
        <w:t xml:space="preserve"> </w:t>
      </w:r>
    </w:p>
    <w:p w14:paraId="37F54EF1" w14:textId="5F833030" w:rsidR="00607E2C" w:rsidRDefault="00607E2C">
      <w:pPr>
        <w:spacing w:after="200"/>
      </w:pPr>
      <w:r>
        <w:rPr>
          <w:noProof/>
        </w:rPr>
        <mc:AlternateContent>
          <mc:Choice Requires="cx1">
            <w:drawing>
              <wp:inline distT="0" distB="0" distL="0" distR="0" wp14:anchorId="2D21DF4A" wp14:editId="7964B8EC">
                <wp:extent cx="4122420" cy="1935480"/>
                <wp:effectExtent l="0" t="0" r="11430" b="7620"/>
                <wp:docPr id="29" name="Chart 29">
                  <a:extLst xmlns:a="http://schemas.openxmlformats.org/drawingml/2006/main">
                    <a:ext uri="{FF2B5EF4-FFF2-40B4-BE49-F238E27FC236}">
                      <a16:creationId xmlns:a16="http://schemas.microsoft.com/office/drawing/2014/main" id="{2478354F-BCAC-27D3-68A4-322FD1BAB30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3"/>
                  </a:graphicData>
                </a:graphic>
              </wp:inline>
            </w:drawing>
          </mc:Choice>
          <mc:Fallback>
            <w:drawing>
              <wp:inline distT="0" distB="0" distL="0" distR="0" wp14:anchorId="2D21DF4A" wp14:editId="7964B8EC">
                <wp:extent cx="4122420" cy="1935480"/>
                <wp:effectExtent l="0" t="0" r="11430" b="7620"/>
                <wp:docPr id="29" name="Chart 29">
                  <a:extLst xmlns:a="http://schemas.openxmlformats.org/drawingml/2006/main">
                    <a:ext uri="{FF2B5EF4-FFF2-40B4-BE49-F238E27FC236}">
                      <a16:creationId xmlns:a16="http://schemas.microsoft.com/office/drawing/2014/main" id="{2478354F-BCAC-27D3-68A4-322FD1BAB30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Chart 29">
                          <a:extLst>
                            <a:ext uri="{FF2B5EF4-FFF2-40B4-BE49-F238E27FC236}">
                              <a16:creationId xmlns:a16="http://schemas.microsoft.com/office/drawing/2014/main" id="{2478354F-BCAC-27D3-68A4-322FD1BAB300}"/>
                            </a:ext>
                          </a:extLst>
                        </pic:cNvPr>
                        <pic:cNvPicPr>
                          <a:picLocks noGrp="1" noRot="1" noChangeAspect="1" noMove="1" noResize="1" noEditPoints="1" noAdjustHandles="1" noChangeArrowheads="1" noChangeShapeType="1"/>
                        </pic:cNvPicPr>
                      </pic:nvPicPr>
                      <pic:blipFill>
                        <a:blip r:embed="rId24"/>
                        <a:stretch>
                          <a:fillRect/>
                        </a:stretch>
                      </pic:blipFill>
                      <pic:spPr>
                        <a:xfrm>
                          <a:off x="0" y="0"/>
                          <a:ext cx="4122420" cy="1935480"/>
                        </a:xfrm>
                        <a:prstGeom prst="rect">
                          <a:avLst/>
                        </a:prstGeom>
                      </pic:spPr>
                    </pic:pic>
                  </a:graphicData>
                </a:graphic>
              </wp:inline>
            </w:drawing>
          </mc:Fallback>
        </mc:AlternateContent>
      </w:r>
    </w:p>
    <w:p w14:paraId="29B7756A" w14:textId="3CB60901" w:rsidR="00CC5A96" w:rsidRDefault="00CC5A96">
      <w:pPr>
        <w:spacing w:after="200"/>
      </w:pPr>
    </w:p>
    <w:p w14:paraId="75B2908B" w14:textId="431879B5" w:rsidR="00CC5A96" w:rsidRDefault="00CC5A96" w:rsidP="007057F4"/>
    <w:p w14:paraId="326544FD" w14:textId="4AA168D7" w:rsidR="001E0DCA" w:rsidRDefault="001E0DCA">
      <w:pPr>
        <w:spacing w:after="200"/>
      </w:pPr>
      <w:r>
        <w:rPr>
          <w:noProof/>
        </w:rPr>
        <mc:AlternateContent>
          <mc:Choice Requires="cx1">
            <w:drawing>
              <wp:inline distT="0" distB="0" distL="0" distR="0" wp14:anchorId="634D7A0B" wp14:editId="575C8D99">
                <wp:extent cx="4930140" cy="1836420"/>
                <wp:effectExtent l="0" t="0" r="3810" b="11430"/>
                <wp:docPr id="450" name="Chart 450">
                  <a:extLst xmlns:a="http://schemas.openxmlformats.org/drawingml/2006/main">
                    <a:ext uri="{FF2B5EF4-FFF2-40B4-BE49-F238E27FC236}">
                      <a16:creationId xmlns:a16="http://schemas.microsoft.com/office/drawing/2014/main" id="{9A1A972A-B531-7262-64FA-A4096313F4E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634D7A0B" wp14:editId="575C8D99">
                <wp:extent cx="4930140" cy="1836420"/>
                <wp:effectExtent l="0" t="0" r="3810" b="11430"/>
                <wp:docPr id="450" name="Chart 450">
                  <a:extLst xmlns:a="http://schemas.openxmlformats.org/drawingml/2006/main">
                    <a:ext uri="{FF2B5EF4-FFF2-40B4-BE49-F238E27FC236}">
                      <a16:creationId xmlns:a16="http://schemas.microsoft.com/office/drawing/2014/main" id="{9A1A972A-B531-7262-64FA-A4096313F4E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0" name="Chart 450">
                          <a:extLst>
                            <a:ext uri="{FF2B5EF4-FFF2-40B4-BE49-F238E27FC236}">
                              <a16:creationId xmlns:a16="http://schemas.microsoft.com/office/drawing/2014/main" id="{9A1A972A-B531-7262-64FA-A4096313F4EF}"/>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4930140" cy="1836420"/>
                        </a:xfrm>
                        <a:prstGeom prst="rect">
                          <a:avLst/>
                        </a:prstGeom>
                      </pic:spPr>
                    </pic:pic>
                  </a:graphicData>
                </a:graphic>
              </wp:inline>
            </w:drawing>
          </mc:Fallback>
        </mc:AlternateContent>
      </w:r>
      <w:r>
        <w:t xml:space="preserve"> </w:t>
      </w:r>
      <w:r w:rsidR="00CC5A96">
        <w:br w:type="page"/>
      </w:r>
    </w:p>
    <w:p w14:paraId="32495A43" w14:textId="21D3BC09" w:rsidR="00CC5A96" w:rsidRDefault="00CC5A96" w:rsidP="007057F4"/>
    <w:tbl>
      <w:tblPr>
        <w:tblW w:w="4800" w:type="dxa"/>
        <w:tblCellMar>
          <w:left w:w="0" w:type="dxa"/>
          <w:right w:w="0" w:type="dxa"/>
        </w:tblCellMar>
        <w:tblLook w:val="04A0" w:firstRow="1" w:lastRow="0" w:firstColumn="1" w:lastColumn="0" w:noHBand="0" w:noVBand="1"/>
      </w:tblPr>
      <w:tblGrid>
        <w:gridCol w:w="836"/>
        <w:gridCol w:w="939"/>
        <w:gridCol w:w="939"/>
        <w:gridCol w:w="939"/>
        <w:gridCol w:w="1147"/>
      </w:tblGrid>
      <w:tr w:rsidR="001E0DCA" w14:paraId="68C04F43" w14:textId="77777777" w:rsidTr="001E0DCA">
        <w:trPr>
          <w:trHeight w:val="360"/>
        </w:trPr>
        <w:tc>
          <w:tcPr>
            <w:tcW w:w="4800" w:type="dxa"/>
            <w:gridSpan w:val="5"/>
            <w:tcBorders>
              <w:top w:val="nil"/>
              <w:left w:val="nil"/>
              <w:bottom w:val="nil"/>
              <w:right w:val="nil"/>
            </w:tcBorders>
            <w:shd w:val="clear" w:color="auto" w:fill="auto"/>
            <w:noWrap/>
            <w:tcMar>
              <w:top w:w="15" w:type="dxa"/>
              <w:left w:w="15" w:type="dxa"/>
              <w:bottom w:w="0" w:type="dxa"/>
              <w:right w:w="15" w:type="dxa"/>
            </w:tcMar>
            <w:vAlign w:val="bottom"/>
            <w:hideMark/>
          </w:tcPr>
          <w:p w14:paraId="1745B869" w14:textId="149E50B7" w:rsidR="001E0DCA" w:rsidRDefault="001E0DCA">
            <w:pPr>
              <w:rPr>
                <w:rFonts w:ascii="Calibri" w:hAnsi="Calibri" w:cs="Calibri"/>
                <w:b w:val="0"/>
                <w:bCs/>
                <w:color w:val="000000"/>
                <w:szCs w:val="28"/>
                <w:lang w:eastAsia="en-IN"/>
              </w:rPr>
            </w:pPr>
            <w:r>
              <w:rPr>
                <w:rFonts w:ascii="Calibri" w:hAnsi="Calibri" w:cs="Calibri"/>
                <w:b w:val="0"/>
                <w:bCs/>
                <w:color w:val="000000"/>
                <w:szCs w:val="28"/>
              </w:rPr>
              <w:t>Correlation (</w:t>
            </w:r>
            <w:r w:rsidR="00E95471">
              <w:rPr>
                <w:rFonts w:ascii="Calibri" w:hAnsi="Calibri" w:cs="Calibri"/>
                <w:b w:val="0"/>
                <w:bCs/>
                <w:color w:val="000000"/>
                <w:szCs w:val="28"/>
              </w:rPr>
              <w:t>multivariate analysis</w:t>
            </w:r>
            <w:r>
              <w:rPr>
                <w:rFonts w:ascii="Calibri" w:hAnsi="Calibri" w:cs="Calibri"/>
                <w:b w:val="0"/>
                <w:bCs/>
                <w:color w:val="000000"/>
                <w:szCs w:val="28"/>
              </w:rPr>
              <w:t>)</w:t>
            </w:r>
          </w:p>
        </w:tc>
      </w:tr>
      <w:tr w:rsidR="001E0DCA" w14:paraId="14AAC688" w14:textId="77777777" w:rsidTr="001E0DCA">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4ADA33E" w14:textId="77777777" w:rsidR="001E0DCA" w:rsidRDefault="001E0DCA">
            <w:pPr>
              <w:rPr>
                <w:rFonts w:ascii="Calibri" w:hAnsi="Calibri" w:cs="Calibri"/>
                <w:b w:val="0"/>
                <w:bCs/>
                <w:color w:val="000000"/>
                <w:szCs w:val="28"/>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45C5C91" w14:textId="77777777" w:rsidR="001E0DCA" w:rsidRDefault="001E0DCA">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657CE63" w14:textId="77777777" w:rsidR="001E0DCA" w:rsidRDefault="001E0DCA">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1959025" w14:textId="77777777" w:rsidR="001E0DCA" w:rsidRDefault="001E0DCA">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1C7AFA8" w14:textId="77777777" w:rsidR="001E0DCA" w:rsidRDefault="001E0DCA">
            <w:pPr>
              <w:rPr>
                <w:sz w:val="20"/>
                <w:szCs w:val="20"/>
              </w:rPr>
            </w:pPr>
          </w:p>
        </w:tc>
      </w:tr>
      <w:tr w:rsidR="001E0DCA" w14:paraId="4DAA7E64" w14:textId="77777777" w:rsidTr="001E0DCA">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F04AD" w14:textId="77777777" w:rsidR="001E0DCA" w:rsidRDefault="001E0DCA">
            <w:pPr>
              <w:jc w:val="center"/>
              <w:rPr>
                <w:rFonts w:ascii="Calibri" w:hAnsi="Calibri" w:cs="Calibri"/>
                <w:i/>
                <w:iCs/>
                <w:color w:val="000000"/>
                <w:sz w:val="22"/>
              </w:rPr>
            </w:pPr>
            <w:r>
              <w:rPr>
                <w:rFonts w:ascii="Calibri" w:hAnsi="Calibri" w:cs="Calibri"/>
                <w:i/>
                <w:iCs/>
                <w:color w:val="000000"/>
                <w:sz w:val="22"/>
              </w:rPr>
              <w:t> </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B366AB" w14:textId="77777777" w:rsidR="001E0DCA" w:rsidRDefault="001E0DCA">
            <w:pPr>
              <w:jc w:val="center"/>
              <w:rPr>
                <w:rFonts w:ascii="Calibri" w:hAnsi="Calibri" w:cs="Calibri"/>
                <w:i/>
                <w:iCs/>
                <w:color w:val="FF0000"/>
                <w:sz w:val="22"/>
              </w:rPr>
            </w:pPr>
            <w:r>
              <w:rPr>
                <w:rFonts w:ascii="Calibri" w:hAnsi="Calibri" w:cs="Calibri"/>
                <w:i/>
                <w:iCs/>
                <w:color w:val="FF0000"/>
                <w:sz w:val="22"/>
              </w:rPr>
              <w:t>age</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87697D8" w14:textId="4072E3B3" w:rsidR="001E0DCA" w:rsidRDefault="001E0DCA" w:rsidP="001E0DCA">
            <w:pPr>
              <w:jc w:val="center"/>
              <w:rPr>
                <w:rFonts w:ascii="Calibri" w:hAnsi="Calibri" w:cs="Calibri"/>
                <w:i/>
                <w:iCs/>
                <w:color w:val="FF0000"/>
                <w:sz w:val="22"/>
              </w:rPr>
            </w:pPr>
            <w:r>
              <w:rPr>
                <w:rFonts w:ascii="Calibri" w:hAnsi="Calibri" w:cs="Calibri"/>
                <w:i/>
                <w:iCs/>
                <w:color w:val="FF0000"/>
                <w:sz w:val="22"/>
              </w:rPr>
              <w:t>BMI</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AC1EA0" w14:textId="77777777" w:rsidR="001E0DCA" w:rsidRDefault="001E0DCA">
            <w:pPr>
              <w:jc w:val="center"/>
              <w:rPr>
                <w:rFonts w:ascii="Calibri" w:hAnsi="Calibri" w:cs="Calibri"/>
                <w:i/>
                <w:iCs/>
                <w:color w:val="FF0000"/>
                <w:sz w:val="22"/>
              </w:rPr>
            </w:pPr>
            <w:r>
              <w:rPr>
                <w:rFonts w:ascii="Calibri" w:hAnsi="Calibri" w:cs="Calibri"/>
                <w:i/>
                <w:iCs/>
                <w:color w:val="FF0000"/>
                <w:sz w:val="22"/>
              </w:rPr>
              <w:t>children</w:t>
            </w:r>
          </w:p>
        </w:tc>
        <w:tc>
          <w:tcPr>
            <w:tcW w:w="0" w:type="auto"/>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F9BD7" w14:textId="1070D099" w:rsidR="001E0DCA" w:rsidRDefault="001E0DCA">
            <w:pPr>
              <w:jc w:val="center"/>
              <w:rPr>
                <w:rFonts w:ascii="Calibri" w:hAnsi="Calibri" w:cs="Calibri"/>
                <w:i/>
                <w:iCs/>
                <w:color w:val="FF0000"/>
                <w:sz w:val="22"/>
              </w:rPr>
            </w:pPr>
            <w:r>
              <w:rPr>
                <w:rFonts w:ascii="Calibri" w:hAnsi="Calibri" w:cs="Calibri"/>
                <w:i/>
                <w:iCs/>
                <w:color w:val="FF0000"/>
                <w:sz w:val="22"/>
              </w:rPr>
              <w:t>Charges ($)</w:t>
            </w:r>
          </w:p>
        </w:tc>
      </w:tr>
      <w:tr w:rsidR="001E0DCA" w14:paraId="47168678" w14:textId="77777777" w:rsidTr="001E0DC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BFA2C3" w14:textId="77777777" w:rsidR="001E0DCA" w:rsidRDefault="001E0DCA">
            <w:pPr>
              <w:rPr>
                <w:rFonts w:ascii="Calibri" w:hAnsi="Calibri" w:cs="Calibri"/>
                <w:color w:val="FF0000"/>
                <w:sz w:val="22"/>
              </w:rPr>
            </w:pPr>
            <w:r>
              <w:rPr>
                <w:rFonts w:ascii="Calibri" w:hAnsi="Calibri" w:cs="Calibri"/>
                <w:color w:val="FF0000"/>
                <w:sz w:val="22"/>
              </w:rPr>
              <w:t>age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D3E3E9" w14:textId="77777777" w:rsidR="001E0DCA" w:rsidRDefault="001E0DCA">
            <w:pPr>
              <w:jc w:val="right"/>
              <w:rPr>
                <w:rFonts w:ascii="Calibri" w:hAnsi="Calibri" w:cs="Calibri"/>
                <w:color w:val="000000"/>
                <w:sz w:val="22"/>
              </w:rPr>
            </w:pPr>
            <w:r>
              <w:rPr>
                <w:rFonts w:ascii="Calibri" w:hAnsi="Calibri" w:cs="Calibri"/>
                <w:color w:val="000000"/>
                <w:sz w:val="22"/>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DB5004" w14:textId="77777777" w:rsidR="001E0DCA" w:rsidRDefault="001E0DCA">
            <w:pPr>
              <w:rPr>
                <w:rFonts w:ascii="Calibri" w:hAnsi="Calibri" w:cs="Calibri"/>
                <w:color w:val="000000"/>
                <w:sz w:val="22"/>
              </w:rPr>
            </w:pPr>
            <w:r>
              <w:rPr>
                <w:rFonts w:ascii="Calibri" w:hAnsi="Calibri" w:cs="Calibri"/>
                <w:color w:val="000000"/>
                <w:sz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99725D" w14:textId="77777777" w:rsidR="001E0DCA" w:rsidRDefault="001E0DCA">
            <w:pPr>
              <w:rPr>
                <w:rFonts w:ascii="Calibri" w:hAnsi="Calibri" w:cs="Calibri"/>
                <w:color w:val="000000"/>
                <w:sz w:val="22"/>
              </w:rPr>
            </w:pPr>
            <w:r>
              <w:rPr>
                <w:rFonts w:ascii="Calibri" w:hAnsi="Calibri" w:cs="Calibri"/>
                <w:color w:val="000000"/>
                <w:sz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C50325" w14:textId="77777777" w:rsidR="001E0DCA" w:rsidRDefault="001E0DCA">
            <w:pPr>
              <w:rPr>
                <w:rFonts w:ascii="Calibri" w:hAnsi="Calibri" w:cs="Calibri"/>
                <w:color w:val="000000"/>
                <w:sz w:val="22"/>
              </w:rPr>
            </w:pPr>
            <w:r>
              <w:rPr>
                <w:rFonts w:ascii="Calibri" w:hAnsi="Calibri" w:cs="Calibri"/>
                <w:color w:val="000000"/>
                <w:sz w:val="22"/>
              </w:rPr>
              <w:t> </w:t>
            </w:r>
          </w:p>
        </w:tc>
      </w:tr>
      <w:tr w:rsidR="001E0DCA" w14:paraId="366DC049" w14:textId="77777777" w:rsidTr="001E0DC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31963D" w14:textId="2149724C" w:rsidR="001E0DCA" w:rsidRDefault="001E0DCA">
            <w:pPr>
              <w:rPr>
                <w:rFonts w:ascii="Calibri" w:hAnsi="Calibri" w:cs="Calibri"/>
                <w:color w:val="FF0000"/>
                <w:sz w:val="22"/>
              </w:rPr>
            </w:pPr>
            <w:r>
              <w:rPr>
                <w:rFonts w:ascii="Calibri" w:hAnsi="Calibri" w:cs="Calibri"/>
                <w:color w:val="FF0000"/>
                <w:sz w:val="22"/>
              </w:rPr>
              <w:t>BMI</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5D8A88" w14:textId="77777777" w:rsidR="001E0DCA" w:rsidRDefault="001E0DCA">
            <w:pPr>
              <w:jc w:val="right"/>
              <w:rPr>
                <w:rFonts w:ascii="Calibri" w:hAnsi="Calibri" w:cs="Calibri"/>
                <w:color w:val="000000"/>
                <w:sz w:val="22"/>
              </w:rPr>
            </w:pPr>
            <w:r>
              <w:rPr>
                <w:rFonts w:ascii="Calibri" w:hAnsi="Calibri" w:cs="Calibri"/>
                <w:color w:val="000000"/>
                <w:sz w:val="22"/>
              </w:rPr>
              <w:t>0.109272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988495" w14:textId="77777777" w:rsidR="001E0DCA" w:rsidRDefault="001E0DCA">
            <w:pPr>
              <w:jc w:val="right"/>
              <w:rPr>
                <w:rFonts w:ascii="Calibri" w:hAnsi="Calibri" w:cs="Calibri"/>
                <w:color w:val="000000"/>
                <w:sz w:val="22"/>
              </w:rPr>
            </w:pPr>
            <w:r>
              <w:rPr>
                <w:rFonts w:ascii="Calibri" w:hAnsi="Calibri" w:cs="Calibri"/>
                <w:color w:val="000000"/>
                <w:sz w:val="22"/>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2327AA" w14:textId="77777777" w:rsidR="001E0DCA" w:rsidRDefault="001E0DCA">
            <w:pPr>
              <w:rPr>
                <w:rFonts w:ascii="Calibri" w:hAnsi="Calibri" w:cs="Calibri"/>
                <w:color w:val="000000"/>
                <w:sz w:val="22"/>
              </w:rPr>
            </w:pPr>
            <w:r>
              <w:rPr>
                <w:rFonts w:ascii="Calibri" w:hAnsi="Calibri" w:cs="Calibri"/>
                <w:color w:val="000000"/>
                <w:sz w:val="22"/>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7B56EEF" w14:textId="77777777" w:rsidR="001E0DCA" w:rsidRDefault="001E0DCA">
            <w:pPr>
              <w:rPr>
                <w:rFonts w:ascii="Calibri" w:hAnsi="Calibri" w:cs="Calibri"/>
                <w:color w:val="000000"/>
                <w:sz w:val="22"/>
              </w:rPr>
            </w:pPr>
            <w:r>
              <w:rPr>
                <w:rFonts w:ascii="Calibri" w:hAnsi="Calibri" w:cs="Calibri"/>
                <w:color w:val="000000"/>
                <w:sz w:val="22"/>
              </w:rPr>
              <w:t> </w:t>
            </w:r>
          </w:p>
        </w:tc>
      </w:tr>
      <w:tr w:rsidR="001E0DCA" w14:paraId="40256DF6" w14:textId="77777777" w:rsidTr="001E0DC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7674DB" w14:textId="77777777" w:rsidR="001E0DCA" w:rsidRDefault="001E0DCA">
            <w:pPr>
              <w:rPr>
                <w:rFonts w:ascii="Calibri" w:hAnsi="Calibri" w:cs="Calibri"/>
                <w:color w:val="FF0000"/>
                <w:sz w:val="22"/>
              </w:rPr>
            </w:pPr>
            <w:r>
              <w:rPr>
                <w:rFonts w:ascii="Calibri" w:hAnsi="Calibri" w:cs="Calibri"/>
                <w:color w:val="FF0000"/>
                <w:sz w:val="22"/>
              </w:rPr>
              <w:t>children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6DC235" w14:textId="77777777" w:rsidR="001E0DCA" w:rsidRDefault="001E0DCA">
            <w:pPr>
              <w:jc w:val="right"/>
              <w:rPr>
                <w:rFonts w:ascii="Calibri" w:hAnsi="Calibri" w:cs="Calibri"/>
                <w:color w:val="000000"/>
                <w:sz w:val="22"/>
              </w:rPr>
            </w:pPr>
            <w:r>
              <w:rPr>
                <w:rFonts w:ascii="Calibri" w:hAnsi="Calibri" w:cs="Calibri"/>
                <w:color w:val="000000"/>
                <w:sz w:val="22"/>
              </w:rPr>
              <w:t>0.042469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C0647C" w14:textId="77777777" w:rsidR="001E0DCA" w:rsidRDefault="001E0DCA">
            <w:pPr>
              <w:jc w:val="right"/>
              <w:rPr>
                <w:rFonts w:ascii="Calibri" w:hAnsi="Calibri" w:cs="Calibri"/>
                <w:color w:val="000000"/>
                <w:sz w:val="22"/>
              </w:rPr>
            </w:pPr>
            <w:r>
              <w:rPr>
                <w:rFonts w:ascii="Calibri" w:hAnsi="Calibri" w:cs="Calibri"/>
                <w:color w:val="000000"/>
                <w:sz w:val="22"/>
              </w:rPr>
              <w:t>0.012759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DBE55A" w14:textId="77777777" w:rsidR="001E0DCA" w:rsidRDefault="001E0DCA">
            <w:pPr>
              <w:jc w:val="right"/>
              <w:rPr>
                <w:rFonts w:ascii="Calibri" w:hAnsi="Calibri" w:cs="Calibri"/>
                <w:color w:val="000000"/>
                <w:sz w:val="22"/>
              </w:rPr>
            </w:pPr>
            <w:r>
              <w:rPr>
                <w:rFonts w:ascii="Calibri" w:hAnsi="Calibri" w:cs="Calibri"/>
                <w:color w:val="000000"/>
                <w:sz w:val="22"/>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FA94A5" w14:textId="77777777" w:rsidR="001E0DCA" w:rsidRDefault="001E0DCA">
            <w:pPr>
              <w:rPr>
                <w:rFonts w:ascii="Calibri" w:hAnsi="Calibri" w:cs="Calibri"/>
                <w:color w:val="000000"/>
                <w:sz w:val="22"/>
              </w:rPr>
            </w:pPr>
            <w:r>
              <w:rPr>
                <w:rFonts w:ascii="Calibri" w:hAnsi="Calibri" w:cs="Calibri"/>
                <w:color w:val="000000"/>
                <w:sz w:val="22"/>
              </w:rPr>
              <w:t> </w:t>
            </w:r>
          </w:p>
        </w:tc>
      </w:tr>
      <w:tr w:rsidR="001E0DCA" w14:paraId="60B02BCE" w14:textId="77777777" w:rsidTr="001E0DCA">
        <w:trPr>
          <w:trHeight w:val="288"/>
        </w:trPr>
        <w:tc>
          <w:tcPr>
            <w:tcW w:w="0" w:type="auto"/>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hideMark/>
          </w:tcPr>
          <w:p w14:paraId="76F83F1F" w14:textId="3AEEFA35" w:rsidR="001E0DCA" w:rsidRDefault="001E0DCA">
            <w:pPr>
              <w:rPr>
                <w:rFonts w:ascii="Calibri" w:hAnsi="Calibri" w:cs="Calibri"/>
                <w:color w:val="FF0000"/>
                <w:sz w:val="22"/>
              </w:rPr>
            </w:pPr>
            <w:r>
              <w:rPr>
                <w:rFonts w:ascii="Calibri" w:hAnsi="Calibri" w:cs="Calibri"/>
                <w:color w:val="FF0000"/>
                <w:sz w:val="22"/>
              </w:rPr>
              <w:t>charges</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2C9A706A" w14:textId="77777777" w:rsidR="001E0DCA" w:rsidRDefault="001E0DCA">
            <w:pPr>
              <w:jc w:val="right"/>
              <w:rPr>
                <w:rFonts w:ascii="Calibri" w:hAnsi="Calibri" w:cs="Calibri"/>
                <w:color w:val="000000"/>
                <w:sz w:val="22"/>
              </w:rPr>
            </w:pPr>
            <w:r>
              <w:rPr>
                <w:rFonts w:ascii="Calibri" w:hAnsi="Calibri" w:cs="Calibri"/>
                <w:color w:val="000000"/>
                <w:sz w:val="22"/>
              </w:rPr>
              <w:t>0.299008</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BD75891" w14:textId="77777777" w:rsidR="001E0DCA" w:rsidRDefault="001E0DCA">
            <w:pPr>
              <w:jc w:val="right"/>
              <w:rPr>
                <w:rFonts w:ascii="Calibri" w:hAnsi="Calibri" w:cs="Calibri"/>
                <w:color w:val="000000"/>
                <w:sz w:val="22"/>
              </w:rPr>
            </w:pPr>
            <w:r>
              <w:rPr>
                <w:rFonts w:ascii="Calibri" w:hAnsi="Calibri" w:cs="Calibri"/>
                <w:color w:val="000000"/>
                <w:sz w:val="22"/>
              </w:rPr>
              <w:t>0.198341</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4F6D8625" w14:textId="77777777" w:rsidR="001E0DCA" w:rsidRDefault="001E0DCA">
            <w:pPr>
              <w:jc w:val="right"/>
              <w:rPr>
                <w:rFonts w:ascii="Calibri" w:hAnsi="Calibri" w:cs="Calibri"/>
                <w:color w:val="000000"/>
                <w:sz w:val="22"/>
              </w:rPr>
            </w:pPr>
            <w:r>
              <w:rPr>
                <w:rFonts w:ascii="Calibri" w:hAnsi="Calibri" w:cs="Calibri"/>
                <w:color w:val="000000"/>
                <w:sz w:val="22"/>
              </w:rPr>
              <w:t>0.067998</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bottom"/>
            <w:hideMark/>
          </w:tcPr>
          <w:p w14:paraId="37C0209E" w14:textId="77777777" w:rsidR="001E0DCA" w:rsidRDefault="001E0DCA">
            <w:pPr>
              <w:jc w:val="right"/>
              <w:rPr>
                <w:rFonts w:ascii="Calibri" w:hAnsi="Calibri" w:cs="Calibri"/>
                <w:color w:val="000000"/>
                <w:sz w:val="22"/>
              </w:rPr>
            </w:pPr>
            <w:r>
              <w:rPr>
                <w:rFonts w:ascii="Calibri" w:hAnsi="Calibri" w:cs="Calibri"/>
                <w:color w:val="000000"/>
                <w:sz w:val="22"/>
              </w:rPr>
              <w:t>1</w:t>
            </w:r>
          </w:p>
        </w:tc>
      </w:tr>
      <w:tr w:rsidR="001E0DCA" w14:paraId="44A6184C" w14:textId="77777777" w:rsidTr="001E0DCA">
        <w:trPr>
          <w:trHeight w:val="288"/>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tcPr>
          <w:p w14:paraId="1F96D1CF" w14:textId="32FEE531" w:rsidR="001E0DCA" w:rsidRDefault="001E0DCA">
            <w:pPr>
              <w:rPr>
                <w:rFonts w:ascii="Calibri" w:hAnsi="Calibri" w:cs="Calibri"/>
                <w:color w:val="FF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7FBA692" w14:textId="77777777" w:rsidR="001E0DCA" w:rsidRDefault="001E0DCA">
            <w:pPr>
              <w:jc w:val="right"/>
              <w:rPr>
                <w:rFonts w:ascii="Calibri" w:hAnsi="Calibri" w:cs="Calibri"/>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0C322DF9" w14:textId="77777777" w:rsidR="001E0DCA" w:rsidRDefault="001E0DCA">
            <w:pPr>
              <w:jc w:val="right"/>
              <w:rPr>
                <w:rFonts w:ascii="Calibri" w:hAnsi="Calibri" w:cs="Calibri"/>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7C1A518A" w14:textId="77777777" w:rsidR="001E0DCA" w:rsidRDefault="001E0DCA">
            <w:pPr>
              <w:jc w:val="right"/>
              <w:rPr>
                <w:rFonts w:ascii="Calibri" w:hAnsi="Calibri" w:cs="Calibri"/>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8B72228" w14:textId="77777777" w:rsidR="001E0DCA" w:rsidRDefault="001E0DCA">
            <w:pPr>
              <w:jc w:val="right"/>
              <w:rPr>
                <w:rFonts w:ascii="Calibri" w:hAnsi="Calibri" w:cs="Calibri"/>
                <w:color w:val="000000"/>
                <w:sz w:val="22"/>
              </w:rPr>
            </w:pPr>
          </w:p>
        </w:tc>
      </w:tr>
    </w:tbl>
    <w:p w14:paraId="6B02E2D8" w14:textId="77777777" w:rsidR="001E0DCA" w:rsidRDefault="001E0DCA" w:rsidP="001E0DCA">
      <w:pPr>
        <w:spacing w:line="240" w:lineRule="auto"/>
        <w:rPr>
          <w:rFonts w:ascii="Calibri" w:eastAsia="Times New Roman" w:hAnsi="Calibri" w:cs="Calibri"/>
          <w:bCs/>
          <w:color w:val="000000"/>
          <w:szCs w:val="28"/>
          <w:lang w:val="en-IN" w:eastAsia="en-IN"/>
        </w:rPr>
      </w:pPr>
    </w:p>
    <w:p w14:paraId="7820F94F" w14:textId="77777777" w:rsidR="001E0DCA" w:rsidRDefault="001E0DCA" w:rsidP="001E0DCA">
      <w:pPr>
        <w:spacing w:line="240" w:lineRule="auto"/>
        <w:rPr>
          <w:rFonts w:ascii="Calibri" w:eastAsia="Times New Roman" w:hAnsi="Calibri" w:cs="Calibri"/>
          <w:bCs/>
          <w:color w:val="000000"/>
          <w:szCs w:val="28"/>
          <w:lang w:val="en-IN" w:eastAsia="en-IN"/>
        </w:rPr>
      </w:pPr>
    </w:p>
    <w:p w14:paraId="3A2848A0" w14:textId="68C56783" w:rsidR="001E0DCA" w:rsidRPr="001E0DCA" w:rsidRDefault="001E0DCA" w:rsidP="001E0DCA">
      <w:pPr>
        <w:spacing w:line="240" w:lineRule="auto"/>
        <w:rPr>
          <w:rFonts w:ascii="Calibri" w:eastAsia="Times New Roman" w:hAnsi="Calibri" w:cs="Calibri"/>
          <w:bCs/>
          <w:i/>
          <w:iCs/>
          <w:color w:val="000000"/>
          <w:sz w:val="32"/>
          <w:szCs w:val="32"/>
          <w:lang w:val="en-IN" w:eastAsia="en-IN"/>
        </w:rPr>
      </w:pPr>
      <w:r w:rsidRPr="001E0DCA">
        <w:rPr>
          <w:rFonts w:ascii="Calibri" w:eastAsia="Times New Roman" w:hAnsi="Calibri" w:cs="Calibri"/>
          <w:bCs/>
          <w:i/>
          <w:iCs/>
          <w:color w:val="000000"/>
          <w:sz w:val="32"/>
          <w:szCs w:val="32"/>
          <w:lang w:val="en-IN" w:eastAsia="en-IN"/>
        </w:rPr>
        <w:t xml:space="preserve">1.c) Make relevant Pivot tables and charts for: </w:t>
      </w:r>
      <w:proofErr w:type="spellStart"/>
      <w:r w:rsidRPr="001E0DCA">
        <w:rPr>
          <w:rFonts w:ascii="Calibri" w:eastAsia="Times New Roman" w:hAnsi="Calibri" w:cs="Calibri"/>
          <w:bCs/>
          <w:i/>
          <w:iCs/>
          <w:color w:val="000000"/>
          <w:sz w:val="32"/>
          <w:szCs w:val="32"/>
          <w:lang w:val="en-IN" w:eastAsia="en-IN"/>
        </w:rPr>
        <w:t>i</w:t>
      </w:r>
      <w:proofErr w:type="spellEnd"/>
      <w:r w:rsidRPr="001E0DCA">
        <w:rPr>
          <w:rFonts w:ascii="Calibri" w:eastAsia="Times New Roman" w:hAnsi="Calibri" w:cs="Calibri"/>
          <w:bCs/>
          <w:i/>
          <w:iCs/>
          <w:color w:val="000000"/>
          <w:sz w:val="32"/>
          <w:szCs w:val="32"/>
          <w:lang w:val="en-IN" w:eastAsia="en-IN"/>
        </w:rPr>
        <w:t>. Male/Female ratio and share information on which gender has more smokers</w:t>
      </w:r>
    </w:p>
    <w:p w14:paraId="659F0D72" w14:textId="7D50EC2D" w:rsidR="00CC5A96" w:rsidRDefault="00CC5A96" w:rsidP="007057F4"/>
    <w:p w14:paraId="7F818E1A" w14:textId="060009AA" w:rsidR="001E0DCA" w:rsidRDefault="001E0DCA" w:rsidP="001E0DCA">
      <w:pPr>
        <w:pStyle w:val="ListParagraph"/>
        <w:numPr>
          <w:ilvl w:val="0"/>
          <w:numId w:val="23"/>
        </w:numPr>
        <w:spacing w:after="200" w:line="240" w:lineRule="auto"/>
      </w:pPr>
      <w:r>
        <w:t>Male/Female ratio and share information on which gender has more smokers</w:t>
      </w:r>
    </w:p>
    <w:p w14:paraId="1BE7D1E2" w14:textId="4C1E06BE" w:rsidR="001E0DCA" w:rsidRDefault="001E0DCA" w:rsidP="001E0DCA">
      <w:pPr>
        <w:spacing w:after="200"/>
      </w:pPr>
      <w:r>
        <w:t xml:space="preserve">       ii. Charges vs Age </w:t>
      </w:r>
    </w:p>
    <w:p w14:paraId="6575DC4F" w14:textId="256AB8F6" w:rsidR="001E0DCA" w:rsidRDefault="001E0DCA" w:rsidP="001E0DCA">
      <w:pPr>
        <w:spacing w:after="200"/>
      </w:pPr>
      <w:r>
        <w:t xml:space="preserve">        iii. Charges vs BMI</w:t>
      </w:r>
    </w:p>
    <w:p w14:paraId="37BC00D5" w14:textId="0B3D2E9C" w:rsidR="001E0DCA" w:rsidRDefault="001E0DCA" w:rsidP="001E0DCA">
      <w:pPr>
        <w:spacing w:after="200"/>
      </w:pPr>
      <w:r>
        <w:t xml:space="preserve">         iv. Charges for Smokers vs Non-smokers</w:t>
      </w:r>
    </w:p>
    <w:p w14:paraId="4531C248" w14:textId="20F7130F" w:rsidR="00A73059" w:rsidRDefault="00A73059" w:rsidP="001E0DCA">
      <w:pPr>
        <w:spacing w:after="200"/>
      </w:pPr>
    </w:p>
    <w:tbl>
      <w:tblPr>
        <w:tblpPr w:leftFromText="180" w:rightFromText="180" w:vertAnchor="text" w:tblpY="1"/>
        <w:tblOverlap w:val="never"/>
        <w:tblW w:w="3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1120"/>
        <w:gridCol w:w="551"/>
      </w:tblGrid>
      <w:tr w:rsidR="00A73059" w:rsidRPr="00A73059" w14:paraId="46F51CC3" w14:textId="77777777" w:rsidTr="00A73059">
        <w:trPr>
          <w:trHeight w:val="288"/>
        </w:trPr>
        <w:tc>
          <w:tcPr>
            <w:tcW w:w="2060" w:type="dxa"/>
            <w:shd w:val="clear" w:color="D9E1F2" w:fill="D9E1F2"/>
            <w:noWrap/>
            <w:vAlign w:val="bottom"/>
            <w:hideMark/>
          </w:tcPr>
          <w:p w14:paraId="7577D9CD" w14:textId="77777777" w:rsidR="00A73059" w:rsidRPr="00A73059" w:rsidRDefault="00A73059" w:rsidP="00A73059">
            <w:pPr>
              <w:spacing w:line="240" w:lineRule="auto"/>
              <w:rPr>
                <w:rFonts w:ascii="Calibri" w:eastAsia="Times New Roman" w:hAnsi="Calibri" w:cs="Calibri"/>
                <w:bCs/>
                <w:color w:val="000000"/>
                <w:sz w:val="22"/>
                <w:lang w:val="en-IN" w:eastAsia="en-IN"/>
              </w:rPr>
            </w:pPr>
            <w:r w:rsidRPr="00A73059">
              <w:rPr>
                <w:rFonts w:ascii="Calibri" w:eastAsia="Times New Roman" w:hAnsi="Calibri" w:cs="Calibri"/>
                <w:bCs/>
                <w:color w:val="000000"/>
                <w:sz w:val="22"/>
                <w:lang w:val="en-IN" w:eastAsia="en-IN"/>
              </w:rPr>
              <w:t>Count of smoker</w:t>
            </w:r>
          </w:p>
        </w:tc>
        <w:tc>
          <w:tcPr>
            <w:tcW w:w="1120" w:type="dxa"/>
            <w:shd w:val="clear" w:color="D9E1F2" w:fill="D9E1F2"/>
            <w:noWrap/>
            <w:vAlign w:val="bottom"/>
            <w:hideMark/>
          </w:tcPr>
          <w:p w14:paraId="11EB8C2E" w14:textId="77777777" w:rsidR="00A73059" w:rsidRPr="00A73059" w:rsidRDefault="00A73059" w:rsidP="00A73059">
            <w:pPr>
              <w:spacing w:line="240" w:lineRule="auto"/>
              <w:rPr>
                <w:rFonts w:ascii="Calibri" w:eastAsia="Times New Roman" w:hAnsi="Calibri" w:cs="Calibri"/>
                <w:bCs/>
                <w:color w:val="000000"/>
                <w:sz w:val="22"/>
                <w:lang w:val="en-IN" w:eastAsia="en-IN"/>
              </w:rPr>
            </w:pPr>
            <w:r w:rsidRPr="00A73059">
              <w:rPr>
                <w:rFonts w:ascii="Calibri" w:eastAsia="Times New Roman" w:hAnsi="Calibri" w:cs="Calibri"/>
                <w:bCs/>
                <w:color w:val="000000"/>
                <w:sz w:val="22"/>
                <w:lang w:val="en-IN" w:eastAsia="en-IN"/>
              </w:rPr>
              <w:t>Smokers</w:t>
            </w:r>
          </w:p>
        </w:tc>
        <w:tc>
          <w:tcPr>
            <w:tcW w:w="440" w:type="dxa"/>
            <w:shd w:val="clear" w:color="D9E1F2" w:fill="D9E1F2"/>
            <w:noWrap/>
            <w:vAlign w:val="bottom"/>
            <w:hideMark/>
          </w:tcPr>
          <w:p w14:paraId="146D7A2F" w14:textId="77777777" w:rsidR="00A73059" w:rsidRPr="00A73059" w:rsidRDefault="00A73059" w:rsidP="00A73059">
            <w:pPr>
              <w:spacing w:line="240" w:lineRule="auto"/>
              <w:rPr>
                <w:rFonts w:ascii="Calibri" w:eastAsia="Times New Roman" w:hAnsi="Calibri" w:cs="Calibri"/>
                <w:bCs/>
                <w:color w:val="000000"/>
                <w:sz w:val="22"/>
                <w:lang w:val="en-IN" w:eastAsia="en-IN"/>
              </w:rPr>
            </w:pPr>
          </w:p>
        </w:tc>
      </w:tr>
      <w:tr w:rsidR="00A73059" w:rsidRPr="00A73059" w14:paraId="7098ADF4" w14:textId="77777777" w:rsidTr="00A73059">
        <w:trPr>
          <w:trHeight w:val="288"/>
        </w:trPr>
        <w:tc>
          <w:tcPr>
            <w:tcW w:w="2060" w:type="dxa"/>
            <w:shd w:val="clear" w:color="D9E1F2" w:fill="D9E1F2"/>
            <w:noWrap/>
            <w:vAlign w:val="bottom"/>
            <w:hideMark/>
          </w:tcPr>
          <w:p w14:paraId="445D4DD0" w14:textId="77777777" w:rsidR="00A73059" w:rsidRPr="00A73059" w:rsidRDefault="00A73059" w:rsidP="00A73059">
            <w:pPr>
              <w:spacing w:line="240" w:lineRule="auto"/>
              <w:rPr>
                <w:rFonts w:ascii="Calibri" w:eastAsia="Times New Roman" w:hAnsi="Calibri" w:cs="Calibri"/>
                <w:bCs/>
                <w:color w:val="000000"/>
                <w:sz w:val="22"/>
                <w:lang w:val="en-IN" w:eastAsia="en-IN"/>
              </w:rPr>
            </w:pPr>
            <w:r w:rsidRPr="00A73059">
              <w:rPr>
                <w:rFonts w:ascii="Calibri" w:eastAsia="Times New Roman" w:hAnsi="Calibri" w:cs="Calibri"/>
                <w:bCs/>
                <w:color w:val="000000"/>
                <w:sz w:val="22"/>
                <w:lang w:val="en-IN" w:eastAsia="en-IN"/>
              </w:rPr>
              <w:t>Sex</w:t>
            </w:r>
          </w:p>
        </w:tc>
        <w:tc>
          <w:tcPr>
            <w:tcW w:w="1120" w:type="dxa"/>
            <w:shd w:val="clear" w:color="D9E1F2" w:fill="D9E1F2"/>
            <w:noWrap/>
            <w:vAlign w:val="bottom"/>
            <w:hideMark/>
          </w:tcPr>
          <w:p w14:paraId="4A7F10C2" w14:textId="77777777" w:rsidR="00A73059" w:rsidRPr="00A73059" w:rsidRDefault="00A73059" w:rsidP="00A73059">
            <w:pPr>
              <w:spacing w:line="240" w:lineRule="auto"/>
              <w:rPr>
                <w:rFonts w:ascii="Calibri" w:eastAsia="Times New Roman" w:hAnsi="Calibri" w:cs="Calibri"/>
                <w:bCs/>
                <w:color w:val="000000"/>
                <w:sz w:val="22"/>
                <w:lang w:val="en-IN" w:eastAsia="en-IN"/>
              </w:rPr>
            </w:pPr>
            <w:r w:rsidRPr="00A73059">
              <w:rPr>
                <w:rFonts w:ascii="Calibri" w:eastAsia="Times New Roman" w:hAnsi="Calibri" w:cs="Calibri"/>
                <w:bCs/>
                <w:color w:val="000000"/>
                <w:sz w:val="22"/>
                <w:lang w:val="en-IN" w:eastAsia="en-IN"/>
              </w:rPr>
              <w:t>no</w:t>
            </w:r>
          </w:p>
        </w:tc>
        <w:tc>
          <w:tcPr>
            <w:tcW w:w="440" w:type="dxa"/>
            <w:shd w:val="clear" w:color="D9E1F2" w:fill="D9E1F2"/>
            <w:noWrap/>
            <w:vAlign w:val="bottom"/>
            <w:hideMark/>
          </w:tcPr>
          <w:p w14:paraId="07B2C769" w14:textId="77777777" w:rsidR="00A73059" w:rsidRPr="00A73059" w:rsidRDefault="00A73059" w:rsidP="00A73059">
            <w:pPr>
              <w:spacing w:line="240" w:lineRule="auto"/>
              <w:rPr>
                <w:rFonts w:ascii="Calibri" w:eastAsia="Times New Roman" w:hAnsi="Calibri" w:cs="Calibri"/>
                <w:bCs/>
                <w:color w:val="000000"/>
                <w:sz w:val="22"/>
                <w:lang w:val="en-IN" w:eastAsia="en-IN"/>
              </w:rPr>
            </w:pPr>
            <w:r w:rsidRPr="00A73059">
              <w:rPr>
                <w:rFonts w:ascii="Calibri" w:eastAsia="Times New Roman" w:hAnsi="Calibri" w:cs="Calibri"/>
                <w:bCs/>
                <w:color w:val="000000"/>
                <w:sz w:val="22"/>
                <w:lang w:val="en-IN" w:eastAsia="en-IN"/>
              </w:rPr>
              <w:t>yes</w:t>
            </w:r>
          </w:p>
        </w:tc>
      </w:tr>
      <w:tr w:rsidR="00A73059" w:rsidRPr="00A73059" w14:paraId="1992E00A" w14:textId="77777777" w:rsidTr="00A73059">
        <w:trPr>
          <w:trHeight w:val="288"/>
        </w:trPr>
        <w:tc>
          <w:tcPr>
            <w:tcW w:w="2060" w:type="dxa"/>
            <w:shd w:val="clear" w:color="auto" w:fill="auto"/>
            <w:noWrap/>
            <w:vAlign w:val="bottom"/>
            <w:hideMark/>
          </w:tcPr>
          <w:p w14:paraId="2C566D4B"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female</w:t>
            </w:r>
          </w:p>
        </w:tc>
        <w:tc>
          <w:tcPr>
            <w:tcW w:w="1120" w:type="dxa"/>
            <w:shd w:val="clear" w:color="auto" w:fill="auto"/>
            <w:noWrap/>
            <w:vAlign w:val="bottom"/>
            <w:hideMark/>
          </w:tcPr>
          <w:p w14:paraId="0AAB8F45"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547</w:t>
            </w:r>
          </w:p>
        </w:tc>
        <w:tc>
          <w:tcPr>
            <w:tcW w:w="440" w:type="dxa"/>
            <w:shd w:val="clear" w:color="auto" w:fill="auto"/>
            <w:noWrap/>
            <w:vAlign w:val="bottom"/>
            <w:hideMark/>
          </w:tcPr>
          <w:p w14:paraId="72A4064E"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115</w:t>
            </w:r>
          </w:p>
        </w:tc>
      </w:tr>
      <w:tr w:rsidR="00A73059" w:rsidRPr="00A73059" w14:paraId="26E2A6F2" w14:textId="77777777" w:rsidTr="00A73059">
        <w:trPr>
          <w:trHeight w:val="288"/>
        </w:trPr>
        <w:tc>
          <w:tcPr>
            <w:tcW w:w="2060" w:type="dxa"/>
            <w:shd w:val="clear" w:color="auto" w:fill="auto"/>
            <w:noWrap/>
            <w:vAlign w:val="bottom"/>
            <w:hideMark/>
          </w:tcPr>
          <w:p w14:paraId="32A9A34B"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male</w:t>
            </w:r>
          </w:p>
        </w:tc>
        <w:tc>
          <w:tcPr>
            <w:tcW w:w="1120" w:type="dxa"/>
            <w:shd w:val="clear" w:color="auto" w:fill="auto"/>
            <w:noWrap/>
            <w:vAlign w:val="bottom"/>
            <w:hideMark/>
          </w:tcPr>
          <w:p w14:paraId="30EA4EE9"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517</w:t>
            </w:r>
          </w:p>
        </w:tc>
        <w:tc>
          <w:tcPr>
            <w:tcW w:w="440" w:type="dxa"/>
            <w:shd w:val="clear" w:color="auto" w:fill="auto"/>
            <w:noWrap/>
            <w:vAlign w:val="bottom"/>
            <w:hideMark/>
          </w:tcPr>
          <w:p w14:paraId="27E2123E"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r w:rsidRPr="00A73059">
              <w:rPr>
                <w:rFonts w:ascii="Calibri" w:eastAsia="Times New Roman" w:hAnsi="Calibri" w:cs="Calibri"/>
                <w:b w:val="0"/>
                <w:color w:val="000000"/>
                <w:sz w:val="22"/>
                <w:lang w:val="en-IN" w:eastAsia="en-IN"/>
              </w:rPr>
              <w:t>159</w:t>
            </w:r>
          </w:p>
        </w:tc>
      </w:tr>
      <w:tr w:rsidR="00A73059" w:rsidRPr="00A73059" w14:paraId="1C8E1A72" w14:textId="77777777" w:rsidTr="00A73059">
        <w:trPr>
          <w:trHeight w:val="288"/>
        </w:trPr>
        <w:tc>
          <w:tcPr>
            <w:tcW w:w="2060" w:type="dxa"/>
            <w:shd w:val="clear" w:color="auto" w:fill="auto"/>
            <w:noWrap/>
            <w:vAlign w:val="bottom"/>
          </w:tcPr>
          <w:p w14:paraId="4D8F02E8"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120" w:type="dxa"/>
            <w:shd w:val="clear" w:color="auto" w:fill="auto"/>
            <w:noWrap/>
            <w:vAlign w:val="bottom"/>
          </w:tcPr>
          <w:p w14:paraId="026F4A43"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p>
        </w:tc>
        <w:tc>
          <w:tcPr>
            <w:tcW w:w="440" w:type="dxa"/>
            <w:shd w:val="clear" w:color="auto" w:fill="auto"/>
            <w:noWrap/>
            <w:vAlign w:val="bottom"/>
          </w:tcPr>
          <w:p w14:paraId="0280A6DD"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p>
        </w:tc>
      </w:tr>
    </w:tbl>
    <w:p w14:paraId="41A2E431" w14:textId="2F459578" w:rsidR="00A73059" w:rsidRDefault="00E95471" w:rsidP="00A73059">
      <w:pPr>
        <w:tabs>
          <w:tab w:val="center" w:pos="3007"/>
        </w:tabs>
        <w:spacing w:after="200"/>
      </w:pPr>
      <w:r>
        <w:rPr>
          <w:noProof/>
        </w:rPr>
        <mc:AlternateContent>
          <mc:Choice Requires="wps">
            <w:drawing>
              <wp:anchor distT="0" distB="0" distL="114300" distR="114300" simplePos="0" relativeHeight="251666432" behindDoc="0" locked="0" layoutInCell="1" allowOverlap="1" wp14:anchorId="1B83EFFE" wp14:editId="144425AA">
                <wp:simplePos x="0" y="0"/>
                <wp:positionH relativeFrom="column">
                  <wp:posOffset>-259080</wp:posOffset>
                </wp:positionH>
                <wp:positionV relativeFrom="paragraph">
                  <wp:posOffset>2585085</wp:posOffset>
                </wp:positionV>
                <wp:extent cx="4914900" cy="1013460"/>
                <wp:effectExtent l="0" t="0" r="19050" b="15240"/>
                <wp:wrapNone/>
                <wp:docPr id="460" name="Oval 460"/>
                <wp:cNvGraphicFramePr/>
                <a:graphic xmlns:a="http://schemas.openxmlformats.org/drawingml/2006/main">
                  <a:graphicData uri="http://schemas.microsoft.com/office/word/2010/wordprocessingShape">
                    <wps:wsp>
                      <wps:cNvSpPr/>
                      <wps:spPr>
                        <a:xfrm>
                          <a:off x="0" y="0"/>
                          <a:ext cx="4914900" cy="10134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tbl>
                            <w:tblPr>
                              <w:tblW w:w="5741" w:type="dxa"/>
                              <w:tblLook w:val="04A0" w:firstRow="1" w:lastRow="0" w:firstColumn="1" w:lastColumn="0" w:noHBand="0" w:noVBand="1"/>
                            </w:tblPr>
                            <w:tblGrid>
                              <w:gridCol w:w="5615"/>
                              <w:gridCol w:w="222"/>
                              <w:gridCol w:w="222"/>
                            </w:tblGrid>
                            <w:tr w:rsidR="00E95471" w:rsidRPr="00E95471" w14:paraId="77AD58D0" w14:textId="77777777" w:rsidTr="00E95471">
                              <w:trPr>
                                <w:trHeight w:val="360"/>
                              </w:trPr>
                              <w:tc>
                                <w:tcPr>
                                  <w:tcW w:w="5741" w:type="dxa"/>
                                  <w:gridSpan w:val="3"/>
                                  <w:tcBorders>
                                    <w:top w:val="nil"/>
                                    <w:left w:val="nil"/>
                                    <w:bottom w:val="nil"/>
                                    <w:right w:val="nil"/>
                                  </w:tcBorders>
                                  <w:shd w:val="clear" w:color="auto" w:fill="auto"/>
                                  <w:noWrap/>
                                  <w:vAlign w:val="bottom"/>
                                  <w:hideMark/>
                                </w:tcPr>
                                <w:p w14:paraId="11D01B20" w14:textId="77777777" w:rsidR="00E95471" w:rsidRPr="00E95471" w:rsidRDefault="00E95471" w:rsidP="00E95471">
                                  <w:pPr>
                                    <w:spacing w:line="240" w:lineRule="auto"/>
                                    <w:rPr>
                                      <w:rFonts w:ascii="Calibri" w:eastAsia="Times New Roman" w:hAnsi="Calibri" w:cs="Calibri"/>
                                      <w:bCs/>
                                      <w:color w:val="FFFF00"/>
                                      <w:szCs w:val="28"/>
                                      <w:lang w:val="en-IN" w:eastAsia="en-IN"/>
                                    </w:rPr>
                                  </w:pPr>
                                  <w:r w:rsidRPr="00E95471">
                                    <w:rPr>
                                      <w:rFonts w:ascii="Calibri" w:eastAsia="Times New Roman" w:hAnsi="Calibri" w:cs="Calibri"/>
                                      <w:bCs/>
                                      <w:color w:val="FFFF00"/>
                                      <w:szCs w:val="28"/>
                                      <w:lang w:val="en-IN" w:eastAsia="en-IN"/>
                                    </w:rPr>
                                    <w:t>Here Male gender has more smokers when</w:t>
                                  </w:r>
                                </w:p>
                              </w:tc>
                            </w:tr>
                            <w:tr w:rsidR="00E95471" w:rsidRPr="00E95471" w14:paraId="719C3F94" w14:textId="77777777" w:rsidTr="00E95471">
                              <w:trPr>
                                <w:trHeight w:val="360"/>
                              </w:trPr>
                              <w:tc>
                                <w:tcPr>
                                  <w:tcW w:w="5615" w:type="dxa"/>
                                  <w:tcBorders>
                                    <w:top w:val="nil"/>
                                    <w:left w:val="nil"/>
                                    <w:bottom w:val="nil"/>
                                    <w:right w:val="nil"/>
                                  </w:tcBorders>
                                  <w:shd w:val="clear" w:color="auto" w:fill="auto"/>
                                  <w:noWrap/>
                                  <w:vAlign w:val="bottom"/>
                                  <w:hideMark/>
                                </w:tcPr>
                                <w:p w14:paraId="50351A9F" w14:textId="1565A521" w:rsidR="00E95471" w:rsidRPr="00E95471" w:rsidRDefault="00E95471" w:rsidP="00E95471">
                                  <w:pPr>
                                    <w:spacing w:line="240" w:lineRule="auto"/>
                                    <w:rPr>
                                      <w:rFonts w:ascii="Calibri" w:eastAsia="Times New Roman" w:hAnsi="Calibri" w:cs="Calibri"/>
                                      <w:bCs/>
                                      <w:color w:val="FFFF00"/>
                                      <w:szCs w:val="28"/>
                                      <w:lang w:val="en-IN" w:eastAsia="en-IN"/>
                                    </w:rPr>
                                  </w:pPr>
                                  <w:r w:rsidRPr="00E95471">
                                    <w:rPr>
                                      <w:rFonts w:ascii="Calibri" w:eastAsia="Times New Roman" w:hAnsi="Calibri" w:cs="Calibri"/>
                                      <w:bCs/>
                                      <w:color w:val="FFFF00"/>
                                      <w:szCs w:val="28"/>
                                      <w:lang w:val="en-IN" w:eastAsia="en-IN"/>
                                    </w:rPr>
                                    <w:t>compare</w:t>
                                  </w:r>
                                  <w:r>
                                    <w:rPr>
                                      <w:rFonts w:ascii="Calibri" w:eastAsia="Times New Roman" w:hAnsi="Calibri" w:cs="Calibri"/>
                                      <w:bCs/>
                                      <w:color w:val="FFFF00"/>
                                      <w:szCs w:val="28"/>
                                      <w:lang w:val="en-IN" w:eastAsia="en-IN"/>
                                    </w:rPr>
                                    <w:t>d</w:t>
                                  </w:r>
                                  <w:r w:rsidRPr="00E95471">
                                    <w:rPr>
                                      <w:rFonts w:ascii="Calibri" w:eastAsia="Times New Roman" w:hAnsi="Calibri" w:cs="Calibri"/>
                                      <w:bCs/>
                                      <w:color w:val="FFFF00"/>
                                      <w:szCs w:val="28"/>
                                      <w:lang w:val="en-IN" w:eastAsia="en-IN"/>
                                    </w:rPr>
                                    <w:t xml:space="preserve"> to Female gender.</w:t>
                                  </w:r>
                                </w:p>
                              </w:tc>
                              <w:tc>
                                <w:tcPr>
                                  <w:tcW w:w="63" w:type="dxa"/>
                                  <w:tcBorders>
                                    <w:top w:val="nil"/>
                                    <w:left w:val="nil"/>
                                    <w:bottom w:val="nil"/>
                                    <w:right w:val="nil"/>
                                  </w:tcBorders>
                                  <w:shd w:val="clear" w:color="auto" w:fill="auto"/>
                                  <w:noWrap/>
                                  <w:vAlign w:val="bottom"/>
                                  <w:hideMark/>
                                </w:tcPr>
                                <w:p w14:paraId="204B37BB" w14:textId="77777777" w:rsidR="00E95471" w:rsidRPr="00E95471" w:rsidRDefault="00E95471" w:rsidP="00E95471">
                                  <w:pPr>
                                    <w:spacing w:line="240" w:lineRule="auto"/>
                                    <w:rPr>
                                      <w:rFonts w:ascii="Calibri" w:eastAsia="Times New Roman" w:hAnsi="Calibri" w:cs="Calibri"/>
                                      <w:bCs/>
                                      <w:color w:val="FFFF00"/>
                                      <w:szCs w:val="28"/>
                                      <w:lang w:val="en-IN" w:eastAsia="en-IN"/>
                                    </w:rPr>
                                  </w:pPr>
                                </w:p>
                              </w:tc>
                              <w:tc>
                                <w:tcPr>
                                  <w:tcW w:w="63" w:type="dxa"/>
                                  <w:tcBorders>
                                    <w:top w:val="nil"/>
                                    <w:left w:val="nil"/>
                                    <w:bottom w:val="nil"/>
                                    <w:right w:val="nil"/>
                                  </w:tcBorders>
                                  <w:shd w:val="clear" w:color="auto" w:fill="auto"/>
                                  <w:noWrap/>
                                  <w:vAlign w:val="bottom"/>
                                  <w:hideMark/>
                                </w:tcPr>
                                <w:p w14:paraId="00A5BEFA" w14:textId="77777777" w:rsidR="00E95471" w:rsidRPr="00E95471" w:rsidRDefault="00E95471" w:rsidP="00E95471">
                                  <w:pPr>
                                    <w:spacing w:line="240" w:lineRule="auto"/>
                                    <w:rPr>
                                      <w:rFonts w:ascii="Times New Roman" w:eastAsia="Times New Roman" w:hAnsi="Times New Roman" w:cs="Times New Roman"/>
                                      <w:b w:val="0"/>
                                      <w:color w:val="FFFF00"/>
                                      <w:sz w:val="20"/>
                                      <w:szCs w:val="20"/>
                                      <w:lang w:val="en-IN" w:eastAsia="en-IN"/>
                                    </w:rPr>
                                  </w:pPr>
                                </w:p>
                              </w:tc>
                            </w:tr>
                          </w:tbl>
                          <w:p w14:paraId="1050FB6A" w14:textId="77777777" w:rsidR="00E95471" w:rsidRPr="00E95471" w:rsidRDefault="00E95471" w:rsidP="00E95471">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3EFFE" id="Oval 460" o:spid="_x0000_s1033" style="position:absolute;margin-left:-20.4pt;margin-top:203.55pt;width:387pt;height:7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" fillcolor="#0189f9 [3204]" strokecolor="#00437b [1604]" strokeweight="1pt">
                <v:textbox>
                  <w:txbxContent>
                    <w:tbl>
                      <w:tblPr>
                        <w:tblW w:w="5741" w:type="dxa"/>
                        <w:tblLook w:val="04A0" w:firstRow="1" w:lastRow="0" w:firstColumn="1" w:lastColumn="0" w:noHBand="0" w:noVBand="1"/>
                      </w:tblPr>
                      <w:tblGrid>
                        <w:gridCol w:w="5615"/>
                        <w:gridCol w:w="222"/>
                        <w:gridCol w:w="222"/>
                      </w:tblGrid>
                      <w:tr w:rsidR="00E95471" w:rsidRPr="00E95471" w14:paraId="77AD58D0" w14:textId="77777777" w:rsidTr="00E95471">
                        <w:trPr>
                          <w:trHeight w:val="360"/>
                        </w:trPr>
                        <w:tc>
                          <w:tcPr>
                            <w:tcW w:w="5741" w:type="dxa"/>
                            <w:gridSpan w:val="3"/>
                            <w:tcBorders>
                              <w:top w:val="nil"/>
                              <w:left w:val="nil"/>
                              <w:bottom w:val="nil"/>
                              <w:right w:val="nil"/>
                            </w:tcBorders>
                            <w:shd w:val="clear" w:color="auto" w:fill="auto"/>
                            <w:noWrap/>
                            <w:vAlign w:val="bottom"/>
                            <w:hideMark/>
                          </w:tcPr>
                          <w:p w14:paraId="11D01B20" w14:textId="77777777" w:rsidR="00E95471" w:rsidRPr="00E95471" w:rsidRDefault="00E95471" w:rsidP="00E95471">
                            <w:pPr>
                              <w:spacing w:line="240" w:lineRule="auto"/>
                              <w:rPr>
                                <w:rFonts w:ascii="Calibri" w:eastAsia="Times New Roman" w:hAnsi="Calibri" w:cs="Calibri"/>
                                <w:bCs/>
                                <w:color w:val="FFFF00"/>
                                <w:szCs w:val="28"/>
                                <w:lang w:val="en-IN" w:eastAsia="en-IN"/>
                              </w:rPr>
                            </w:pPr>
                            <w:r w:rsidRPr="00E95471">
                              <w:rPr>
                                <w:rFonts w:ascii="Calibri" w:eastAsia="Times New Roman" w:hAnsi="Calibri" w:cs="Calibri"/>
                                <w:bCs/>
                                <w:color w:val="FFFF00"/>
                                <w:szCs w:val="28"/>
                                <w:lang w:val="en-IN" w:eastAsia="en-IN"/>
                              </w:rPr>
                              <w:t>Here Male gender has more smokers when</w:t>
                            </w:r>
                          </w:p>
                        </w:tc>
                      </w:tr>
                      <w:tr w:rsidR="00E95471" w:rsidRPr="00E95471" w14:paraId="719C3F94" w14:textId="77777777" w:rsidTr="00E95471">
                        <w:trPr>
                          <w:trHeight w:val="360"/>
                        </w:trPr>
                        <w:tc>
                          <w:tcPr>
                            <w:tcW w:w="5615" w:type="dxa"/>
                            <w:tcBorders>
                              <w:top w:val="nil"/>
                              <w:left w:val="nil"/>
                              <w:bottom w:val="nil"/>
                              <w:right w:val="nil"/>
                            </w:tcBorders>
                            <w:shd w:val="clear" w:color="auto" w:fill="auto"/>
                            <w:noWrap/>
                            <w:vAlign w:val="bottom"/>
                            <w:hideMark/>
                          </w:tcPr>
                          <w:p w14:paraId="50351A9F" w14:textId="1565A521" w:rsidR="00E95471" w:rsidRPr="00E95471" w:rsidRDefault="00E95471" w:rsidP="00E95471">
                            <w:pPr>
                              <w:spacing w:line="240" w:lineRule="auto"/>
                              <w:rPr>
                                <w:rFonts w:ascii="Calibri" w:eastAsia="Times New Roman" w:hAnsi="Calibri" w:cs="Calibri"/>
                                <w:bCs/>
                                <w:color w:val="FFFF00"/>
                                <w:szCs w:val="28"/>
                                <w:lang w:val="en-IN" w:eastAsia="en-IN"/>
                              </w:rPr>
                            </w:pPr>
                            <w:r w:rsidRPr="00E95471">
                              <w:rPr>
                                <w:rFonts w:ascii="Calibri" w:eastAsia="Times New Roman" w:hAnsi="Calibri" w:cs="Calibri"/>
                                <w:bCs/>
                                <w:color w:val="FFFF00"/>
                                <w:szCs w:val="28"/>
                                <w:lang w:val="en-IN" w:eastAsia="en-IN"/>
                              </w:rPr>
                              <w:t>compare</w:t>
                            </w:r>
                            <w:r>
                              <w:rPr>
                                <w:rFonts w:ascii="Calibri" w:eastAsia="Times New Roman" w:hAnsi="Calibri" w:cs="Calibri"/>
                                <w:bCs/>
                                <w:color w:val="FFFF00"/>
                                <w:szCs w:val="28"/>
                                <w:lang w:val="en-IN" w:eastAsia="en-IN"/>
                              </w:rPr>
                              <w:t>d</w:t>
                            </w:r>
                            <w:r w:rsidRPr="00E95471">
                              <w:rPr>
                                <w:rFonts w:ascii="Calibri" w:eastAsia="Times New Roman" w:hAnsi="Calibri" w:cs="Calibri"/>
                                <w:bCs/>
                                <w:color w:val="FFFF00"/>
                                <w:szCs w:val="28"/>
                                <w:lang w:val="en-IN" w:eastAsia="en-IN"/>
                              </w:rPr>
                              <w:t xml:space="preserve"> to Female gender.</w:t>
                            </w:r>
                          </w:p>
                        </w:tc>
                        <w:tc>
                          <w:tcPr>
                            <w:tcW w:w="63" w:type="dxa"/>
                            <w:tcBorders>
                              <w:top w:val="nil"/>
                              <w:left w:val="nil"/>
                              <w:bottom w:val="nil"/>
                              <w:right w:val="nil"/>
                            </w:tcBorders>
                            <w:shd w:val="clear" w:color="auto" w:fill="auto"/>
                            <w:noWrap/>
                            <w:vAlign w:val="bottom"/>
                            <w:hideMark/>
                          </w:tcPr>
                          <w:p w14:paraId="204B37BB" w14:textId="77777777" w:rsidR="00E95471" w:rsidRPr="00E95471" w:rsidRDefault="00E95471" w:rsidP="00E95471">
                            <w:pPr>
                              <w:spacing w:line="240" w:lineRule="auto"/>
                              <w:rPr>
                                <w:rFonts w:ascii="Calibri" w:eastAsia="Times New Roman" w:hAnsi="Calibri" w:cs="Calibri"/>
                                <w:bCs/>
                                <w:color w:val="FFFF00"/>
                                <w:szCs w:val="28"/>
                                <w:lang w:val="en-IN" w:eastAsia="en-IN"/>
                              </w:rPr>
                            </w:pPr>
                          </w:p>
                        </w:tc>
                        <w:tc>
                          <w:tcPr>
                            <w:tcW w:w="63" w:type="dxa"/>
                            <w:tcBorders>
                              <w:top w:val="nil"/>
                              <w:left w:val="nil"/>
                              <w:bottom w:val="nil"/>
                              <w:right w:val="nil"/>
                            </w:tcBorders>
                            <w:shd w:val="clear" w:color="auto" w:fill="auto"/>
                            <w:noWrap/>
                            <w:vAlign w:val="bottom"/>
                            <w:hideMark/>
                          </w:tcPr>
                          <w:p w14:paraId="00A5BEFA" w14:textId="77777777" w:rsidR="00E95471" w:rsidRPr="00E95471" w:rsidRDefault="00E95471" w:rsidP="00E95471">
                            <w:pPr>
                              <w:spacing w:line="240" w:lineRule="auto"/>
                              <w:rPr>
                                <w:rFonts w:ascii="Times New Roman" w:eastAsia="Times New Roman" w:hAnsi="Times New Roman" w:cs="Times New Roman"/>
                                <w:b w:val="0"/>
                                <w:color w:val="FFFF00"/>
                                <w:sz w:val="20"/>
                                <w:szCs w:val="20"/>
                                <w:lang w:val="en-IN" w:eastAsia="en-IN"/>
                              </w:rPr>
                            </w:pPr>
                          </w:p>
                        </w:tc>
                      </w:tr>
                    </w:tbl>
                    <w:p w14:paraId="1050FB6A" w14:textId="77777777" w:rsidR="00E95471" w:rsidRPr="00E95471" w:rsidRDefault="00E95471" w:rsidP="00E95471">
                      <w:pPr>
                        <w:jc w:val="center"/>
                        <w:rPr>
                          <w:color w:val="FFFF00"/>
                        </w:rPr>
                      </w:pPr>
                    </w:p>
                  </w:txbxContent>
                </v:textbox>
              </v:oval>
            </w:pict>
          </mc:Fallback>
        </mc:AlternateContent>
      </w:r>
      <w:r w:rsidR="00A73059">
        <w:tab/>
      </w:r>
      <w:r w:rsidR="00A73059">
        <w:rPr>
          <w:noProof/>
        </w:rPr>
        <w:drawing>
          <wp:inline distT="0" distB="0" distL="0" distR="0" wp14:anchorId="50B3E5A2" wp14:editId="207D5870">
            <wp:extent cx="3032760" cy="1798320"/>
            <wp:effectExtent l="0" t="0" r="15240" b="11430"/>
            <wp:docPr id="451" name="Chart 451">
              <a:extLst xmlns:a="http://schemas.openxmlformats.org/drawingml/2006/main">
                <a:ext uri="{FF2B5EF4-FFF2-40B4-BE49-F238E27FC236}">
                  <a16:creationId xmlns:a16="http://schemas.microsoft.com/office/drawing/2014/main" id="{307DE477-9B0B-C43E-C17D-009D53A59A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A73059">
        <w:br w:type="textWrapping" w:clear="all"/>
      </w:r>
    </w:p>
    <w:tbl>
      <w:tblPr>
        <w:tblW w:w="5021" w:type="dxa"/>
        <w:tblLook w:val="04A0" w:firstRow="1" w:lastRow="0" w:firstColumn="1" w:lastColumn="0" w:noHBand="0" w:noVBand="1"/>
      </w:tblPr>
      <w:tblGrid>
        <w:gridCol w:w="2165"/>
        <w:gridCol w:w="1176"/>
        <w:gridCol w:w="462"/>
        <w:gridCol w:w="1218"/>
      </w:tblGrid>
      <w:tr w:rsidR="00A73059" w:rsidRPr="00A73059" w14:paraId="47E1886C" w14:textId="77777777" w:rsidTr="00A73059">
        <w:trPr>
          <w:trHeight w:val="288"/>
        </w:trPr>
        <w:tc>
          <w:tcPr>
            <w:tcW w:w="2165" w:type="dxa"/>
            <w:tcBorders>
              <w:top w:val="nil"/>
              <w:left w:val="nil"/>
              <w:bottom w:val="nil"/>
              <w:right w:val="nil"/>
            </w:tcBorders>
            <w:shd w:val="clear" w:color="000000" w:fill="4472C4"/>
            <w:noWrap/>
            <w:vAlign w:val="bottom"/>
            <w:hideMark/>
          </w:tcPr>
          <w:p w14:paraId="451069FF" w14:textId="77777777" w:rsidR="00A73059" w:rsidRPr="00A73059" w:rsidRDefault="00A73059" w:rsidP="00A73059">
            <w:pPr>
              <w:spacing w:line="240" w:lineRule="auto"/>
              <w:rPr>
                <w:rFonts w:ascii="Calibri" w:eastAsia="Times New Roman" w:hAnsi="Calibri" w:cs="Calibri"/>
                <w:b w:val="0"/>
                <w:color w:val="FFFF00"/>
                <w:sz w:val="22"/>
                <w:lang w:val="en-IN" w:eastAsia="en-IN"/>
              </w:rPr>
            </w:pPr>
            <w:r w:rsidRPr="00A73059">
              <w:rPr>
                <w:rFonts w:ascii="Calibri" w:eastAsia="Times New Roman" w:hAnsi="Calibri" w:cs="Calibri"/>
                <w:b w:val="0"/>
                <w:color w:val="FFFF00"/>
                <w:sz w:val="22"/>
                <w:lang w:val="en-IN" w:eastAsia="en-IN"/>
              </w:rPr>
              <w:t>Ratio of Male/Female</w:t>
            </w:r>
          </w:p>
        </w:tc>
        <w:tc>
          <w:tcPr>
            <w:tcW w:w="1176" w:type="dxa"/>
            <w:tcBorders>
              <w:top w:val="nil"/>
              <w:left w:val="nil"/>
              <w:bottom w:val="nil"/>
              <w:right w:val="nil"/>
            </w:tcBorders>
            <w:shd w:val="clear" w:color="000000" w:fill="4472C4"/>
            <w:noWrap/>
            <w:vAlign w:val="bottom"/>
            <w:hideMark/>
          </w:tcPr>
          <w:p w14:paraId="21BF3BEC" w14:textId="77777777" w:rsidR="00A73059" w:rsidRPr="00A73059" w:rsidRDefault="00A73059" w:rsidP="00A73059">
            <w:pPr>
              <w:spacing w:line="240" w:lineRule="auto"/>
              <w:jc w:val="right"/>
              <w:rPr>
                <w:rFonts w:ascii="Calibri" w:eastAsia="Times New Roman" w:hAnsi="Calibri" w:cs="Calibri"/>
                <w:b w:val="0"/>
                <w:color w:val="FFFF00"/>
                <w:sz w:val="22"/>
                <w:lang w:val="en-IN" w:eastAsia="en-IN"/>
              </w:rPr>
            </w:pPr>
            <w:r w:rsidRPr="00A73059">
              <w:rPr>
                <w:rFonts w:ascii="Calibri" w:eastAsia="Times New Roman" w:hAnsi="Calibri" w:cs="Calibri"/>
                <w:b w:val="0"/>
                <w:color w:val="FFFF00"/>
                <w:sz w:val="22"/>
                <w:lang w:val="en-IN" w:eastAsia="en-IN"/>
              </w:rPr>
              <w:t>1.3826087</w:t>
            </w:r>
          </w:p>
        </w:tc>
        <w:tc>
          <w:tcPr>
            <w:tcW w:w="462" w:type="dxa"/>
            <w:tcBorders>
              <w:top w:val="nil"/>
              <w:left w:val="nil"/>
              <w:bottom w:val="nil"/>
              <w:right w:val="nil"/>
            </w:tcBorders>
            <w:shd w:val="clear" w:color="auto" w:fill="auto"/>
            <w:noWrap/>
            <w:vAlign w:val="bottom"/>
            <w:hideMark/>
          </w:tcPr>
          <w:p w14:paraId="406A8FDF" w14:textId="77777777" w:rsidR="00A73059" w:rsidRPr="00A73059" w:rsidRDefault="00A73059" w:rsidP="00A73059">
            <w:pPr>
              <w:spacing w:line="240" w:lineRule="auto"/>
              <w:jc w:val="right"/>
              <w:rPr>
                <w:rFonts w:ascii="Calibri" w:eastAsia="Times New Roman" w:hAnsi="Calibri" w:cs="Calibri"/>
                <w:b w:val="0"/>
                <w:color w:val="000000"/>
                <w:sz w:val="22"/>
                <w:lang w:val="en-IN" w:eastAsia="en-IN"/>
              </w:rPr>
            </w:pPr>
          </w:p>
        </w:tc>
        <w:tc>
          <w:tcPr>
            <w:tcW w:w="1218" w:type="dxa"/>
            <w:tcBorders>
              <w:top w:val="nil"/>
              <w:left w:val="nil"/>
              <w:bottom w:val="nil"/>
              <w:right w:val="nil"/>
            </w:tcBorders>
            <w:shd w:val="clear" w:color="auto" w:fill="auto"/>
            <w:noWrap/>
            <w:vAlign w:val="bottom"/>
            <w:hideMark/>
          </w:tcPr>
          <w:p w14:paraId="531E2E42"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090988C5" w14:textId="77777777" w:rsidTr="00A73059">
        <w:trPr>
          <w:trHeight w:val="288"/>
        </w:trPr>
        <w:tc>
          <w:tcPr>
            <w:tcW w:w="2165" w:type="dxa"/>
            <w:tcBorders>
              <w:top w:val="nil"/>
              <w:left w:val="nil"/>
              <w:bottom w:val="nil"/>
              <w:right w:val="nil"/>
            </w:tcBorders>
            <w:shd w:val="clear" w:color="auto" w:fill="auto"/>
            <w:noWrap/>
            <w:vAlign w:val="bottom"/>
            <w:hideMark/>
          </w:tcPr>
          <w:p w14:paraId="323B6709"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176" w:type="dxa"/>
            <w:tcBorders>
              <w:top w:val="nil"/>
              <w:left w:val="nil"/>
              <w:bottom w:val="nil"/>
              <w:right w:val="nil"/>
            </w:tcBorders>
            <w:shd w:val="clear" w:color="auto" w:fill="auto"/>
            <w:noWrap/>
            <w:vAlign w:val="bottom"/>
            <w:hideMark/>
          </w:tcPr>
          <w:p w14:paraId="2BEC88E8"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462" w:type="dxa"/>
            <w:tcBorders>
              <w:top w:val="nil"/>
              <w:left w:val="nil"/>
              <w:bottom w:val="nil"/>
              <w:right w:val="nil"/>
            </w:tcBorders>
            <w:shd w:val="clear" w:color="auto" w:fill="auto"/>
            <w:noWrap/>
            <w:vAlign w:val="bottom"/>
            <w:hideMark/>
          </w:tcPr>
          <w:p w14:paraId="2C4CEE72"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218" w:type="dxa"/>
            <w:tcBorders>
              <w:top w:val="nil"/>
              <w:left w:val="nil"/>
              <w:bottom w:val="nil"/>
              <w:right w:val="nil"/>
            </w:tcBorders>
            <w:shd w:val="clear" w:color="auto" w:fill="auto"/>
            <w:noWrap/>
            <w:vAlign w:val="bottom"/>
            <w:hideMark/>
          </w:tcPr>
          <w:p w14:paraId="1E644DCE"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204BCB40" w14:textId="77777777" w:rsidTr="00A73059">
        <w:trPr>
          <w:trHeight w:val="288"/>
        </w:trPr>
        <w:tc>
          <w:tcPr>
            <w:tcW w:w="2165" w:type="dxa"/>
            <w:tcBorders>
              <w:top w:val="nil"/>
              <w:left w:val="nil"/>
              <w:bottom w:val="nil"/>
              <w:right w:val="nil"/>
            </w:tcBorders>
            <w:shd w:val="clear" w:color="auto" w:fill="auto"/>
            <w:noWrap/>
            <w:vAlign w:val="bottom"/>
            <w:hideMark/>
          </w:tcPr>
          <w:p w14:paraId="4DD09222"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176" w:type="dxa"/>
            <w:tcBorders>
              <w:top w:val="nil"/>
              <w:left w:val="nil"/>
              <w:bottom w:val="nil"/>
              <w:right w:val="nil"/>
            </w:tcBorders>
            <w:shd w:val="clear" w:color="auto" w:fill="auto"/>
            <w:noWrap/>
            <w:vAlign w:val="bottom"/>
            <w:hideMark/>
          </w:tcPr>
          <w:p w14:paraId="5582EE67"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462" w:type="dxa"/>
            <w:tcBorders>
              <w:top w:val="nil"/>
              <w:left w:val="nil"/>
              <w:bottom w:val="nil"/>
              <w:right w:val="nil"/>
            </w:tcBorders>
            <w:shd w:val="clear" w:color="auto" w:fill="auto"/>
            <w:noWrap/>
            <w:vAlign w:val="bottom"/>
            <w:hideMark/>
          </w:tcPr>
          <w:p w14:paraId="1B00CD45"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218" w:type="dxa"/>
            <w:tcBorders>
              <w:top w:val="nil"/>
              <w:left w:val="nil"/>
              <w:bottom w:val="nil"/>
              <w:right w:val="nil"/>
            </w:tcBorders>
            <w:shd w:val="clear" w:color="auto" w:fill="auto"/>
            <w:noWrap/>
            <w:vAlign w:val="bottom"/>
            <w:hideMark/>
          </w:tcPr>
          <w:p w14:paraId="08CFA078"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09A15396" w14:textId="77777777" w:rsidTr="00A73059">
        <w:trPr>
          <w:trHeight w:val="360"/>
        </w:trPr>
        <w:tc>
          <w:tcPr>
            <w:tcW w:w="5021" w:type="dxa"/>
            <w:gridSpan w:val="4"/>
            <w:tcBorders>
              <w:top w:val="nil"/>
              <w:left w:val="nil"/>
              <w:bottom w:val="nil"/>
              <w:right w:val="nil"/>
            </w:tcBorders>
            <w:shd w:val="clear" w:color="auto" w:fill="auto"/>
            <w:noWrap/>
            <w:vAlign w:val="bottom"/>
            <w:hideMark/>
          </w:tcPr>
          <w:p w14:paraId="16C11DCF" w14:textId="36DCBFE8" w:rsidR="00A73059" w:rsidRPr="00A73059" w:rsidRDefault="00A73059" w:rsidP="00A73059">
            <w:pPr>
              <w:spacing w:line="240" w:lineRule="auto"/>
              <w:rPr>
                <w:rFonts w:ascii="Calibri" w:eastAsia="Times New Roman" w:hAnsi="Calibri" w:cs="Calibri"/>
                <w:bCs/>
                <w:color w:val="C00000"/>
                <w:szCs w:val="28"/>
                <w:lang w:val="en-IN" w:eastAsia="en-IN"/>
              </w:rPr>
            </w:pPr>
            <w:r w:rsidRPr="00A73059">
              <w:rPr>
                <w:rFonts w:ascii="Calibri" w:eastAsia="Times New Roman" w:hAnsi="Calibri" w:cs="Calibri"/>
                <w:bCs/>
                <w:color w:val="C00000"/>
                <w:szCs w:val="28"/>
                <w:lang w:val="en-IN" w:eastAsia="en-IN"/>
              </w:rPr>
              <w:t>Here Male gender has more smokers w</w:t>
            </w:r>
            <w:r>
              <w:rPr>
                <w:rFonts w:ascii="Calibri" w:eastAsia="Times New Roman" w:hAnsi="Calibri" w:cs="Calibri"/>
                <w:bCs/>
                <w:color w:val="C00000"/>
                <w:szCs w:val="28"/>
                <w:lang w:val="en-IN" w:eastAsia="en-IN"/>
              </w:rPr>
              <w:t>hen compared to female gender.</w:t>
            </w:r>
          </w:p>
        </w:tc>
      </w:tr>
      <w:tr w:rsidR="00A73059" w:rsidRPr="00A73059" w14:paraId="53788C70" w14:textId="77777777" w:rsidTr="00A73059">
        <w:trPr>
          <w:trHeight w:val="360"/>
        </w:trPr>
        <w:tc>
          <w:tcPr>
            <w:tcW w:w="3803" w:type="dxa"/>
            <w:gridSpan w:val="3"/>
            <w:tcBorders>
              <w:top w:val="nil"/>
              <w:left w:val="nil"/>
              <w:bottom w:val="nil"/>
              <w:right w:val="nil"/>
            </w:tcBorders>
            <w:shd w:val="clear" w:color="auto" w:fill="auto"/>
            <w:noWrap/>
            <w:vAlign w:val="bottom"/>
            <w:hideMark/>
          </w:tcPr>
          <w:p w14:paraId="0D105C9D" w14:textId="73BE7B17" w:rsidR="00A73059" w:rsidRPr="00A73059" w:rsidRDefault="00A73059" w:rsidP="00A73059">
            <w:pPr>
              <w:spacing w:line="240" w:lineRule="auto"/>
              <w:rPr>
                <w:rFonts w:ascii="Calibri" w:eastAsia="Times New Roman" w:hAnsi="Calibri" w:cs="Calibri"/>
                <w:bCs/>
                <w:color w:val="C00000"/>
                <w:szCs w:val="28"/>
                <w:lang w:val="en-IN" w:eastAsia="en-IN"/>
              </w:rPr>
            </w:pPr>
          </w:p>
        </w:tc>
        <w:tc>
          <w:tcPr>
            <w:tcW w:w="1218" w:type="dxa"/>
            <w:tcBorders>
              <w:top w:val="nil"/>
              <w:left w:val="nil"/>
              <w:bottom w:val="nil"/>
              <w:right w:val="nil"/>
            </w:tcBorders>
            <w:shd w:val="clear" w:color="auto" w:fill="auto"/>
            <w:noWrap/>
            <w:vAlign w:val="bottom"/>
            <w:hideMark/>
          </w:tcPr>
          <w:p w14:paraId="47BDB293" w14:textId="77777777" w:rsidR="00A73059" w:rsidRPr="00A73059" w:rsidRDefault="00A73059" w:rsidP="00A73059">
            <w:pPr>
              <w:spacing w:line="240" w:lineRule="auto"/>
              <w:rPr>
                <w:rFonts w:ascii="Calibri" w:eastAsia="Times New Roman" w:hAnsi="Calibri" w:cs="Calibri"/>
                <w:bCs/>
                <w:color w:val="C00000"/>
                <w:szCs w:val="28"/>
                <w:lang w:val="en-IN" w:eastAsia="en-IN"/>
              </w:rPr>
            </w:pPr>
          </w:p>
        </w:tc>
      </w:tr>
    </w:tbl>
    <w:p w14:paraId="67868F47" w14:textId="77777777" w:rsidR="00A73059" w:rsidRDefault="001E0DCA" w:rsidP="001E0DCA">
      <w:pPr>
        <w:spacing w:after="200"/>
        <w:ind w:left="360"/>
      </w:pPr>
      <w:r>
        <w:t xml:space="preserve"> </w:t>
      </w:r>
    </w:p>
    <w:tbl>
      <w:tblPr>
        <w:tblW w:w="9936" w:type="dxa"/>
        <w:tblLook w:val="04A0" w:firstRow="1" w:lastRow="0" w:firstColumn="1" w:lastColumn="0" w:noHBand="0" w:noVBand="1"/>
      </w:tblPr>
      <w:tblGrid>
        <w:gridCol w:w="6750"/>
        <w:gridCol w:w="601"/>
        <w:gridCol w:w="549"/>
        <w:gridCol w:w="549"/>
        <w:gridCol w:w="549"/>
        <w:gridCol w:w="469"/>
        <w:gridCol w:w="469"/>
      </w:tblGrid>
      <w:tr w:rsidR="00A73059" w:rsidRPr="00A73059" w14:paraId="1914EC94" w14:textId="77777777" w:rsidTr="00BE0353">
        <w:trPr>
          <w:trHeight w:val="288"/>
        </w:trPr>
        <w:tc>
          <w:tcPr>
            <w:tcW w:w="6218" w:type="dxa"/>
            <w:tcBorders>
              <w:top w:val="nil"/>
              <w:left w:val="nil"/>
              <w:bottom w:val="nil"/>
              <w:right w:val="nil"/>
            </w:tcBorders>
            <w:shd w:val="clear" w:color="auto" w:fill="auto"/>
            <w:noWrap/>
            <w:vAlign w:val="bottom"/>
            <w:hideMark/>
          </w:tcPr>
          <w:p w14:paraId="30339174" w14:textId="45749D12" w:rsidR="00A73059" w:rsidRPr="00E95471" w:rsidRDefault="00A73059" w:rsidP="00E95471">
            <w:pPr>
              <w:pStyle w:val="ListParagraph"/>
              <w:numPr>
                <w:ilvl w:val="0"/>
                <w:numId w:val="35"/>
              </w:numPr>
              <w:spacing w:line="240" w:lineRule="auto"/>
              <w:rPr>
                <w:rFonts w:ascii="Times New Roman" w:eastAsia="Times New Roman" w:hAnsi="Times New Roman" w:cs="Times New Roman"/>
                <w:i/>
                <w:iCs/>
                <w:color w:val="auto"/>
                <w:sz w:val="24"/>
                <w:szCs w:val="24"/>
                <w:lang w:val="en-IN" w:eastAsia="en-IN"/>
              </w:rPr>
            </w:pPr>
            <w:r w:rsidRPr="00E95471">
              <w:rPr>
                <w:rFonts w:ascii="Times New Roman" w:eastAsia="Times New Roman" w:hAnsi="Times New Roman" w:cs="Times New Roman"/>
                <w:i/>
                <w:iCs/>
                <w:color w:val="auto"/>
                <w:sz w:val="24"/>
                <w:szCs w:val="24"/>
                <w:lang w:val="en-IN" w:eastAsia="en-IN"/>
              </w:rPr>
              <w:lastRenderedPageBreak/>
              <w:t>In this case, make pivot tables for both sex&amp; Smokers.</w:t>
            </w:r>
          </w:p>
        </w:tc>
        <w:tc>
          <w:tcPr>
            <w:tcW w:w="2638" w:type="dxa"/>
            <w:gridSpan w:val="4"/>
            <w:tcBorders>
              <w:top w:val="nil"/>
              <w:left w:val="nil"/>
              <w:bottom w:val="nil"/>
              <w:right w:val="nil"/>
            </w:tcBorders>
            <w:shd w:val="clear" w:color="auto" w:fill="auto"/>
            <w:noWrap/>
            <w:vAlign w:val="bottom"/>
            <w:hideMark/>
          </w:tcPr>
          <w:p w14:paraId="455FCFE1" w14:textId="7ADC1BC7" w:rsidR="00A73059" w:rsidRPr="00A73059" w:rsidRDefault="00A73059" w:rsidP="00A73059">
            <w:pPr>
              <w:spacing w:line="240" w:lineRule="auto"/>
              <w:rPr>
                <w:rFonts w:ascii="Calibri" w:eastAsia="Times New Roman" w:hAnsi="Calibri" w:cs="Calibri"/>
                <w:b w:val="0"/>
                <w:i/>
                <w:iCs/>
                <w:color w:val="000000"/>
                <w:sz w:val="24"/>
                <w:szCs w:val="24"/>
                <w:lang w:val="en-IN" w:eastAsia="en-IN"/>
              </w:rPr>
            </w:pPr>
          </w:p>
        </w:tc>
        <w:tc>
          <w:tcPr>
            <w:tcW w:w="540" w:type="dxa"/>
            <w:tcBorders>
              <w:top w:val="nil"/>
              <w:left w:val="nil"/>
              <w:bottom w:val="nil"/>
              <w:right w:val="nil"/>
            </w:tcBorders>
            <w:shd w:val="clear" w:color="auto" w:fill="auto"/>
            <w:noWrap/>
            <w:vAlign w:val="bottom"/>
            <w:hideMark/>
          </w:tcPr>
          <w:p w14:paraId="07B6C22F"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540" w:type="dxa"/>
            <w:tcBorders>
              <w:top w:val="nil"/>
              <w:left w:val="nil"/>
              <w:bottom w:val="nil"/>
              <w:right w:val="nil"/>
            </w:tcBorders>
            <w:shd w:val="clear" w:color="auto" w:fill="auto"/>
            <w:noWrap/>
            <w:vAlign w:val="bottom"/>
            <w:hideMark/>
          </w:tcPr>
          <w:p w14:paraId="09443794"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5DBC4503" w14:textId="77777777" w:rsidTr="00BE0353">
        <w:trPr>
          <w:trHeight w:val="288"/>
        </w:trPr>
        <w:tc>
          <w:tcPr>
            <w:tcW w:w="9396" w:type="dxa"/>
            <w:gridSpan w:val="6"/>
            <w:tcBorders>
              <w:top w:val="nil"/>
              <w:left w:val="nil"/>
              <w:bottom w:val="nil"/>
              <w:right w:val="nil"/>
            </w:tcBorders>
            <w:shd w:val="clear" w:color="auto" w:fill="auto"/>
            <w:noWrap/>
            <w:vAlign w:val="bottom"/>
            <w:hideMark/>
          </w:tcPr>
          <w:p w14:paraId="52C4AC00" w14:textId="0ED0777D" w:rsidR="00A73059" w:rsidRPr="00E95471" w:rsidRDefault="00A73059" w:rsidP="00E95471">
            <w:pPr>
              <w:pStyle w:val="ListParagraph"/>
              <w:numPr>
                <w:ilvl w:val="0"/>
                <w:numId w:val="35"/>
              </w:numPr>
              <w:spacing w:line="240" w:lineRule="auto"/>
              <w:rPr>
                <w:rFonts w:ascii="Calibri" w:eastAsia="Times New Roman" w:hAnsi="Calibri" w:cs="Calibri"/>
                <w:i/>
                <w:iCs/>
                <w:color w:val="000000"/>
                <w:sz w:val="24"/>
                <w:szCs w:val="24"/>
                <w:lang w:val="en-IN" w:eastAsia="en-IN"/>
              </w:rPr>
            </w:pPr>
            <w:r w:rsidRPr="00E95471">
              <w:rPr>
                <w:rFonts w:ascii="Calibri" w:eastAsia="Times New Roman" w:hAnsi="Calibri" w:cs="Calibri"/>
                <w:i/>
                <w:iCs/>
                <w:color w:val="000000"/>
                <w:sz w:val="24"/>
                <w:szCs w:val="24"/>
                <w:lang w:val="en-IN" w:eastAsia="en-IN"/>
              </w:rPr>
              <w:t>The row of sex contains</w:t>
            </w:r>
            <w:r w:rsidRPr="00E95471">
              <w:rPr>
                <w:rFonts w:ascii="Calibri" w:eastAsia="Times New Roman" w:hAnsi="Calibri" w:cs="Calibri"/>
                <w:i/>
                <w:iCs/>
                <w:color w:val="FF0000"/>
                <w:sz w:val="24"/>
                <w:szCs w:val="24"/>
                <w:lang w:val="en-IN" w:eastAsia="en-IN"/>
              </w:rPr>
              <w:t xml:space="preserve"> Male, Female</w:t>
            </w:r>
            <w:r w:rsidRPr="00E95471">
              <w:rPr>
                <w:rFonts w:ascii="Calibri" w:eastAsia="Times New Roman" w:hAnsi="Calibri" w:cs="Calibri"/>
                <w:i/>
                <w:iCs/>
                <w:color w:val="000000"/>
                <w:sz w:val="24"/>
                <w:szCs w:val="24"/>
                <w:lang w:val="en-IN" w:eastAsia="en-IN"/>
              </w:rPr>
              <w:t xml:space="preserve"> which is used to differentiate them.</w:t>
            </w:r>
          </w:p>
        </w:tc>
        <w:tc>
          <w:tcPr>
            <w:tcW w:w="540" w:type="dxa"/>
            <w:tcBorders>
              <w:top w:val="nil"/>
              <w:left w:val="nil"/>
              <w:bottom w:val="nil"/>
              <w:right w:val="nil"/>
            </w:tcBorders>
            <w:shd w:val="clear" w:color="auto" w:fill="auto"/>
            <w:noWrap/>
            <w:vAlign w:val="bottom"/>
            <w:hideMark/>
          </w:tcPr>
          <w:p w14:paraId="5E076BB7"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r>
      <w:tr w:rsidR="00A73059" w:rsidRPr="00A73059" w14:paraId="7EA25C01" w14:textId="77777777" w:rsidTr="00A73059">
        <w:trPr>
          <w:trHeight w:val="288"/>
        </w:trPr>
        <w:tc>
          <w:tcPr>
            <w:tcW w:w="9936" w:type="dxa"/>
            <w:gridSpan w:val="7"/>
            <w:tcBorders>
              <w:top w:val="nil"/>
              <w:left w:val="nil"/>
              <w:bottom w:val="nil"/>
              <w:right w:val="nil"/>
            </w:tcBorders>
            <w:shd w:val="clear" w:color="auto" w:fill="auto"/>
            <w:noWrap/>
            <w:vAlign w:val="bottom"/>
            <w:hideMark/>
          </w:tcPr>
          <w:p w14:paraId="1AB075C2" w14:textId="10016EC8" w:rsidR="00A73059" w:rsidRPr="00E95471" w:rsidRDefault="00A73059" w:rsidP="00E95471">
            <w:pPr>
              <w:pStyle w:val="ListParagraph"/>
              <w:numPr>
                <w:ilvl w:val="0"/>
                <w:numId w:val="35"/>
              </w:numPr>
              <w:spacing w:line="240" w:lineRule="auto"/>
              <w:rPr>
                <w:rFonts w:ascii="Calibri" w:eastAsia="Times New Roman" w:hAnsi="Calibri" w:cs="Calibri"/>
                <w:i/>
                <w:iCs/>
                <w:color w:val="000000"/>
                <w:sz w:val="24"/>
                <w:szCs w:val="24"/>
                <w:lang w:val="en-IN" w:eastAsia="en-IN"/>
              </w:rPr>
            </w:pPr>
            <w:r w:rsidRPr="00E95471">
              <w:rPr>
                <w:rFonts w:ascii="Calibri" w:eastAsia="Times New Roman" w:hAnsi="Calibri" w:cs="Calibri"/>
                <w:i/>
                <w:iCs/>
                <w:color w:val="000000"/>
                <w:sz w:val="24"/>
                <w:szCs w:val="24"/>
                <w:lang w:val="en-IN" w:eastAsia="en-IN"/>
              </w:rPr>
              <w:t>The column of smokers contains</w:t>
            </w:r>
            <w:r w:rsidRPr="00E95471">
              <w:rPr>
                <w:rFonts w:ascii="Calibri" w:eastAsia="Times New Roman" w:hAnsi="Calibri" w:cs="Calibri"/>
                <w:i/>
                <w:iCs/>
                <w:color w:val="FF0000"/>
                <w:sz w:val="24"/>
                <w:szCs w:val="24"/>
                <w:lang w:val="en-IN" w:eastAsia="en-IN"/>
              </w:rPr>
              <w:t xml:space="preserve"> Yes, No </w:t>
            </w:r>
            <w:r w:rsidRPr="00E95471">
              <w:rPr>
                <w:rFonts w:ascii="Calibri" w:eastAsia="Times New Roman" w:hAnsi="Calibri" w:cs="Calibri"/>
                <w:i/>
                <w:iCs/>
                <w:color w:val="000000"/>
                <w:sz w:val="24"/>
                <w:szCs w:val="24"/>
                <w:lang w:val="en-IN" w:eastAsia="en-IN"/>
              </w:rPr>
              <w:t>is used to identify the smokers &amp; Non-smokers of the sex.</w:t>
            </w:r>
          </w:p>
        </w:tc>
      </w:tr>
      <w:tr w:rsidR="00A73059" w:rsidRPr="00A73059" w14:paraId="6DDB2117" w14:textId="77777777" w:rsidTr="00BE0353">
        <w:trPr>
          <w:trHeight w:val="288"/>
        </w:trPr>
        <w:tc>
          <w:tcPr>
            <w:tcW w:w="6218" w:type="dxa"/>
            <w:tcBorders>
              <w:top w:val="nil"/>
              <w:left w:val="nil"/>
              <w:bottom w:val="nil"/>
              <w:right w:val="nil"/>
            </w:tcBorders>
            <w:shd w:val="clear" w:color="auto" w:fill="auto"/>
            <w:noWrap/>
            <w:vAlign w:val="bottom"/>
            <w:hideMark/>
          </w:tcPr>
          <w:tbl>
            <w:tblPr>
              <w:tblW w:w="8189" w:type="dxa"/>
              <w:tblLook w:val="04A0" w:firstRow="1" w:lastRow="0" w:firstColumn="1" w:lastColumn="0" w:noHBand="0" w:noVBand="1"/>
            </w:tblPr>
            <w:tblGrid>
              <w:gridCol w:w="3305"/>
              <w:gridCol w:w="1628"/>
              <w:gridCol w:w="1628"/>
              <w:gridCol w:w="1628"/>
            </w:tblGrid>
            <w:tr w:rsidR="00A73059" w:rsidRPr="00BE0353" w14:paraId="29352226" w14:textId="77777777" w:rsidTr="00017278">
              <w:trPr>
                <w:trHeight w:val="288"/>
              </w:trPr>
              <w:tc>
                <w:tcPr>
                  <w:tcW w:w="6213" w:type="dxa"/>
                  <w:gridSpan w:val="4"/>
                  <w:tcBorders>
                    <w:top w:val="nil"/>
                    <w:left w:val="nil"/>
                    <w:bottom w:val="nil"/>
                    <w:right w:val="nil"/>
                  </w:tcBorders>
                  <w:shd w:val="clear" w:color="auto" w:fill="auto"/>
                  <w:noWrap/>
                  <w:vAlign w:val="bottom"/>
                  <w:hideMark/>
                </w:tcPr>
                <w:p w14:paraId="11634AB1" w14:textId="77777777" w:rsidR="00A73059" w:rsidRPr="00E95471" w:rsidRDefault="00A73059" w:rsidP="00E95471">
                  <w:pPr>
                    <w:pStyle w:val="ListParagraph"/>
                    <w:numPr>
                      <w:ilvl w:val="0"/>
                      <w:numId w:val="35"/>
                    </w:numPr>
                    <w:spacing w:line="240" w:lineRule="auto"/>
                    <w:rPr>
                      <w:rFonts w:ascii="Calibri" w:eastAsia="Times New Roman" w:hAnsi="Calibri" w:cs="Calibri"/>
                      <w:i/>
                      <w:iCs/>
                      <w:color w:val="000000"/>
                      <w:sz w:val="24"/>
                      <w:szCs w:val="24"/>
                      <w:lang w:val="en-IN" w:eastAsia="en-IN"/>
                    </w:rPr>
                  </w:pPr>
                  <w:r w:rsidRPr="00E95471">
                    <w:rPr>
                      <w:rFonts w:ascii="Calibri" w:eastAsia="Times New Roman" w:hAnsi="Calibri" w:cs="Calibri"/>
                      <w:i/>
                      <w:iCs/>
                      <w:color w:val="000000"/>
                      <w:sz w:val="24"/>
                      <w:szCs w:val="24"/>
                      <w:lang w:val="en-IN" w:eastAsia="en-IN"/>
                    </w:rPr>
                    <w:t>By making this pivot table and recommended chart it shows the,</w:t>
                  </w:r>
                </w:p>
              </w:tc>
            </w:tr>
            <w:tr w:rsidR="00A73059" w:rsidRPr="00BE0353" w14:paraId="1FE36FD4" w14:textId="77777777" w:rsidTr="00017278">
              <w:trPr>
                <w:gridAfter w:val="1"/>
                <w:wAfter w:w="1235" w:type="dxa"/>
                <w:trHeight w:val="288"/>
              </w:trPr>
              <w:tc>
                <w:tcPr>
                  <w:tcW w:w="4978" w:type="dxa"/>
                  <w:gridSpan w:val="3"/>
                  <w:tcBorders>
                    <w:top w:val="nil"/>
                    <w:left w:val="nil"/>
                    <w:bottom w:val="nil"/>
                    <w:right w:val="nil"/>
                  </w:tcBorders>
                  <w:shd w:val="clear" w:color="auto" w:fill="auto"/>
                  <w:noWrap/>
                  <w:vAlign w:val="bottom"/>
                  <w:hideMark/>
                </w:tcPr>
                <w:p w14:paraId="766BC7F8" w14:textId="77777777" w:rsidR="00A73059" w:rsidRPr="00E95471" w:rsidRDefault="00A73059" w:rsidP="00E95471">
                  <w:pPr>
                    <w:pStyle w:val="ListParagraph"/>
                    <w:numPr>
                      <w:ilvl w:val="0"/>
                      <w:numId w:val="35"/>
                    </w:numPr>
                    <w:spacing w:line="240" w:lineRule="auto"/>
                    <w:rPr>
                      <w:rFonts w:ascii="Calibri" w:eastAsia="Times New Roman" w:hAnsi="Calibri" w:cs="Calibri"/>
                      <w:i/>
                      <w:iCs/>
                      <w:color w:val="000000"/>
                      <w:sz w:val="24"/>
                      <w:szCs w:val="24"/>
                      <w:lang w:val="en-IN" w:eastAsia="en-IN"/>
                    </w:rPr>
                  </w:pPr>
                  <w:r w:rsidRPr="00E95471">
                    <w:rPr>
                      <w:rFonts w:ascii="Calibri" w:eastAsia="Times New Roman" w:hAnsi="Calibri" w:cs="Calibri"/>
                      <w:i/>
                      <w:iCs/>
                      <w:color w:val="000000"/>
                      <w:sz w:val="24"/>
                      <w:szCs w:val="24"/>
                      <w:lang w:val="en-IN" w:eastAsia="en-IN"/>
                    </w:rPr>
                    <w:t>Male gender has the more smokers which is</w:t>
                  </w:r>
                  <w:r w:rsidRPr="00E95471">
                    <w:rPr>
                      <w:rFonts w:ascii="Calibri" w:eastAsia="Times New Roman" w:hAnsi="Calibri" w:cs="Calibri"/>
                      <w:i/>
                      <w:iCs/>
                      <w:color w:val="ED7D31"/>
                      <w:sz w:val="24"/>
                      <w:szCs w:val="24"/>
                      <w:lang w:val="en-IN" w:eastAsia="en-IN"/>
                    </w:rPr>
                    <w:t xml:space="preserve"> 159.</w:t>
                  </w:r>
                </w:p>
              </w:tc>
            </w:tr>
            <w:tr w:rsidR="00A73059" w:rsidRPr="00BE0353" w14:paraId="3F799BF5" w14:textId="77777777" w:rsidTr="00017278">
              <w:trPr>
                <w:gridAfter w:val="2"/>
                <w:wAfter w:w="2470" w:type="dxa"/>
                <w:trHeight w:val="288"/>
              </w:trPr>
              <w:tc>
                <w:tcPr>
                  <w:tcW w:w="2508" w:type="dxa"/>
                  <w:tcBorders>
                    <w:top w:val="nil"/>
                    <w:left w:val="nil"/>
                    <w:bottom w:val="nil"/>
                    <w:right w:val="nil"/>
                  </w:tcBorders>
                  <w:shd w:val="clear" w:color="000000" w:fill="FFFF00"/>
                  <w:noWrap/>
                  <w:vAlign w:val="bottom"/>
                  <w:hideMark/>
                </w:tcPr>
                <w:p w14:paraId="7345DFDE" w14:textId="77777777" w:rsidR="00A73059" w:rsidRPr="00E95471" w:rsidRDefault="00A73059" w:rsidP="00E95471">
                  <w:pPr>
                    <w:pStyle w:val="ListParagraph"/>
                    <w:numPr>
                      <w:ilvl w:val="0"/>
                      <w:numId w:val="35"/>
                    </w:numPr>
                    <w:spacing w:line="240" w:lineRule="auto"/>
                    <w:rPr>
                      <w:rFonts w:ascii="Calibri" w:eastAsia="Times New Roman" w:hAnsi="Calibri" w:cs="Calibri"/>
                      <w:i/>
                      <w:iCs/>
                      <w:color w:val="ED7D31"/>
                      <w:sz w:val="24"/>
                      <w:szCs w:val="24"/>
                      <w:lang w:val="en-IN" w:eastAsia="en-IN"/>
                    </w:rPr>
                  </w:pPr>
                  <w:r w:rsidRPr="00E95471">
                    <w:rPr>
                      <w:rFonts w:ascii="Calibri" w:eastAsia="Times New Roman" w:hAnsi="Calibri" w:cs="Calibri"/>
                      <w:i/>
                      <w:iCs/>
                      <w:color w:val="ED7D31"/>
                      <w:sz w:val="24"/>
                      <w:szCs w:val="24"/>
                      <w:lang w:val="en-IN" w:eastAsia="en-IN"/>
                    </w:rPr>
                    <w:t>Male/female ratio is 1.3826</w:t>
                  </w:r>
                </w:p>
              </w:tc>
              <w:tc>
                <w:tcPr>
                  <w:tcW w:w="1235" w:type="dxa"/>
                  <w:tcBorders>
                    <w:top w:val="nil"/>
                    <w:left w:val="nil"/>
                    <w:bottom w:val="nil"/>
                    <w:right w:val="nil"/>
                  </w:tcBorders>
                  <w:shd w:val="clear" w:color="auto" w:fill="auto"/>
                  <w:noWrap/>
                  <w:vAlign w:val="bottom"/>
                  <w:hideMark/>
                </w:tcPr>
                <w:p w14:paraId="52AFDB37" w14:textId="77777777" w:rsidR="00A73059" w:rsidRPr="00A73059" w:rsidRDefault="00A73059" w:rsidP="00A73059">
                  <w:pPr>
                    <w:spacing w:line="240" w:lineRule="auto"/>
                    <w:rPr>
                      <w:rFonts w:ascii="Calibri" w:eastAsia="Times New Roman" w:hAnsi="Calibri" w:cs="Calibri"/>
                      <w:i/>
                      <w:iCs/>
                      <w:color w:val="ED7D31"/>
                      <w:sz w:val="22"/>
                      <w:lang w:val="en-IN" w:eastAsia="en-IN"/>
                    </w:rPr>
                  </w:pPr>
                </w:p>
              </w:tc>
            </w:tr>
          </w:tbl>
          <w:p w14:paraId="35B08BF9" w14:textId="1339E08C" w:rsidR="00A73059" w:rsidRPr="00A73059" w:rsidRDefault="00A73059" w:rsidP="00A73059">
            <w:pPr>
              <w:spacing w:line="240" w:lineRule="auto"/>
              <w:rPr>
                <w:rFonts w:ascii="Calibri" w:eastAsia="Times New Roman" w:hAnsi="Calibri" w:cs="Calibri"/>
                <w:i/>
                <w:iCs/>
                <w:color w:val="000000"/>
                <w:sz w:val="24"/>
                <w:szCs w:val="24"/>
                <w:lang w:val="en-IN" w:eastAsia="en-IN"/>
              </w:rPr>
            </w:pPr>
          </w:p>
        </w:tc>
        <w:tc>
          <w:tcPr>
            <w:tcW w:w="709" w:type="dxa"/>
            <w:tcBorders>
              <w:top w:val="nil"/>
              <w:left w:val="nil"/>
              <w:bottom w:val="nil"/>
              <w:right w:val="nil"/>
            </w:tcBorders>
            <w:shd w:val="clear" w:color="auto" w:fill="auto"/>
            <w:noWrap/>
            <w:vAlign w:val="bottom"/>
            <w:hideMark/>
          </w:tcPr>
          <w:p w14:paraId="50F6A1CD" w14:textId="77777777" w:rsidR="00A73059" w:rsidRPr="00A73059" w:rsidRDefault="00A73059" w:rsidP="00A73059">
            <w:pPr>
              <w:spacing w:line="240" w:lineRule="auto"/>
              <w:rPr>
                <w:rFonts w:ascii="Calibri" w:eastAsia="Times New Roman" w:hAnsi="Calibri" w:cs="Calibri"/>
                <w:b w:val="0"/>
                <w:i/>
                <w:iCs/>
                <w:color w:val="000000"/>
                <w:sz w:val="22"/>
                <w:lang w:val="en-IN" w:eastAsia="en-IN"/>
              </w:rPr>
            </w:pPr>
          </w:p>
        </w:tc>
        <w:tc>
          <w:tcPr>
            <w:tcW w:w="643" w:type="dxa"/>
            <w:tcBorders>
              <w:top w:val="nil"/>
              <w:left w:val="nil"/>
              <w:bottom w:val="nil"/>
              <w:right w:val="nil"/>
            </w:tcBorders>
            <w:shd w:val="clear" w:color="auto" w:fill="auto"/>
            <w:noWrap/>
            <w:vAlign w:val="bottom"/>
            <w:hideMark/>
          </w:tcPr>
          <w:p w14:paraId="20AA2737" w14:textId="77777777" w:rsidR="00A73059" w:rsidRPr="00A73059" w:rsidRDefault="00A73059" w:rsidP="00A73059">
            <w:pPr>
              <w:spacing w:line="240" w:lineRule="auto"/>
              <w:rPr>
                <w:rFonts w:ascii="Times New Roman" w:eastAsia="Times New Roman" w:hAnsi="Times New Roman" w:cs="Times New Roman"/>
                <w:b w:val="0"/>
                <w:i/>
                <w:iCs/>
                <w:color w:val="auto"/>
                <w:sz w:val="22"/>
                <w:lang w:val="en-IN" w:eastAsia="en-IN"/>
              </w:rPr>
            </w:pPr>
          </w:p>
        </w:tc>
        <w:tc>
          <w:tcPr>
            <w:tcW w:w="643" w:type="dxa"/>
            <w:tcBorders>
              <w:top w:val="nil"/>
              <w:left w:val="nil"/>
              <w:bottom w:val="nil"/>
              <w:right w:val="nil"/>
            </w:tcBorders>
            <w:shd w:val="clear" w:color="auto" w:fill="auto"/>
            <w:noWrap/>
            <w:vAlign w:val="bottom"/>
            <w:hideMark/>
          </w:tcPr>
          <w:p w14:paraId="3AAF387B"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643" w:type="dxa"/>
            <w:tcBorders>
              <w:top w:val="nil"/>
              <w:left w:val="nil"/>
              <w:bottom w:val="nil"/>
              <w:right w:val="nil"/>
            </w:tcBorders>
            <w:shd w:val="clear" w:color="auto" w:fill="auto"/>
            <w:noWrap/>
            <w:vAlign w:val="bottom"/>
            <w:hideMark/>
          </w:tcPr>
          <w:p w14:paraId="6F1695CE"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540" w:type="dxa"/>
            <w:tcBorders>
              <w:top w:val="nil"/>
              <w:left w:val="nil"/>
              <w:bottom w:val="nil"/>
              <w:right w:val="nil"/>
            </w:tcBorders>
            <w:shd w:val="clear" w:color="auto" w:fill="auto"/>
            <w:noWrap/>
            <w:vAlign w:val="bottom"/>
            <w:hideMark/>
          </w:tcPr>
          <w:p w14:paraId="507DF8D8"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540" w:type="dxa"/>
            <w:tcBorders>
              <w:top w:val="nil"/>
              <w:left w:val="nil"/>
              <w:bottom w:val="nil"/>
              <w:right w:val="nil"/>
            </w:tcBorders>
            <w:shd w:val="clear" w:color="auto" w:fill="auto"/>
            <w:noWrap/>
            <w:vAlign w:val="bottom"/>
            <w:hideMark/>
          </w:tcPr>
          <w:p w14:paraId="0BC05DCC"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015F2489" w14:textId="77777777" w:rsidTr="00BE0353">
        <w:trPr>
          <w:trHeight w:val="288"/>
        </w:trPr>
        <w:tc>
          <w:tcPr>
            <w:tcW w:w="6218" w:type="dxa"/>
            <w:tcBorders>
              <w:top w:val="nil"/>
              <w:left w:val="nil"/>
              <w:bottom w:val="nil"/>
              <w:right w:val="nil"/>
            </w:tcBorders>
            <w:shd w:val="clear" w:color="auto" w:fill="auto"/>
            <w:noWrap/>
            <w:vAlign w:val="bottom"/>
          </w:tcPr>
          <w:p w14:paraId="7AB89E46" w14:textId="77777777" w:rsidR="00A73059" w:rsidRPr="00A73059" w:rsidRDefault="00A73059" w:rsidP="00A73059">
            <w:pPr>
              <w:spacing w:line="240" w:lineRule="auto"/>
              <w:rPr>
                <w:rFonts w:ascii="Calibri" w:eastAsia="Times New Roman" w:hAnsi="Calibri" w:cs="Calibri"/>
                <w:b w:val="0"/>
                <w:i/>
                <w:iCs/>
                <w:color w:val="000000"/>
                <w:sz w:val="24"/>
                <w:szCs w:val="24"/>
                <w:lang w:val="en-IN" w:eastAsia="en-IN"/>
              </w:rPr>
            </w:pPr>
          </w:p>
        </w:tc>
        <w:tc>
          <w:tcPr>
            <w:tcW w:w="709" w:type="dxa"/>
            <w:tcBorders>
              <w:top w:val="nil"/>
              <w:left w:val="nil"/>
              <w:bottom w:val="nil"/>
              <w:right w:val="nil"/>
            </w:tcBorders>
            <w:shd w:val="clear" w:color="auto" w:fill="auto"/>
            <w:noWrap/>
            <w:vAlign w:val="bottom"/>
          </w:tcPr>
          <w:p w14:paraId="179CDDF1" w14:textId="77777777" w:rsidR="00A73059" w:rsidRPr="00A73059" w:rsidRDefault="00A73059" w:rsidP="00A73059">
            <w:pPr>
              <w:spacing w:line="240" w:lineRule="auto"/>
              <w:rPr>
                <w:rFonts w:ascii="Calibri" w:eastAsia="Times New Roman" w:hAnsi="Calibri" w:cs="Calibri"/>
                <w:b w:val="0"/>
                <w:i/>
                <w:iCs/>
                <w:color w:val="000000"/>
                <w:sz w:val="22"/>
                <w:lang w:val="en-IN" w:eastAsia="en-IN"/>
              </w:rPr>
            </w:pPr>
          </w:p>
        </w:tc>
        <w:tc>
          <w:tcPr>
            <w:tcW w:w="643" w:type="dxa"/>
            <w:tcBorders>
              <w:top w:val="nil"/>
              <w:left w:val="nil"/>
              <w:bottom w:val="nil"/>
              <w:right w:val="nil"/>
            </w:tcBorders>
            <w:shd w:val="clear" w:color="auto" w:fill="auto"/>
            <w:noWrap/>
            <w:vAlign w:val="bottom"/>
          </w:tcPr>
          <w:p w14:paraId="77FB196D" w14:textId="77777777" w:rsidR="00A73059" w:rsidRPr="00A73059" w:rsidRDefault="00A73059" w:rsidP="00A73059">
            <w:pPr>
              <w:spacing w:line="240" w:lineRule="auto"/>
              <w:rPr>
                <w:rFonts w:ascii="Times New Roman" w:eastAsia="Times New Roman" w:hAnsi="Times New Roman" w:cs="Times New Roman"/>
                <w:b w:val="0"/>
                <w:i/>
                <w:iCs/>
                <w:color w:val="auto"/>
                <w:sz w:val="22"/>
                <w:lang w:val="en-IN" w:eastAsia="en-IN"/>
              </w:rPr>
            </w:pPr>
          </w:p>
        </w:tc>
        <w:tc>
          <w:tcPr>
            <w:tcW w:w="643" w:type="dxa"/>
            <w:tcBorders>
              <w:top w:val="nil"/>
              <w:left w:val="nil"/>
              <w:bottom w:val="nil"/>
              <w:right w:val="nil"/>
            </w:tcBorders>
            <w:shd w:val="clear" w:color="auto" w:fill="auto"/>
            <w:noWrap/>
            <w:vAlign w:val="bottom"/>
          </w:tcPr>
          <w:p w14:paraId="770B513F"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643" w:type="dxa"/>
            <w:tcBorders>
              <w:top w:val="nil"/>
              <w:left w:val="nil"/>
              <w:bottom w:val="nil"/>
              <w:right w:val="nil"/>
            </w:tcBorders>
            <w:shd w:val="clear" w:color="auto" w:fill="auto"/>
            <w:noWrap/>
            <w:vAlign w:val="bottom"/>
          </w:tcPr>
          <w:p w14:paraId="0838D866"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540" w:type="dxa"/>
            <w:tcBorders>
              <w:top w:val="nil"/>
              <w:left w:val="nil"/>
              <w:bottom w:val="nil"/>
              <w:right w:val="nil"/>
            </w:tcBorders>
            <w:shd w:val="clear" w:color="auto" w:fill="auto"/>
            <w:noWrap/>
            <w:vAlign w:val="bottom"/>
          </w:tcPr>
          <w:p w14:paraId="07D273EF"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540" w:type="dxa"/>
            <w:tcBorders>
              <w:top w:val="nil"/>
              <w:left w:val="nil"/>
              <w:bottom w:val="nil"/>
              <w:right w:val="nil"/>
            </w:tcBorders>
            <w:shd w:val="clear" w:color="auto" w:fill="auto"/>
            <w:noWrap/>
            <w:vAlign w:val="bottom"/>
          </w:tcPr>
          <w:p w14:paraId="2FB6581D"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743FC730" w14:textId="77777777" w:rsidTr="00BE0353">
        <w:trPr>
          <w:trHeight w:val="288"/>
        </w:trPr>
        <w:tc>
          <w:tcPr>
            <w:tcW w:w="8856" w:type="dxa"/>
            <w:gridSpan w:val="5"/>
            <w:tcBorders>
              <w:top w:val="nil"/>
              <w:left w:val="nil"/>
              <w:bottom w:val="nil"/>
              <w:right w:val="nil"/>
            </w:tcBorders>
            <w:shd w:val="clear" w:color="auto" w:fill="auto"/>
            <w:noWrap/>
            <w:vAlign w:val="bottom"/>
          </w:tcPr>
          <w:p w14:paraId="0691A1F6" w14:textId="77777777" w:rsidR="00BE0353" w:rsidRPr="00BE0353" w:rsidRDefault="00BE0353" w:rsidP="00BE0353">
            <w:pPr>
              <w:spacing w:line="240" w:lineRule="auto"/>
              <w:rPr>
                <w:rFonts w:ascii="Calibri" w:eastAsia="Times New Roman" w:hAnsi="Calibri" w:cs="Calibri"/>
                <w:bCs/>
                <w:color w:val="00B050"/>
                <w:sz w:val="32"/>
                <w:szCs w:val="32"/>
                <w:lang w:val="en-IN" w:eastAsia="en-IN"/>
              </w:rPr>
            </w:pPr>
            <w:r w:rsidRPr="00BE0353">
              <w:rPr>
                <w:rFonts w:ascii="Calibri" w:eastAsia="Times New Roman" w:hAnsi="Calibri" w:cs="Calibri"/>
                <w:bCs/>
                <w:color w:val="00B050"/>
                <w:sz w:val="32"/>
                <w:szCs w:val="32"/>
                <w:lang w:val="en-IN" w:eastAsia="en-IN"/>
              </w:rPr>
              <w:t>C ii). Age&amp; charges:</w:t>
            </w:r>
          </w:p>
          <w:p w14:paraId="0A916239" w14:textId="4267E996" w:rsidR="00A73059" w:rsidRPr="00A73059" w:rsidRDefault="00A73059" w:rsidP="00A73059">
            <w:pPr>
              <w:spacing w:line="240" w:lineRule="auto"/>
              <w:rPr>
                <w:rFonts w:ascii="Calibri" w:eastAsia="Times New Roman" w:hAnsi="Calibri" w:cs="Calibri"/>
                <w:b w:val="0"/>
                <w:i/>
                <w:iCs/>
                <w:color w:val="000000"/>
                <w:sz w:val="24"/>
                <w:szCs w:val="24"/>
                <w:lang w:val="en-IN" w:eastAsia="en-IN"/>
              </w:rPr>
            </w:pPr>
          </w:p>
        </w:tc>
        <w:tc>
          <w:tcPr>
            <w:tcW w:w="540" w:type="dxa"/>
            <w:tcBorders>
              <w:top w:val="nil"/>
              <w:left w:val="nil"/>
              <w:bottom w:val="nil"/>
              <w:right w:val="nil"/>
            </w:tcBorders>
            <w:shd w:val="clear" w:color="auto" w:fill="auto"/>
            <w:noWrap/>
            <w:vAlign w:val="bottom"/>
            <w:hideMark/>
          </w:tcPr>
          <w:p w14:paraId="0671E9B8"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540" w:type="dxa"/>
            <w:tcBorders>
              <w:top w:val="nil"/>
              <w:left w:val="nil"/>
              <w:bottom w:val="nil"/>
              <w:right w:val="nil"/>
            </w:tcBorders>
            <w:shd w:val="clear" w:color="auto" w:fill="auto"/>
            <w:noWrap/>
            <w:vAlign w:val="bottom"/>
            <w:hideMark/>
          </w:tcPr>
          <w:p w14:paraId="5B1FF67C"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446A1ABF" w14:textId="77777777" w:rsidTr="00BE0353">
        <w:trPr>
          <w:trHeight w:val="288"/>
        </w:trPr>
        <w:tc>
          <w:tcPr>
            <w:tcW w:w="8213" w:type="dxa"/>
            <w:gridSpan w:val="4"/>
            <w:tcBorders>
              <w:top w:val="nil"/>
              <w:left w:val="nil"/>
              <w:bottom w:val="nil"/>
              <w:right w:val="nil"/>
            </w:tcBorders>
            <w:shd w:val="clear" w:color="auto" w:fill="auto"/>
            <w:noWrap/>
            <w:vAlign w:val="bottom"/>
          </w:tcPr>
          <w:tbl>
            <w:tblPr>
              <w:tblW w:w="6727" w:type="dxa"/>
              <w:tblLook w:val="04A0" w:firstRow="1" w:lastRow="0" w:firstColumn="1" w:lastColumn="0" w:noHBand="0" w:noVBand="1"/>
            </w:tblPr>
            <w:tblGrid>
              <w:gridCol w:w="3845"/>
              <w:gridCol w:w="961"/>
              <w:gridCol w:w="961"/>
              <w:gridCol w:w="960"/>
            </w:tblGrid>
            <w:tr w:rsidR="00BE0353" w:rsidRPr="00A73059" w14:paraId="2845316B" w14:textId="77777777" w:rsidTr="00017278">
              <w:trPr>
                <w:gridAfter w:val="1"/>
                <w:wAfter w:w="960" w:type="dxa"/>
                <w:trHeight w:val="288"/>
              </w:trPr>
              <w:tc>
                <w:tcPr>
                  <w:tcW w:w="4806" w:type="dxa"/>
                  <w:gridSpan w:val="2"/>
                  <w:tcBorders>
                    <w:top w:val="nil"/>
                    <w:left w:val="nil"/>
                    <w:bottom w:val="nil"/>
                    <w:right w:val="nil"/>
                  </w:tcBorders>
                  <w:shd w:val="clear" w:color="auto" w:fill="auto"/>
                  <w:noWrap/>
                  <w:vAlign w:val="bottom"/>
                  <w:hideMark/>
                </w:tcPr>
                <w:p w14:paraId="3636BB25" w14:textId="77777777" w:rsidR="00BE0353" w:rsidRPr="00E95471" w:rsidRDefault="00BE0353" w:rsidP="00E95471">
                  <w:pPr>
                    <w:pStyle w:val="ListParagraph"/>
                    <w:numPr>
                      <w:ilvl w:val="0"/>
                      <w:numId w:val="36"/>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Here, makes the pivot chart for age&amp; charges</w:t>
                  </w:r>
                </w:p>
              </w:tc>
              <w:tc>
                <w:tcPr>
                  <w:tcW w:w="961" w:type="dxa"/>
                  <w:tcBorders>
                    <w:top w:val="nil"/>
                    <w:left w:val="nil"/>
                    <w:bottom w:val="nil"/>
                    <w:right w:val="nil"/>
                  </w:tcBorders>
                  <w:shd w:val="clear" w:color="auto" w:fill="auto"/>
                  <w:noWrap/>
                  <w:vAlign w:val="bottom"/>
                  <w:hideMark/>
                </w:tcPr>
                <w:p w14:paraId="6CB64A16" w14:textId="77777777" w:rsidR="00BE0353" w:rsidRPr="00E95471" w:rsidRDefault="00BE0353" w:rsidP="00E95471">
                  <w:pPr>
                    <w:pStyle w:val="ListParagraph"/>
                    <w:spacing w:line="240" w:lineRule="auto"/>
                    <w:rPr>
                      <w:rFonts w:ascii="Calibri" w:eastAsia="Times New Roman" w:hAnsi="Calibri" w:cs="Calibri"/>
                      <w:bCs/>
                      <w:color w:val="000000"/>
                      <w:sz w:val="24"/>
                      <w:szCs w:val="24"/>
                      <w:lang w:val="en-IN" w:eastAsia="en-IN"/>
                    </w:rPr>
                  </w:pPr>
                </w:p>
              </w:tc>
            </w:tr>
            <w:tr w:rsidR="00BE0353" w:rsidRPr="00A73059" w14:paraId="7E68452B" w14:textId="77777777" w:rsidTr="00017278">
              <w:trPr>
                <w:trHeight w:val="288"/>
              </w:trPr>
              <w:tc>
                <w:tcPr>
                  <w:tcW w:w="6727" w:type="dxa"/>
                  <w:gridSpan w:val="4"/>
                  <w:tcBorders>
                    <w:top w:val="nil"/>
                    <w:left w:val="nil"/>
                    <w:bottom w:val="nil"/>
                    <w:right w:val="nil"/>
                  </w:tcBorders>
                  <w:shd w:val="clear" w:color="auto" w:fill="auto"/>
                  <w:noWrap/>
                  <w:vAlign w:val="bottom"/>
                  <w:hideMark/>
                </w:tcPr>
                <w:p w14:paraId="0185A06E" w14:textId="77777777" w:rsidR="00BE0353" w:rsidRPr="00E95471" w:rsidRDefault="00BE0353" w:rsidP="00E95471">
                  <w:pPr>
                    <w:pStyle w:val="ListParagraph"/>
                    <w:numPr>
                      <w:ilvl w:val="0"/>
                      <w:numId w:val="36"/>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The</w:t>
                  </w:r>
                  <w:r w:rsidRPr="00E95471">
                    <w:rPr>
                      <w:rFonts w:ascii="Calibri" w:eastAsia="Times New Roman" w:hAnsi="Calibri" w:cs="Calibri"/>
                      <w:bCs/>
                      <w:color w:val="FF0000"/>
                      <w:sz w:val="24"/>
                      <w:szCs w:val="24"/>
                      <w:lang w:val="en-IN" w:eastAsia="en-IN"/>
                    </w:rPr>
                    <w:t xml:space="preserve"> age</w:t>
                  </w:r>
                  <w:r w:rsidRPr="00E95471">
                    <w:rPr>
                      <w:rFonts w:ascii="Calibri" w:eastAsia="Times New Roman" w:hAnsi="Calibri" w:cs="Calibri"/>
                      <w:bCs/>
                      <w:color w:val="000000"/>
                      <w:sz w:val="24"/>
                      <w:szCs w:val="24"/>
                      <w:lang w:val="en-IN" w:eastAsia="en-IN"/>
                    </w:rPr>
                    <w:t xml:space="preserve"> in the row and the</w:t>
                  </w:r>
                  <w:r w:rsidRPr="00E95471">
                    <w:rPr>
                      <w:rFonts w:ascii="Calibri" w:eastAsia="Times New Roman" w:hAnsi="Calibri" w:cs="Calibri"/>
                      <w:bCs/>
                      <w:color w:val="FF0000"/>
                      <w:sz w:val="24"/>
                      <w:szCs w:val="24"/>
                      <w:lang w:val="en-IN" w:eastAsia="en-IN"/>
                    </w:rPr>
                    <w:t xml:space="preserve"> charges</w:t>
                  </w:r>
                  <w:r w:rsidRPr="00E95471">
                    <w:rPr>
                      <w:rFonts w:ascii="Calibri" w:eastAsia="Times New Roman" w:hAnsi="Calibri" w:cs="Calibri"/>
                      <w:bCs/>
                      <w:color w:val="000000"/>
                      <w:sz w:val="24"/>
                      <w:szCs w:val="24"/>
                      <w:lang w:val="en-IN" w:eastAsia="en-IN"/>
                    </w:rPr>
                    <w:t xml:space="preserve"> in the value fields to declare</w:t>
                  </w:r>
                  <w:r w:rsidRPr="00E95471">
                    <w:rPr>
                      <w:rFonts w:ascii="Calibri" w:eastAsia="Times New Roman" w:hAnsi="Calibri" w:cs="Calibri"/>
                      <w:bCs/>
                      <w:color w:val="FF0000"/>
                      <w:sz w:val="24"/>
                      <w:szCs w:val="24"/>
                      <w:lang w:val="en-IN" w:eastAsia="en-IN"/>
                    </w:rPr>
                    <w:t xml:space="preserve"> averages.</w:t>
                  </w:r>
                </w:p>
              </w:tc>
            </w:tr>
            <w:tr w:rsidR="00BE0353" w:rsidRPr="00A73059" w14:paraId="2A022024" w14:textId="77777777" w:rsidTr="00017278">
              <w:trPr>
                <w:gridAfter w:val="1"/>
                <w:wAfter w:w="960" w:type="dxa"/>
                <w:trHeight w:val="288"/>
              </w:trPr>
              <w:tc>
                <w:tcPr>
                  <w:tcW w:w="3845" w:type="dxa"/>
                  <w:tcBorders>
                    <w:top w:val="nil"/>
                    <w:left w:val="nil"/>
                    <w:bottom w:val="nil"/>
                    <w:right w:val="nil"/>
                  </w:tcBorders>
                  <w:shd w:val="clear" w:color="auto" w:fill="auto"/>
                  <w:noWrap/>
                  <w:vAlign w:val="bottom"/>
                  <w:hideMark/>
                </w:tcPr>
                <w:p w14:paraId="01327F15" w14:textId="77777777" w:rsidR="00BE0353" w:rsidRPr="00E95471" w:rsidRDefault="00BE0353" w:rsidP="00E95471">
                  <w:pPr>
                    <w:pStyle w:val="ListParagraph"/>
                    <w:numPr>
                      <w:ilvl w:val="0"/>
                      <w:numId w:val="36"/>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FF0000"/>
                      <w:sz w:val="24"/>
                      <w:szCs w:val="24"/>
                      <w:lang w:val="en-IN" w:eastAsia="en-IN"/>
                    </w:rPr>
                    <w:t xml:space="preserve">Line chart </w:t>
                  </w:r>
                  <w:r w:rsidRPr="00E95471">
                    <w:rPr>
                      <w:rFonts w:ascii="Calibri" w:eastAsia="Times New Roman" w:hAnsi="Calibri" w:cs="Calibri"/>
                      <w:bCs/>
                      <w:color w:val="000000"/>
                      <w:sz w:val="24"/>
                      <w:szCs w:val="24"/>
                      <w:lang w:val="en-IN" w:eastAsia="en-IN"/>
                    </w:rPr>
                    <w:t>shows appropriate chart here.</w:t>
                  </w:r>
                </w:p>
              </w:tc>
              <w:tc>
                <w:tcPr>
                  <w:tcW w:w="961" w:type="dxa"/>
                  <w:tcBorders>
                    <w:top w:val="nil"/>
                    <w:left w:val="nil"/>
                    <w:bottom w:val="nil"/>
                    <w:right w:val="nil"/>
                  </w:tcBorders>
                  <w:shd w:val="clear" w:color="auto" w:fill="auto"/>
                  <w:noWrap/>
                  <w:vAlign w:val="bottom"/>
                  <w:hideMark/>
                </w:tcPr>
                <w:p w14:paraId="0941FC68" w14:textId="77777777" w:rsidR="00BE0353" w:rsidRPr="00E95471" w:rsidRDefault="00BE0353" w:rsidP="00E95471">
                  <w:pPr>
                    <w:pStyle w:val="ListParagraph"/>
                    <w:spacing w:line="240" w:lineRule="auto"/>
                    <w:rPr>
                      <w:rFonts w:ascii="Calibri" w:eastAsia="Times New Roman" w:hAnsi="Calibri" w:cs="Calibri"/>
                      <w:bCs/>
                      <w:color w:val="000000"/>
                      <w:sz w:val="24"/>
                      <w:szCs w:val="24"/>
                      <w:lang w:val="en-IN" w:eastAsia="en-IN"/>
                    </w:rPr>
                  </w:pPr>
                </w:p>
              </w:tc>
              <w:tc>
                <w:tcPr>
                  <w:tcW w:w="961" w:type="dxa"/>
                  <w:tcBorders>
                    <w:top w:val="nil"/>
                    <w:left w:val="nil"/>
                    <w:bottom w:val="nil"/>
                    <w:right w:val="nil"/>
                  </w:tcBorders>
                  <w:shd w:val="clear" w:color="auto" w:fill="auto"/>
                  <w:noWrap/>
                  <w:vAlign w:val="bottom"/>
                  <w:hideMark/>
                </w:tcPr>
                <w:p w14:paraId="437CE8F7" w14:textId="77777777" w:rsidR="00BE0353" w:rsidRPr="00E95471" w:rsidRDefault="00BE0353" w:rsidP="00E95471">
                  <w:pPr>
                    <w:pStyle w:val="ListParagraph"/>
                    <w:spacing w:line="240" w:lineRule="auto"/>
                    <w:rPr>
                      <w:rFonts w:ascii="Times New Roman" w:eastAsia="Times New Roman" w:hAnsi="Times New Roman" w:cs="Times New Roman"/>
                      <w:bCs/>
                      <w:color w:val="auto"/>
                      <w:sz w:val="24"/>
                      <w:szCs w:val="24"/>
                      <w:lang w:val="en-IN" w:eastAsia="en-IN"/>
                    </w:rPr>
                  </w:pPr>
                </w:p>
              </w:tc>
            </w:tr>
            <w:tr w:rsidR="00BE0353" w:rsidRPr="00A73059" w14:paraId="0E3F495F" w14:textId="77777777" w:rsidTr="00017278">
              <w:trPr>
                <w:gridAfter w:val="1"/>
                <w:wAfter w:w="960" w:type="dxa"/>
                <w:trHeight w:val="288"/>
              </w:trPr>
              <w:tc>
                <w:tcPr>
                  <w:tcW w:w="5767" w:type="dxa"/>
                  <w:gridSpan w:val="3"/>
                  <w:tcBorders>
                    <w:top w:val="nil"/>
                    <w:left w:val="nil"/>
                    <w:bottom w:val="nil"/>
                    <w:right w:val="nil"/>
                  </w:tcBorders>
                  <w:shd w:val="clear" w:color="auto" w:fill="auto"/>
                  <w:noWrap/>
                  <w:vAlign w:val="bottom"/>
                  <w:hideMark/>
                </w:tcPr>
                <w:p w14:paraId="42D40BED" w14:textId="1CA8E0C7" w:rsidR="00BE0353" w:rsidRPr="00E95471" w:rsidRDefault="00BE0353" w:rsidP="00E95471">
                  <w:pPr>
                    <w:pStyle w:val="ListParagraph"/>
                    <w:numPr>
                      <w:ilvl w:val="0"/>
                      <w:numId w:val="36"/>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The values are from these chart</w:t>
                  </w:r>
                  <w:r w:rsidR="00E95471">
                    <w:rPr>
                      <w:rFonts w:ascii="Calibri" w:eastAsia="Times New Roman" w:hAnsi="Calibri" w:cs="Calibri"/>
                      <w:bCs/>
                      <w:color w:val="000000"/>
                      <w:sz w:val="24"/>
                      <w:szCs w:val="24"/>
                      <w:lang w:val="en-IN" w:eastAsia="en-IN"/>
                    </w:rPr>
                    <w:t xml:space="preserve">s </w:t>
                  </w:r>
                  <w:r w:rsidRPr="00E95471">
                    <w:rPr>
                      <w:rFonts w:ascii="Calibri" w:eastAsia="Times New Roman" w:hAnsi="Calibri" w:cs="Calibri"/>
                      <w:bCs/>
                      <w:color w:val="000000"/>
                      <w:sz w:val="24"/>
                      <w:szCs w:val="24"/>
                      <w:lang w:val="en-IN" w:eastAsia="en-IN"/>
                    </w:rPr>
                    <w:t>represent the numerical value.</w:t>
                  </w:r>
                </w:p>
                <w:p w14:paraId="65513C28" w14:textId="77777777" w:rsidR="00BE0353" w:rsidRPr="00BE0353" w:rsidRDefault="00BE0353" w:rsidP="00BE0353">
                  <w:pPr>
                    <w:spacing w:line="240" w:lineRule="auto"/>
                    <w:rPr>
                      <w:rFonts w:ascii="Calibri" w:eastAsia="Times New Roman" w:hAnsi="Calibri" w:cs="Calibri"/>
                      <w:bCs/>
                      <w:color w:val="000000"/>
                      <w:sz w:val="24"/>
                      <w:szCs w:val="24"/>
                      <w:lang w:val="en-IN" w:eastAsia="en-IN"/>
                    </w:rPr>
                  </w:pPr>
                </w:p>
                <w:p w14:paraId="09CC6305" w14:textId="77777777" w:rsidR="00BE0353" w:rsidRPr="00BE0353" w:rsidRDefault="00BE0353" w:rsidP="00BE0353">
                  <w:pPr>
                    <w:spacing w:line="240" w:lineRule="auto"/>
                    <w:rPr>
                      <w:rFonts w:ascii="Calibri" w:eastAsia="Times New Roman" w:hAnsi="Calibri" w:cs="Calibri"/>
                      <w:bCs/>
                      <w:color w:val="000000"/>
                      <w:sz w:val="24"/>
                      <w:szCs w:val="24"/>
                      <w:lang w:val="en-IN" w:eastAsia="en-IN"/>
                    </w:rPr>
                  </w:pPr>
                </w:p>
                <w:p w14:paraId="62330A31" w14:textId="77777777" w:rsidR="00BE0353" w:rsidRPr="00BE0353" w:rsidRDefault="00BE0353" w:rsidP="00BE0353">
                  <w:pPr>
                    <w:spacing w:line="240" w:lineRule="auto"/>
                    <w:rPr>
                      <w:rFonts w:ascii="Calibri" w:eastAsia="Times New Roman" w:hAnsi="Calibri" w:cs="Calibri"/>
                      <w:bCs/>
                      <w:color w:val="000000"/>
                      <w:sz w:val="24"/>
                      <w:szCs w:val="24"/>
                      <w:lang w:val="en-IN" w:eastAsia="en-IN"/>
                    </w:rPr>
                  </w:pPr>
                </w:p>
                <w:p w14:paraId="2E97BD20" w14:textId="00FF6E31" w:rsidR="00BE0353" w:rsidRPr="00A73059" w:rsidRDefault="00BE0353" w:rsidP="00BE0353">
                  <w:pPr>
                    <w:spacing w:line="240" w:lineRule="auto"/>
                    <w:rPr>
                      <w:rFonts w:ascii="Calibri" w:eastAsia="Times New Roman" w:hAnsi="Calibri" w:cs="Calibri"/>
                      <w:bCs/>
                      <w:color w:val="000000"/>
                      <w:sz w:val="24"/>
                      <w:szCs w:val="24"/>
                      <w:lang w:val="en-IN" w:eastAsia="en-IN"/>
                    </w:rPr>
                  </w:pPr>
                </w:p>
              </w:tc>
            </w:tr>
          </w:tbl>
          <w:p w14:paraId="4DC97BF7" w14:textId="277901E0" w:rsidR="00A73059" w:rsidRPr="00A73059" w:rsidRDefault="00A73059" w:rsidP="00A73059">
            <w:pPr>
              <w:spacing w:line="240" w:lineRule="auto"/>
              <w:rPr>
                <w:rFonts w:ascii="Calibri" w:eastAsia="Times New Roman" w:hAnsi="Calibri" w:cs="Calibri"/>
                <w:b w:val="0"/>
                <w:i/>
                <w:iCs/>
                <w:color w:val="000000"/>
                <w:sz w:val="24"/>
                <w:szCs w:val="24"/>
                <w:lang w:val="en-IN" w:eastAsia="en-IN"/>
              </w:rPr>
            </w:pPr>
          </w:p>
        </w:tc>
        <w:tc>
          <w:tcPr>
            <w:tcW w:w="643" w:type="dxa"/>
            <w:tcBorders>
              <w:top w:val="nil"/>
              <w:left w:val="nil"/>
              <w:bottom w:val="nil"/>
              <w:right w:val="nil"/>
            </w:tcBorders>
            <w:shd w:val="clear" w:color="auto" w:fill="auto"/>
            <w:noWrap/>
            <w:vAlign w:val="bottom"/>
            <w:hideMark/>
          </w:tcPr>
          <w:p w14:paraId="45A59290"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540" w:type="dxa"/>
            <w:tcBorders>
              <w:top w:val="nil"/>
              <w:left w:val="nil"/>
              <w:bottom w:val="nil"/>
              <w:right w:val="nil"/>
            </w:tcBorders>
            <w:shd w:val="clear" w:color="auto" w:fill="auto"/>
            <w:noWrap/>
            <w:vAlign w:val="bottom"/>
            <w:hideMark/>
          </w:tcPr>
          <w:p w14:paraId="7BF4845D"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540" w:type="dxa"/>
            <w:tcBorders>
              <w:top w:val="nil"/>
              <w:left w:val="nil"/>
              <w:bottom w:val="nil"/>
              <w:right w:val="nil"/>
            </w:tcBorders>
            <w:shd w:val="clear" w:color="auto" w:fill="auto"/>
            <w:noWrap/>
            <w:vAlign w:val="bottom"/>
            <w:hideMark/>
          </w:tcPr>
          <w:p w14:paraId="6E86CCC2"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bl>
    <w:p w14:paraId="535A662D" w14:textId="4F75C209" w:rsidR="00A73059" w:rsidRDefault="00BE0353" w:rsidP="001E0DCA">
      <w:pPr>
        <w:spacing w:after="200"/>
        <w:ind w:left="360"/>
      </w:pPr>
      <w:r>
        <w:rPr>
          <w:noProof/>
        </w:rPr>
        <w:drawing>
          <wp:inline distT="0" distB="0" distL="0" distR="0" wp14:anchorId="461B54F8" wp14:editId="2197774D">
            <wp:extent cx="4069080" cy="1790700"/>
            <wp:effectExtent l="0" t="0" r="7620" b="0"/>
            <wp:docPr id="452" name="Chart 452">
              <a:extLst xmlns:a="http://schemas.openxmlformats.org/drawingml/2006/main">
                <a:ext uri="{FF2B5EF4-FFF2-40B4-BE49-F238E27FC236}">
                  <a16:creationId xmlns:a16="http://schemas.microsoft.com/office/drawing/2014/main" id="{8919E046-1E78-4E66-9963-D621224604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3A1BFFD" w14:textId="1F4F3C42" w:rsidR="00BE0353" w:rsidRDefault="00BE0353" w:rsidP="001E0DCA">
      <w:pPr>
        <w:spacing w:after="200"/>
        <w:ind w:left="360"/>
      </w:pPr>
    </w:p>
    <w:tbl>
      <w:tblPr>
        <w:tblW w:w="9037" w:type="dxa"/>
        <w:tblInd w:w="142" w:type="dxa"/>
        <w:tblLook w:val="04A0" w:firstRow="1" w:lastRow="0" w:firstColumn="1" w:lastColumn="0" w:noHBand="0" w:noVBand="1"/>
      </w:tblPr>
      <w:tblGrid>
        <w:gridCol w:w="2871"/>
        <w:gridCol w:w="33"/>
        <w:gridCol w:w="971"/>
        <w:gridCol w:w="43"/>
        <w:gridCol w:w="691"/>
        <w:gridCol w:w="222"/>
        <w:gridCol w:w="221"/>
        <w:gridCol w:w="53"/>
        <w:gridCol w:w="686"/>
        <w:gridCol w:w="264"/>
        <w:gridCol w:w="55"/>
        <w:gridCol w:w="641"/>
        <w:gridCol w:w="306"/>
        <w:gridCol w:w="56"/>
        <w:gridCol w:w="598"/>
        <w:gridCol w:w="364"/>
        <w:gridCol w:w="596"/>
        <w:gridCol w:w="366"/>
      </w:tblGrid>
      <w:tr w:rsidR="00BE0353" w:rsidRPr="00BE0353" w14:paraId="2F69D762" w14:textId="77777777" w:rsidTr="00E95471">
        <w:trPr>
          <w:trHeight w:val="312"/>
        </w:trPr>
        <w:tc>
          <w:tcPr>
            <w:tcW w:w="2904" w:type="dxa"/>
            <w:gridSpan w:val="2"/>
            <w:tcBorders>
              <w:top w:val="nil"/>
              <w:left w:val="nil"/>
              <w:bottom w:val="nil"/>
              <w:right w:val="nil"/>
            </w:tcBorders>
            <w:shd w:val="clear" w:color="auto" w:fill="auto"/>
            <w:noWrap/>
            <w:vAlign w:val="bottom"/>
            <w:hideMark/>
          </w:tcPr>
          <w:p w14:paraId="54B63DBC" w14:textId="3341B016" w:rsidR="00BE0353" w:rsidRDefault="00BE0353" w:rsidP="00BE0353">
            <w:pPr>
              <w:spacing w:line="240" w:lineRule="auto"/>
              <w:rPr>
                <w:rFonts w:ascii="Calibri" w:eastAsia="Times New Roman" w:hAnsi="Calibri" w:cs="Calibri"/>
                <w:bCs/>
                <w:color w:val="00B050"/>
                <w:szCs w:val="28"/>
                <w:lang w:val="en-IN" w:eastAsia="en-IN"/>
              </w:rPr>
            </w:pPr>
            <w:r w:rsidRPr="00BE0353">
              <w:rPr>
                <w:rFonts w:ascii="Calibri" w:eastAsia="Times New Roman" w:hAnsi="Calibri" w:cs="Calibri"/>
                <w:bCs/>
                <w:color w:val="00B050"/>
                <w:szCs w:val="28"/>
                <w:lang w:val="en-IN" w:eastAsia="en-IN"/>
              </w:rPr>
              <w:t xml:space="preserve">C. iii). </w:t>
            </w:r>
            <w:r>
              <w:rPr>
                <w:rFonts w:ascii="Calibri" w:eastAsia="Times New Roman" w:hAnsi="Calibri" w:cs="Calibri"/>
                <w:bCs/>
                <w:color w:val="00B050"/>
                <w:szCs w:val="28"/>
                <w:lang w:val="en-IN" w:eastAsia="en-IN"/>
              </w:rPr>
              <w:t>B</w:t>
            </w:r>
            <w:r w:rsidRPr="00BE0353">
              <w:rPr>
                <w:rFonts w:ascii="Calibri" w:eastAsia="Times New Roman" w:hAnsi="Calibri" w:cs="Calibri"/>
                <w:bCs/>
                <w:color w:val="00B050"/>
                <w:szCs w:val="28"/>
                <w:lang w:val="en-IN" w:eastAsia="en-IN"/>
              </w:rPr>
              <w:t>MI &amp; charges:</w:t>
            </w:r>
          </w:p>
          <w:p w14:paraId="7A0D0EC9" w14:textId="77777777" w:rsidR="00BE0353" w:rsidRDefault="00BE0353" w:rsidP="00BE0353">
            <w:pPr>
              <w:spacing w:line="240" w:lineRule="auto"/>
              <w:rPr>
                <w:rFonts w:ascii="Calibri" w:eastAsia="Times New Roman" w:hAnsi="Calibri" w:cs="Calibri"/>
                <w:bCs/>
                <w:color w:val="00B050"/>
                <w:szCs w:val="28"/>
                <w:lang w:val="en-IN" w:eastAsia="en-IN"/>
              </w:rPr>
            </w:pPr>
          </w:p>
          <w:p w14:paraId="63ECDA00" w14:textId="189985FF" w:rsidR="00BE0353" w:rsidRPr="00BE0353" w:rsidRDefault="00BE0353" w:rsidP="00BE0353">
            <w:pPr>
              <w:spacing w:line="240" w:lineRule="auto"/>
              <w:rPr>
                <w:rFonts w:ascii="Calibri" w:eastAsia="Times New Roman" w:hAnsi="Calibri" w:cs="Calibri"/>
                <w:bCs/>
                <w:color w:val="00B050"/>
                <w:szCs w:val="28"/>
                <w:lang w:val="en-IN" w:eastAsia="en-IN"/>
              </w:rPr>
            </w:pPr>
          </w:p>
        </w:tc>
        <w:tc>
          <w:tcPr>
            <w:tcW w:w="1014" w:type="dxa"/>
            <w:gridSpan w:val="2"/>
            <w:tcBorders>
              <w:top w:val="nil"/>
              <w:left w:val="nil"/>
              <w:bottom w:val="nil"/>
              <w:right w:val="nil"/>
            </w:tcBorders>
            <w:shd w:val="clear" w:color="auto" w:fill="auto"/>
            <w:noWrap/>
            <w:vAlign w:val="bottom"/>
            <w:hideMark/>
          </w:tcPr>
          <w:p w14:paraId="10742697" w14:textId="77777777" w:rsidR="00BE0353" w:rsidRPr="00BE0353" w:rsidRDefault="00BE0353" w:rsidP="00BE0353">
            <w:pPr>
              <w:spacing w:line="240" w:lineRule="auto"/>
              <w:rPr>
                <w:rFonts w:ascii="Calibri" w:eastAsia="Times New Roman" w:hAnsi="Calibri" w:cs="Calibri"/>
                <w:bCs/>
                <w:color w:val="00B050"/>
                <w:sz w:val="24"/>
                <w:szCs w:val="24"/>
                <w:lang w:val="en-IN" w:eastAsia="en-IN"/>
              </w:rPr>
            </w:pPr>
          </w:p>
        </w:tc>
        <w:tc>
          <w:tcPr>
            <w:tcW w:w="1187" w:type="dxa"/>
            <w:gridSpan w:val="4"/>
            <w:tcBorders>
              <w:top w:val="nil"/>
              <w:left w:val="nil"/>
              <w:bottom w:val="nil"/>
              <w:right w:val="nil"/>
            </w:tcBorders>
            <w:shd w:val="clear" w:color="auto" w:fill="auto"/>
            <w:noWrap/>
            <w:vAlign w:val="bottom"/>
            <w:hideMark/>
          </w:tcPr>
          <w:p w14:paraId="52F93A9B"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1005" w:type="dxa"/>
            <w:gridSpan w:val="3"/>
            <w:tcBorders>
              <w:top w:val="nil"/>
              <w:left w:val="nil"/>
              <w:bottom w:val="nil"/>
              <w:right w:val="nil"/>
            </w:tcBorders>
            <w:shd w:val="clear" w:color="auto" w:fill="auto"/>
            <w:noWrap/>
            <w:vAlign w:val="bottom"/>
            <w:hideMark/>
          </w:tcPr>
          <w:p w14:paraId="3E4A3EA6"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1003" w:type="dxa"/>
            <w:gridSpan w:val="3"/>
            <w:tcBorders>
              <w:top w:val="nil"/>
              <w:left w:val="nil"/>
              <w:bottom w:val="nil"/>
              <w:right w:val="nil"/>
            </w:tcBorders>
            <w:shd w:val="clear" w:color="auto" w:fill="auto"/>
            <w:noWrap/>
            <w:vAlign w:val="bottom"/>
            <w:hideMark/>
          </w:tcPr>
          <w:p w14:paraId="41524730"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0C81D0F6"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6B3A1CA5"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r>
      <w:tr w:rsidR="00BE0353" w:rsidRPr="00BE0353" w14:paraId="3F36393E" w14:textId="77777777" w:rsidTr="00E95471">
        <w:trPr>
          <w:trHeight w:val="288"/>
        </w:trPr>
        <w:tc>
          <w:tcPr>
            <w:tcW w:w="5105" w:type="dxa"/>
            <w:gridSpan w:val="8"/>
            <w:tcBorders>
              <w:top w:val="nil"/>
              <w:left w:val="nil"/>
              <w:bottom w:val="nil"/>
              <w:right w:val="nil"/>
            </w:tcBorders>
            <w:shd w:val="clear" w:color="auto" w:fill="auto"/>
            <w:noWrap/>
            <w:vAlign w:val="bottom"/>
            <w:hideMark/>
          </w:tcPr>
          <w:p w14:paraId="0A78A4BE" w14:textId="45C0FBB0" w:rsidR="00BE0353" w:rsidRPr="00E95471" w:rsidRDefault="00BE0353" w:rsidP="00E95471">
            <w:pPr>
              <w:pStyle w:val="ListParagraph"/>
              <w:numPr>
                <w:ilvl w:val="0"/>
                <w:numId w:val="37"/>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In this case, make pivot table for BMI &amp; charges here.</w:t>
            </w:r>
          </w:p>
        </w:tc>
        <w:tc>
          <w:tcPr>
            <w:tcW w:w="1005" w:type="dxa"/>
            <w:gridSpan w:val="3"/>
            <w:tcBorders>
              <w:top w:val="nil"/>
              <w:left w:val="nil"/>
              <w:bottom w:val="nil"/>
              <w:right w:val="nil"/>
            </w:tcBorders>
            <w:shd w:val="clear" w:color="auto" w:fill="auto"/>
            <w:noWrap/>
            <w:vAlign w:val="bottom"/>
            <w:hideMark/>
          </w:tcPr>
          <w:p w14:paraId="5154D434"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p>
        </w:tc>
        <w:tc>
          <w:tcPr>
            <w:tcW w:w="1003" w:type="dxa"/>
            <w:gridSpan w:val="3"/>
            <w:tcBorders>
              <w:top w:val="nil"/>
              <w:left w:val="nil"/>
              <w:bottom w:val="nil"/>
              <w:right w:val="nil"/>
            </w:tcBorders>
            <w:shd w:val="clear" w:color="auto" w:fill="auto"/>
            <w:noWrap/>
            <w:vAlign w:val="bottom"/>
            <w:hideMark/>
          </w:tcPr>
          <w:p w14:paraId="3E5DBE29"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2D54FA9F"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301F636E"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r>
      <w:tr w:rsidR="00BE0353" w:rsidRPr="00BE0353" w14:paraId="0AB3E9D5" w14:textId="77777777" w:rsidTr="00E95471">
        <w:trPr>
          <w:trHeight w:val="288"/>
        </w:trPr>
        <w:tc>
          <w:tcPr>
            <w:tcW w:w="7113" w:type="dxa"/>
            <w:gridSpan w:val="14"/>
            <w:tcBorders>
              <w:top w:val="nil"/>
              <w:left w:val="nil"/>
              <w:bottom w:val="nil"/>
              <w:right w:val="nil"/>
            </w:tcBorders>
            <w:shd w:val="clear" w:color="auto" w:fill="auto"/>
            <w:noWrap/>
            <w:vAlign w:val="bottom"/>
            <w:hideMark/>
          </w:tcPr>
          <w:p w14:paraId="1E3EE7E7" w14:textId="38DEBC3E" w:rsidR="00BE0353" w:rsidRPr="00E95471" w:rsidRDefault="00BE0353" w:rsidP="00E95471">
            <w:pPr>
              <w:pStyle w:val="ListParagraph"/>
              <w:numPr>
                <w:ilvl w:val="0"/>
                <w:numId w:val="37"/>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In this pivot table, BMI in row &amp; averages of the charges in the value fields.</w:t>
            </w:r>
          </w:p>
        </w:tc>
        <w:tc>
          <w:tcPr>
            <w:tcW w:w="962" w:type="dxa"/>
            <w:gridSpan w:val="2"/>
            <w:tcBorders>
              <w:top w:val="nil"/>
              <w:left w:val="nil"/>
              <w:bottom w:val="nil"/>
              <w:right w:val="nil"/>
            </w:tcBorders>
            <w:shd w:val="clear" w:color="auto" w:fill="auto"/>
            <w:noWrap/>
            <w:vAlign w:val="bottom"/>
            <w:hideMark/>
          </w:tcPr>
          <w:p w14:paraId="6E533D5E"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p>
        </w:tc>
        <w:tc>
          <w:tcPr>
            <w:tcW w:w="962" w:type="dxa"/>
            <w:gridSpan w:val="2"/>
            <w:tcBorders>
              <w:top w:val="nil"/>
              <w:left w:val="nil"/>
              <w:bottom w:val="nil"/>
              <w:right w:val="nil"/>
            </w:tcBorders>
            <w:shd w:val="clear" w:color="auto" w:fill="auto"/>
            <w:noWrap/>
            <w:vAlign w:val="bottom"/>
            <w:hideMark/>
          </w:tcPr>
          <w:p w14:paraId="0A661EB0"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r>
      <w:tr w:rsidR="00BE0353" w:rsidRPr="00BE0353" w14:paraId="2B2699D8" w14:textId="77777777" w:rsidTr="00E95471">
        <w:trPr>
          <w:trHeight w:val="288"/>
        </w:trPr>
        <w:tc>
          <w:tcPr>
            <w:tcW w:w="9037" w:type="dxa"/>
            <w:gridSpan w:val="18"/>
            <w:tcBorders>
              <w:top w:val="nil"/>
              <w:left w:val="nil"/>
              <w:bottom w:val="nil"/>
              <w:right w:val="nil"/>
            </w:tcBorders>
            <w:shd w:val="clear" w:color="auto" w:fill="auto"/>
            <w:noWrap/>
            <w:vAlign w:val="bottom"/>
            <w:hideMark/>
          </w:tcPr>
          <w:p w14:paraId="331E4415" w14:textId="22D5BB51" w:rsidR="00BE0353" w:rsidRPr="00E95471" w:rsidRDefault="00BE0353" w:rsidP="00E95471">
            <w:pPr>
              <w:pStyle w:val="ListParagraph"/>
              <w:numPr>
                <w:ilvl w:val="0"/>
                <w:numId w:val="37"/>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Use</w:t>
            </w:r>
            <w:r w:rsidRPr="00E95471">
              <w:rPr>
                <w:rFonts w:ascii="Calibri" w:eastAsia="Times New Roman" w:hAnsi="Calibri" w:cs="Calibri"/>
                <w:bCs/>
                <w:color w:val="FF0000"/>
                <w:sz w:val="24"/>
                <w:szCs w:val="24"/>
                <w:lang w:val="en-IN" w:eastAsia="en-IN"/>
              </w:rPr>
              <w:t xml:space="preserve"> Area char</w:t>
            </w:r>
            <w:r w:rsidRPr="00E95471">
              <w:rPr>
                <w:rFonts w:ascii="Calibri" w:eastAsia="Times New Roman" w:hAnsi="Calibri" w:cs="Calibri"/>
                <w:bCs/>
                <w:color w:val="000000"/>
                <w:sz w:val="24"/>
                <w:szCs w:val="24"/>
                <w:lang w:val="en-IN" w:eastAsia="en-IN"/>
              </w:rPr>
              <w:t>t here because huge data from them. So, area chart seems to be appropriate here...</w:t>
            </w:r>
          </w:p>
        </w:tc>
      </w:tr>
      <w:tr w:rsidR="00BE0353" w:rsidRPr="00BE0353" w14:paraId="027C56A7" w14:textId="77777777" w:rsidTr="00E95471">
        <w:trPr>
          <w:trHeight w:val="288"/>
        </w:trPr>
        <w:tc>
          <w:tcPr>
            <w:tcW w:w="5105" w:type="dxa"/>
            <w:gridSpan w:val="8"/>
            <w:tcBorders>
              <w:top w:val="nil"/>
              <w:left w:val="nil"/>
              <w:bottom w:val="nil"/>
              <w:right w:val="nil"/>
            </w:tcBorders>
            <w:shd w:val="clear" w:color="auto" w:fill="auto"/>
            <w:noWrap/>
            <w:vAlign w:val="bottom"/>
            <w:hideMark/>
          </w:tcPr>
          <w:p w14:paraId="02E8C080" w14:textId="4962F7DA" w:rsidR="00BE0353" w:rsidRPr="00E95471" w:rsidRDefault="00BE0353" w:rsidP="00E95471">
            <w:pPr>
              <w:pStyle w:val="ListParagraph"/>
              <w:numPr>
                <w:ilvl w:val="0"/>
                <w:numId w:val="37"/>
              </w:numPr>
              <w:spacing w:line="240" w:lineRule="auto"/>
              <w:rPr>
                <w:rFonts w:ascii="Calibri" w:eastAsia="Times New Roman" w:hAnsi="Calibri" w:cs="Calibri"/>
                <w:bCs/>
                <w:color w:val="000000"/>
                <w:sz w:val="24"/>
                <w:szCs w:val="24"/>
                <w:lang w:val="en-IN" w:eastAsia="en-IN"/>
              </w:rPr>
            </w:pPr>
            <w:r w:rsidRPr="00E95471">
              <w:rPr>
                <w:rFonts w:ascii="Calibri" w:eastAsia="Times New Roman" w:hAnsi="Calibri" w:cs="Calibri"/>
                <w:bCs/>
                <w:color w:val="000000"/>
                <w:sz w:val="24"/>
                <w:szCs w:val="24"/>
                <w:lang w:val="en-IN" w:eastAsia="en-IN"/>
              </w:rPr>
              <w:t>These two are also indicates the</w:t>
            </w:r>
            <w:r w:rsidRPr="00E95471">
              <w:rPr>
                <w:rFonts w:ascii="Calibri" w:eastAsia="Times New Roman" w:hAnsi="Calibri" w:cs="Calibri"/>
                <w:bCs/>
                <w:color w:val="FF0000"/>
                <w:sz w:val="24"/>
                <w:szCs w:val="24"/>
                <w:lang w:val="en-IN" w:eastAsia="en-IN"/>
              </w:rPr>
              <w:t xml:space="preserve"> numerical values...</w:t>
            </w:r>
          </w:p>
        </w:tc>
        <w:tc>
          <w:tcPr>
            <w:tcW w:w="1005" w:type="dxa"/>
            <w:gridSpan w:val="3"/>
            <w:tcBorders>
              <w:top w:val="nil"/>
              <w:left w:val="nil"/>
              <w:bottom w:val="nil"/>
              <w:right w:val="nil"/>
            </w:tcBorders>
            <w:shd w:val="clear" w:color="auto" w:fill="auto"/>
            <w:noWrap/>
            <w:vAlign w:val="bottom"/>
            <w:hideMark/>
          </w:tcPr>
          <w:p w14:paraId="362D977D"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p>
        </w:tc>
        <w:tc>
          <w:tcPr>
            <w:tcW w:w="1003" w:type="dxa"/>
            <w:gridSpan w:val="3"/>
            <w:tcBorders>
              <w:top w:val="nil"/>
              <w:left w:val="nil"/>
              <w:bottom w:val="nil"/>
              <w:right w:val="nil"/>
            </w:tcBorders>
            <w:shd w:val="clear" w:color="auto" w:fill="auto"/>
            <w:noWrap/>
            <w:vAlign w:val="bottom"/>
            <w:hideMark/>
          </w:tcPr>
          <w:p w14:paraId="0E19579A"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7D427A78"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2" w:type="dxa"/>
            <w:gridSpan w:val="2"/>
            <w:tcBorders>
              <w:top w:val="nil"/>
              <w:left w:val="nil"/>
              <w:bottom w:val="nil"/>
              <w:right w:val="nil"/>
            </w:tcBorders>
            <w:shd w:val="clear" w:color="auto" w:fill="auto"/>
            <w:noWrap/>
            <w:vAlign w:val="bottom"/>
            <w:hideMark/>
          </w:tcPr>
          <w:p w14:paraId="7A615164"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5CE73A62" w14:textId="77777777" w:rsidTr="00E95471">
        <w:trPr>
          <w:gridAfter w:val="5"/>
          <w:wAfter w:w="1980" w:type="dxa"/>
          <w:trHeight w:val="312"/>
        </w:trPr>
        <w:tc>
          <w:tcPr>
            <w:tcW w:w="2871" w:type="dxa"/>
            <w:tcBorders>
              <w:top w:val="nil"/>
              <w:left w:val="nil"/>
              <w:bottom w:val="nil"/>
              <w:right w:val="nil"/>
            </w:tcBorders>
            <w:shd w:val="clear" w:color="auto" w:fill="auto"/>
            <w:noWrap/>
            <w:vAlign w:val="bottom"/>
            <w:hideMark/>
          </w:tcPr>
          <w:p w14:paraId="1ACD34FA" w14:textId="46584F9E" w:rsidR="00A73059" w:rsidRPr="00A73059" w:rsidRDefault="00A73059" w:rsidP="00BE0353">
            <w:pPr>
              <w:spacing w:line="240" w:lineRule="auto"/>
              <w:rPr>
                <w:rFonts w:ascii="Calibri" w:eastAsia="Times New Roman" w:hAnsi="Calibri" w:cs="Calibri"/>
                <w:bCs/>
                <w:color w:val="00B050"/>
                <w:sz w:val="24"/>
                <w:szCs w:val="24"/>
                <w:lang w:val="en-IN" w:eastAsia="en-IN"/>
              </w:rPr>
            </w:pPr>
          </w:p>
        </w:tc>
        <w:tc>
          <w:tcPr>
            <w:tcW w:w="1004" w:type="dxa"/>
            <w:gridSpan w:val="2"/>
            <w:tcBorders>
              <w:top w:val="nil"/>
              <w:left w:val="nil"/>
              <w:bottom w:val="nil"/>
              <w:right w:val="nil"/>
            </w:tcBorders>
            <w:shd w:val="clear" w:color="auto" w:fill="auto"/>
            <w:noWrap/>
            <w:vAlign w:val="bottom"/>
            <w:hideMark/>
          </w:tcPr>
          <w:p w14:paraId="4D761E08" w14:textId="77777777" w:rsidR="00A73059" w:rsidRPr="00A73059" w:rsidRDefault="00A73059" w:rsidP="00A73059">
            <w:pPr>
              <w:spacing w:line="240" w:lineRule="auto"/>
              <w:rPr>
                <w:rFonts w:ascii="Calibri" w:eastAsia="Times New Roman" w:hAnsi="Calibri" w:cs="Calibri"/>
                <w:bCs/>
                <w:color w:val="00B050"/>
                <w:sz w:val="24"/>
                <w:szCs w:val="24"/>
                <w:lang w:val="en-IN" w:eastAsia="en-IN"/>
              </w:rPr>
            </w:pPr>
          </w:p>
        </w:tc>
        <w:tc>
          <w:tcPr>
            <w:tcW w:w="1177" w:type="dxa"/>
            <w:gridSpan w:val="4"/>
            <w:tcBorders>
              <w:top w:val="nil"/>
              <w:left w:val="nil"/>
              <w:bottom w:val="nil"/>
              <w:right w:val="nil"/>
            </w:tcBorders>
            <w:shd w:val="clear" w:color="auto" w:fill="auto"/>
            <w:noWrap/>
            <w:vAlign w:val="bottom"/>
            <w:hideMark/>
          </w:tcPr>
          <w:p w14:paraId="476AF01F"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003" w:type="dxa"/>
            <w:gridSpan w:val="3"/>
            <w:tcBorders>
              <w:top w:val="nil"/>
              <w:left w:val="nil"/>
              <w:bottom w:val="nil"/>
              <w:right w:val="nil"/>
            </w:tcBorders>
            <w:shd w:val="clear" w:color="auto" w:fill="auto"/>
            <w:noWrap/>
            <w:vAlign w:val="bottom"/>
            <w:hideMark/>
          </w:tcPr>
          <w:p w14:paraId="6C8ABF95"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002" w:type="dxa"/>
            <w:gridSpan w:val="3"/>
            <w:tcBorders>
              <w:top w:val="nil"/>
              <w:left w:val="nil"/>
              <w:bottom w:val="nil"/>
              <w:right w:val="nil"/>
            </w:tcBorders>
            <w:shd w:val="clear" w:color="auto" w:fill="auto"/>
            <w:noWrap/>
            <w:vAlign w:val="bottom"/>
            <w:hideMark/>
          </w:tcPr>
          <w:p w14:paraId="21E4ADAB"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773C1280" w14:textId="77777777" w:rsidTr="00E95471">
        <w:trPr>
          <w:gridAfter w:val="5"/>
          <w:wAfter w:w="1980" w:type="dxa"/>
          <w:trHeight w:val="288"/>
        </w:trPr>
        <w:tc>
          <w:tcPr>
            <w:tcW w:w="5052" w:type="dxa"/>
            <w:gridSpan w:val="7"/>
            <w:tcBorders>
              <w:top w:val="nil"/>
              <w:left w:val="nil"/>
              <w:bottom w:val="nil"/>
              <w:right w:val="nil"/>
            </w:tcBorders>
            <w:shd w:val="clear" w:color="auto" w:fill="auto"/>
            <w:noWrap/>
            <w:vAlign w:val="bottom"/>
          </w:tcPr>
          <w:p w14:paraId="2DB7A376" w14:textId="3106F6F4"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003" w:type="dxa"/>
            <w:gridSpan w:val="3"/>
            <w:tcBorders>
              <w:top w:val="nil"/>
              <w:left w:val="nil"/>
              <w:bottom w:val="nil"/>
              <w:right w:val="nil"/>
            </w:tcBorders>
            <w:shd w:val="clear" w:color="auto" w:fill="auto"/>
            <w:noWrap/>
            <w:vAlign w:val="bottom"/>
          </w:tcPr>
          <w:p w14:paraId="7906A1E2"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002" w:type="dxa"/>
            <w:gridSpan w:val="3"/>
            <w:tcBorders>
              <w:top w:val="nil"/>
              <w:left w:val="nil"/>
              <w:bottom w:val="nil"/>
              <w:right w:val="nil"/>
            </w:tcBorders>
            <w:shd w:val="clear" w:color="auto" w:fill="auto"/>
            <w:noWrap/>
            <w:vAlign w:val="bottom"/>
            <w:hideMark/>
          </w:tcPr>
          <w:p w14:paraId="0E7D47E7"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2109CFC2" w14:textId="77777777" w:rsidTr="00E95471">
        <w:trPr>
          <w:gridAfter w:val="5"/>
          <w:wAfter w:w="1980" w:type="dxa"/>
          <w:trHeight w:val="288"/>
        </w:trPr>
        <w:tc>
          <w:tcPr>
            <w:tcW w:w="7057" w:type="dxa"/>
            <w:gridSpan w:val="13"/>
            <w:tcBorders>
              <w:top w:val="nil"/>
              <w:left w:val="nil"/>
              <w:bottom w:val="nil"/>
              <w:right w:val="nil"/>
            </w:tcBorders>
            <w:shd w:val="clear" w:color="auto" w:fill="auto"/>
            <w:noWrap/>
            <w:vAlign w:val="bottom"/>
          </w:tcPr>
          <w:p w14:paraId="569EB16F" w14:textId="41585121" w:rsidR="00A73059" w:rsidRPr="00A73059" w:rsidRDefault="00BE0353" w:rsidP="00A73059">
            <w:pPr>
              <w:spacing w:line="240" w:lineRule="auto"/>
              <w:rPr>
                <w:rFonts w:ascii="Calibri" w:eastAsia="Times New Roman" w:hAnsi="Calibri" w:cs="Calibri"/>
                <w:b w:val="0"/>
                <w:color w:val="000000"/>
                <w:sz w:val="22"/>
                <w:lang w:val="en-IN" w:eastAsia="en-IN"/>
              </w:rPr>
            </w:pPr>
            <w:r>
              <w:rPr>
                <w:noProof/>
              </w:rPr>
              <w:drawing>
                <wp:inline distT="0" distB="0" distL="0" distR="0" wp14:anchorId="742D28DD" wp14:editId="0385AA3D">
                  <wp:extent cx="4320540" cy="2476500"/>
                  <wp:effectExtent l="0" t="0" r="3810" b="0"/>
                  <wp:docPr id="453" name="Chart 453">
                    <a:extLst xmlns:a="http://schemas.openxmlformats.org/drawingml/2006/main">
                      <a:ext uri="{FF2B5EF4-FFF2-40B4-BE49-F238E27FC236}">
                        <a16:creationId xmlns:a16="http://schemas.microsoft.com/office/drawing/2014/main" id="{AB409525-9CF1-7000-3932-AB7E9BF8F4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A73059" w:rsidRPr="00A73059" w14:paraId="6AD908A7" w14:textId="77777777" w:rsidTr="00E95471">
        <w:trPr>
          <w:gridAfter w:val="5"/>
          <w:wAfter w:w="1980" w:type="dxa"/>
          <w:trHeight w:val="288"/>
        </w:trPr>
        <w:tc>
          <w:tcPr>
            <w:tcW w:w="3875" w:type="dxa"/>
            <w:gridSpan w:val="3"/>
            <w:tcBorders>
              <w:top w:val="nil"/>
              <w:left w:val="nil"/>
              <w:bottom w:val="nil"/>
              <w:right w:val="nil"/>
            </w:tcBorders>
            <w:shd w:val="clear" w:color="auto" w:fill="auto"/>
            <w:noWrap/>
            <w:vAlign w:val="bottom"/>
          </w:tcPr>
          <w:p w14:paraId="1074168D" w14:textId="7D5FAE4D"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177" w:type="dxa"/>
            <w:gridSpan w:val="4"/>
            <w:tcBorders>
              <w:top w:val="nil"/>
              <w:left w:val="nil"/>
              <w:bottom w:val="nil"/>
              <w:right w:val="nil"/>
            </w:tcBorders>
            <w:shd w:val="clear" w:color="auto" w:fill="auto"/>
            <w:noWrap/>
            <w:vAlign w:val="bottom"/>
          </w:tcPr>
          <w:p w14:paraId="5091E73A"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003" w:type="dxa"/>
            <w:gridSpan w:val="3"/>
            <w:tcBorders>
              <w:top w:val="nil"/>
              <w:left w:val="nil"/>
              <w:bottom w:val="nil"/>
              <w:right w:val="nil"/>
            </w:tcBorders>
            <w:shd w:val="clear" w:color="auto" w:fill="auto"/>
            <w:noWrap/>
            <w:vAlign w:val="bottom"/>
          </w:tcPr>
          <w:p w14:paraId="08608B45"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c>
          <w:tcPr>
            <w:tcW w:w="1002" w:type="dxa"/>
            <w:gridSpan w:val="3"/>
            <w:tcBorders>
              <w:top w:val="nil"/>
              <w:left w:val="nil"/>
              <w:bottom w:val="nil"/>
              <w:right w:val="nil"/>
            </w:tcBorders>
            <w:shd w:val="clear" w:color="auto" w:fill="auto"/>
            <w:noWrap/>
            <w:vAlign w:val="bottom"/>
            <w:hideMark/>
          </w:tcPr>
          <w:p w14:paraId="7ACB7875" w14:textId="77777777" w:rsidR="00A73059" w:rsidRPr="00A73059" w:rsidRDefault="00A73059" w:rsidP="00A73059">
            <w:pPr>
              <w:spacing w:line="240" w:lineRule="auto"/>
              <w:rPr>
                <w:rFonts w:ascii="Times New Roman" w:eastAsia="Times New Roman" w:hAnsi="Times New Roman" w:cs="Times New Roman"/>
                <w:b w:val="0"/>
                <w:color w:val="auto"/>
                <w:sz w:val="20"/>
                <w:szCs w:val="20"/>
                <w:lang w:val="en-IN" w:eastAsia="en-IN"/>
              </w:rPr>
            </w:pPr>
          </w:p>
        </w:tc>
      </w:tr>
      <w:tr w:rsidR="00A73059" w:rsidRPr="00A73059" w14:paraId="390669B3" w14:textId="77777777" w:rsidTr="00E95471">
        <w:trPr>
          <w:gridAfter w:val="5"/>
          <w:wAfter w:w="1980" w:type="dxa"/>
          <w:trHeight w:val="288"/>
        </w:trPr>
        <w:tc>
          <w:tcPr>
            <w:tcW w:w="6055" w:type="dxa"/>
            <w:gridSpan w:val="10"/>
            <w:tcBorders>
              <w:top w:val="nil"/>
              <w:left w:val="nil"/>
              <w:bottom w:val="nil"/>
              <w:right w:val="nil"/>
            </w:tcBorders>
            <w:shd w:val="clear" w:color="auto" w:fill="auto"/>
            <w:noWrap/>
            <w:vAlign w:val="bottom"/>
          </w:tcPr>
          <w:p w14:paraId="232DDB17" w14:textId="5AAEBD7A" w:rsidR="00A73059" w:rsidRPr="00A73059" w:rsidRDefault="00A73059" w:rsidP="00A73059">
            <w:pPr>
              <w:spacing w:line="240" w:lineRule="auto"/>
              <w:rPr>
                <w:rFonts w:ascii="Calibri" w:eastAsia="Times New Roman" w:hAnsi="Calibri" w:cs="Calibri"/>
                <w:b w:val="0"/>
                <w:color w:val="000000"/>
                <w:sz w:val="22"/>
                <w:lang w:val="en-IN" w:eastAsia="en-IN"/>
              </w:rPr>
            </w:pPr>
          </w:p>
        </w:tc>
        <w:tc>
          <w:tcPr>
            <w:tcW w:w="1002" w:type="dxa"/>
            <w:gridSpan w:val="3"/>
            <w:tcBorders>
              <w:top w:val="nil"/>
              <w:left w:val="nil"/>
              <w:bottom w:val="nil"/>
              <w:right w:val="nil"/>
            </w:tcBorders>
            <w:shd w:val="clear" w:color="auto" w:fill="auto"/>
            <w:noWrap/>
            <w:vAlign w:val="bottom"/>
            <w:hideMark/>
          </w:tcPr>
          <w:p w14:paraId="313AD4E7" w14:textId="77777777" w:rsidR="00A73059" w:rsidRPr="00A73059" w:rsidRDefault="00A73059" w:rsidP="00A73059">
            <w:pPr>
              <w:spacing w:line="240" w:lineRule="auto"/>
              <w:rPr>
                <w:rFonts w:ascii="Calibri" w:eastAsia="Times New Roman" w:hAnsi="Calibri" w:cs="Calibri"/>
                <w:b w:val="0"/>
                <w:color w:val="000000"/>
                <w:sz w:val="22"/>
                <w:lang w:val="en-IN" w:eastAsia="en-IN"/>
              </w:rPr>
            </w:pPr>
          </w:p>
        </w:tc>
      </w:tr>
      <w:tr w:rsidR="00BE0353" w:rsidRPr="00BE0353" w14:paraId="048A2FDF" w14:textId="77777777" w:rsidTr="00E95471">
        <w:trPr>
          <w:gridAfter w:val="1"/>
          <w:wAfter w:w="366" w:type="dxa"/>
          <w:trHeight w:val="312"/>
        </w:trPr>
        <w:tc>
          <w:tcPr>
            <w:tcW w:w="4831" w:type="dxa"/>
            <w:gridSpan w:val="6"/>
            <w:tcBorders>
              <w:top w:val="nil"/>
              <w:left w:val="nil"/>
              <w:bottom w:val="nil"/>
              <w:right w:val="nil"/>
            </w:tcBorders>
            <w:shd w:val="clear" w:color="auto" w:fill="auto"/>
            <w:noWrap/>
            <w:vAlign w:val="bottom"/>
            <w:hideMark/>
          </w:tcPr>
          <w:p w14:paraId="54170DE1" w14:textId="6F15B480" w:rsidR="00BE0353" w:rsidRDefault="00BE0353" w:rsidP="00BE0353">
            <w:pPr>
              <w:spacing w:line="240" w:lineRule="auto"/>
              <w:rPr>
                <w:rFonts w:ascii="Calibri" w:eastAsia="Times New Roman" w:hAnsi="Calibri" w:cs="Calibri"/>
                <w:bCs/>
                <w:color w:val="00B050"/>
                <w:sz w:val="32"/>
                <w:szCs w:val="32"/>
                <w:lang w:val="en-IN" w:eastAsia="en-IN"/>
              </w:rPr>
            </w:pPr>
            <w:r w:rsidRPr="00BE0353">
              <w:rPr>
                <w:rFonts w:ascii="Calibri" w:eastAsia="Times New Roman" w:hAnsi="Calibri" w:cs="Calibri"/>
                <w:bCs/>
                <w:color w:val="00B050"/>
                <w:sz w:val="32"/>
                <w:szCs w:val="32"/>
                <w:lang w:val="en-IN" w:eastAsia="en-IN"/>
              </w:rPr>
              <w:t>C.</w:t>
            </w:r>
            <w:r>
              <w:rPr>
                <w:rFonts w:ascii="Calibri" w:eastAsia="Times New Roman" w:hAnsi="Calibri" w:cs="Calibri"/>
                <w:bCs/>
                <w:color w:val="00B050"/>
                <w:sz w:val="32"/>
                <w:szCs w:val="32"/>
                <w:lang w:val="en-IN" w:eastAsia="en-IN"/>
              </w:rPr>
              <w:t xml:space="preserve"> </w:t>
            </w:r>
            <w:r w:rsidRPr="00BE0353">
              <w:rPr>
                <w:rFonts w:ascii="Calibri" w:eastAsia="Times New Roman" w:hAnsi="Calibri" w:cs="Calibri"/>
                <w:bCs/>
                <w:color w:val="00B050"/>
                <w:sz w:val="32"/>
                <w:szCs w:val="32"/>
                <w:lang w:val="en-IN" w:eastAsia="en-IN"/>
              </w:rPr>
              <w:t>iv). Charges of smoker’s vs non-smokers:</w:t>
            </w:r>
          </w:p>
          <w:p w14:paraId="2D357538" w14:textId="6FD83285" w:rsidR="00BE0353" w:rsidRPr="00BE0353" w:rsidRDefault="00BE0353" w:rsidP="00BE0353">
            <w:pPr>
              <w:spacing w:line="240" w:lineRule="auto"/>
              <w:rPr>
                <w:rFonts w:ascii="Calibri" w:eastAsia="Times New Roman" w:hAnsi="Calibri" w:cs="Calibri"/>
                <w:bCs/>
                <w:color w:val="00B050"/>
                <w:sz w:val="32"/>
                <w:szCs w:val="32"/>
                <w:lang w:val="en-IN" w:eastAsia="en-IN"/>
              </w:rPr>
            </w:pPr>
          </w:p>
        </w:tc>
        <w:tc>
          <w:tcPr>
            <w:tcW w:w="960" w:type="dxa"/>
            <w:gridSpan w:val="3"/>
            <w:tcBorders>
              <w:top w:val="nil"/>
              <w:left w:val="nil"/>
              <w:bottom w:val="nil"/>
              <w:right w:val="nil"/>
            </w:tcBorders>
            <w:shd w:val="clear" w:color="auto" w:fill="auto"/>
            <w:noWrap/>
            <w:vAlign w:val="bottom"/>
            <w:hideMark/>
          </w:tcPr>
          <w:p w14:paraId="76DEAC13" w14:textId="77777777" w:rsidR="00BE0353" w:rsidRPr="00BE0353" w:rsidRDefault="00BE0353" w:rsidP="00BE0353">
            <w:pPr>
              <w:spacing w:line="240" w:lineRule="auto"/>
              <w:rPr>
                <w:rFonts w:ascii="Calibri" w:eastAsia="Times New Roman" w:hAnsi="Calibri" w:cs="Calibri"/>
                <w:bCs/>
                <w:color w:val="00B050"/>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577C40B9"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0" w:type="dxa"/>
            <w:gridSpan w:val="3"/>
            <w:tcBorders>
              <w:top w:val="nil"/>
              <w:left w:val="nil"/>
              <w:bottom w:val="nil"/>
              <w:right w:val="nil"/>
            </w:tcBorders>
            <w:shd w:val="clear" w:color="auto" w:fill="auto"/>
            <w:noWrap/>
            <w:vAlign w:val="bottom"/>
            <w:hideMark/>
          </w:tcPr>
          <w:p w14:paraId="54CBE1BB"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c>
          <w:tcPr>
            <w:tcW w:w="960" w:type="dxa"/>
            <w:gridSpan w:val="2"/>
            <w:tcBorders>
              <w:top w:val="nil"/>
              <w:left w:val="nil"/>
              <w:bottom w:val="nil"/>
              <w:right w:val="nil"/>
            </w:tcBorders>
            <w:shd w:val="clear" w:color="auto" w:fill="auto"/>
            <w:noWrap/>
            <w:vAlign w:val="bottom"/>
            <w:hideMark/>
          </w:tcPr>
          <w:p w14:paraId="2C9FABAF" w14:textId="77777777" w:rsidR="00BE0353" w:rsidRPr="00BE0353" w:rsidRDefault="00BE0353" w:rsidP="00BE0353">
            <w:pPr>
              <w:spacing w:line="240" w:lineRule="auto"/>
              <w:rPr>
                <w:rFonts w:ascii="Times New Roman" w:eastAsia="Times New Roman" w:hAnsi="Times New Roman" w:cs="Times New Roman"/>
                <w:b w:val="0"/>
                <w:color w:val="auto"/>
                <w:sz w:val="20"/>
                <w:szCs w:val="20"/>
                <w:lang w:val="en-IN" w:eastAsia="en-IN"/>
              </w:rPr>
            </w:pPr>
          </w:p>
        </w:tc>
      </w:tr>
      <w:tr w:rsidR="00BE0353" w:rsidRPr="00BE0353" w14:paraId="0A9F2767" w14:textId="77777777" w:rsidTr="00E95471">
        <w:trPr>
          <w:gridAfter w:val="1"/>
          <w:wAfter w:w="366" w:type="dxa"/>
          <w:trHeight w:val="288"/>
        </w:trPr>
        <w:tc>
          <w:tcPr>
            <w:tcW w:w="4609" w:type="dxa"/>
            <w:gridSpan w:val="5"/>
            <w:tcBorders>
              <w:top w:val="nil"/>
              <w:left w:val="nil"/>
              <w:bottom w:val="nil"/>
              <w:right w:val="nil"/>
            </w:tcBorders>
            <w:shd w:val="clear" w:color="auto" w:fill="auto"/>
            <w:noWrap/>
            <w:vAlign w:val="bottom"/>
            <w:hideMark/>
          </w:tcPr>
          <w:p w14:paraId="445B2294" w14:textId="77777777" w:rsidR="00BE0353" w:rsidRPr="00E95471" w:rsidRDefault="00BE0353" w:rsidP="00E95471">
            <w:pPr>
              <w:pStyle w:val="ListParagraph"/>
              <w:numPr>
                <w:ilvl w:val="0"/>
                <w:numId w:val="38"/>
              </w:numPr>
              <w:spacing w:line="240" w:lineRule="auto"/>
              <w:rPr>
                <w:rFonts w:ascii="Calibri" w:eastAsia="Times New Roman" w:hAnsi="Calibri" w:cs="Calibri"/>
                <w:bCs/>
                <w:i/>
                <w:iCs/>
                <w:color w:val="000000"/>
                <w:sz w:val="24"/>
                <w:szCs w:val="24"/>
                <w:lang w:val="en-IN" w:eastAsia="en-IN"/>
              </w:rPr>
            </w:pPr>
            <w:r w:rsidRPr="00E95471">
              <w:rPr>
                <w:rFonts w:ascii="Calibri" w:eastAsia="Times New Roman" w:hAnsi="Calibri" w:cs="Calibri"/>
                <w:bCs/>
                <w:i/>
                <w:iCs/>
                <w:color w:val="000000"/>
                <w:sz w:val="24"/>
                <w:szCs w:val="24"/>
                <w:lang w:val="en-IN" w:eastAsia="en-IN"/>
              </w:rPr>
              <w:t>Use pivot table for charges &amp; smokers.</w:t>
            </w:r>
          </w:p>
        </w:tc>
        <w:tc>
          <w:tcPr>
            <w:tcW w:w="222" w:type="dxa"/>
            <w:tcBorders>
              <w:top w:val="nil"/>
              <w:left w:val="nil"/>
              <w:bottom w:val="nil"/>
              <w:right w:val="nil"/>
            </w:tcBorders>
            <w:shd w:val="clear" w:color="auto" w:fill="auto"/>
            <w:noWrap/>
            <w:vAlign w:val="bottom"/>
            <w:hideMark/>
          </w:tcPr>
          <w:p w14:paraId="774A53D1" w14:textId="77777777" w:rsidR="00BE0353" w:rsidRPr="00E95471" w:rsidRDefault="00BE0353" w:rsidP="00E95471">
            <w:pPr>
              <w:pStyle w:val="ListParagraph"/>
              <w:numPr>
                <w:ilvl w:val="0"/>
                <w:numId w:val="38"/>
              </w:numPr>
              <w:spacing w:line="240" w:lineRule="auto"/>
              <w:rPr>
                <w:rFonts w:ascii="Calibri" w:eastAsia="Times New Roman" w:hAnsi="Calibri" w:cs="Calibri"/>
                <w:bCs/>
                <w:i/>
                <w:iCs/>
                <w:color w:val="000000"/>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797E60C6" w14:textId="77777777" w:rsidR="00BE0353" w:rsidRPr="00E95471" w:rsidRDefault="00BE0353" w:rsidP="00E95471">
            <w:pPr>
              <w:spacing w:line="240" w:lineRule="auto"/>
              <w:rPr>
                <w:rFonts w:ascii="Times New Roman" w:eastAsia="Times New Roman" w:hAnsi="Times New Roman" w:cs="Times New Roman"/>
                <w:bCs/>
                <w:i/>
                <w:iCs/>
                <w:color w:val="auto"/>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005382D8" w14:textId="77777777" w:rsidR="00BE0353" w:rsidRPr="00E95471" w:rsidRDefault="00BE0353" w:rsidP="00E95471">
            <w:pPr>
              <w:spacing w:line="240" w:lineRule="auto"/>
              <w:rPr>
                <w:rFonts w:ascii="Times New Roman" w:eastAsia="Times New Roman" w:hAnsi="Times New Roman" w:cs="Times New Roman"/>
                <w:bCs/>
                <w:i/>
                <w:iCs/>
                <w:color w:val="auto"/>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1ECF5623" w14:textId="77777777" w:rsidR="00BE0353" w:rsidRPr="00E95471" w:rsidRDefault="00BE0353" w:rsidP="00E95471">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0" w:type="dxa"/>
            <w:gridSpan w:val="2"/>
            <w:tcBorders>
              <w:top w:val="nil"/>
              <w:left w:val="nil"/>
              <w:bottom w:val="nil"/>
              <w:right w:val="nil"/>
            </w:tcBorders>
            <w:shd w:val="clear" w:color="auto" w:fill="auto"/>
            <w:noWrap/>
            <w:vAlign w:val="bottom"/>
            <w:hideMark/>
          </w:tcPr>
          <w:p w14:paraId="13284301" w14:textId="77777777" w:rsidR="00BE0353" w:rsidRPr="00E95471" w:rsidRDefault="00BE0353" w:rsidP="00E95471">
            <w:pPr>
              <w:pStyle w:val="ListParagraph"/>
              <w:spacing w:line="240" w:lineRule="auto"/>
              <w:rPr>
                <w:rFonts w:ascii="Times New Roman" w:eastAsia="Times New Roman" w:hAnsi="Times New Roman" w:cs="Times New Roman"/>
                <w:bCs/>
                <w:i/>
                <w:iCs/>
                <w:color w:val="auto"/>
                <w:sz w:val="24"/>
                <w:szCs w:val="24"/>
                <w:lang w:val="en-IN" w:eastAsia="en-IN"/>
              </w:rPr>
            </w:pPr>
          </w:p>
        </w:tc>
      </w:tr>
      <w:tr w:rsidR="00BE0353" w:rsidRPr="00BE0353" w14:paraId="4427AEBB" w14:textId="77777777" w:rsidTr="00E95471">
        <w:trPr>
          <w:gridAfter w:val="1"/>
          <w:wAfter w:w="366" w:type="dxa"/>
          <w:trHeight w:val="288"/>
        </w:trPr>
        <w:tc>
          <w:tcPr>
            <w:tcW w:w="6751" w:type="dxa"/>
            <w:gridSpan w:val="12"/>
            <w:tcBorders>
              <w:top w:val="nil"/>
              <w:left w:val="nil"/>
              <w:bottom w:val="nil"/>
              <w:right w:val="nil"/>
            </w:tcBorders>
            <w:shd w:val="clear" w:color="auto" w:fill="auto"/>
            <w:noWrap/>
            <w:vAlign w:val="bottom"/>
            <w:hideMark/>
          </w:tcPr>
          <w:p w14:paraId="16B74A13" w14:textId="3262076F" w:rsidR="00BE0353" w:rsidRPr="00E95471" w:rsidRDefault="00BE0353" w:rsidP="00E95471">
            <w:pPr>
              <w:pStyle w:val="ListParagraph"/>
              <w:numPr>
                <w:ilvl w:val="0"/>
                <w:numId w:val="38"/>
              </w:numPr>
              <w:spacing w:line="240" w:lineRule="auto"/>
              <w:rPr>
                <w:rFonts w:ascii="Calibri" w:eastAsia="Times New Roman" w:hAnsi="Calibri" w:cs="Calibri"/>
                <w:bCs/>
                <w:i/>
                <w:iCs/>
                <w:color w:val="000000"/>
                <w:sz w:val="24"/>
                <w:szCs w:val="24"/>
                <w:lang w:val="en-IN" w:eastAsia="en-IN"/>
              </w:rPr>
            </w:pPr>
            <w:r w:rsidRPr="00E95471">
              <w:rPr>
                <w:rFonts w:ascii="Calibri" w:eastAsia="Times New Roman" w:hAnsi="Calibri" w:cs="Calibri"/>
                <w:bCs/>
                <w:i/>
                <w:iCs/>
                <w:color w:val="FF0000"/>
                <w:sz w:val="24"/>
                <w:szCs w:val="24"/>
                <w:lang w:val="en-IN" w:eastAsia="en-IN"/>
              </w:rPr>
              <w:t>Smokers</w:t>
            </w:r>
            <w:r w:rsidRPr="00E95471">
              <w:rPr>
                <w:rFonts w:ascii="Calibri" w:eastAsia="Times New Roman" w:hAnsi="Calibri" w:cs="Calibri"/>
                <w:bCs/>
                <w:i/>
                <w:iCs/>
                <w:color w:val="000000"/>
                <w:sz w:val="24"/>
                <w:szCs w:val="24"/>
                <w:lang w:val="en-IN" w:eastAsia="en-IN"/>
              </w:rPr>
              <w:t xml:space="preserve"> in the row use to differentiate the smokers &amp; Non-smokers.</w:t>
            </w:r>
          </w:p>
        </w:tc>
        <w:tc>
          <w:tcPr>
            <w:tcW w:w="960" w:type="dxa"/>
            <w:gridSpan w:val="3"/>
            <w:tcBorders>
              <w:top w:val="nil"/>
              <w:left w:val="nil"/>
              <w:bottom w:val="nil"/>
              <w:right w:val="nil"/>
            </w:tcBorders>
            <w:shd w:val="clear" w:color="auto" w:fill="auto"/>
            <w:noWrap/>
            <w:vAlign w:val="bottom"/>
            <w:hideMark/>
          </w:tcPr>
          <w:p w14:paraId="10A18276" w14:textId="77777777" w:rsidR="00BE0353" w:rsidRPr="00E95471" w:rsidRDefault="00BE0353" w:rsidP="00E95471">
            <w:pPr>
              <w:pStyle w:val="ListParagraph"/>
              <w:spacing w:line="240" w:lineRule="auto"/>
              <w:rPr>
                <w:rFonts w:ascii="Calibri" w:eastAsia="Times New Roman" w:hAnsi="Calibri" w:cs="Calibri"/>
                <w:bCs/>
                <w:i/>
                <w:iCs/>
                <w:color w:val="000000"/>
                <w:sz w:val="24"/>
                <w:szCs w:val="24"/>
                <w:lang w:val="en-IN" w:eastAsia="en-IN"/>
              </w:rPr>
            </w:pPr>
          </w:p>
        </w:tc>
        <w:tc>
          <w:tcPr>
            <w:tcW w:w="960" w:type="dxa"/>
            <w:gridSpan w:val="2"/>
            <w:tcBorders>
              <w:top w:val="nil"/>
              <w:left w:val="nil"/>
              <w:bottom w:val="nil"/>
              <w:right w:val="nil"/>
            </w:tcBorders>
            <w:shd w:val="clear" w:color="auto" w:fill="auto"/>
            <w:noWrap/>
            <w:vAlign w:val="bottom"/>
            <w:hideMark/>
          </w:tcPr>
          <w:p w14:paraId="1F16AE41" w14:textId="77777777" w:rsidR="00BE0353" w:rsidRPr="00E95471" w:rsidRDefault="00BE0353" w:rsidP="00E95471">
            <w:pPr>
              <w:spacing w:line="240" w:lineRule="auto"/>
              <w:rPr>
                <w:rFonts w:ascii="Times New Roman" w:eastAsia="Times New Roman" w:hAnsi="Times New Roman" w:cs="Times New Roman"/>
                <w:bCs/>
                <w:i/>
                <w:iCs/>
                <w:color w:val="auto"/>
                <w:sz w:val="24"/>
                <w:szCs w:val="24"/>
                <w:lang w:val="en-IN" w:eastAsia="en-IN"/>
              </w:rPr>
            </w:pPr>
          </w:p>
        </w:tc>
      </w:tr>
      <w:tr w:rsidR="00BE0353" w:rsidRPr="00BE0353" w14:paraId="38AC993F" w14:textId="77777777" w:rsidTr="00E95471">
        <w:trPr>
          <w:gridAfter w:val="1"/>
          <w:wAfter w:w="366" w:type="dxa"/>
          <w:trHeight w:val="288"/>
        </w:trPr>
        <w:tc>
          <w:tcPr>
            <w:tcW w:w="4831" w:type="dxa"/>
            <w:gridSpan w:val="6"/>
            <w:tcBorders>
              <w:top w:val="nil"/>
              <w:left w:val="nil"/>
              <w:bottom w:val="nil"/>
              <w:right w:val="nil"/>
            </w:tcBorders>
            <w:shd w:val="clear" w:color="auto" w:fill="auto"/>
            <w:noWrap/>
            <w:vAlign w:val="bottom"/>
            <w:hideMark/>
          </w:tcPr>
          <w:p w14:paraId="416721D6" w14:textId="3AECD98F" w:rsidR="00BE0353" w:rsidRPr="00E95471" w:rsidRDefault="00BE0353" w:rsidP="00E95471">
            <w:pPr>
              <w:pStyle w:val="ListParagraph"/>
              <w:numPr>
                <w:ilvl w:val="0"/>
                <w:numId w:val="38"/>
              </w:numPr>
              <w:spacing w:line="240" w:lineRule="auto"/>
              <w:rPr>
                <w:rFonts w:ascii="Calibri" w:eastAsia="Times New Roman" w:hAnsi="Calibri" w:cs="Calibri"/>
                <w:bCs/>
                <w:i/>
                <w:iCs/>
                <w:color w:val="000000"/>
                <w:sz w:val="24"/>
                <w:szCs w:val="24"/>
                <w:lang w:val="en-IN" w:eastAsia="en-IN"/>
              </w:rPr>
            </w:pPr>
            <w:r w:rsidRPr="00E95471">
              <w:rPr>
                <w:rFonts w:ascii="Calibri" w:eastAsia="Times New Roman" w:hAnsi="Calibri" w:cs="Calibri"/>
                <w:bCs/>
                <w:i/>
                <w:iCs/>
                <w:color w:val="FF0000"/>
                <w:sz w:val="24"/>
                <w:szCs w:val="24"/>
                <w:lang w:val="en-IN" w:eastAsia="en-IN"/>
              </w:rPr>
              <w:t>Charges</w:t>
            </w:r>
            <w:r w:rsidRPr="00E95471">
              <w:rPr>
                <w:rFonts w:ascii="Calibri" w:eastAsia="Times New Roman" w:hAnsi="Calibri" w:cs="Calibri"/>
                <w:bCs/>
                <w:i/>
                <w:iCs/>
                <w:color w:val="000000"/>
                <w:sz w:val="24"/>
                <w:szCs w:val="24"/>
                <w:lang w:val="en-IN" w:eastAsia="en-IN"/>
              </w:rPr>
              <w:t xml:space="preserve"> in the value field shows the </w:t>
            </w:r>
            <w:r w:rsidRPr="00E95471">
              <w:rPr>
                <w:rFonts w:ascii="Calibri" w:eastAsia="Times New Roman" w:hAnsi="Calibri" w:cs="Calibri"/>
                <w:bCs/>
                <w:i/>
                <w:iCs/>
                <w:color w:val="FF0000"/>
                <w:sz w:val="24"/>
                <w:szCs w:val="24"/>
                <w:lang w:val="en-IN" w:eastAsia="en-IN"/>
              </w:rPr>
              <w:t>averages</w:t>
            </w:r>
            <w:r w:rsidRPr="00E95471">
              <w:rPr>
                <w:rFonts w:ascii="Calibri" w:eastAsia="Times New Roman" w:hAnsi="Calibri" w:cs="Calibri"/>
                <w:bCs/>
                <w:i/>
                <w:iCs/>
                <w:color w:val="000000"/>
                <w:sz w:val="24"/>
                <w:szCs w:val="24"/>
                <w:lang w:val="en-IN" w:eastAsia="en-IN"/>
              </w:rPr>
              <w:t>...</w:t>
            </w:r>
          </w:p>
        </w:tc>
        <w:tc>
          <w:tcPr>
            <w:tcW w:w="960" w:type="dxa"/>
            <w:gridSpan w:val="3"/>
            <w:tcBorders>
              <w:top w:val="nil"/>
              <w:left w:val="nil"/>
              <w:bottom w:val="nil"/>
              <w:right w:val="nil"/>
            </w:tcBorders>
            <w:shd w:val="clear" w:color="auto" w:fill="auto"/>
            <w:noWrap/>
            <w:vAlign w:val="bottom"/>
            <w:hideMark/>
          </w:tcPr>
          <w:p w14:paraId="2C89E9C8" w14:textId="77777777" w:rsidR="00BE0353" w:rsidRPr="00E95471" w:rsidRDefault="00BE0353" w:rsidP="00E95471">
            <w:pPr>
              <w:pStyle w:val="ListParagraph"/>
              <w:spacing w:line="240" w:lineRule="auto"/>
              <w:rPr>
                <w:rFonts w:ascii="Calibri" w:eastAsia="Times New Roman" w:hAnsi="Calibri" w:cs="Calibri"/>
                <w:bCs/>
                <w:i/>
                <w:iCs/>
                <w:color w:val="000000"/>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41DA6BBB" w14:textId="77777777" w:rsidR="00BE0353" w:rsidRPr="00E95471" w:rsidRDefault="00BE0353" w:rsidP="00E95471">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0" w:type="dxa"/>
            <w:gridSpan w:val="3"/>
            <w:tcBorders>
              <w:top w:val="nil"/>
              <w:left w:val="nil"/>
              <w:bottom w:val="nil"/>
              <w:right w:val="nil"/>
            </w:tcBorders>
            <w:shd w:val="clear" w:color="auto" w:fill="auto"/>
            <w:noWrap/>
            <w:vAlign w:val="bottom"/>
            <w:hideMark/>
          </w:tcPr>
          <w:p w14:paraId="7363C91C" w14:textId="77777777" w:rsidR="00BE0353" w:rsidRPr="00E95471" w:rsidRDefault="00BE0353" w:rsidP="00E95471">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0" w:type="dxa"/>
            <w:gridSpan w:val="2"/>
            <w:tcBorders>
              <w:top w:val="nil"/>
              <w:left w:val="nil"/>
              <w:bottom w:val="nil"/>
              <w:right w:val="nil"/>
            </w:tcBorders>
            <w:shd w:val="clear" w:color="auto" w:fill="auto"/>
            <w:noWrap/>
            <w:vAlign w:val="bottom"/>
            <w:hideMark/>
          </w:tcPr>
          <w:p w14:paraId="562731C1" w14:textId="77777777" w:rsidR="00BE0353" w:rsidRPr="00E95471" w:rsidRDefault="00BE0353" w:rsidP="00E95471">
            <w:pPr>
              <w:pStyle w:val="ListParagraph"/>
              <w:spacing w:line="240" w:lineRule="auto"/>
              <w:rPr>
                <w:rFonts w:ascii="Times New Roman" w:eastAsia="Times New Roman" w:hAnsi="Times New Roman" w:cs="Times New Roman"/>
                <w:bCs/>
                <w:i/>
                <w:iCs/>
                <w:color w:val="auto"/>
                <w:sz w:val="24"/>
                <w:szCs w:val="24"/>
                <w:lang w:val="en-IN" w:eastAsia="en-IN"/>
              </w:rPr>
            </w:pPr>
          </w:p>
        </w:tc>
      </w:tr>
      <w:tr w:rsidR="00BE0353" w:rsidRPr="00BE0353" w14:paraId="54F8D144" w14:textId="77777777" w:rsidTr="00E95471">
        <w:trPr>
          <w:gridAfter w:val="1"/>
          <w:wAfter w:w="366" w:type="dxa"/>
          <w:trHeight w:val="288"/>
        </w:trPr>
        <w:tc>
          <w:tcPr>
            <w:tcW w:w="8671" w:type="dxa"/>
            <w:gridSpan w:val="17"/>
            <w:tcBorders>
              <w:top w:val="nil"/>
              <w:left w:val="nil"/>
              <w:bottom w:val="nil"/>
              <w:right w:val="nil"/>
            </w:tcBorders>
            <w:shd w:val="clear" w:color="auto" w:fill="auto"/>
            <w:noWrap/>
            <w:vAlign w:val="bottom"/>
            <w:hideMark/>
          </w:tcPr>
          <w:p w14:paraId="507FE173" w14:textId="15AA53AB" w:rsidR="00BE0353" w:rsidRPr="00E95471" w:rsidRDefault="00BE0353" w:rsidP="00E95471">
            <w:pPr>
              <w:pStyle w:val="ListParagraph"/>
              <w:numPr>
                <w:ilvl w:val="0"/>
                <w:numId w:val="38"/>
              </w:numPr>
              <w:spacing w:line="240" w:lineRule="auto"/>
              <w:rPr>
                <w:rFonts w:ascii="Calibri" w:eastAsia="Times New Roman" w:hAnsi="Calibri" w:cs="Calibri"/>
                <w:bCs/>
                <w:i/>
                <w:iCs/>
                <w:color w:val="000000"/>
                <w:sz w:val="24"/>
                <w:szCs w:val="24"/>
                <w:lang w:val="en-IN" w:eastAsia="en-IN"/>
              </w:rPr>
            </w:pPr>
            <w:r w:rsidRPr="00E95471">
              <w:rPr>
                <w:rFonts w:ascii="Calibri" w:eastAsia="Times New Roman" w:hAnsi="Calibri" w:cs="Calibri"/>
                <w:bCs/>
                <w:i/>
                <w:iCs/>
                <w:color w:val="000000"/>
                <w:sz w:val="24"/>
                <w:szCs w:val="24"/>
                <w:lang w:val="en-IN" w:eastAsia="en-IN"/>
              </w:rPr>
              <w:t>Here, use</w:t>
            </w:r>
            <w:r w:rsidRPr="00E95471">
              <w:rPr>
                <w:rFonts w:ascii="Calibri" w:eastAsia="Times New Roman" w:hAnsi="Calibri" w:cs="Calibri"/>
                <w:bCs/>
                <w:i/>
                <w:iCs/>
                <w:color w:val="FF0000"/>
                <w:sz w:val="24"/>
                <w:szCs w:val="24"/>
                <w:lang w:val="en-IN" w:eastAsia="en-IN"/>
              </w:rPr>
              <w:t xml:space="preserve"> Bar chart</w:t>
            </w:r>
            <w:r w:rsidRPr="00E95471">
              <w:rPr>
                <w:rFonts w:ascii="Calibri" w:eastAsia="Times New Roman" w:hAnsi="Calibri" w:cs="Calibri"/>
                <w:bCs/>
                <w:i/>
                <w:iCs/>
                <w:color w:val="000000"/>
                <w:sz w:val="24"/>
                <w:szCs w:val="24"/>
                <w:lang w:val="en-IN" w:eastAsia="en-IN"/>
              </w:rPr>
              <w:t xml:space="preserve"> to differentiate the ranges of the charges of smokers vs Non-smokers.</w:t>
            </w:r>
          </w:p>
        </w:tc>
      </w:tr>
    </w:tbl>
    <w:p w14:paraId="2634ECA4" w14:textId="77777777" w:rsidR="00A73059" w:rsidRDefault="00A73059" w:rsidP="001E0DCA">
      <w:pPr>
        <w:spacing w:after="200"/>
        <w:ind w:left="360"/>
      </w:pPr>
    </w:p>
    <w:p w14:paraId="2481748F" w14:textId="051ABDF4" w:rsidR="00CC5A96" w:rsidRDefault="001E0DCA" w:rsidP="001E0DCA">
      <w:pPr>
        <w:spacing w:after="200"/>
        <w:ind w:left="360"/>
      </w:pPr>
      <w:r>
        <w:t xml:space="preserve"> </w:t>
      </w:r>
      <w:r w:rsidR="00BE0353">
        <w:rPr>
          <w:noProof/>
        </w:rPr>
        <w:drawing>
          <wp:inline distT="0" distB="0" distL="0" distR="0" wp14:anchorId="6DF5F9C7" wp14:editId="107C33B8">
            <wp:extent cx="4191000" cy="2232660"/>
            <wp:effectExtent l="0" t="0" r="0" b="15240"/>
            <wp:docPr id="454" name="Chart 454">
              <a:extLst xmlns:a="http://schemas.openxmlformats.org/drawingml/2006/main">
                <a:ext uri="{FF2B5EF4-FFF2-40B4-BE49-F238E27FC236}">
                  <a16:creationId xmlns:a16="http://schemas.microsoft.com/office/drawing/2014/main" id="{E53550E3-2E4A-ACCD-211A-746BDFB78D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CC5A96">
        <w:br w:type="page"/>
      </w:r>
    </w:p>
    <w:p w14:paraId="520C8A26" w14:textId="24CFD1F2" w:rsidR="00BE0353" w:rsidRDefault="00BE0353" w:rsidP="00BE0353">
      <w:pPr>
        <w:spacing w:line="240" w:lineRule="auto"/>
        <w:rPr>
          <w:rFonts w:ascii="Calibri" w:eastAsia="Times New Roman" w:hAnsi="Calibri" w:cs="Calibri"/>
          <w:bCs/>
          <w:color w:val="000000"/>
          <w:sz w:val="32"/>
          <w:szCs w:val="32"/>
          <w:lang w:val="en-IN" w:eastAsia="en-IN"/>
        </w:rPr>
      </w:pPr>
      <w:r w:rsidRPr="00BE0353">
        <w:rPr>
          <w:rFonts w:ascii="Calibri" w:eastAsia="Times New Roman" w:hAnsi="Calibri" w:cs="Calibri"/>
          <w:bCs/>
          <w:color w:val="000000"/>
          <w:sz w:val="32"/>
          <w:szCs w:val="32"/>
          <w:lang w:val="en-IN" w:eastAsia="en-IN"/>
        </w:rPr>
        <w:lastRenderedPageBreak/>
        <w:t>1.d) Region-wise smokers vs Non-smokers analysis with one or more pivot table and charts</w:t>
      </w:r>
    </w:p>
    <w:p w14:paraId="53B5F240" w14:textId="77777777" w:rsidR="00BE0353" w:rsidRPr="00BE0353" w:rsidRDefault="00BE0353" w:rsidP="00BE0353">
      <w:pPr>
        <w:spacing w:line="240" w:lineRule="auto"/>
        <w:rPr>
          <w:rFonts w:ascii="Calibri" w:eastAsia="Times New Roman" w:hAnsi="Calibri" w:cs="Calibri"/>
          <w:bCs/>
          <w:color w:val="000000"/>
          <w:sz w:val="32"/>
          <w:szCs w:val="32"/>
          <w:lang w:val="en-IN" w:eastAsia="en-IN"/>
        </w:rPr>
      </w:pPr>
    </w:p>
    <w:p w14:paraId="7B080266" w14:textId="39172206" w:rsidR="00CC5A96" w:rsidRDefault="00CC5A96" w:rsidP="007057F4"/>
    <w:tbl>
      <w:tblPr>
        <w:tblW w:w="3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1680"/>
        <w:gridCol w:w="519"/>
      </w:tblGrid>
      <w:tr w:rsidR="00BE0353" w:rsidRPr="00BE0353" w14:paraId="50B3BFE5" w14:textId="77777777" w:rsidTr="00BE0353">
        <w:trPr>
          <w:trHeight w:val="288"/>
        </w:trPr>
        <w:tc>
          <w:tcPr>
            <w:tcW w:w="1640" w:type="dxa"/>
            <w:shd w:val="clear" w:color="D9E1F2" w:fill="D9E1F2"/>
            <w:noWrap/>
            <w:vAlign w:val="bottom"/>
            <w:hideMark/>
          </w:tcPr>
          <w:p w14:paraId="56D6D36E" w14:textId="77777777" w:rsidR="00BE0353" w:rsidRPr="00BE0353" w:rsidRDefault="00BE0353" w:rsidP="00BE0353">
            <w:pPr>
              <w:spacing w:line="240" w:lineRule="auto"/>
              <w:rPr>
                <w:rFonts w:ascii="Calibri" w:eastAsia="Times New Roman" w:hAnsi="Calibri" w:cs="Calibri"/>
                <w:bCs/>
                <w:color w:val="000000"/>
                <w:sz w:val="22"/>
                <w:lang w:val="en-IN" w:eastAsia="en-IN"/>
              </w:rPr>
            </w:pPr>
            <w:r w:rsidRPr="00BE0353">
              <w:rPr>
                <w:rFonts w:ascii="Calibri" w:eastAsia="Times New Roman" w:hAnsi="Calibri" w:cs="Calibri"/>
                <w:bCs/>
                <w:color w:val="000000"/>
                <w:sz w:val="22"/>
                <w:lang w:val="en-IN" w:eastAsia="en-IN"/>
              </w:rPr>
              <w:t>Count of smoker</w:t>
            </w:r>
          </w:p>
        </w:tc>
        <w:tc>
          <w:tcPr>
            <w:tcW w:w="1680" w:type="dxa"/>
            <w:shd w:val="clear" w:color="D9E1F2" w:fill="D9E1F2"/>
            <w:noWrap/>
            <w:vAlign w:val="bottom"/>
            <w:hideMark/>
          </w:tcPr>
          <w:p w14:paraId="0A7A044C" w14:textId="77777777" w:rsidR="00BE0353" w:rsidRPr="00BE0353" w:rsidRDefault="00BE0353" w:rsidP="00BE0353">
            <w:pPr>
              <w:spacing w:line="240" w:lineRule="auto"/>
              <w:rPr>
                <w:rFonts w:ascii="Calibri" w:eastAsia="Times New Roman" w:hAnsi="Calibri" w:cs="Calibri"/>
                <w:bCs/>
                <w:color w:val="000000"/>
                <w:sz w:val="22"/>
                <w:lang w:val="en-IN" w:eastAsia="en-IN"/>
              </w:rPr>
            </w:pPr>
            <w:r w:rsidRPr="00BE0353">
              <w:rPr>
                <w:rFonts w:ascii="Calibri" w:eastAsia="Times New Roman" w:hAnsi="Calibri" w:cs="Calibri"/>
                <w:bCs/>
                <w:color w:val="000000"/>
                <w:sz w:val="22"/>
                <w:lang w:val="en-IN" w:eastAsia="en-IN"/>
              </w:rPr>
              <w:t>Column Labels</w:t>
            </w:r>
          </w:p>
        </w:tc>
        <w:tc>
          <w:tcPr>
            <w:tcW w:w="400" w:type="dxa"/>
            <w:shd w:val="clear" w:color="D9E1F2" w:fill="D9E1F2"/>
            <w:noWrap/>
            <w:vAlign w:val="bottom"/>
            <w:hideMark/>
          </w:tcPr>
          <w:p w14:paraId="06038937" w14:textId="77777777" w:rsidR="00BE0353" w:rsidRPr="00BE0353" w:rsidRDefault="00BE0353" w:rsidP="00BE0353">
            <w:pPr>
              <w:spacing w:line="240" w:lineRule="auto"/>
              <w:rPr>
                <w:rFonts w:ascii="Calibri" w:eastAsia="Times New Roman" w:hAnsi="Calibri" w:cs="Calibri"/>
                <w:bCs/>
                <w:color w:val="000000"/>
                <w:sz w:val="22"/>
                <w:lang w:val="en-IN" w:eastAsia="en-IN"/>
              </w:rPr>
            </w:pPr>
          </w:p>
        </w:tc>
      </w:tr>
      <w:tr w:rsidR="00BE0353" w:rsidRPr="00BE0353" w14:paraId="15BF57B7" w14:textId="77777777" w:rsidTr="00BE0353">
        <w:trPr>
          <w:trHeight w:val="288"/>
        </w:trPr>
        <w:tc>
          <w:tcPr>
            <w:tcW w:w="1640" w:type="dxa"/>
            <w:shd w:val="clear" w:color="D9E1F2" w:fill="D9E1F2"/>
            <w:noWrap/>
            <w:vAlign w:val="bottom"/>
            <w:hideMark/>
          </w:tcPr>
          <w:p w14:paraId="1AD5A7E2" w14:textId="77777777" w:rsidR="00BE0353" w:rsidRPr="00BE0353" w:rsidRDefault="00BE0353" w:rsidP="00BE0353">
            <w:pPr>
              <w:spacing w:line="240" w:lineRule="auto"/>
              <w:rPr>
                <w:rFonts w:ascii="Calibri" w:eastAsia="Times New Roman" w:hAnsi="Calibri" w:cs="Calibri"/>
                <w:bCs/>
                <w:color w:val="000000"/>
                <w:sz w:val="22"/>
                <w:lang w:val="en-IN" w:eastAsia="en-IN"/>
              </w:rPr>
            </w:pPr>
            <w:r w:rsidRPr="00BE0353">
              <w:rPr>
                <w:rFonts w:ascii="Calibri" w:eastAsia="Times New Roman" w:hAnsi="Calibri" w:cs="Calibri"/>
                <w:bCs/>
                <w:color w:val="000000"/>
                <w:sz w:val="22"/>
                <w:lang w:val="en-IN" w:eastAsia="en-IN"/>
              </w:rPr>
              <w:t>region</w:t>
            </w:r>
          </w:p>
        </w:tc>
        <w:tc>
          <w:tcPr>
            <w:tcW w:w="1680" w:type="dxa"/>
            <w:shd w:val="clear" w:color="D9E1F2" w:fill="D9E1F2"/>
            <w:noWrap/>
            <w:vAlign w:val="bottom"/>
            <w:hideMark/>
          </w:tcPr>
          <w:p w14:paraId="11964DF7" w14:textId="2356A7AC" w:rsidR="00BE0353" w:rsidRPr="00BE0353" w:rsidRDefault="00BE0353" w:rsidP="00BE0353">
            <w:pPr>
              <w:spacing w:line="240" w:lineRule="auto"/>
              <w:rPr>
                <w:rFonts w:ascii="Calibri" w:eastAsia="Times New Roman" w:hAnsi="Calibri" w:cs="Calibri"/>
                <w:bCs/>
                <w:color w:val="000000"/>
                <w:sz w:val="22"/>
                <w:lang w:val="en-IN" w:eastAsia="en-IN"/>
              </w:rPr>
            </w:pPr>
            <w:r w:rsidRPr="00BE0353">
              <w:rPr>
                <w:rFonts w:ascii="Calibri" w:eastAsia="Times New Roman" w:hAnsi="Calibri" w:cs="Calibri"/>
                <w:bCs/>
                <w:color w:val="000000"/>
                <w:sz w:val="22"/>
                <w:lang w:val="en-IN" w:eastAsia="en-IN"/>
              </w:rPr>
              <w:t>No</w:t>
            </w:r>
          </w:p>
        </w:tc>
        <w:tc>
          <w:tcPr>
            <w:tcW w:w="400" w:type="dxa"/>
            <w:shd w:val="clear" w:color="D9E1F2" w:fill="D9E1F2"/>
            <w:noWrap/>
            <w:vAlign w:val="bottom"/>
            <w:hideMark/>
          </w:tcPr>
          <w:p w14:paraId="4E39AD6F" w14:textId="77777777" w:rsidR="00BE0353" w:rsidRPr="00BE0353" w:rsidRDefault="00BE0353" w:rsidP="00BE0353">
            <w:pPr>
              <w:spacing w:line="240" w:lineRule="auto"/>
              <w:rPr>
                <w:rFonts w:ascii="Calibri" w:eastAsia="Times New Roman" w:hAnsi="Calibri" w:cs="Calibri"/>
                <w:bCs/>
                <w:color w:val="000000"/>
                <w:sz w:val="22"/>
                <w:lang w:val="en-IN" w:eastAsia="en-IN"/>
              </w:rPr>
            </w:pPr>
            <w:r w:rsidRPr="00BE0353">
              <w:rPr>
                <w:rFonts w:ascii="Calibri" w:eastAsia="Times New Roman" w:hAnsi="Calibri" w:cs="Calibri"/>
                <w:bCs/>
                <w:color w:val="000000"/>
                <w:sz w:val="22"/>
                <w:lang w:val="en-IN" w:eastAsia="en-IN"/>
              </w:rPr>
              <w:t>yes</w:t>
            </w:r>
          </w:p>
        </w:tc>
      </w:tr>
      <w:tr w:rsidR="00BE0353" w:rsidRPr="00BE0353" w14:paraId="68695688" w14:textId="77777777" w:rsidTr="00BE0353">
        <w:trPr>
          <w:trHeight w:val="288"/>
        </w:trPr>
        <w:tc>
          <w:tcPr>
            <w:tcW w:w="1640" w:type="dxa"/>
            <w:shd w:val="clear" w:color="auto" w:fill="auto"/>
            <w:noWrap/>
            <w:vAlign w:val="bottom"/>
            <w:hideMark/>
          </w:tcPr>
          <w:p w14:paraId="6894B988"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northeast</w:t>
            </w:r>
          </w:p>
        </w:tc>
        <w:tc>
          <w:tcPr>
            <w:tcW w:w="1680" w:type="dxa"/>
            <w:shd w:val="clear" w:color="auto" w:fill="auto"/>
            <w:noWrap/>
            <w:vAlign w:val="bottom"/>
            <w:hideMark/>
          </w:tcPr>
          <w:p w14:paraId="2C9E7D22"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257</w:t>
            </w:r>
          </w:p>
        </w:tc>
        <w:tc>
          <w:tcPr>
            <w:tcW w:w="400" w:type="dxa"/>
            <w:shd w:val="clear" w:color="auto" w:fill="auto"/>
            <w:noWrap/>
            <w:vAlign w:val="bottom"/>
            <w:hideMark/>
          </w:tcPr>
          <w:p w14:paraId="57335C50"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67</w:t>
            </w:r>
          </w:p>
        </w:tc>
      </w:tr>
      <w:tr w:rsidR="00BE0353" w:rsidRPr="00BE0353" w14:paraId="792B48F6" w14:textId="77777777" w:rsidTr="00BE0353">
        <w:trPr>
          <w:trHeight w:val="288"/>
        </w:trPr>
        <w:tc>
          <w:tcPr>
            <w:tcW w:w="1640" w:type="dxa"/>
            <w:shd w:val="clear" w:color="auto" w:fill="auto"/>
            <w:noWrap/>
            <w:vAlign w:val="bottom"/>
            <w:hideMark/>
          </w:tcPr>
          <w:p w14:paraId="2C2987B5"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northwest</w:t>
            </w:r>
          </w:p>
        </w:tc>
        <w:tc>
          <w:tcPr>
            <w:tcW w:w="1680" w:type="dxa"/>
            <w:shd w:val="clear" w:color="auto" w:fill="auto"/>
            <w:noWrap/>
            <w:vAlign w:val="bottom"/>
            <w:hideMark/>
          </w:tcPr>
          <w:p w14:paraId="5047FE99"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267</w:t>
            </w:r>
          </w:p>
        </w:tc>
        <w:tc>
          <w:tcPr>
            <w:tcW w:w="400" w:type="dxa"/>
            <w:shd w:val="clear" w:color="auto" w:fill="auto"/>
            <w:noWrap/>
            <w:vAlign w:val="bottom"/>
            <w:hideMark/>
          </w:tcPr>
          <w:p w14:paraId="74FF173C"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58</w:t>
            </w:r>
          </w:p>
        </w:tc>
      </w:tr>
      <w:tr w:rsidR="00BE0353" w:rsidRPr="00BE0353" w14:paraId="04A5A8D5" w14:textId="77777777" w:rsidTr="00BE0353">
        <w:trPr>
          <w:trHeight w:val="288"/>
        </w:trPr>
        <w:tc>
          <w:tcPr>
            <w:tcW w:w="1640" w:type="dxa"/>
            <w:shd w:val="clear" w:color="auto" w:fill="auto"/>
            <w:noWrap/>
            <w:vAlign w:val="bottom"/>
            <w:hideMark/>
          </w:tcPr>
          <w:p w14:paraId="0C9B026D"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southeast</w:t>
            </w:r>
          </w:p>
        </w:tc>
        <w:tc>
          <w:tcPr>
            <w:tcW w:w="1680" w:type="dxa"/>
            <w:shd w:val="clear" w:color="auto" w:fill="auto"/>
            <w:noWrap/>
            <w:vAlign w:val="bottom"/>
            <w:hideMark/>
          </w:tcPr>
          <w:p w14:paraId="31B8C938"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273</w:t>
            </w:r>
          </w:p>
        </w:tc>
        <w:tc>
          <w:tcPr>
            <w:tcW w:w="400" w:type="dxa"/>
            <w:shd w:val="clear" w:color="auto" w:fill="auto"/>
            <w:noWrap/>
            <w:vAlign w:val="bottom"/>
            <w:hideMark/>
          </w:tcPr>
          <w:p w14:paraId="190C36F9"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91</w:t>
            </w:r>
          </w:p>
        </w:tc>
      </w:tr>
      <w:tr w:rsidR="00BE0353" w:rsidRPr="00BE0353" w14:paraId="0EE211C5" w14:textId="77777777" w:rsidTr="00BE0353">
        <w:trPr>
          <w:trHeight w:val="288"/>
        </w:trPr>
        <w:tc>
          <w:tcPr>
            <w:tcW w:w="1640" w:type="dxa"/>
            <w:shd w:val="clear" w:color="auto" w:fill="auto"/>
            <w:noWrap/>
            <w:vAlign w:val="bottom"/>
            <w:hideMark/>
          </w:tcPr>
          <w:p w14:paraId="624A9399" w14:textId="77777777" w:rsidR="00BE0353" w:rsidRPr="00BE0353" w:rsidRDefault="00BE0353" w:rsidP="00BE0353">
            <w:pPr>
              <w:spacing w:line="240" w:lineRule="auto"/>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southwest</w:t>
            </w:r>
          </w:p>
        </w:tc>
        <w:tc>
          <w:tcPr>
            <w:tcW w:w="1680" w:type="dxa"/>
            <w:shd w:val="clear" w:color="auto" w:fill="auto"/>
            <w:noWrap/>
            <w:vAlign w:val="bottom"/>
            <w:hideMark/>
          </w:tcPr>
          <w:p w14:paraId="620D3277"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267</w:t>
            </w:r>
          </w:p>
        </w:tc>
        <w:tc>
          <w:tcPr>
            <w:tcW w:w="400" w:type="dxa"/>
            <w:shd w:val="clear" w:color="auto" w:fill="auto"/>
            <w:noWrap/>
            <w:vAlign w:val="bottom"/>
            <w:hideMark/>
          </w:tcPr>
          <w:p w14:paraId="2F55EFED" w14:textId="77777777" w:rsidR="00BE0353" w:rsidRPr="00BE0353" w:rsidRDefault="00BE0353" w:rsidP="00BE0353">
            <w:pPr>
              <w:spacing w:line="240" w:lineRule="auto"/>
              <w:jc w:val="right"/>
              <w:rPr>
                <w:rFonts w:ascii="Calibri" w:eastAsia="Times New Roman" w:hAnsi="Calibri" w:cs="Calibri"/>
                <w:b w:val="0"/>
                <w:color w:val="000000"/>
                <w:sz w:val="22"/>
                <w:lang w:val="en-IN" w:eastAsia="en-IN"/>
              </w:rPr>
            </w:pPr>
            <w:r w:rsidRPr="00BE0353">
              <w:rPr>
                <w:rFonts w:ascii="Calibri" w:eastAsia="Times New Roman" w:hAnsi="Calibri" w:cs="Calibri"/>
                <w:b w:val="0"/>
                <w:color w:val="000000"/>
                <w:sz w:val="22"/>
                <w:lang w:val="en-IN" w:eastAsia="en-IN"/>
              </w:rPr>
              <w:t>58</w:t>
            </w:r>
          </w:p>
        </w:tc>
      </w:tr>
    </w:tbl>
    <w:p w14:paraId="03727E6C" w14:textId="73422C05" w:rsidR="00BE0353" w:rsidRDefault="00BE0353">
      <w:pPr>
        <w:spacing w:after="200"/>
        <w:rPr>
          <w:noProof/>
        </w:rPr>
      </w:pPr>
    </w:p>
    <w:p w14:paraId="4935C691" w14:textId="7EFA8704" w:rsidR="008A3C95" w:rsidRDefault="00D140BD" w:rsidP="00D140BD">
      <w:pPr>
        <w:tabs>
          <w:tab w:val="left" w:pos="3180"/>
        </w:tabs>
        <w:spacing w:after="200"/>
      </w:pPr>
      <w:r>
        <w:tab/>
      </w:r>
      <w:r>
        <w:rPr>
          <w:noProof/>
        </w:rPr>
        <w:drawing>
          <wp:inline distT="0" distB="0" distL="0" distR="0" wp14:anchorId="7A75BAB2" wp14:editId="7C0ED4DE">
            <wp:extent cx="3023870" cy="2048510"/>
            <wp:effectExtent l="0" t="0" r="508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3870" cy="2048510"/>
                    </a:xfrm>
                    <a:prstGeom prst="rect">
                      <a:avLst/>
                    </a:prstGeom>
                    <a:noFill/>
                  </pic:spPr>
                </pic:pic>
              </a:graphicData>
            </a:graphic>
          </wp:inline>
        </w:drawing>
      </w:r>
    </w:p>
    <w:p w14:paraId="35619F81" w14:textId="199F21A7" w:rsidR="00D140BD" w:rsidRDefault="00D140BD" w:rsidP="00D140BD">
      <w:pPr>
        <w:spacing w:line="240" w:lineRule="auto"/>
        <w:rPr>
          <w:rFonts w:ascii="Calibri" w:eastAsia="Times New Roman" w:hAnsi="Calibri" w:cs="Calibri"/>
          <w:bCs/>
          <w:color w:val="000000"/>
          <w:sz w:val="32"/>
          <w:szCs w:val="32"/>
          <w:lang w:val="en-IN" w:eastAsia="en-IN"/>
        </w:rPr>
      </w:pPr>
      <w:r w:rsidRPr="00D140BD">
        <w:rPr>
          <w:rFonts w:ascii="Calibri" w:eastAsia="Times New Roman" w:hAnsi="Calibri" w:cs="Calibri"/>
          <w:bCs/>
          <w:color w:val="000000"/>
          <w:sz w:val="32"/>
          <w:szCs w:val="32"/>
          <w:lang w:val="en-IN" w:eastAsia="en-IN"/>
        </w:rPr>
        <w:t>1.e) Region-wise charges for smoker’s vs non-smokers</w:t>
      </w:r>
      <w:r>
        <w:rPr>
          <w:rFonts w:ascii="Calibri" w:eastAsia="Times New Roman" w:hAnsi="Calibri" w:cs="Calibri"/>
          <w:bCs/>
          <w:color w:val="000000"/>
          <w:sz w:val="32"/>
          <w:szCs w:val="32"/>
          <w:lang w:val="en-IN" w:eastAsia="en-IN"/>
        </w:rPr>
        <w:t>:</w:t>
      </w:r>
    </w:p>
    <w:p w14:paraId="08DAC6BC" w14:textId="4C06BD37" w:rsidR="00D140BD" w:rsidRDefault="00D140BD" w:rsidP="00D140BD">
      <w:pPr>
        <w:spacing w:line="240" w:lineRule="auto"/>
        <w:rPr>
          <w:rFonts w:ascii="Calibri" w:eastAsia="Times New Roman" w:hAnsi="Calibri" w:cs="Calibri"/>
          <w:bCs/>
          <w:color w:val="000000"/>
          <w:sz w:val="32"/>
          <w:szCs w:val="32"/>
          <w:lang w:val="en-IN" w:eastAsia="en-IN"/>
        </w:rPr>
      </w:pPr>
    </w:p>
    <w:p w14:paraId="3995B32F" w14:textId="77777777" w:rsidR="00D140BD" w:rsidRPr="00D140BD" w:rsidRDefault="00D140BD" w:rsidP="00D140BD">
      <w:pPr>
        <w:spacing w:line="240" w:lineRule="auto"/>
        <w:rPr>
          <w:rFonts w:ascii="Calibri" w:eastAsia="Times New Roman" w:hAnsi="Calibri" w:cs="Calibri"/>
          <w:bCs/>
          <w:color w:val="000000"/>
          <w:sz w:val="32"/>
          <w:szCs w:val="32"/>
          <w:lang w:val="en-IN" w:eastAsia="en-IN"/>
        </w:rPr>
      </w:pPr>
    </w:p>
    <w:tbl>
      <w:tblPr>
        <w:tblW w:w="4380" w:type="dxa"/>
        <w:tblLook w:val="04A0" w:firstRow="1" w:lastRow="0" w:firstColumn="1" w:lastColumn="0" w:noHBand="0" w:noVBand="1"/>
      </w:tblPr>
      <w:tblGrid>
        <w:gridCol w:w="2120"/>
        <w:gridCol w:w="1620"/>
        <w:gridCol w:w="774"/>
      </w:tblGrid>
      <w:tr w:rsidR="00D140BD" w:rsidRPr="00D140BD" w14:paraId="3CDBFE10"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11C7AEA3" w14:textId="77777777" w:rsidR="00D140BD" w:rsidRPr="00D140BD" w:rsidRDefault="00D140BD" w:rsidP="00D140BD">
            <w:pPr>
              <w:spacing w:line="240" w:lineRule="auto"/>
              <w:rPr>
                <w:rFonts w:ascii="Calibri" w:eastAsia="Times New Roman" w:hAnsi="Calibri" w:cs="Calibri"/>
                <w:bCs/>
                <w:color w:val="FFFFFF"/>
                <w:sz w:val="22"/>
                <w:lang w:val="en-IN" w:eastAsia="en-IN"/>
              </w:rPr>
            </w:pPr>
            <w:r w:rsidRPr="00D140BD">
              <w:rPr>
                <w:rFonts w:ascii="Calibri" w:eastAsia="Times New Roman" w:hAnsi="Calibri" w:cs="Calibri"/>
                <w:bCs/>
                <w:color w:val="FFFFFF"/>
                <w:sz w:val="22"/>
                <w:lang w:val="en-IN" w:eastAsia="en-IN"/>
              </w:rPr>
              <w:t>Average of charges($)</w:t>
            </w:r>
          </w:p>
        </w:tc>
        <w:tc>
          <w:tcPr>
            <w:tcW w:w="162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348351BF" w14:textId="77777777" w:rsidR="00D140BD" w:rsidRPr="00D140BD" w:rsidRDefault="00D140BD" w:rsidP="00D140BD">
            <w:pPr>
              <w:spacing w:line="240" w:lineRule="auto"/>
              <w:rPr>
                <w:rFonts w:ascii="Calibri" w:eastAsia="Times New Roman" w:hAnsi="Calibri" w:cs="Calibri"/>
                <w:b w:val="0"/>
                <w:color w:val="FFFFFF"/>
                <w:sz w:val="22"/>
                <w:lang w:val="en-IN" w:eastAsia="en-IN"/>
              </w:rPr>
            </w:pPr>
            <w:r w:rsidRPr="00D140BD">
              <w:rPr>
                <w:rFonts w:ascii="Calibri" w:eastAsia="Times New Roman" w:hAnsi="Calibri" w:cs="Calibri"/>
                <w:b w:val="0"/>
                <w:color w:val="FFFFFF"/>
                <w:sz w:val="22"/>
                <w:lang w:val="en-IN" w:eastAsia="en-IN"/>
              </w:rPr>
              <w:t>Column Labels</w:t>
            </w:r>
          </w:p>
        </w:tc>
        <w:tc>
          <w:tcPr>
            <w:tcW w:w="64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2CE3DE82" w14:textId="77777777" w:rsidR="00D140BD" w:rsidRPr="00D140BD" w:rsidRDefault="00D140BD" w:rsidP="00D140BD">
            <w:pPr>
              <w:spacing w:line="240" w:lineRule="auto"/>
              <w:rPr>
                <w:rFonts w:ascii="Calibri" w:eastAsia="Times New Roman" w:hAnsi="Calibri" w:cs="Calibri"/>
                <w:b w:val="0"/>
                <w:color w:val="FFFFFF"/>
                <w:sz w:val="22"/>
                <w:lang w:val="en-IN" w:eastAsia="en-IN"/>
              </w:rPr>
            </w:pPr>
            <w:r w:rsidRPr="00D140BD">
              <w:rPr>
                <w:rFonts w:ascii="Calibri" w:eastAsia="Times New Roman" w:hAnsi="Calibri" w:cs="Calibri"/>
                <w:b w:val="0"/>
                <w:color w:val="FFFFFF"/>
                <w:sz w:val="22"/>
                <w:lang w:val="en-IN" w:eastAsia="en-IN"/>
              </w:rPr>
              <w:t> </w:t>
            </w:r>
          </w:p>
        </w:tc>
      </w:tr>
      <w:tr w:rsidR="00D140BD" w:rsidRPr="00D140BD" w14:paraId="5DB1C556"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5EAE87AC" w14:textId="77777777" w:rsidR="00D140BD" w:rsidRPr="00D140BD" w:rsidRDefault="00D140BD" w:rsidP="00D140BD">
            <w:pPr>
              <w:spacing w:line="240" w:lineRule="auto"/>
              <w:rPr>
                <w:rFonts w:ascii="Calibri" w:eastAsia="Times New Roman" w:hAnsi="Calibri" w:cs="Calibri"/>
                <w:b w:val="0"/>
                <w:color w:val="FFFFFF"/>
                <w:sz w:val="22"/>
                <w:lang w:val="en-IN" w:eastAsia="en-IN"/>
              </w:rPr>
            </w:pPr>
            <w:r w:rsidRPr="00D140BD">
              <w:rPr>
                <w:rFonts w:ascii="Calibri" w:eastAsia="Times New Roman" w:hAnsi="Calibri" w:cs="Calibri"/>
                <w:b w:val="0"/>
                <w:color w:val="FFFFFF"/>
                <w:sz w:val="22"/>
                <w:lang w:val="en-IN" w:eastAsia="en-IN"/>
              </w:rPr>
              <w:t>Row Labels</w:t>
            </w:r>
          </w:p>
        </w:tc>
        <w:tc>
          <w:tcPr>
            <w:tcW w:w="162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6897C5D9" w14:textId="77777777" w:rsidR="00D140BD" w:rsidRPr="00D140BD" w:rsidRDefault="00D140BD" w:rsidP="00D140BD">
            <w:pPr>
              <w:spacing w:line="240" w:lineRule="auto"/>
              <w:rPr>
                <w:rFonts w:ascii="Calibri" w:eastAsia="Times New Roman" w:hAnsi="Calibri" w:cs="Calibri"/>
                <w:b w:val="0"/>
                <w:color w:val="FFFFFF"/>
                <w:sz w:val="22"/>
                <w:lang w:val="en-IN" w:eastAsia="en-IN"/>
              </w:rPr>
            </w:pPr>
            <w:r w:rsidRPr="00D140BD">
              <w:rPr>
                <w:rFonts w:ascii="Calibri" w:eastAsia="Times New Roman" w:hAnsi="Calibri" w:cs="Calibri"/>
                <w:b w:val="0"/>
                <w:color w:val="FFFFFF"/>
                <w:sz w:val="22"/>
                <w:lang w:val="en-IN" w:eastAsia="en-IN"/>
              </w:rPr>
              <w:t>no</w:t>
            </w:r>
          </w:p>
        </w:tc>
        <w:tc>
          <w:tcPr>
            <w:tcW w:w="640" w:type="dxa"/>
            <w:tcBorders>
              <w:top w:val="single" w:sz="4" w:space="0" w:color="auto"/>
              <w:left w:val="single" w:sz="4" w:space="0" w:color="auto"/>
              <w:bottom w:val="single" w:sz="4" w:space="0" w:color="auto"/>
              <w:right w:val="single" w:sz="4" w:space="0" w:color="auto"/>
            </w:tcBorders>
            <w:shd w:val="clear" w:color="548235" w:fill="548235"/>
            <w:noWrap/>
            <w:vAlign w:val="bottom"/>
            <w:hideMark/>
          </w:tcPr>
          <w:p w14:paraId="218DF30C" w14:textId="77777777" w:rsidR="00D140BD" w:rsidRPr="00D140BD" w:rsidRDefault="00D140BD" w:rsidP="00D140BD">
            <w:pPr>
              <w:spacing w:line="240" w:lineRule="auto"/>
              <w:rPr>
                <w:rFonts w:ascii="Calibri" w:eastAsia="Times New Roman" w:hAnsi="Calibri" w:cs="Calibri"/>
                <w:b w:val="0"/>
                <w:color w:val="FFFFFF"/>
                <w:sz w:val="22"/>
                <w:lang w:val="en-IN" w:eastAsia="en-IN"/>
              </w:rPr>
            </w:pPr>
            <w:r w:rsidRPr="00D140BD">
              <w:rPr>
                <w:rFonts w:ascii="Calibri" w:eastAsia="Times New Roman" w:hAnsi="Calibri" w:cs="Calibri"/>
                <w:b w:val="0"/>
                <w:color w:val="FFFFFF"/>
                <w:sz w:val="22"/>
                <w:lang w:val="en-IN" w:eastAsia="en-IN"/>
              </w:rPr>
              <w:t>yes</w:t>
            </w:r>
          </w:p>
        </w:tc>
      </w:tr>
      <w:tr w:rsidR="00D140BD" w:rsidRPr="00D140BD" w14:paraId="76A6EA07"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C5401"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northeast</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F631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9166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6909BA"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29674</w:t>
            </w:r>
          </w:p>
        </w:tc>
      </w:tr>
      <w:tr w:rsidR="00D140BD" w:rsidRPr="00D140BD" w14:paraId="5A5120C8"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6CF6FD"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northwest</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C5034"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8556</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DC45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30192</w:t>
            </w:r>
          </w:p>
        </w:tc>
      </w:tr>
      <w:tr w:rsidR="00D140BD" w:rsidRPr="00D140BD" w14:paraId="7FB9ADE7"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636BD3"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southeast</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C6F53"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8032</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76564"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34845</w:t>
            </w:r>
          </w:p>
        </w:tc>
      </w:tr>
      <w:tr w:rsidR="00D140BD" w:rsidRPr="00D140BD" w14:paraId="57F7D011" w14:textId="77777777" w:rsidTr="00D140BD">
        <w:trPr>
          <w:trHeight w:val="288"/>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518283"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southwest</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089E59"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8019</w:t>
            </w:r>
          </w:p>
        </w:tc>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AFB678"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32269</w:t>
            </w:r>
          </w:p>
        </w:tc>
      </w:tr>
    </w:tbl>
    <w:p w14:paraId="6C1AAE78" w14:textId="45513695" w:rsidR="00D140BD" w:rsidRDefault="00D140BD" w:rsidP="00D140BD">
      <w:pPr>
        <w:tabs>
          <w:tab w:val="left" w:pos="3180"/>
        </w:tabs>
        <w:spacing w:after="200"/>
        <w:rPr>
          <w:sz w:val="32"/>
          <w:szCs w:val="32"/>
        </w:rPr>
      </w:pPr>
    </w:p>
    <w:p w14:paraId="5ADADA60" w14:textId="77777777" w:rsidR="00D140BD" w:rsidRPr="00D140BD" w:rsidRDefault="00D140BD" w:rsidP="00D140BD">
      <w:pPr>
        <w:tabs>
          <w:tab w:val="left" w:pos="3180"/>
        </w:tabs>
        <w:spacing w:after="200"/>
        <w:rPr>
          <w:sz w:val="22"/>
        </w:rPr>
      </w:pPr>
      <w:r w:rsidRPr="00D140BD">
        <w:rPr>
          <w:color w:val="FF0000"/>
          <w:sz w:val="24"/>
          <w:szCs w:val="24"/>
        </w:rPr>
        <w:t>This</w:t>
      </w:r>
      <w:r>
        <w:rPr>
          <w:color w:val="FF0000"/>
          <w:sz w:val="24"/>
          <w:szCs w:val="24"/>
        </w:rPr>
        <w:t xml:space="preserve"> </w:t>
      </w:r>
      <w:r w:rsidRPr="00D140BD">
        <w:rPr>
          <w:color w:val="FF0000"/>
          <w:sz w:val="24"/>
          <w:szCs w:val="24"/>
        </w:rPr>
        <w:t>shows that southeast region has more smokers</w:t>
      </w:r>
      <w:r>
        <w:rPr>
          <w:sz w:val="32"/>
          <w:szCs w:val="32"/>
        </w:rPr>
        <w:t>.</w:t>
      </w:r>
    </w:p>
    <w:p w14:paraId="1FE82133" w14:textId="18F87769" w:rsidR="00D140BD" w:rsidRDefault="00D140BD" w:rsidP="00D140BD">
      <w:pPr>
        <w:tabs>
          <w:tab w:val="left" w:pos="3180"/>
        </w:tabs>
        <w:spacing w:after="200"/>
        <w:rPr>
          <w:color w:val="FF0000"/>
          <w:sz w:val="24"/>
          <w:szCs w:val="24"/>
        </w:rPr>
      </w:pPr>
    </w:p>
    <w:p w14:paraId="0502C350" w14:textId="77777777" w:rsidR="00D140BD" w:rsidRDefault="00D140BD">
      <w:pPr>
        <w:spacing w:after="200"/>
        <w:rPr>
          <w:color w:val="FF0000"/>
          <w:sz w:val="24"/>
          <w:szCs w:val="24"/>
        </w:rPr>
      </w:pPr>
      <w:r>
        <w:rPr>
          <w:color w:val="FF0000"/>
          <w:sz w:val="24"/>
          <w:szCs w:val="24"/>
        </w:rPr>
        <w:br w:type="page"/>
      </w:r>
    </w:p>
    <w:p w14:paraId="4F07C0AC" w14:textId="77777777" w:rsidR="00D140BD" w:rsidRPr="00D140BD" w:rsidRDefault="00D140BD" w:rsidP="00D140BD">
      <w:pPr>
        <w:spacing w:line="240" w:lineRule="auto"/>
        <w:rPr>
          <w:rFonts w:ascii="Calibri" w:eastAsia="Times New Roman" w:hAnsi="Calibri" w:cs="Calibri"/>
          <w:bCs/>
          <w:color w:val="000000"/>
          <w:sz w:val="32"/>
          <w:szCs w:val="32"/>
          <w:lang w:val="en-IN" w:eastAsia="en-IN"/>
        </w:rPr>
      </w:pPr>
      <w:r w:rsidRPr="00D140BD">
        <w:rPr>
          <w:rFonts w:ascii="Calibri" w:eastAsia="Times New Roman" w:hAnsi="Calibri" w:cs="Calibri"/>
          <w:bCs/>
          <w:color w:val="000000"/>
          <w:sz w:val="32"/>
          <w:szCs w:val="32"/>
          <w:lang w:val="en-IN" w:eastAsia="en-IN"/>
        </w:rPr>
        <w:lastRenderedPageBreak/>
        <w:t>1.f) Has charges got something to do with the number of dependents</w:t>
      </w:r>
    </w:p>
    <w:p w14:paraId="13054EB0" w14:textId="6756E016" w:rsidR="00D140BD" w:rsidRDefault="00D140BD" w:rsidP="00D140BD">
      <w:pPr>
        <w:tabs>
          <w:tab w:val="left" w:pos="3180"/>
        </w:tabs>
        <w:spacing w:after="200"/>
        <w:rPr>
          <w:color w:val="FF0000"/>
          <w:sz w:val="24"/>
          <w:szCs w:val="24"/>
        </w:rPr>
      </w:pPr>
    </w:p>
    <w:tbl>
      <w:tblPr>
        <w:tblW w:w="8133" w:type="dxa"/>
        <w:tblLook w:val="04A0" w:firstRow="1" w:lastRow="0" w:firstColumn="1" w:lastColumn="0" w:noHBand="0" w:noVBand="1"/>
      </w:tblPr>
      <w:tblGrid>
        <w:gridCol w:w="222"/>
        <w:gridCol w:w="222"/>
        <w:gridCol w:w="1909"/>
        <w:gridCol w:w="1715"/>
        <w:gridCol w:w="1923"/>
        <w:gridCol w:w="222"/>
        <w:gridCol w:w="960"/>
        <w:gridCol w:w="960"/>
      </w:tblGrid>
      <w:tr w:rsidR="00D140BD" w:rsidRPr="00D140BD" w14:paraId="7239B982" w14:textId="77777777" w:rsidTr="00D140BD">
        <w:trPr>
          <w:trHeight w:val="360"/>
        </w:trPr>
        <w:tc>
          <w:tcPr>
            <w:tcW w:w="6213" w:type="dxa"/>
            <w:gridSpan w:val="6"/>
            <w:tcBorders>
              <w:top w:val="nil"/>
              <w:left w:val="nil"/>
              <w:bottom w:val="nil"/>
              <w:right w:val="nil"/>
            </w:tcBorders>
            <w:shd w:val="clear" w:color="auto" w:fill="auto"/>
            <w:noWrap/>
            <w:vAlign w:val="bottom"/>
            <w:hideMark/>
          </w:tcPr>
          <w:p w14:paraId="66AF9758" w14:textId="2B0B403D" w:rsidR="00D140BD" w:rsidRPr="00D140BD" w:rsidRDefault="00D140BD" w:rsidP="00D140BD">
            <w:pPr>
              <w:spacing w:line="240" w:lineRule="auto"/>
              <w:rPr>
                <w:rFonts w:ascii="Calibri" w:eastAsia="Times New Roman" w:hAnsi="Calibri" w:cs="Calibri"/>
                <w:b w:val="0"/>
                <w:color w:val="000000"/>
                <w:szCs w:val="28"/>
                <w:lang w:val="en-IN" w:eastAsia="en-IN"/>
              </w:rPr>
            </w:pPr>
            <w:r w:rsidRPr="00D140BD">
              <w:rPr>
                <w:rFonts w:ascii="Calibri" w:eastAsia="Times New Roman" w:hAnsi="Calibri" w:cs="Calibri"/>
                <w:b w:val="0"/>
                <w:color w:val="000000"/>
                <w:szCs w:val="28"/>
                <w:lang w:val="en-IN" w:eastAsia="en-IN"/>
              </w:rPr>
              <w:t>C</w:t>
            </w:r>
            <w:r w:rsidRPr="00D140BD">
              <w:rPr>
                <w:rFonts w:ascii="Calibri" w:eastAsia="Times New Roman" w:hAnsi="Calibri" w:cs="Calibri"/>
                <w:bCs/>
                <w:color w:val="000000"/>
                <w:szCs w:val="28"/>
                <w:lang w:val="en-IN" w:eastAsia="en-IN"/>
              </w:rPr>
              <w:t xml:space="preserve">orrelation of number of dependents &amp; charges </w:t>
            </w:r>
          </w:p>
        </w:tc>
        <w:tc>
          <w:tcPr>
            <w:tcW w:w="960" w:type="dxa"/>
            <w:tcBorders>
              <w:top w:val="nil"/>
              <w:left w:val="nil"/>
              <w:bottom w:val="nil"/>
              <w:right w:val="nil"/>
            </w:tcBorders>
            <w:shd w:val="clear" w:color="auto" w:fill="auto"/>
            <w:noWrap/>
            <w:vAlign w:val="bottom"/>
            <w:hideMark/>
          </w:tcPr>
          <w:p w14:paraId="794E00D4" w14:textId="77777777" w:rsidR="00D140BD" w:rsidRPr="00D140BD" w:rsidRDefault="00D140BD" w:rsidP="00D140BD">
            <w:pPr>
              <w:spacing w:line="240" w:lineRule="auto"/>
              <w:rPr>
                <w:rFonts w:ascii="Calibri" w:eastAsia="Times New Roman" w:hAnsi="Calibri" w:cs="Calibri"/>
                <w:b w:val="0"/>
                <w:color w:val="000000"/>
                <w:szCs w:val="28"/>
                <w:lang w:val="en-IN" w:eastAsia="en-IN"/>
              </w:rPr>
            </w:pPr>
          </w:p>
        </w:tc>
        <w:tc>
          <w:tcPr>
            <w:tcW w:w="960" w:type="dxa"/>
            <w:tcBorders>
              <w:top w:val="nil"/>
              <w:left w:val="nil"/>
              <w:bottom w:val="nil"/>
              <w:right w:val="nil"/>
            </w:tcBorders>
            <w:shd w:val="clear" w:color="auto" w:fill="auto"/>
            <w:noWrap/>
            <w:vAlign w:val="bottom"/>
            <w:hideMark/>
          </w:tcPr>
          <w:p w14:paraId="4082BA81"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452AF8C6" w14:textId="77777777" w:rsidTr="00D140BD">
        <w:trPr>
          <w:trHeight w:val="288"/>
        </w:trPr>
        <w:tc>
          <w:tcPr>
            <w:tcW w:w="222" w:type="dxa"/>
            <w:tcBorders>
              <w:top w:val="nil"/>
              <w:left w:val="nil"/>
              <w:bottom w:val="nil"/>
              <w:right w:val="nil"/>
            </w:tcBorders>
            <w:shd w:val="clear" w:color="auto" w:fill="auto"/>
            <w:noWrap/>
            <w:vAlign w:val="bottom"/>
            <w:hideMark/>
          </w:tcPr>
          <w:p w14:paraId="2B8E977B"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185608DA"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09" w:type="dxa"/>
            <w:tcBorders>
              <w:top w:val="nil"/>
              <w:left w:val="nil"/>
              <w:bottom w:val="nil"/>
              <w:right w:val="nil"/>
            </w:tcBorders>
            <w:shd w:val="clear" w:color="auto" w:fill="auto"/>
            <w:noWrap/>
            <w:vAlign w:val="bottom"/>
            <w:hideMark/>
          </w:tcPr>
          <w:p w14:paraId="379E4B64"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715" w:type="dxa"/>
            <w:tcBorders>
              <w:top w:val="nil"/>
              <w:left w:val="nil"/>
              <w:bottom w:val="nil"/>
              <w:right w:val="nil"/>
            </w:tcBorders>
            <w:shd w:val="clear" w:color="auto" w:fill="auto"/>
            <w:noWrap/>
            <w:vAlign w:val="bottom"/>
            <w:hideMark/>
          </w:tcPr>
          <w:p w14:paraId="4EBF1E02"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23" w:type="dxa"/>
            <w:tcBorders>
              <w:top w:val="nil"/>
              <w:left w:val="nil"/>
              <w:bottom w:val="nil"/>
              <w:right w:val="nil"/>
            </w:tcBorders>
            <w:shd w:val="clear" w:color="auto" w:fill="auto"/>
            <w:noWrap/>
            <w:vAlign w:val="bottom"/>
            <w:hideMark/>
          </w:tcPr>
          <w:p w14:paraId="14EF1509"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3306B9BC"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2410355E"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1CDC2959"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0B826330" w14:textId="77777777" w:rsidTr="00D140BD">
        <w:trPr>
          <w:trHeight w:val="288"/>
        </w:trPr>
        <w:tc>
          <w:tcPr>
            <w:tcW w:w="222" w:type="dxa"/>
            <w:tcBorders>
              <w:top w:val="nil"/>
              <w:left w:val="nil"/>
              <w:bottom w:val="nil"/>
              <w:right w:val="nil"/>
            </w:tcBorders>
            <w:shd w:val="clear" w:color="auto" w:fill="auto"/>
            <w:noWrap/>
            <w:vAlign w:val="bottom"/>
            <w:hideMark/>
          </w:tcPr>
          <w:p w14:paraId="1C969BAC"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58DEE3DC"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8489C" w14:textId="77777777" w:rsidR="00D140BD" w:rsidRPr="00D140BD" w:rsidRDefault="00D140BD" w:rsidP="00D140BD">
            <w:pPr>
              <w:spacing w:line="240" w:lineRule="auto"/>
              <w:jc w:val="center"/>
              <w:rPr>
                <w:rFonts w:ascii="Calibri" w:eastAsia="Times New Roman" w:hAnsi="Calibri" w:cs="Calibri"/>
                <w:b w:val="0"/>
                <w:i/>
                <w:iCs/>
                <w:color w:val="000000"/>
                <w:sz w:val="22"/>
                <w:lang w:val="en-IN" w:eastAsia="en-IN"/>
              </w:rPr>
            </w:pPr>
            <w:r w:rsidRPr="00D140BD">
              <w:rPr>
                <w:rFonts w:ascii="Calibri" w:eastAsia="Times New Roman" w:hAnsi="Calibri" w:cs="Calibri"/>
                <w:b w:val="0"/>
                <w:i/>
                <w:iCs/>
                <w:color w:val="000000"/>
                <w:sz w:val="22"/>
                <w:lang w:val="en-IN" w:eastAsia="en-IN"/>
              </w:rPr>
              <w:t> </w:t>
            </w:r>
          </w:p>
        </w:tc>
        <w:tc>
          <w:tcPr>
            <w:tcW w:w="1715" w:type="dxa"/>
            <w:tcBorders>
              <w:top w:val="single" w:sz="4" w:space="0" w:color="auto"/>
              <w:left w:val="nil"/>
              <w:bottom w:val="single" w:sz="4" w:space="0" w:color="auto"/>
              <w:right w:val="single" w:sz="4" w:space="0" w:color="auto"/>
            </w:tcBorders>
            <w:shd w:val="clear" w:color="auto" w:fill="auto"/>
            <w:noWrap/>
            <w:vAlign w:val="bottom"/>
            <w:hideMark/>
          </w:tcPr>
          <w:p w14:paraId="796672C4" w14:textId="77777777" w:rsidR="00D140BD" w:rsidRPr="00D140BD" w:rsidRDefault="00D140BD" w:rsidP="00D140BD">
            <w:pPr>
              <w:spacing w:line="240" w:lineRule="auto"/>
              <w:jc w:val="center"/>
              <w:rPr>
                <w:rFonts w:ascii="Calibri" w:eastAsia="Times New Roman" w:hAnsi="Calibri" w:cs="Calibri"/>
                <w:b w:val="0"/>
                <w:i/>
                <w:iCs/>
                <w:color w:val="000000"/>
                <w:sz w:val="22"/>
                <w:lang w:val="en-IN" w:eastAsia="en-IN"/>
              </w:rPr>
            </w:pPr>
            <w:r w:rsidRPr="00D140BD">
              <w:rPr>
                <w:rFonts w:ascii="Calibri" w:eastAsia="Times New Roman" w:hAnsi="Calibri" w:cs="Calibri"/>
                <w:b w:val="0"/>
                <w:i/>
                <w:iCs/>
                <w:color w:val="000000"/>
                <w:sz w:val="22"/>
                <w:lang w:val="en-IN" w:eastAsia="en-IN"/>
              </w:rPr>
              <w:t>children</w:t>
            </w:r>
          </w:p>
        </w:tc>
        <w:tc>
          <w:tcPr>
            <w:tcW w:w="1923" w:type="dxa"/>
            <w:tcBorders>
              <w:top w:val="single" w:sz="4" w:space="0" w:color="auto"/>
              <w:left w:val="nil"/>
              <w:bottom w:val="single" w:sz="4" w:space="0" w:color="auto"/>
              <w:right w:val="single" w:sz="4" w:space="0" w:color="auto"/>
            </w:tcBorders>
            <w:shd w:val="clear" w:color="auto" w:fill="auto"/>
            <w:noWrap/>
            <w:vAlign w:val="bottom"/>
            <w:hideMark/>
          </w:tcPr>
          <w:p w14:paraId="6A4DD132" w14:textId="2E11C75F" w:rsidR="00D140BD" w:rsidRPr="00D140BD" w:rsidRDefault="00D140BD" w:rsidP="00D140BD">
            <w:pPr>
              <w:spacing w:line="240" w:lineRule="auto"/>
              <w:jc w:val="center"/>
              <w:rPr>
                <w:rFonts w:ascii="Calibri" w:eastAsia="Times New Roman" w:hAnsi="Calibri" w:cs="Calibri"/>
                <w:b w:val="0"/>
                <w:i/>
                <w:iCs/>
                <w:color w:val="000000"/>
                <w:sz w:val="22"/>
                <w:lang w:val="en-IN" w:eastAsia="en-IN"/>
              </w:rPr>
            </w:pPr>
            <w:r w:rsidRPr="00D140BD">
              <w:rPr>
                <w:rFonts w:ascii="Calibri" w:eastAsia="Times New Roman" w:hAnsi="Calibri" w:cs="Calibri"/>
                <w:b w:val="0"/>
                <w:i/>
                <w:iCs/>
                <w:color w:val="000000"/>
                <w:sz w:val="22"/>
                <w:lang w:val="en-IN" w:eastAsia="en-IN"/>
              </w:rPr>
              <w:t>charges ($)</w:t>
            </w:r>
          </w:p>
        </w:tc>
        <w:tc>
          <w:tcPr>
            <w:tcW w:w="222" w:type="dxa"/>
            <w:tcBorders>
              <w:top w:val="nil"/>
              <w:left w:val="nil"/>
              <w:bottom w:val="nil"/>
              <w:right w:val="nil"/>
            </w:tcBorders>
            <w:shd w:val="clear" w:color="auto" w:fill="auto"/>
            <w:noWrap/>
            <w:vAlign w:val="bottom"/>
            <w:hideMark/>
          </w:tcPr>
          <w:p w14:paraId="465F5F14" w14:textId="77777777" w:rsidR="00D140BD" w:rsidRPr="00D140BD" w:rsidRDefault="00D140BD" w:rsidP="00D140BD">
            <w:pPr>
              <w:spacing w:line="240" w:lineRule="auto"/>
              <w:jc w:val="center"/>
              <w:rPr>
                <w:rFonts w:ascii="Calibri" w:eastAsia="Times New Roman" w:hAnsi="Calibri" w:cs="Calibri"/>
                <w:b w:val="0"/>
                <w:i/>
                <w:iCs/>
                <w:color w:val="000000"/>
                <w:sz w:val="22"/>
                <w:lang w:val="en-IN" w:eastAsia="en-IN"/>
              </w:rPr>
            </w:pPr>
          </w:p>
        </w:tc>
        <w:tc>
          <w:tcPr>
            <w:tcW w:w="960" w:type="dxa"/>
            <w:tcBorders>
              <w:top w:val="nil"/>
              <w:left w:val="nil"/>
              <w:bottom w:val="nil"/>
              <w:right w:val="nil"/>
            </w:tcBorders>
            <w:shd w:val="clear" w:color="auto" w:fill="auto"/>
            <w:noWrap/>
            <w:vAlign w:val="bottom"/>
            <w:hideMark/>
          </w:tcPr>
          <w:p w14:paraId="53CF5C07"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550A699C"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7A6FE2EF" w14:textId="77777777" w:rsidTr="00D140BD">
        <w:trPr>
          <w:trHeight w:val="288"/>
        </w:trPr>
        <w:tc>
          <w:tcPr>
            <w:tcW w:w="222" w:type="dxa"/>
            <w:tcBorders>
              <w:top w:val="nil"/>
              <w:left w:val="nil"/>
              <w:bottom w:val="nil"/>
              <w:right w:val="nil"/>
            </w:tcBorders>
            <w:shd w:val="clear" w:color="auto" w:fill="auto"/>
            <w:noWrap/>
            <w:vAlign w:val="bottom"/>
            <w:hideMark/>
          </w:tcPr>
          <w:p w14:paraId="2423CFED"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0CEC8660"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09" w:type="dxa"/>
            <w:tcBorders>
              <w:top w:val="nil"/>
              <w:left w:val="single" w:sz="4" w:space="0" w:color="auto"/>
              <w:bottom w:val="single" w:sz="4" w:space="0" w:color="auto"/>
              <w:right w:val="single" w:sz="4" w:space="0" w:color="auto"/>
            </w:tcBorders>
            <w:shd w:val="clear" w:color="auto" w:fill="auto"/>
            <w:noWrap/>
            <w:vAlign w:val="bottom"/>
            <w:hideMark/>
          </w:tcPr>
          <w:p w14:paraId="68EBCB18"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children</w:t>
            </w:r>
          </w:p>
        </w:tc>
        <w:tc>
          <w:tcPr>
            <w:tcW w:w="1715" w:type="dxa"/>
            <w:tcBorders>
              <w:top w:val="nil"/>
              <w:left w:val="nil"/>
              <w:bottom w:val="single" w:sz="4" w:space="0" w:color="auto"/>
              <w:right w:val="single" w:sz="4" w:space="0" w:color="auto"/>
            </w:tcBorders>
            <w:shd w:val="clear" w:color="auto" w:fill="auto"/>
            <w:noWrap/>
            <w:vAlign w:val="bottom"/>
            <w:hideMark/>
          </w:tcPr>
          <w:p w14:paraId="38DB36BB"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w:t>
            </w:r>
          </w:p>
        </w:tc>
        <w:tc>
          <w:tcPr>
            <w:tcW w:w="1923" w:type="dxa"/>
            <w:tcBorders>
              <w:top w:val="nil"/>
              <w:left w:val="nil"/>
              <w:bottom w:val="single" w:sz="4" w:space="0" w:color="auto"/>
              <w:right w:val="single" w:sz="4" w:space="0" w:color="auto"/>
            </w:tcBorders>
            <w:shd w:val="clear" w:color="auto" w:fill="auto"/>
            <w:noWrap/>
            <w:vAlign w:val="bottom"/>
            <w:hideMark/>
          </w:tcPr>
          <w:p w14:paraId="4CCF63B2"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 </w:t>
            </w:r>
          </w:p>
        </w:tc>
        <w:tc>
          <w:tcPr>
            <w:tcW w:w="222" w:type="dxa"/>
            <w:tcBorders>
              <w:top w:val="nil"/>
              <w:left w:val="nil"/>
              <w:bottom w:val="nil"/>
              <w:right w:val="nil"/>
            </w:tcBorders>
            <w:shd w:val="clear" w:color="auto" w:fill="auto"/>
            <w:noWrap/>
            <w:vAlign w:val="bottom"/>
            <w:hideMark/>
          </w:tcPr>
          <w:p w14:paraId="4B30939B"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p>
        </w:tc>
        <w:tc>
          <w:tcPr>
            <w:tcW w:w="960" w:type="dxa"/>
            <w:tcBorders>
              <w:top w:val="nil"/>
              <w:left w:val="nil"/>
              <w:bottom w:val="nil"/>
              <w:right w:val="nil"/>
            </w:tcBorders>
            <w:shd w:val="clear" w:color="auto" w:fill="auto"/>
            <w:noWrap/>
            <w:vAlign w:val="bottom"/>
            <w:hideMark/>
          </w:tcPr>
          <w:p w14:paraId="219B8963"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66F259E7"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62A8AFDC" w14:textId="77777777" w:rsidTr="00D140BD">
        <w:trPr>
          <w:trHeight w:val="288"/>
        </w:trPr>
        <w:tc>
          <w:tcPr>
            <w:tcW w:w="222" w:type="dxa"/>
            <w:tcBorders>
              <w:top w:val="nil"/>
              <w:left w:val="nil"/>
              <w:bottom w:val="nil"/>
              <w:right w:val="nil"/>
            </w:tcBorders>
            <w:shd w:val="clear" w:color="auto" w:fill="auto"/>
            <w:noWrap/>
            <w:vAlign w:val="bottom"/>
            <w:hideMark/>
          </w:tcPr>
          <w:p w14:paraId="3161D9DF"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11EFFAFC"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09" w:type="dxa"/>
            <w:tcBorders>
              <w:top w:val="nil"/>
              <w:left w:val="single" w:sz="4" w:space="0" w:color="auto"/>
              <w:bottom w:val="single" w:sz="4" w:space="0" w:color="auto"/>
              <w:right w:val="single" w:sz="4" w:space="0" w:color="auto"/>
            </w:tcBorders>
            <w:shd w:val="clear" w:color="auto" w:fill="auto"/>
            <w:noWrap/>
            <w:vAlign w:val="bottom"/>
            <w:hideMark/>
          </w:tcPr>
          <w:p w14:paraId="3E7C4726"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charges($)</w:t>
            </w:r>
          </w:p>
        </w:tc>
        <w:tc>
          <w:tcPr>
            <w:tcW w:w="1715" w:type="dxa"/>
            <w:tcBorders>
              <w:top w:val="nil"/>
              <w:left w:val="nil"/>
              <w:bottom w:val="single" w:sz="4" w:space="0" w:color="auto"/>
              <w:right w:val="single" w:sz="4" w:space="0" w:color="auto"/>
            </w:tcBorders>
            <w:shd w:val="clear" w:color="000000" w:fill="FFC000"/>
            <w:noWrap/>
            <w:vAlign w:val="bottom"/>
            <w:hideMark/>
          </w:tcPr>
          <w:p w14:paraId="40C2601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0.067998</w:t>
            </w:r>
          </w:p>
        </w:tc>
        <w:tc>
          <w:tcPr>
            <w:tcW w:w="1923" w:type="dxa"/>
            <w:tcBorders>
              <w:top w:val="nil"/>
              <w:left w:val="nil"/>
              <w:bottom w:val="single" w:sz="4" w:space="0" w:color="auto"/>
              <w:right w:val="single" w:sz="4" w:space="0" w:color="auto"/>
            </w:tcBorders>
            <w:shd w:val="clear" w:color="auto" w:fill="auto"/>
            <w:noWrap/>
            <w:vAlign w:val="bottom"/>
            <w:hideMark/>
          </w:tcPr>
          <w:p w14:paraId="7BECF95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w:t>
            </w:r>
          </w:p>
        </w:tc>
        <w:tc>
          <w:tcPr>
            <w:tcW w:w="222" w:type="dxa"/>
            <w:tcBorders>
              <w:top w:val="nil"/>
              <w:left w:val="nil"/>
              <w:bottom w:val="nil"/>
              <w:right w:val="nil"/>
            </w:tcBorders>
            <w:shd w:val="clear" w:color="auto" w:fill="auto"/>
            <w:noWrap/>
            <w:vAlign w:val="bottom"/>
            <w:hideMark/>
          </w:tcPr>
          <w:p w14:paraId="4D2583A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tcBorders>
              <w:top w:val="nil"/>
              <w:left w:val="nil"/>
              <w:bottom w:val="nil"/>
              <w:right w:val="nil"/>
            </w:tcBorders>
            <w:shd w:val="clear" w:color="auto" w:fill="auto"/>
            <w:noWrap/>
            <w:vAlign w:val="bottom"/>
            <w:hideMark/>
          </w:tcPr>
          <w:p w14:paraId="33384E73"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12264EC6"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19C23B6D" w14:textId="77777777" w:rsidTr="00D140BD">
        <w:trPr>
          <w:trHeight w:val="288"/>
        </w:trPr>
        <w:tc>
          <w:tcPr>
            <w:tcW w:w="222" w:type="dxa"/>
            <w:tcBorders>
              <w:top w:val="nil"/>
              <w:left w:val="nil"/>
              <w:bottom w:val="nil"/>
              <w:right w:val="nil"/>
            </w:tcBorders>
            <w:shd w:val="clear" w:color="auto" w:fill="auto"/>
            <w:noWrap/>
            <w:vAlign w:val="bottom"/>
            <w:hideMark/>
          </w:tcPr>
          <w:p w14:paraId="7C6F7205"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5A76279F"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09" w:type="dxa"/>
            <w:tcBorders>
              <w:top w:val="nil"/>
              <w:left w:val="nil"/>
              <w:bottom w:val="nil"/>
              <w:right w:val="nil"/>
            </w:tcBorders>
            <w:shd w:val="clear" w:color="auto" w:fill="auto"/>
            <w:noWrap/>
            <w:vAlign w:val="bottom"/>
            <w:hideMark/>
          </w:tcPr>
          <w:p w14:paraId="01DAD7B5"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715" w:type="dxa"/>
            <w:tcBorders>
              <w:top w:val="nil"/>
              <w:left w:val="nil"/>
              <w:bottom w:val="nil"/>
              <w:right w:val="nil"/>
            </w:tcBorders>
            <w:shd w:val="clear" w:color="auto" w:fill="auto"/>
            <w:noWrap/>
            <w:vAlign w:val="bottom"/>
            <w:hideMark/>
          </w:tcPr>
          <w:p w14:paraId="4391DF2B"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1923" w:type="dxa"/>
            <w:tcBorders>
              <w:top w:val="nil"/>
              <w:left w:val="nil"/>
              <w:bottom w:val="nil"/>
              <w:right w:val="nil"/>
            </w:tcBorders>
            <w:shd w:val="clear" w:color="auto" w:fill="auto"/>
            <w:noWrap/>
            <w:vAlign w:val="bottom"/>
            <w:hideMark/>
          </w:tcPr>
          <w:p w14:paraId="4E2B591A"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222" w:type="dxa"/>
            <w:tcBorders>
              <w:top w:val="nil"/>
              <w:left w:val="nil"/>
              <w:bottom w:val="nil"/>
              <w:right w:val="nil"/>
            </w:tcBorders>
            <w:shd w:val="clear" w:color="auto" w:fill="auto"/>
            <w:noWrap/>
            <w:vAlign w:val="bottom"/>
            <w:hideMark/>
          </w:tcPr>
          <w:p w14:paraId="70061B2D"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354D7A4B"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78596D47"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6816E41A" w14:textId="77777777" w:rsidTr="00D140BD">
        <w:trPr>
          <w:trHeight w:val="312"/>
        </w:trPr>
        <w:tc>
          <w:tcPr>
            <w:tcW w:w="222" w:type="dxa"/>
            <w:tcBorders>
              <w:top w:val="nil"/>
              <w:left w:val="nil"/>
              <w:bottom w:val="nil"/>
              <w:right w:val="nil"/>
            </w:tcBorders>
            <w:shd w:val="clear" w:color="auto" w:fill="auto"/>
            <w:noWrap/>
            <w:vAlign w:val="bottom"/>
            <w:hideMark/>
          </w:tcPr>
          <w:p w14:paraId="4B6E772D"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7911" w:type="dxa"/>
            <w:gridSpan w:val="7"/>
            <w:tcBorders>
              <w:top w:val="nil"/>
              <w:left w:val="nil"/>
              <w:bottom w:val="nil"/>
              <w:right w:val="nil"/>
            </w:tcBorders>
            <w:shd w:val="clear" w:color="auto" w:fill="auto"/>
            <w:noWrap/>
            <w:vAlign w:val="bottom"/>
            <w:hideMark/>
          </w:tcPr>
          <w:p w14:paraId="46B61E14" w14:textId="77777777" w:rsidR="00D140BD" w:rsidRDefault="00D140BD" w:rsidP="00D140BD">
            <w:pPr>
              <w:spacing w:line="240" w:lineRule="auto"/>
              <w:rPr>
                <w:rFonts w:ascii="Calibri" w:eastAsia="Times New Roman" w:hAnsi="Calibri" w:cs="Calibri"/>
                <w:bCs/>
                <w:color w:val="FF0000"/>
                <w:sz w:val="24"/>
                <w:szCs w:val="24"/>
                <w:lang w:val="en-IN" w:eastAsia="en-IN"/>
              </w:rPr>
            </w:pPr>
            <w:r w:rsidRPr="00D140BD">
              <w:rPr>
                <w:rFonts w:ascii="Calibri" w:eastAsia="Times New Roman" w:hAnsi="Calibri" w:cs="Calibri"/>
                <w:bCs/>
                <w:color w:val="FF0000"/>
                <w:sz w:val="24"/>
                <w:szCs w:val="24"/>
                <w:lang w:val="en-IN" w:eastAsia="en-IN"/>
              </w:rPr>
              <w:t>We can say it is an independent. Because it is positive corelation</w:t>
            </w:r>
          </w:p>
          <w:p w14:paraId="26545329" w14:textId="77777777" w:rsidR="00D140BD" w:rsidRDefault="00D140BD" w:rsidP="00D140BD">
            <w:pPr>
              <w:spacing w:line="240" w:lineRule="auto"/>
              <w:rPr>
                <w:rFonts w:ascii="Calibri" w:eastAsia="Times New Roman" w:hAnsi="Calibri" w:cs="Calibri"/>
                <w:bCs/>
                <w:color w:val="FF0000"/>
                <w:sz w:val="24"/>
                <w:szCs w:val="24"/>
                <w:lang w:val="en-IN" w:eastAsia="en-IN"/>
              </w:rPr>
            </w:pPr>
          </w:p>
          <w:p w14:paraId="67DEC420" w14:textId="53ACC6D2" w:rsidR="00D140BD" w:rsidRPr="00D140BD" w:rsidRDefault="00D140BD" w:rsidP="00D140BD">
            <w:pPr>
              <w:spacing w:line="240" w:lineRule="auto"/>
              <w:rPr>
                <w:rFonts w:ascii="Calibri" w:eastAsia="Times New Roman" w:hAnsi="Calibri" w:cs="Calibri"/>
                <w:bCs/>
                <w:color w:val="FF0000"/>
                <w:sz w:val="24"/>
                <w:szCs w:val="24"/>
                <w:lang w:val="en-IN" w:eastAsia="en-IN"/>
              </w:rPr>
            </w:pPr>
          </w:p>
        </w:tc>
      </w:tr>
    </w:tbl>
    <w:p w14:paraId="3657E29D" w14:textId="412489A8" w:rsidR="00D140BD" w:rsidRPr="00D140BD" w:rsidRDefault="00D140BD" w:rsidP="00D140BD">
      <w:pPr>
        <w:pStyle w:val="ListParagraph"/>
        <w:numPr>
          <w:ilvl w:val="0"/>
          <w:numId w:val="24"/>
        </w:numPr>
        <w:spacing w:line="240" w:lineRule="auto"/>
        <w:rPr>
          <w:rFonts w:ascii="Calibri" w:eastAsia="Times New Roman" w:hAnsi="Calibri" w:cs="Calibri"/>
          <w:bCs/>
          <w:color w:val="000000"/>
          <w:sz w:val="32"/>
          <w:szCs w:val="32"/>
          <w:lang w:val="en-IN" w:eastAsia="en-IN"/>
        </w:rPr>
      </w:pPr>
      <w:r w:rsidRPr="00D140BD">
        <w:rPr>
          <w:rFonts w:ascii="Calibri" w:eastAsia="Times New Roman" w:hAnsi="Calibri" w:cs="Calibri"/>
          <w:bCs/>
          <w:color w:val="000000"/>
          <w:sz w:val="32"/>
          <w:szCs w:val="32"/>
          <w:lang w:val="en-IN" w:eastAsia="en-IN"/>
        </w:rPr>
        <w:t>g) Do a similar dependants-charges analysis, Region-wise</w:t>
      </w:r>
    </w:p>
    <w:p w14:paraId="2435DB23" w14:textId="77777777" w:rsidR="00D140BD" w:rsidRPr="00D140BD" w:rsidRDefault="00D140BD" w:rsidP="00D140BD">
      <w:pPr>
        <w:pStyle w:val="ListParagraph"/>
        <w:spacing w:line="240" w:lineRule="auto"/>
        <w:rPr>
          <w:rFonts w:ascii="Calibri" w:eastAsia="Times New Roman" w:hAnsi="Calibri" w:cs="Calibri"/>
          <w:bCs/>
          <w:color w:val="000000"/>
          <w:sz w:val="32"/>
          <w:szCs w:val="32"/>
          <w:lang w:val="en-IN" w:eastAsia="en-IN"/>
        </w:rPr>
      </w:pPr>
    </w:p>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960"/>
        <w:gridCol w:w="960"/>
        <w:gridCol w:w="960"/>
        <w:gridCol w:w="960"/>
        <w:gridCol w:w="960"/>
        <w:gridCol w:w="960"/>
      </w:tblGrid>
      <w:tr w:rsidR="00D140BD" w:rsidRPr="00D140BD" w14:paraId="55B62E8A" w14:textId="77777777" w:rsidTr="00D140BD">
        <w:trPr>
          <w:trHeight w:val="288"/>
        </w:trPr>
        <w:tc>
          <w:tcPr>
            <w:tcW w:w="1059" w:type="dxa"/>
            <w:shd w:val="clear" w:color="D9E1F2" w:fill="D9E1F2"/>
            <w:noWrap/>
            <w:vAlign w:val="bottom"/>
            <w:hideMark/>
          </w:tcPr>
          <w:p w14:paraId="62329C69" w14:textId="30DC5B00"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Average of charges ($)</w:t>
            </w:r>
          </w:p>
        </w:tc>
        <w:tc>
          <w:tcPr>
            <w:tcW w:w="1920" w:type="dxa"/>
            <w:gridSpan w:val="2"/>
            <w:shd w:val="clear" w:color="D9E1F2" w:fill="D9E1F2"/>
            <w:noWrap/>
            <w:vAlign w:val="bottom"/>
            <w:hideMark/>
          </w:tcPr>
          <w:p w14:paraId="4AA761D4"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Column Labels</w:t>
            </w:r>
          </w:p>
        </w:tc>
        <w:tc>
          <w:tcPr>
            <w:tcW w:w="960" w:type="dxa"/>
            <w:shd w:val="clear" w:color="D9E1F2" w:fill="D9E1F2"/>
            <w:noWrap/>
            <w:vAlign w:val="bottom"/>
            <w:hideMark/>
          </w:tcPr>
          <w:p w14:paraId="1260DB42" w14:textId="77777777" w:rsidR="00D140BD" w:rsidRPr="00D140BD" w:rsidRDefault="00D140BD" w:rsidP="00D140BD">
            <w:pPr>
              <w:spacing w:line="240" w:lineRule="auto"/>
              <w:rPr>
                <w:rFonts w:ascii="Calibri" w:eastAsia="Times New Roman" w:hAnsi="Calibri" w:cs="Calibri"/>
                <w:bCs/>
                <w:color w:val="000000"/>
                <w:sz w:val="22"/>
                <w:lang w:val="en-IN" w:eastAsia="en-IN"/>
              </w:rPr>
            </w:pPr>
          </w:p>
        </w:tc>
        <w:tc>
          <w:tcPr>
            <w:tcW w:w="960" w:type="dxa"/>
            <w:shd w:val="clear" w:color="D9E1F2" w:fill="D9E1F2"/>
            <w:noWrap/>
            <w:vAlign w:val="bottom"/>
            <w:hideMark/>
          </w:tcPr>
          <w:p w14:paraId="28C83344"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shd w:val="clear" w:color="D9E1F2" w:fill="D9E1F2"/>
            <w:noWrap/>
            <w:vAlign w:val="bottom"/>
            <w:hideMark/>
          </w:tcPr>
          <w:p w14:paraId="23638BB3"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c>
          <w:tcPr>
            <w:tcW w:w="960" w:type="dxa"/>
            <w:shd w:val="clear" w:color="D9E1F2" w:fill="D9E1F2"/>
            <w:noWrap/>
            <w:vAlign w:val="bottom"/>
            <w:hideMark/>
          </w:tcPr>
          <w:p w14:paraId="3CF31D42" w14:textId="77777777" w:rsidR="00D140BD" w:rsidRPr="00D140BD" w:rsidRDefault="00D140BD" w:rsidP="00D140BD">
            <w:pPr>
              <w:spacing w:line="240" w:lineRule="auto"/>
              <w:rPr>
                <w:rFonts w:ascii="Times New Roman" w:eastAsia="Times New Roman" w:hAnsi="Times New Roman" w:cs="Times New Roman"/>
                <w:b w:val="0"/>
                <w:color w:val="auto"/>
                <w:sz w:val="20"/>
                <w:szCs w:val="20"/>
                <w:lang w:val="en-IN" w:eastAsia="en-IN"/>
              </w:rPr>
            </w:pPr>
          </w:p>
        </w:tc>
      </w:tr>
      <w:tr w:rsidR="00D140BD" w:rsidRPr="00D140BD" w14:paraId="3983CF5F" w14:textId="77777777" w:rsidTr="00D140BD">
        <w:trPr>
          <w:trHeight w:val="288"/>
        </w:trPr>
        <w:tc>
          <w:tcPr>
            <w:tcW w:w="1059" w:type="dxa"/>
            <w:shd w:val="clear" w:color="D9E1F2" w:fill="D9E1F2"/>
            <w:noWrap/>
            <w:vAlign w:val="bottom"/>
            <w:hideMark/>
          </w:tcPr>
          <w:p w14:paraId="49243B80"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Row Labels</w:t>
            </w:r>
          </w:p>
        </w:tc>
        <w:tc>
          <w:tcPr>
            <w:tcW w:w="960" w:type="dxa"/>
            <w:shd w:val="clear" w:color="D9E1F2" w:fill="D9E1F2"/>
            <w:noWrap/>
            <w:vAlign w:val="bottom"/>
            <w:hideMark/>
          </w:tcPr>
          <w:p w14:paraId="0E0B6F66"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0</w:t>
            </w:r>
          </w:p>
        </w:tc>
        <w:tc>
          <w:tcPr>
            <w:tcW w:w="960" w:type="dxa"/>
            <w:shd w:val="clear" w:color="D9E1F2" w:fill="D9E1F2"/>
            <w:noWrap/>
            <w:vAlign w:val="bottom"/>
            <w:hideMark/>
          </w:tcPr>
          <w:p w14:paraId="67BD63FC"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1</w:t>
            </w:r>
          </w:p>
        </w:tc>
        <w:tc>
          <w:tcPr>
            <w:tcW w:w="960" w:type="dxa"/>
            <w:shd w:val="clear" w:color="D9E1F2" w:fill="D9E1F2"/>
            <w:noWrap/>
            <w:vAlign w:val="bottom"/>
            <w:hideMark/>
          </w:tcPr>
          <w:p w14:paraId="67B1A2C5"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2</w:t>
            </w:r>
          </w:p>
        </w:tc>
        <w:tc>
          <w:tcPr>
            <w:tcW w:w="960" w:type="dxa"/>
            <w:shd w:val="clear" w:color="D9E1F2" w:fill="D9E1F2"/>
            <w:noWrap/>
            <w:vAlign w:val="bottom"/>
            <w:hideMark/>
          </w:tcPr>
          <w:p w14:paraId="24BE52CF"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3</w:t>
            </w:r>
          </w:p>
        </w:tc>
        <w:tc>
          <w:tcPr>
            <w:tcW w:w="960" w:type="dxa"/>
            <w:shd w:val="clear" w:color="D9E1F2" w:fill="D9E1F2"/>
            <w:noWrap/>
            <w:vAlign w:val="bottom"/>
            <w:hideMark/>
          </w:tcPr>
          <w:p w14:paraId="347B909D"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4</w:t>
            </w:r>
          </w:p>
        </w:tc>
        <w:tc>
          <w:tcPr>
            <w:tcW w:w="960" w:type="dxa"/>
            <w:shd w:val="clear" w:color="D9E1F2" w:fill="D9E1F2"/>
            <w:noWrap/>
            <w:vAlign w:val="bottom"/>
            <w:hideMark/>
          </w:tcPr>
          <w:p w14:paraId="0367A078" w14:textId="77777777" w:rsidR="00D140BD" w:rsidRPr="00D140BD" w:rsidRDefault="00D140BD" w:rsidP="00D140BD">
            <w:pPr>
              <w:spacing w:line="240" w:lineRule="auto"/>
              <w:jc w:val="right"/>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5</w:t>
            </w:r>
          </w:p>
        </w:tc>
      </w:tr>
      <w:tr w:rsidR="00D140BD" w:rsidRPr="00D140BD" w14:paraId="45720F35" w14:textId="77777777" w:rsidTr="00D140BD">
        <w:trPr>
          <w:trHeight w:val="288"/>
        </w:trPr>
        <w:tc>
          <w:tcPr>
            <w:tcW w:w="1059" w:type="dxa"/>
            <w:shd w:val="clear" w:color="auto" w:fill="auto"/>
            <w:noWrap/>
            <w:vAlign w:val="bottom"/>
            <w:hideMark/>
          </w:tcPr>
          <w:p w14:paraId="10B736B2"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northeast</w:t>
            </w:r>
          </w:p>
        </w:tc>
        <w:tc>
          <w:tcPr>
            <w:tcW w:w="960" w:type="dxa"/>
            <w:shd w:val="clear" w:color="auto" w:fill="auto"/>
            <w:noWrap/>
            <w:vAlign w:val="bottom"/>
            <w:hideMark/>
          </w:tcPr>
          <w:p w14:paraId="5FBA139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11626</w:t>
            </w:r>
          </w:p>
        </w:tc>
        <w:tc>
          <w:tcPr>
            <w:tcW w:w="960" w:type="dxa"/>
            <w:shd w:val="clear" w:color="auto" w:fill="auto"/>
            <w:noWrap/>
            <w:vAlign w:val="bottom"/>
            <w:hideMark/>
          </w:tcPr>
          <w:p w14:paraId="008D97C4"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16310</w:t>
            </w:r>
          </w:p>
        </w:tc>
        <w:tc>
          <w:tcPr>
            <w:tcW w:w="960" w:type="dxa"/>
            <w:shd w:val="clear" w:color="auto" w:fill="auto"/>
            <w:noWrap/>
            <w:vAlign w:val="bottom"/>
            <w:hideMark/>
          </w:tcPr>
          <w:p w14:paraId="5303F7DE"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13615</w:t>
            </w:r>
          </w:p>
        </w:tc>
        <w:tc>
          <w:tcPr>
            <w:tcW w:w="960" w:type="dxa"/>
            <w:shd w:val="clear" w:color="auto" w:fill="auto"/>
            <w:noWrap/>
            <w:vAlign w:val="bottom"/>
            <w:hideMark/>
          </w:tcPr>
          <w:p w14:paraId="5A48EC4B"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14410</w:t>
            </w:r>
          </w:p>
        </w:tc>
        <w:tc>
          <w:tcPr>
            <w:tcW w:w="960" w:type="dxa"/>
            <w:shd w:val="clear" w:color="auto" w:fill="auto"/>
            <w:noWrap/>
            <w:vAlign w:val="bottom"/>
            <w:hideMark/>
          </w:tcPr>
          <w:p w14:paraId="3A9DED1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14485</w:t>
            </w:r>
          </w:p>
        </w:tc>
        <w:tc>
          <w:tcPr>
            <w:tcW w:w="960" w:type="dxa"/>
            <w:shd w:val="clear" w:color="auto" w:fill="auto"/>
            <w:noWrap/>
            <w:vAlign w:val="bottom"/>
            <w:hideMark/>
          </w:tcPr>
          <w:p w14:paraId="579D37C9"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6979</w:t>
            </w:r>
          </w:p>
        </w:tc>
      </w:tr>
      <w:tr w:rsidR="00D140BD" w:rsidRPr="00D140BD" w14:paraId="6F073D82" w14:textId="77777777" w:rsidTr="00D140BD">
        <w:trPr>
          <w:trHeight w:val="288"/>
        </w:trPr>
        <w:tc>
          <w:tcPr>
            <w:tcW w:w="1059" w:type="dxa"/>
            <w:shd w:val="clear" w:color="auto" w:fill="auto"/>
            <w:noWrap/>
            <w:vAlign w:val="bottom"/>
            <w:hideMark/>
          </w:tcPr>
          <w:p w14:paraId="43BE4164"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northwest</w:t>
            </w:r>
          </w:p>
        </w:tc>
        <w:tc>
          <w:tcPr>
            <w:tcW w:w="960" w:type="dxa"/>
            <w:shd w:val="clear" w:color="auto" w:fill="auto"/>
            <w:noWrap/>
            <w:vAlign w:val="bottom"/>
            <w:hideMark/>
          </w:tcPr>
          <w:p w14:paraId="74DF6AB3"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11324</w:t>
            </w:r>
          </w:p>
        </w:tc>
        <w:tc>
          <w:tcPr>
            <w:tcW w:w="960" w:type="dxa"/>
            <w:shd w:val="clear" w:color="auto" w:fill="auto"/>
            <w:noWrap/>
            <w:vAlign w:val="bottom"/>
            <w:hideMark/>
          </w:tcPr>
          <w:p w14:paraId="3A0D38E8"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10230</w:t>
            </w:r>
          </w:p>
        </w:tc>
        <w:tc>
          <w:tcPr>
            <w:tcW w:w="960" w:type="dxa"/>
            <w:shd w:val="clear" w:color="auto" w:fill="auto"/>
            <w:noWrap/>
            <w:vAlign w:val="bottom"/>
            <w:hideMark/>
          </w:tcPr>
          <w:p w14:paraId="284CFB1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13464</w:t>
            </w:r>
          </w:p>
        </w:tc>
        <w:tc>
          <w:tcPr>
            <w:tcW w:w="960" w:type="dxa"/>
            <w:shd w:val="clear" w:color="auto" w:fill="auto"/>
            <w:noWrap/>
            <w:vAlign w:val="bottom"/>
            <w:hideMark/>
          </w:tcPr>
          <w:p w14:paraId="2C488C6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17786</w:t>
            </w:r>
          </w:p>
        </w:tc>
        <w:tc>
          <w:tcPr>
            <w:tcW w:w="960" w:type="dxa"/>
            <w:shd w:val="clear" w:color="auto" w:fill="auto"/>
            <w:noWrap/>
            <w:vAlign w:val="bottom"/>
            <w:hideMark/>
          </w:tcPr>
          <w:p w14:paraId="763EFAFF"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11347</w:t>
            </w:r>
          </w:p>
        </w:tc>
        <w:tc>
          <w:tcPr>
            <w:tcW w:w="960" w:type="dxa"/>
            <w:shd w:val="clear" w:color="auto" w:fill="auto"/>
            <w:noWrap/>
            <w:vAlign w:val="bottom"/>
            <w:hideMark/>
          </w:tcPr>
          <w:p w14:paraId="692FEF9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8966</w:t>
            </w:r>
          </w:p>
        </w:tc>
      </w:tr>
      <w:tr w:rsidR="00D140BD" w:rsidRPr="00D140BD" w14:paraId="63DD4D37" w14:textId="77777777" w:rsidTr="00D140BD">
        <w:trPr>
          <w:trHeight w:val="288"/>
        </w:trPr>
        <w:tc>
          <w:tcPr>
            <w:tcW w:w="1059" w:type="dxa"/>
            <w:shd w:val="clear" w:color="auto" w:fill="auto"/>
            <w:noWrap/>
            <w:vAlign w:val="bottom"/>
            <w:hideMark/>
          </w:tcPr>
          <w:p w14:paraId="03CF9346"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southeast</w:t>
            </w:r>
          </w:p>
        </w:tc>
        <w:tc>
          <w:tcPr>
            <w:tcW w:w="960" w:type="dxa"/>
            <w:shd w:val="clear" w:color="auto" w:fill="auto"/>
            <w:noWrap/>
            <w:vAlign w:val="bottom"/>
            <w:hideMark/>
          </w:tcPr>
          <w:p w14:paraId="4D519F66"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14310</w:t>
            </w:r>
          </w:p>
        </w:tc>
        <w:tc>
          <w:tcPr>
            <w:tcW w:w="960" w:type="dxa"/>
            <w:shd w:val="clear" w:color="auto" w:fill="auto"/>
            <w:noWrap/>
            <w:vAlign w:val="bottom"/>
            <w:hideMark/>
          </w:tcPr>
          <w:p w14:paraId="4F5CE405"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13687</w:t>
            </w:r>
          </w:p>
        </w:tc>
        <w:tc>
          <w:tcPr>
            <w:tcW w:w="960" w:type="dxa"/>
            <w:shd w:val="clear" w:color="auto" w:fill="auto"/>
            <w:noWrap/>
            <w:vAlign w:val="bottom"/>
            <w:hideMark/>
          </w:tcPr>
          <w:p w14:paraId="39A47719"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15728</w:t>
            </w:r>
          </w:p>
        </w:tc>
        <w:tc>
          <w:tcPr>
            <w:tcW w:w="960" w:type="dxa"/>
            <w:shd w:val="clear" w:color="auto" w:fill="auto"/>
            <w:noWrap/>
            <w:vAlign w:val="bottom"/>
            <w:hideMark/>
          </w:tcPr>
          <w:p w14:paraId="7579C768"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18450</w:t>
            </w:r>
          </w:p>
        </w:tc>
        <w:tc>
          <w:tcPr>
            <w:tcW w:w="960" w:type="dxa"/>
            <w:shd w:val="clear" w:color="auto" w:fill="auto"/>
            <w:noWrap/>
            <w:vAlign w:val="bottom"/>
            <w:hideMark/>
          </w:tcPr>
          <w:p w14:paraId="5BE3CC0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14451</w:t>
            </w:r>
          </w:p>
        </w:tc>
        <w:tc>
          <w:tcPr>
            <w:tcW w:w="960" w:type="dxa"/>
            <w:shd w:val="clear" w:color="auto" w:fill="auto"/>
            <w:noWrap/>
            <w:vAlign w:val="bottom"/>
            <w:hideMark/>
          </w:tcPr>
          <w:p w14:paraId="4D16198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10115</w:t>
            </w:r>
          </w:p>
        </w:tc>
      </w:tr>
      <w:tr w:rsidR="00D140BD" w:rsidRPr="00D140BD" w14:paraId="58FC38F3" w14:textId="77777777" w:rsidTr="00D140BD">
        <w:trPr>
          <w:trHeight w:val="288"/>
        </w:trPr>
        <w:tc>
          <w:tcPr>
            <w:tcW w:w="1059" w:type="dxa"/>
            <w:shd w:val="clear" w:color="auto" w:fill="auto"/>
            <w:noWrap/>
            <w:vAlign w:val="bottom"/>
            <w:hideMark/>
          </w:tcPr>
          <w:p w14:paraId="3BE831A3"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southwest</w:t>
            </w:r>
          </w:p>
        </w:tc>
        <w:tc>
          <w:tcPr>
            <w:tcW w:w="960" w:type="dxa"/>
            <w:shd w:val="clear" w:color="auto" w:fill="auto"/>
            <w:noWrap/>
            <w:vAlign w:val="bottom"/>
            <w:hideMark/>
          </w:tcPr>
          <w:p w14:paraId="55C52151"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11939</w:t>
            </w:r>
          </w:p>
        </w:tc>
        <w:tc>
          <w:tcPr>
            <w:tcW w:w="960" w:type="dxa"/>
            <w:shd w:val="clear" w:color="auto" w:fill="auto"/>
            <w:noWrap/>
            <w:vAlign w:val="bottom"/>
            <w:hideMark/>
          </w:tcPr>
          <w:p w14:paraId="069BF7DF"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10406</w:t>
            </w:r>
          </w:p>
        </w:tc>
        <w:tc>
          <w:tcPr>
            <w:tcW w:w="960" w:type="dxa"/>
            <w:shd w:val="clear" w:color="auto" w:fill="auto"/>
            <w:noWrap/>
            <w:vAlign w:val="bottom"/>
            <w:hideMark/>
          </w:tcPr>
          <w:p w14:paraId="2880D884"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17483</w:t>
            </w:r>
          </w:p>
        </w:tc>
        <w:tc>
          <w:tcPr>
            <w:tcW w:w="960" w:type="dxa"/>
            <w:shd w:val="clear" w:color="auto" w:fill="auto"/>
            <w:noWrap/>
            <w:vAlign w:val="bottom"/>
            <w:hideMark/>
          </w:tcPr>
          <w:p w14:paraId="71FF03C3"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10402</w:t>
            </w:r>
          </w:p>
        </w:tc>
        <w:tc>
          <w:tcPr>
            <w:tcW w:w="960" w:type="dxa"/>
            <w:shd w:val="clear" w:color="auto" w:fill="auto"/>
            <w:noWrap/>
            <w:vAlign w:val="bottom"/>
            <w:hideMark/>
          </w:tcPr>
          <w:p w14:paraId="5F403870"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14933</w:t>
            </w:r>
          </w:p>
        </w:tc>
        <w:tc>
          <w:tcPr>
            <w:tcW w:w="960" w:type="dxa"/>
            <w:shd w:val="clear" w:color="auto" w:fill="auto"/>
            <w:noWrap/>
            <w:vAlign w:val="bottom"/>
            <w:hideMark/>
          </w:tcPr>
          <w:p w14:paraId="3DC21068"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8444</w:t>
            </w:r>
          </w:p>
        </w:tc>
      </w:tr>
      <w:tr w:rsidR="00D140BD" w:rsidRPr="00D140BD" w14:paraId="6C8A9D58" w14:textId="77777777" w:rsidTr="00D140BD">
        <w:trPr>
          <w:trHeight w:val="288"/>
        </w:trPr>
        <w:tc>
          <w:tcPr>
            <w:tcW w:w="1059" w:type="dxa"/>
            <w:shd w:val="clear" w:color="auto" w:fill="auto"/>
            <w:noWrap/>
            <w:vAlign w:val="bottom"/>
          </w:tcPr>
          <w:p w14:paraId="6581DC58"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p>
        </w:tc>
        <w:tc>
          <w:tcPr>
            <w:tcW w:w="960" w:type="dxa"/>
            <w:shd w:val="clear" w:color="auto" w:fill="auto"/>
            <w:noWrap/>
            <w:vAlign w:val="bottom"/>
          </w:tcPr>
          <w:p w14:paraId="41EEF7C2"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shd w:val="clear" w:color="auto" w:fill="auto"/>
            <w:noWrap/>
            <w:vAlign w:val="bottom"/>
          </w:tcPr>
          <w:p w14:paraId="07A39483"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shd w:val="clear" w:color="auto" w:fill="auto"/>
            <w:noWrap/>
            <w:vAlign w:val="bottom"/>
          </w:tcPr>
          <w:p w14:paraId="2985208F"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shd w:val="clear" w:color="auto" w:fill="auto"/>
            <w:noWrap/>
            <w:vAlign w:val="bottom"/>
          </w:tcPr>
          <w:p w14:paraId="733EE5EA"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shd w:val="clear" w:color="auto" w:fill="auto"/>
            <w:noWrap/>
            <w:vAlign w:val="bottom"/>
          </w:tcPr>
          <w:p w14:paraId="4F07254A"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c>
          <w:tcPr>
            <w:tcW w:w="960" w:type="dxa"/>
            <w:shd w:val="clear" w:color="auto" w:fill="auto"/>
            <w:noWrap/>
            <w:vAlign w:val="bottom"/>
          </w:tcPr>
          <w:p w14:paraId="602E5548"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p>
        </w:tc>
      </w:tr>
    </w:tbl>
    <w:p w14:paraId="076CAAA2" w14:textId="77777777" w:rsidR="00D140BD" w:rsidRDefault="00D140BD">
      <w:pPr>
        <w:spacing w:after="200"/>
        <w:rPr>
          <w:color w:val="FF0000"/>
          <w:sz w:val="24"/>
          <w:szCs w:val="24"/>
        </w:rPr>
      </w:pPr>
    </w:p>
    <w:p w14:paraId="22F80731" w14:textId="42B6E692" w:rsidR="00D140BD" w:rsidRPr="00D140BD" w:rsidRDefault="00D140BD" w:rsidP="00D140BD">
      <w:pPr>
        <w:pStyle w:val="ListParagraph"/>
        <w:numPr>
          <w:ilvl w:val="0"/>
          <w:numId w:val="25"/>
        </w:numPr>
        <w:spacing w:line="240" w:lineRule="auto"/>
        <w:rPr>
          <w:rFonts w:ascii="Calibri" w:eastAsia="Times New Roman" w:hAnsi="Calibri" w:cs="Calibri"/>
          <w:bCs/>
          <w:color w:val="000000"/>
          <w:sz w:val="32"/>
          <w:szCs w:val="32"/>
          <w:lang w:val="en-IN" w:eastAsia="en-IN"/>
        </w:rPr>
      </w:pPr>
      <w:r w:rsidRPr="00D140BD">
        <w:rPr>
          <w:rFonts w:ascii="Calibri" w:eastAsia="Times New Roman" w:hAnsi="Calibri" w:cs="Calibri"/>
          <w:bCs/>
          <w:color w:val="000000"/>
          <w:sz w:val="32"/>
          <w:szCs w:val="32"/>
          <w:lang w:val="en-IN" w:eastAsia="en-IN"/>
        </w:rPr>
        <w:t>h) Do at least one more pivot table and chart of your own choice on the remaining variables</w:t>
      </w:r>
    </w:p>
    <w:p w14:paraId="3DE34F6A" w14:textId="77777777" w:rsidR="00D140BD" w:rsidRPr="00D140BD" w:rsidRDefault="00D140BD" w:rsidP="00D140BD">
      <w:pPr>
        <w:pStyle w:val="ListParagraph"/>
        <w:spacing w:line="240" w:lineRule="auto"/>
        <w:rPr>
          <w:rFonts w:ascii="Calibri" w:eastAsia="Times New Roman" w:hAnsi="Calibri" w:cs="Calibri"/>
          <w:bCs/>
          <w:color w:val="000000"/>
          <w:sz w:val="32"/>
          <w:szCs w:val="32"/>
          <w:lang w:val="en-IN" w:eastAsia="en-IN"/>
        </w:rPr>
      </w:pPr>
    </w:p>
    <w:tbl>
      <w:tblPr>
        <w:tblpPr w:leftFromText="180" w:rightFromText="180" w:vertAnchor="text" w:horzAnchor="margin" w:tblpXSpec="right" w:tblpY="291"/>
        <w:tblW w:w="3939" w:type="dxa"/>
        <w:tblLook w:val="04A0" w:firstRow="1" w:lastRow="0" w:firstColumn="1" w:lastColumn="0" w:noHBand="0" w:noVBand="1"/>
      </w:tblPr>
      <w:tblGrid>
        <w:gridCol w:w="1165"/>
        <w:gridCol w:w="1387"/>
        <w:gridCol w:w="1387"/>
      </w:tblGrid>
      <w:tr w:rsidR="00D140BD" w:rsidRPr="00D140BD" w14:paraId="45719F76" w14:textId="77777777" w:rsidTr="00D140BD">
        <w:trPr>
          <w:trHeight w:val="228"/>
        </w:trPr>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5D6645" w14:textId="4E45C796"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Average of charges ($)</w:t>
            </w:r>
          </w:p>
        </w:tc>
        <w:tc>
          <w:tcPr>
            <w:tcW w:w="13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293504"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Column Labels</w:t>
            </w:r>
          </w:p>
        </w:tc>
        <w:tc>
          <w:tcPr>
            <w:tcW w:w="13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CE3AD05"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 </w:t>
            </w:r>
          </w:p>
        </w:tc>
      </w:tr>
      <w:tr w:rsidR="00D140BD" w:rsidRPr="00D140BD" w14:paraId="5F17E8B7" w14:textId="77777777" w:rsidTr="00D140BD">
        <w:trPr>
          <w:trHeight w:val="211"/>
        </w:trPr>
        <w:tc>
          <w:tcPr>
            <w:tcW w:w="116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FF5B71"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Row Labels</w:t>
            </w:r>
          </w:p>
        </w:tc>
        <w:tc>
          <w:tcPr>
            <w:tcW w:w="13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63D545"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no</w:t>
            </w:r>
          </w:p>
        </w:tc>
        <w:tc>
          <w:tcPr>
            <w:tcW w:w="138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F97C06" w14:textId="77777777" w:rsidR="00D140BD" w:rsidRPr="00D140BD" w:rsidRDefault="00D140BD" w:rsidP="00D140BD">
            <w:pPr>
              <w:spacing w:line="240" w:lineRule="auto"/>
              <w:rPr>
                <w:rFonts w:ascii="Calibri" w:eastAsia="Times New Roman" w:hAnsi="Calibri" w:cs="Calibri"/>
                <w:bCs/>
                <w:color w:val="000000"/>
                <w:sz w:val="22"/>
                <w:lang w:val="en-IN" w:eastAsia="en-IN"/>
              </w:rPr>
            </w:pPr>
            <w:r w:rsidRPr="00D140BD">
              <w:rPr>
                <w:rFonts w:ascii="Calibri" w:eastAsia="Times New Roman" w:hAnsi="Calibri" w:cs="Calibri"/>
                <w:bCs/>
                <w:color w:val="000000"/>
                <w:sz w:val="22"/>
                <w:lang w:val="en-IN" w:eastAsia="en-IN"/>
              </w:rPr>
              <w:t>yes</w:t>
            </w:r>
          </w:p>
        </w:tc>
      </w:tr>
      <w:tr w:rsidR="00D140BD" w:rsidRPr="00D140BD" w14:paraId="3B9A181B" w14:textId="77777777" w:rsidTr="00D140BD">
        <w:trPr>
          <w:trHeight w:val="211"/>
        </w:trPr>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33479BF5"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female</w:t>
            </w:r>
          </w:p>
        </w:tc>
        <w:tc>
          <w:tcPr>
            <w:tcW w:w="1387" w:type="dxa"/>
            <w:tcBorders>
              <w:top w:val="nil"/>
              <w:left w:val="nil"/>
              <w:bottom w:val="single" w:sz="4" w:space="0" w:color="auto"/>
              <w:right w:val="single" w:sz="4" w:space="0" w:color="auto"/>
            </w:tcBorders>
            <w:shd w:val="clear" w:color="auto" w:fill="auto"/>
            <w:noWrap/>
            <w:vAlign w:val="bottom"/>
            <w:hideMark/>
          </w:tcPr>
          <w:p w14:paraId="5D36D9EC"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8762.2973</w:t>
            </w:r>
          </w:p>
        </w:tc>
        <w:tc>
          <w:tcPr>
            <w:tcW w:w="1387" w:type="dxa"/>
            <w:tcBorders>
              <w:top w:val="nil"/>
              <w:left w:val="nil"/>
              <w:bottom w:val="single" w:sz="4" w:space="0" w:color="auto"/>
              <w:right w:val="single" w:sz="4" w:space="0" w:color="auto"/>
            </w:tcBorders>
            <w:shd w:val="clear" w:color="auto" w:fill="auto"/>
            <w:noWrap/>
            <w:vAlign w:val="bottom"/>
            <w:hideMark/>
          </w:tcPr>
          <w:p w14:paraId="1C531D5C"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30678.99628</w:t>
            </w:r>
          </w:p>
        </w:tc>
      </w:tr>
      <w:tr w:rsidR="00D140BD" w:rsidRPr="00D140BD" w14:paraId="4BDF1823" w14:textId="77777777" w:rsidTr="00D140BD">
        <w:trPr>
          <w:trHeight w:val="211"/>
        </w:trPr>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219B9ACD" w14:textId="77777777" w:rsidR="00D140BD" w:rsidRPr="00D140BD" w:rsidRDefault="00D140BD" w:rsidP="00D140BD">
            <w:pPr>
              <w:spacing w:line="240" w:lineRule="auto"/>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male</w:t>
            </w:r>
          </w:p>
        </w:tc>
        <w:tc>
          <w:tcPr>
            <w:tcW w:w="1387" w:type="dxa"/>
            <w:tcBorders>
              <w:top w:val="nil"/>
              <w:left w:val="nil"/>
              <w:bottom w:val="single" w:sz="4" w:space="0" w:color="auto"/>
              <w:right w:val="single" w:sz="4" w:space="0" w:color="auto"/>
            </w:tcBorders>
            <w:shd w:val="clear" w:color="auto" w:fill="auto"/>
            <w:noWrap/>
            <w:vAlign w:val="bottom"/>
            <w:hideMark/>
          </w:tcPr>
          <w:p w14:paraId="698E7FE4"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8087.204731</w:t>
            </w:r>
          </w:p>
        </w:tc>
        <w:tc>
          <w:tcPr>
            <w:tcW w:w="1387" w:type="dxa"/>
            <w:tcBorders>
              <w:top w:val="nil"/>
              <w:left w:val="nil"/>
              <w:bottom w:val="single" w:sz="4" w:space="0" w:color="auto"/>
              <w:right w:val="single" w:sz="4" w:space="0" w:color="auto"/>
            </w:tcBorders>
            <w:shd w:val="clear" w:color="auto" w:fill="auto"/>
            <w:noWrap/>
            <w:vAlign w:val="bottom"/>
            <w:hideMark/>
          </w:tcPr>
          <w:p w14:paraId="1ACD2A5E" w14:textId="77777777" w:rsidR="00D140BD" w:rsidRPr="00D140BD" w:rsidRDefault="00D140BD" w:rsidP="00D140BD">
            <w:pPr>
              <w:spacing w:line="240" w:lineRule="auto"/>
              <w:jc w:val="right"/>
              <w:rPr>
                <w:rFonts w:ascii="Calibri" w:eastAsia="Times New Roman" w:hAnsi="Calibri" w:cs="Calibri"/>
                <w:b w:val="0"/>
                <w:color w:val="000000"/>
                <w:sz w:val="22"/>
                <w:lang w:val="en-IN" w:eastAsia="en-IN"/>
              </w:rPr>
            </w:pPr>
            <w:r w:rsidRPr="00D140BD">
              <w:rPr>
                <w:rFonts w:ascii="Calibri" w:eastAsia="Times New Roman" w:hAnsi="Calibri" w:cs="Calibri"/>
                <w:b w:val="0"/>
                <w:color w:val="000000"/>
                <w:sz w:val="22"/>
                <w:lang w:val="en-IN" w:eastAsia="en-IN"/>
              </w:rPr>
              <w:t>33042.00598</w:t>
            </w:r>
          </w:p>
        </w:tc>
      </w:tr>
    </w:tbl>
    <w:p w14:paraId="1DC124D6" w14:textId="65606BD6" w:rsidR="00D140BD" w:rsidRDefault="00D140BD">
      <w:pPr>
        <w:spacing w:after="200"/>
        <w:rPr>
          <w:color w:val="FF0000"/>
          <w:sz w:val="24"/>
          <w:szCs w:val="24"/>
        </w:rPr>
      </w:pPr>
      <w:r>
        <w:rPr>
          <w:noProof/>
        </w:rPr>
        <w:drawing>
          <wp:inline distT="0" distB="0" distL="0" distR="0" wp14:anchorId="3F15D705" wp14:editId="43E6B255">
            <wp:extent cx="3451860" cy="1851660"/>
            <wp:effectExtent l="0" t="0" r="0" b="0"/>
            <wp:docPr id="457" name="Chart 457">
              <a:extLst xmlns:a="http://schemas.openxmlformats.org/drawingml/2006/main">
                <a:ext uri="{FF2B5EF4-FFF2-40B4-BE49-F238E27FC236}">
                  <a16:creationId xmlns:a16="http://schemas.microsoft.com/office/drawing/2014/main" id="{CC9964F6-742B-4965-A39B-07B8BDA20B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color w:val="FF0000"/>
          <w:sz w:val="24"/>
          <w:szCs w:val="24"/>
        </w:rPr>
        <w:br w:type="page"/>
      </w:r>
    </w:p>
    <w:p w14:paraId="77F9BA26" w14:textId="76616E62" w:rsidR="00D140BD" w:rsidRDefault="00F30428">
      <w:pPr>
        <w:spacing w:after="200"/>
        <w:rPr>
          <w:color w:val="FF0000"/>
          <w:sz w:val="24"/>
          <w:szCs w:val="24"/>
        </w:rPr>
      </w:pPr>
      <w:r>
        <w:rPr>
          <w:noProof/>
        </w:rPr>
        <w:lastRenderedPageBreak/>
        <mc:AlternateContent>
          <mc:Choice Requires="cx1">
            <w:drawing>
              <wp:inline distT="0" distB="0" distL="0" distR="0" wp14:anchorId="12D48F54" wp14:editId="68D1052F">
                <wp:extent cx="3749040" cy="2331720"/>
                <wp:effectExtent l="0" t="0" r="3810" b="11430"/>
                <wp:docPr id="458" name="Chart 458">
                  <a:extLst xmlns:a="http://schemas.openxmlformats.org/drawingml/2006/main">
                    <a:ext uri="{FF2B5EF4-FFF2-40B4-BE49-F238E27FC236}">
                      <a16:creationId xmlns:a16="http://schemas.microsoft.com/office/drawing/2014/main" id="{22A97AA1-15D0-BD65-303B-6B8CF357C82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12D48F54" wp14:editId="68D1052F">
                <wp:extent cx="3749040" cy="2331720"/>
                <wp:effectExtent l="0" t="0" r="3810" b="11430"/>
                <wp:docPr id="458" name="Chart 458">
                  <a:extLst xmlns:a="http://schemas.openxmlformats.org/drawingml/2006/main">
                    <a:ext uri="{FF2B5EF4-FFF2-40B4-BE49-F238E27FC236}">
                      <a16:creationId xmlns:a16="http://schemas.microsoft.com/office/drawing/2014/main" id="{22A97AA1-15D0-BD65-303B-6B8CF357C82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8" name="Chart 458">
                          <a:extLst>
                            <a:ext uri="{FF2B5EF4-FFF2-40B4-BE49-F238E27FC236}">
                              <a16:creationId xmlns:a16="http://schemas.microsoft.com/office/drawing/2014/main" id="{22A97AA1-15D0-BD65-303B-6B8CF357C827}"/>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3749040" cy="2331720"/>
                        </a:xfrm>
                        <a:prstGeom prst="rect">
                          <a:avLst/>
                        </a:prstGeom>
                      </pic:spPr>
                    </pic:pic>
                  </a:graphicData>
                </a:graphic>
              </wp:inline>
            </w:drawing>
          </mc:Fallback>
        </mc:AlternateContent>
      </w:r>
    </w:p>
    <w:p w14:paraId="14B56687" w14:textId="77777777" w:rsidR="00F30428" w:rsidRPr="00F30428" w:rsidRDefault="00F30428" w:rsidP="00F30428">
      <w:pPr>
        <w:spacing w:line="240" w:lineRule="auto"/>
        <w:rPr>
          <w:rFonts w:ascii="Calibri" w:eastAsia="Times New Roman" w:hAnsi="Calibri" w:cs="Calibri"/>
          <w:bCs/>
          <w:color w:val="000000"/>
          <w:sz w:val="32"/>
          <w:szCs w:val="32"/>
          <w:lang w:val="en-IN" w:eastAsia="en-IN"/>
        </w:rPr>
      </w:pPr>
      <w:r w:rsidRPr="00F30428">
        <w:rPr>
          <w:rFonts w:ascii="Calibri" w:eastAsia="Times New Roman" w:hAnsi="Calibri" w:cs="Calibri"/>
          <w:bCs/>
          <w:color w:val="000000"/>
          <w:sz w:val="32"/>
          <w:szCs w:val="32"/>
          <w:lang w:val="en-IN" w:eastAsia="en-IN"/>
        </w:rPr>
        <w:t xml:space="preserve">1. </w:t>
      </w:r>
      <w:proofErr w:type="spellStart"/>
      <w:r w:rsidRPr="00F30428">
        <w:rPr>
          <w:rFonts w:ascii="Calibri" w:eastAsia="Times New Roman" w:hAnsi="Calibri" w:cs="Calibri"/>
          <w:bCs/>
          <w:color w:val="000000"/>
          <w:sz w:val="32"/>
          <w:szCs w:val="32"/>
          <w:lang w:val="en-IN" w:eastAsia="en-IN"/>
        </w:rPr>
        <w:t>i</w:t>
      </w:r>
      <w:proofErr w:type="spellEnd"/>
      <w:r w:rsidRPr="00F30428">
        <w:rPr>
          <w:rFonts w:ascii="Calibri" w:eastAsia="Times New Roman" w:hAnsi="Calibri" w:cs="Calibri"/>
          <w:bCs/>
          <w:color w:val="000000"/>
          <w:sz w:val="32"/>
          <w:szCs w:val="32"/>
          <w:lang w:val="en-IN" w:eastAsia="en-IN"/>
        </w:rPr>
        <w:t>) Give your understanding from the patterns observed in point (b)</w:t>
      </w:r>
    </w:p>
    <w:p w14:paraId="2B61F092" w14:textId="20F17242" w:rsidR="00D140BD" w:rsidRDefault="00D140BD" w:rsidP="00D140BD">
      <w:pPr>
        <w:tabs>
          <w:tab w:val="left" w:pos="3180"/>
        </w:tabs>
        <w:spacing w:after="200"/>
        <w:rPr>
          <w:color w:val="FF0000"/>
          <w:sz w:val="24"/>
          <w:szCs w:val="24"/>
        </w:rPr>
      </w:pPr>
    </w:p>
    <w:tbl>
      <w:tblPr>
        <w:tblW w:w="10216" w:type="dxa"/>
        <w:tblLook w:val="04A0" w:firstRow="1" w:lastRow="0" w:firstColumn="1" w:lastColumn="0" w:noHBand="0" w:noVBand="1"/>
      </w:tblPr>
      <w:tblGrid>
        <w:gridCol w:w="284"/>
        <w:gridCol w:w="1709"/>
        <w:gridCol w:w="15"/>
        <w:gridCol w:w="1004"/>
        <w:gridCol w:w="1019"/>
        <w:gridCol w:w="1019"/>
        <w:gridCol w:w="710"/>
        <w:gridCol w:w="309"/>
        <w:gridCol w:w="531"/>
        <w:gridCol w:w="222"/>
        <w:gridCol w:w="222"/>
        <w:gridCol w:w="160"/>
        <w:gridCol w:w="1004"/>
        <w:gridCol w:w="1004"/>
        <w:gridCol w:w="1004"/>
      </w:tblGrid>
      <w:tr w:rsidR="00F30428" w:rsidRPr="00F30428" w14:paraId="58DFF4E6" w14:textId="77777777" w:rsidTr="00F30428">
        <w:trPr>
          <w:trHeight w:val="312"/>
        </w:trPr>
        <w:tc>
          <w:tcPr>
            <w:tcW w:w="3012" w:type="dxa"/>
            <w:gridSpan w:val="4"/>
            <w:tcBorders>
              <w:top w:val="nil"/>
              <w:left w:val="nil"/>
              <w:bottom w:val="nil"/>
              <w:right w:val="nil"/>
            </w:tcBorders>
            <w:shd w:val="clear" w:color="auto" w:fill="auto"/>
            <w:noWrap/>
            <w:vAlign w:val="bottom"/>
            <w:hideMark/>
          </w:tcPr>
          <w:p w14:paraId="7D102412" w14:textId="77777777" w:rsidR="00F30428" w:rsidRDefault="00F30428" w:rsidP="00F30428">
            <w:pPr>
              <w:spacing w:line="240" w:lineRule="auto"/>
              <w:rPr>
                <w:rFonts w:ascii="Calibri" w:eastAsia="Times New Roman" w:hAnsi="Calibri" w:cs="Calibri"/>
                <w:bCs/>
                <w:color w:val="00B050"/>
                <w:szCs w:val="28"/>
                <w:lang w:val="en-IN" w:eastAsia="en-IN"/>
              </w:rPr>
            </w:pPr>
            <w:r w:rsidRPr="00F30428">
              <w:rPr>
                <w:rFonts w:ascii="Calibri" w:eastAsia="Times New Roman" w:hAnsi="Calibri" w:cs="Calibri"/>
                <w:bCs/>
                <w:color w:val="00B050"/>
                <w:szCs w:val="28"/>
                <w:lang w:val="en-IN" w:eastAsia="en-IN"/>
              </w:rPr>
              <w:t>Univariate analysis:</w:t>
            </w:r>
          </w:p>
          <w:p w14:paraId="4BBCB823" w14:textId="7B942303" w:rsidR="00F30428" w:rsidRPr="00F30428" w:rsidRDefault="00F30428" w:rsidP="00F30428">
            <w:pPr>
              <w:spacing w:line="240" w:lineRule="auto"/>
              <w:rPr>
                <w:rFonts w:ascii="Calibri" w:eastAsia="Times New Roman" w:hAnsi="Calibri" w:cs="Calibri"/>
                <w:bCs/>
                <w:color w:val="00B050"/>
                <w:szCs w:val="28"/>
                <w:lang w:val="en-IN" w:eastAsia="en-IN"/>
              </w:rPr>
            </w:pPr>
          </w:p>
        </w:tc>
        <w:tc>
          <w:tcPr>
            <w:tcW w:w="1019" w:type="dxa"/>
            <w:tcBorders>
              <w:top w:val="nil"/>
              <w:left w:val="nil"/>
              <w:bottom w:val="nil"/>
              <w:right w:val="nil"/>
            </w:tcBorders>
            <w:shd w:val="clear" w:color="auto" w:fill="auto"/>
            <w:noWrap/>
            <w:vAlign w:val="bottom"/>
            <w:hideMark/>
          </w:tcPr>
          <w:p w14:paraId="21F0ECCF" w14:textId="77777777" w:rsidR="00F30428" w:rsidRPr="00F30428" w:rsidRDefault="00F30428" w:rsidP="00F30428">
            <w:pPr>
              <w:spacing w:line="240" w:lineRule="auto"/>
              <w:rPr>
                <w:rFonts w:ascii="Calibri" w:eastAsia="Times New Roman" w:hAnsi="Calibri" w:cs="Calibri"/>
                <w:bCs/>
                <w:color w:val="00B050"/>
                <w:sz w:val="24"/>
                <w:szCs w:val="24"/>
                <w:lang w:val="en-IN" w:eastAsia="en-IN"/>
              </w:rPr>
            </w:pPr>
          </w:p>
        </w:tc>
        <w:tc>
          <w:tcPr>
            <w:tcW w:w="1019" w:type="dxa"/>
            <w:tcBorders>
              <w:top w:val="nil"/>
              <w:left w:val="nil"/>
              <w:bottom w:val="nil"/>
              <w:right w:val="nil"/>
            </w:tcBorders>
            <w:shd w:val="clear" w:color="auto" w:fill="auto"/>
            <w:noWrap/>
            <w:vAlign w:val="bottom"/>
            <w:hideMark/>
          </w:tcPr>
          <w:p w14:paraId="32B98FBA"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19" w:type="dxa"/>
            <w:gridSpan w:val="2"/>
            <w:tcBorders>
              <w:top w:val="nil"/>
              <w:left w:val="nil"/>
              <w:bottom w:val="nil"/>
              <w:right w:val="nil"/>
            </w:tcBorders>
            <w:shd w:val="clear" w:color="auto" w:fill="auto"/>
            <w:noWrap/>
            <w:vAlign w:val="bottom"/>
            <w:hideMark/>
          </w:tcPr>
          <w:p w14:paraId="13CB93D6"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135" w:type="dxa"/>
            <w:gridSpan w:val="4"/>
            <w:tcBorders>
              <w:top w:val="nil"/>
              <w:left w:val="nil"/>
              <w:bottom w:val="nil"/>
              <w:right w:val="nil"/>
            </w:tcBorders>
            <w:shd w:val="clear" w:color="auto" w:fill="auto"/>
            <w:noWrap/>
            <w:vAlign w:val="bottom"/>
            <w:hideMark/>
          </w:tcPr>
          <w:p w14:paraId="03F3343D"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2427C42E"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249DDF25"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57865E64"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7A0FC989" w14:textId="77777777" w:rsidTr="0060654A">
        <w:trPr>
          <w:gridAfter w:val="11"/>
          <w:wAfter w:w="7204" w:type="dxa"/>
          <w:trHeight w:val="288"/>
        </w:trPr>
        <w:tc>
          <w:tcPr>
            <w:tcW w:w="284" w:type="dxa"/>
            <w:tcBorders>
              <w:top w:val="nil"/>
              <w:left w:val="nil"/>
              <w:bottom w:val="nil"/>
              <w:right w:val="nil"/>
            </w:tcBorders>
            <w:shd w:val="clear" w:color="auto" w:fill="auto"/>
            <w:noWrap/>
            <w:vAlign w:val="bottom"/>
            <w:hideMark/>
          </w:tcPr>
          <w:p w14:paraId="2B155CC6" w14:textId="77777777" w:rsidR="00F30428" w:rsidRPr="00F30428" w:rsidRDefault="00F30428" w:rsidP="00F30428">
            <w:pPr>
              <w:spacing w:line="240" w:lineRule="auto"/>
              <w:rPr>
                <w:rFonts w:ascii="Calibri" w:eastAsia="Times New Roman" w:hAnsi="Calibri" w:cs="Calibri"/>
                <w:b w:val="0"/>
                <w:color w:val="000000"/>
                <w:sz w:val="22"/>
                <w:lang w:val="en-IN" w:eastAsia="en-IN"/>
              </w:rPr>
            </w:pPr>
          </w:p>
        </w:tc>
        <w:tc>
          <w:tcPr>
            <w:tcW w:w="1724" w:type="dxa"/>
            <w:gridSpan w:val="2"/>
            <w:tcBorders>
              <w:top w:val="nil"/>
              <w:left w:val="nil"/>
              <w:bottom w:val="nil"/>
              <w:right w:val="nil"/>
            </w:tcBorders>
            <w:shd w:val="clear" w:color="auto" w:fill="auto"/>
            <w:noWrap/>
            <w:vAlign w:val="bottom"/>
            <w:hideMark/>
          </w:tcPr>
          <w:p w14:paraId="6D94E002"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362A2E4"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14:paraId="36D64A1C" w14:textId="77777777" w:rsidTr="00F30428">
        <w:trPr>
          <w:gridAfter w:val="8"/>
          <w:wAfter w:w="4456" w:type="dxa"/>
          <w:trHeight w:val="288"/>
        </w:trPr>
        <w:tc>
          <w:tcPr>
            <w:tcW w:w="5760" w:type="dxa"/>
            <w:gridSpan w:val="7"/>
            <w:tcBorders>
              <w:top w:val="nil"/>
              <w:left w:val="nil"/>
              <w:bottom w:val="nil"/>
              <w:right w:val="nil"/>
            </w:tcBorders>
            <w:shd w:val="clear" w:color="auto" w:fill="auto"/>
            <w:noWrap/>
            <w:vAlign w:val="bottom"/>
            <w:hideMark/>
          </w:tcPr>
          <w:p w14:paraId="6EAE7BF5" w14:textId="7EB232C8" w:rsidR="00F30428" w:rsidRPr="00F30428" w:rsidRDefault="00F30428" w:rsidP="00F30428">
            <w:pPr>
              <w:pStyle w:val="ListParagraph"/>
              <w:numPr>
                <w:ilvl w:val="0"/>
                <w:numId w:val="26"/>
              </w:numPr>
              <w:rPr>
                <w:rFonts w:ascii="Calibri" w:hAnsi="Calibri" w:cs="Calibri"/>
                <w:b w:val="0"/>
                <w:i/>
                <w:iCs/>
                <w:color w:val="000000"/>
                <w:sz w:val="24"/>
                <w:szCs w:val="24"/>
                <w:lang w:eastAsia="en-IN"/>
              </w:rPr>
            </w:pPr>
            <w:r w:rsidRPr="00F30428">
              <w:rPr>
                <w:rFonts w:ascii="Calibri" w:hAnsi="Calibri" w:cs="Calibri"/>
                <w:i/>
                <w:iCs/>
                <w:color w:val="000000"/>
                <w:sz w:val="24"/>
                <w:szCs w:val="24"/>
              </w:rPr>
              <w:t xml:space="preserve">Univariate analysis is the simplest form of statistical </w:t>
            </w:r>
            <w:r w:rsidR="0060654A" w:rsidRPr="00F30428">
              <w:rPr>
                <w:rFonts w:ascii="Calibri" w:hAnsi="Calibri" w:cs="Calibri"/>
                <w:i/>
                <w:iCs/>
                <w:color w:val="000000"/>
                <w:sz w:val="24"/>
                <w:szCs w:val="24"/>
              </w:rPr>
              <w:t>analysis...</w:t>
            </w:r>
          </w:p>
        </w:tc>
      </w:tr>
      <w:tr w:rsidR="00F30428" w14:paraId="6F05D07C" w14:textId="77777777" w:rsidTr="00F30428">
        <w:trPr>
          <w:gridAfter w:val="8"/>
          <w:wAfter w:w="4456" w:type="dxa"/>
          <w:trHeight w:val="288"/>
        </w:trPr>
        <w:tc>
          <w:tcPr>
            <w:tcW w:w="5760" w:type="dxa"/>
            <w:gridSpan w:val="7"/>
            <w:tcBorders>
              <w:top w:val="nil"/>
              <w:left w:val="nil"/>
              <w:bottom w:val="nil"/>
              <w:right w:val="nil"/>
            </w:tcBorders>
            <w:shd w:val="clear" w:color="auto" w:fill="auto"/>
            <w:noWrap/>
            <w:vAlign w:val="bottom"/>
            <w:hideMark/>
          </w:tcPr>
          <w:p w14:paraId="55E5E16C" w14:textId="196CFA0D" w:rsidR="00F30428" w:rsidRPr="00F30428" w:rsidRDefault="00F30428" w:rsidP="00F30428">
            <w:pPr>
              <w:pStyle w:val="ListParagraph"/>
              <w:numPr>
                <w:ilvl w:val="0"/>
                <w:numId w:val="26"/>
              </w:numPr>
              <w:rPr>
                <w:rFonts w:ascii="Calibri" w:hAnsi="Calibri" w:cs="Calibri"/>
                <w:i/>
                <w:iCs/>
                <w:color w:val="000000"/>
                <w:sz w:val="24"/>
                <w:szCs w:val="24"/>
              </w:rPr>
            </w:pPr>
            <w:r w:rsidRPr="00F30428">
              <w:rPr>
                <w:rFonts w:ascii="Calibri" w:hAnsi="Calibri" w:cs="Calibri"/>
                <w:i/>
                <w:iCs/>
                <w:color w:val="000000"/>
                <w:sz w:val="24"/>
                <w:szCs w:val="24"/>
              </w:rPr>
              <w:t xml:space="preserve">It can be Inferential or </w:t>
            </w:r>
            <w:r w:rsidR="0060654A" w:rsidRPr="00F30428">
              <w:rPr>
                <w:rFonts w:ascii="Calibri" w:hAnsi="Calibri" w:cs="Calibri"/>
                <w:i/>
                <w:iCs/>
                <w:color w:val="000000"/>
                <w:sz w:val="24"/>
                <w:szCs w:val="24"/>
              </w:rPr>
              <w:t>descriptive. (</w:t>
            </w:r>
            <w:r w:rsidR="00E95471" w:rsidRPr="00F30428">
              <w:rPr>
                <w:rFonts w:ascii="Calibri" w:hAnsi="Calibri" w:cs="Calibri"/>
                <w:i/>
                <w:iCs/>
                <w:color w:val="000000"/>
                <w:sz w:val="24"/>
                <w:szCs w:val="24"/>
              </w:rPr>
              <w:t>One</w:t>
            </w:r>
            <w:r w:rsidRPr="00F30428">
              <w:rPr>
                <w:rFonts w:ascii="Calibri" w:hAnsi="Calibri" w:cs="Calibri"/>
                <w:i/>
                <w:iCs/>
                <w:color w:val="000000"/>
                <w:sz w:val="24"/>
                <w:szCs w:val="24"/>
              </w:rPr>
              <w:t xml:space="preserve"> variable only involved). </w:t>
            </w:r>
          </w:p>
        </w:tc>
      </w:tr>
      <w:tr w:rsidR="00F30428" w:rsidRPr="00F30428" w14:paraId="5A460B63" w14:textId="77777777" w:rsidTr="0060654A">
        <w:trPr>
          <w:gridAfter w:val="11"/>
          <w:wAfter w:w="7204" w:type="dxa"/>
          <w:trHeight w:val="288"/>
        </w:trPr>
        <w:tc>
          <w:tcPr>
            <w:tcW w:w="284" w:type="dxa"/>
            <w:tcBorders>
              <w:top w:val="nil"/>
              <w:left w:val="nil"/>
              <w:bottom w:val="nil"/>
              <w:right w:val="nil"/>
            </w:tcBorders>
            <w:shd w:val="clear" w:color="auto" w:fill="auto"/>
            <w:noWrap/>
            <w:vAlign w:val="bottom"/>
            <w:hideMark/>
          </w:tcPr>
          <w:p w14:paraId="0752D3C3" w14:textId="77777777" w:rsidR="00F30428" w:rsidRPr="00F30428" w:rsidRDefault="00F30428" w:rsidP="00F30428">
            <w:pPr>
              <w:spacing w:line="240" w:lineRule="auto"/>
              <w:rPr>
                <w:rFonts w:ascii="Calibri" w:eastAsia="Times New Roman" w:hAnsi="Calibri" w:cs="Calibri"/>
                <w:b w:val="0"/>
                <w:color w:val="000000"/>
                <w:sz w:val="22"/>
                <w:lang w:val="en-IN" w:eastAsia="en-IN"/>
              </w:rPr>
            </w:pPr>
          </w:p>
        </w:tc>
        <w:tc>
          <w:tcPr>
            <w:tcW w:w="1724" w:type="dxa"/>
            <w:gridSpan w:val="2"/>
            <w:tcBorders>
              <w:top w:val="nil"/>
              <w:left w:val="nil"/>
              <w:bottom w:val="nil"/>
              <w:right w:val="nil"/>
            </w:tcBorders>
            <w:shd w:val="clear" w:color="auto" w:fill="auto"/>
            <w:noWrap/>
            <w:vAlign w:val="bottom"/>
            <w:hideMark/>
          </w:tcPr>
          <w:p w14:paraId="0F92A740"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826F9B3"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18357958" w14:textId="77777777" w:rsidTr="00F30428">
        <w:trPr>
          <w:trHeight w:val="312"/>
        </w:trPr>
        <w:tc>
          <w:tcPr>
            <w:tcW w:w="3012" w:type="dxa"/>
            <w:gridSpan w:val="4"/>
            <w:tcBorders>
              <w:top w:val="nil"/>
              <w:left w:val="nil"/>
              <w:bottom w:val="nil"/>
              <w:right w:val="nil"/>
            </w:tcBorders>
            <w:shd w:val="clear" w:color="auto" w:fill="auto"/>
            <w:noWrap/>
            <w:vAlign w:val="bottom"/>
            <w:hideMark/>
          </w:tcPr>
          <w:p w14:paraId="3ADFCBE9" w14:textId="77777777" w:rsidR="00F30428" w:rsidRDefault="00F30428" w:rsidP="00F30428">
            <w:pPr>
              <w:spacing w:line="240" w:lineRule="auto"/>
              <w:rPr>
                <w:rFonts w:ascii="Calibri" w:eastAsia="Times New Roman" w:hAnsi="Calibri" w:cs="Calibri"/>
                <w:bCs/>
                <w:color w:val="00B050"/>
                <w:szCs w:val="28"/>
                <w:lang w:val="en-IN" w:eastAsia="en-IN"/>
              </w:rPr>
            </w:pPr>
            <w:r w:rsidRPr="00F30428">
              <w:rPr>
                <w:rFonts w:ascii="Calibri" w:eastAsia="Times New Roman" w:hAnsi="Calibri" w:cs="Calibri"/>
                <w:bCs/>
                <w:color w:val="00B050"/>
                <w:szCs w:val="28"/>
                <w:lang w:val="en-IN" w:eastAsia="en-IN"/>
              </w:rPr>
              <w:t>Continuous variables:</w:t>
            </w:r>
          </w:p>
          <w:p w14:paraId="4C2FBA1E" w14:textId="6F44BBA6" w:rsidR="00F30428" w:rsidRPr="00F30428" w:rsidRDefault="00F30428" w:rsidP="00F30428">
            <w:pPr>
              <w:spacing w:line="240" w:lineRule="auto"/>
              <w:rPr>
                <w:rFonts w:ascii="Calibri" w:eastAsia="Times New Roman" w:hAnsi="Calibri" w:cs="Calibri"/>
                <w:bCs/>
                <w:color w:val="00B050"/>
                <w:szCs w:val="28"/>
                <w:lang w:val="en-IN" w:eastAsia="en-IN"/>
              </w:rPr>
            </w:pPr>
          </w:p>
        </w:tc>
        <w:tc>
          <w:tcPr>
            <w:tcW w:w="1019" w:type="dxa"/>
            <w:tcBorders>
              <w:top w:val="nil"/>
              <w:left w:val="nil"/>
              <w:bottom w:val="nil"/>
              <w:right w:val="nil"/>
            </w:tcBorders>
            <w:shd w:val="clear" w:color="auto" w:fill="auto"/>
            <w:noWrap/>
            <w:vAlign w:val="bottom"/>
            <w:hideMark/>
          </w:tcPr>
          <w:p w14:paraId="5E03F2FA" w14:textId="77777777" w:rsidR="00F30428" w:rsidRPr="00F30428" w:rsidRDefault="00F30428" w:rsidP="00F30428">
            <w:pPr>
              <w:spacing w:line="240" w:lineRule="auto"/>
              <w:rPr>
                <w:rFonts w:ascii="Calibri" w:eastAsia="Times New Roman" w:hAnsi="Calibri" w:cs="Calibri"/>
                <w:bCs/>
                <w:color w:val="00B050"/>
                <w:sz w:val="24"/>
                <w:szCs w:val="24"/>
                <w:lang w:val="en-IN" w:eastAsia="en-IN"/>
              </w:rPr>
            </w:pPr>
          </w:p>
        </w:tc>
        <w:tc>
          <w:tcPr>
            <w:tcW w:w="1019" w:type="dxa"/>
            <w:tcBorders>
              <w:top w:val="nil"/>
              <w:left w:val="nil"/>
              <w:bottom w:val="nil"/>
              <w:right w:val="nil"/>
            </w:tcBorders>
            <w:shd w:val="clear" w:color="auto" w:fill="auto"/>
            <w:noWrap/>
            <w:vAlign w:val="bottom"/>
            <w:hideMark/>
          </w:tcPr>
          <w:p w14:paraId="588D581B"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19" w:type="dxa"/>
            <w:gridSpan w:val="2"/>
            <w:tcBorders>
              <w:top w:val="nil"/>
              <w:left w:val="nil"/>
              <w:bottom w:val="nil"/>
              <w:right w:val="nil"/>
            </w:tcBorders>
            <w:shd w:val="clear" w:color="auto" w:fill="auto"/>
            <w:noWrap/>
            <w:vAlign w:val="bottom"/>
            <w:hideMark/>
          </w:tcPr>
          <w:p w14:paraId="4179E43E"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135" w:type="dxa"/>
            <w:gridSpan w:val="4"/>
            <w:tcBorders>
              <w:top w:val="nil"/>
              <w:left w:val="nil"/>
              <w:bottom w:val="nil"/>
              <w:right w:val="nil"/>
            </w:tcBorders>
            <w:shd w:val="clear" w:color="auto" w:fill="auto"/>
            <w:noWrap/>
            <w:vAlign w:val="bottom"/>
            <w:hideMark/>
          </w:tcPr>
          <w:p w14:paraId="7C35EF98"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3C358897"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6CC5D1C2"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7C0CF58F"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4AF1243B" w14:textId="77777777" w:rsidTr="0060654A">
        <w:trPr>
          <w:trHeight w:val="288"/>
        </w:trPr>
        <w:tc>
          <w:tcPr>
            <w:tcW w:w="284" w:type="dxa"/>
            <w:tcBorders>
              <w:top w:val="nil"/>
              <w:left w:val="nil"/>
              <w:bottom w:val="nil"/>
              <w:right w:val="nil"/>
            </w:tcBorders>
            <w:shd w:val="clear" w:color="auto" w:fill="auto"/>
            <w:noWrap/>
            <w:vAlign w:val="bottom"/>
            <w:hideMark/>
          </w:tcPr>
          <w:p w14:paraId="7209EAF7"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5785" w:type="dxa"/>
            <w:gridSpan w:val="7"/>
            <w:tcBorders>
              <w:top w:val="nil"/>
              <w:left w:val="nil"/>
              <w:bottom w:val="nil"/>
              <w:right w:val="nil"/>
            </w:tcBorders>
            <w:shd w:val="clear" w:color="auto" w:fill="auto"/>
            <w:noWrap/>
            <w:vAlign w:val="bottom"/>
            <w:hideMark/>
          </w:tcPr>
          <w:p w14:paraId="0187F275" w14:textId="1F1ED761" w:rsidR="00F30428" w:rsidRPr="00F30428" w:rsidRDefault="00F30428" w:rsidP="00F30428">
            <w:pPr>
              <w:spacing w:line="240" w:lineRule="auto"/>
              <w:rPr>
                <w:rFonts w:ascii="Calibri" w:eastAsia="Times New Roman" w:hAnsi="Calibri" w:cs="Calibri"/>
                <w:bCs/>
                <w:i/>
                <w:iCs/>
                <w:color w:val="000000"/>
                <w:sz w:val="24"/>
                <w:szCs w:val="24"/>
                <w:lang w:val="en-IN" w:eastAsia="en-IN"/>
              </w:rPr>
            </w:pPr>
          </w:p>
        </w:tc>
        <w:tc>
          <w:tcPr>
            <w:tcW w:w="1135" w:type="dxa"/>
            <w:gridSpan w:val="4"/>
            <w:tcBorders>
              <w:top w:val="nil"/>
              <w:left w:val="nil"/>
              <w:bottom w:val="nil"/>
              <w:right w:val="nil"/>
            </w:tcBorders>
            <w:shd w:val="clear" w:color="auto" w:fill="auto"/>
            <w:noWrap/>
            <w:vAlign w:val="bottom"/>
            <w:hideMark/>
          </w:tcPr>
          <w:p w14:paraId="576D1532" w14:textId="77777777" w:rsidR="00F30428" w:rsidRPr="00F30428" w:rsidRDefault="00F30428" w:rsidP="00F30428">
            <w:pPr>
              <w:spacing w:line="240" w:lineRule="auto"/>
              <w:rPr>
                <w:rFonts w:ascii="Calibri" w:eastAsia="Times New Roman" w:hAnsi="Calibri" w:cs="Calibri"/>
                <w:b w:val="0"/>
                <w:color w:val="000000"/>
                <w:sz w:val="22"/>
                <w:lang w:val="en-IN" w:eastAsia="en-IN"/>
              </w:rPr>
            </w:pPr>
          </w:p>
        </w:tc>
        <w:tc>
          <w:tcPr>
            <w:tcW w:w="1004" w:type="dxa"/>
            <w:tcBorders>
              <w:top w:val="nil"/>
              <w:left w:val="nil"/>
              <w:bottom w:val="nil"/>
              <w:right w:val="nil"/>
            </w:tcBorders>
            <w:shd w:val="clear" w:color="auto" w:fill="auto"/>
            <w:noWrap/>
            <w:vAlign w:val="bottom"/>
            <w:hideMark/>
          </w:tcPr>
          <w:p w14:paraId="0ED2FCD4"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4F3A11E7"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1CDB04D"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14:paraId="367C142E" w14:textId="77777777" w:rsidTr="00F30428">
        <w:trPr>
          <w:gridAfter w:val="4"/>
          <w:wAfter w:w="3172" w:type="dxa"/>
          <w:trHeight w:val="288"/>
        </w:trPr>
        <w:tc>
          <w:tcPr>
            <w:tcW w:w="7044" w:type="dxa"/>
            <w:gridSpan w:val="11"/>
            <w:tcBorders>
              <w:top w:val="nil"/>
              <w:left w:val="nil"/>
              <w:bottom w:val="nil"/>
              <w:right w:val="nil"/>
            </w:tcBorders>
            <w:shd w:val="clear" w:color="auto" w:fill="auto"/>
            <w:noWrap/>
            <w:vAlign w:val="bottom"/>
            <w:hideMark/>
          </w:tcPr>
          <w:p w14:paraId="1DAAA4AC" w14:textId="4DA9362D" w:rsidR="00F30428" w:rsidRPr="0060654A" w:rsidRDefault="00F30428" w:rsidP="0060654A">
            <w:pPr>
              <w:pStyle w:val="ListParagraph"/>
              <w:numPr>
                <w:ilvl w:val="0"/>
                <w:numId w:val="28"/>
              </w:numPr>
              <w:rPr>
                <w:rFonts w:ascii="Calibri" w:hAnsi="Calibri" w:cs="Calibri"/>
                <w:b w:val="0"/>
                <w:i/>
                <w:iCs/>
                <w:color w:val="000000"/>
                <w:sz w:val="24"/>
                <w:szCs w:val="24"/>
                <w:lang w:eastAsia="en-IN"/>
              </w:rPr>
            </w:pPr>
            <w:r w:rsidRPr="0060654A">
              <w:rPr>
                <w:rFonts w:ascii="Calibri" w:hAnsi="Calibri" w:cs="Calibri"/>
                <w:i/>
                <w:iCs/>
                <w:color w:val="000000"/>
                <w:sz w:val="24"/>
                <w:szCs w:val="24"/>
              </w:rPr>
              <w:t>If a variable over a non-empty range of the real numbers is continuous,</w:t>
            </w:r>
          </w:p>
        </w:tc>
      </w:tr>
      <w:tr w:rsidR="00F30428" w14:paraId="751F8228" w14:textId="77777777" w:rsidTr="00F30428">
        <w:trPr>
          <w:gridAfter w:val="4"/>
          <w:wAfter w:w="3172" w:type="dxa"/>
          <w:trHeight w:val="288"/>
        </w:trPr>
        <w:tc>
          <w:tcPr>
            <w:tcW w:w="6600" w:type="dxa"/>
            <w:gridSpan w:val="9"/>
            <w:tcBorders>
              <w:top w:val="nil"/>
              <w:left w:val="nil"/>
              <w:bottom w:val="nil"/>
              <w:right w:val="nil"/>
            </w:tcBorders>
            <w:shd w:val="clear" w:color="auto" w:fill="auto"/>
            <w:noWrap/>
            <w:vAlign w:val="bottom"/>
            <w:hideMark/>
          </w:tcPr>
          <w:p w14:paraId="511EFD4E" w14:textId="77777777" w:rsidR="00F30428" w:rsidRPr="0060654A" w:rsidRDefault="00F30428" w:rsidP="0060654A">
            <w:pPr>
              <w:pStyle w:val="ListParagraph"/>
              <w:numPr>
                <w:ilvl w:val="0"/>
                <w:numId w:val="28"/>
              </w:numPr>
              <w:rPr>
                <w:rFonts w:ascii="Calibri" w:hAnsi="Calibri" w:cs="Calibri"/>
                <w:i/>
                <w:iCs/>
                <w:color w:val="000000"/>
                <w:sz w:val="24"/>
                <w:szCs w:val="24"/>
              </w:rPr>
            </w:pPr>
            <w:r w:rsidRPr="0060654A">
              <w:rPr>
                <w:rFonts w:ascii="Calibri" w:hAnsi="Calibri" w:cs="Calibri"/>
                <w:i/>
                <w:iCs/>
                <w:color w:val="000000"/>
                <w:sz w:val="24"/>
                <w:szCs w:val="24"/>
              </w:rPr>
              <w:t>then it can take on any value inn that range.</w:t>
            </w:r>
          </w:p>
        </w:tc>
        <w:tc>
          <w:tcPr>
            <w:tcW w:w="222" w:type="dxa"/>
            <w:tcBorders>
              <w:top w:val="nil"/>
              <w:left w:val="nil"/>
              <w:bottom w:val="nil"/>
              <w:right w:val="nil"/>
            </w:tcBorders>
            <w:shd w:val="clear" w:color="auto" w:fill="auto"/>
            <w:noWrap/>
            <w:vAlign w:val="bottom"/>
            <w:hideMark/>
          </w:tcPr>
          <w:p w14:paraId="2CE875F3" w14:textId="77777777" w:rsidR="00F30428" w:rsidRPr="0060654A" w:rsidRDefault="00F30428" w:rsidP="0060654A">
            <w:pPr>
              <w:pStyle w:val="ListParagraph"/>
              <w:numPr>
                <w:ilvl w:val="0"/>
                <w:numId w:val="28"/>
              </w:numPr>
              <w:rPr>
                <w:rFonts w:ascii="Calibri" w:hAnsi="Calibri" w:cs="Calibri"/>
                <w:color w:val="000000"/>
                <w:sz w:val="22"/>
              </w:rPr>
            </w:pPr>
          </w:p>
        </w:tc>
        <w:tc>
          <w:tcPr>
            <w:tcW w:w="222" w:type="dxa"/>
            <w:tcBorders>
              <w:top w:val="nil"/>
              <w:left w:val="nil"/>
              <w:bottom w:val="nil"/>
              <w:right w:val="nil"/>
            </w:tcBorders>
            <w:shd w:val="clear" w:color="auto" w:fill="auto"/>
            <w:noWrap/>
            <w:vAlign w:val="bottom"/>
            <w:hideMark/>
          </w:tcPr>
          <w:p w14:paraId="6D01B23B" w14:textId="77777777" w:rsidR="00F30428" w:rsidRPr="0060654A" w:rsidRDefault="00F30428" w:rsidP="0060654A">
            <w:pPr>
              <w:pStyle w:val="ListParagraph"/>
              <w:numPr>
                <w:ilvl w:val="0"/>
                <w:numId w:val="28"/>
              </w:numPr>
              <w:rPr>
                <w:sz w:val="20"/>
                <w:szCs w:val="20"/>
              </w:rPr>
            </w:pPr>
          </w:p>
        </w:tc>
      </w:tr>
      <w:tr w:rsidR="00F30428" w:rsidRPr="00F30428" w14:paraId="02F9BBA2" w14:textId="77777777" w:rsidTr="00F30428">
        <w:trPr>
          <w:trHeight w:val="288"/>
        </w:trPr>
        <w:tc>
          <w:tcPr>
            <w:tcW w:w="6069" w:type="dxa"/>
            <w:gridSpan w:val="8"/>
            <w:tcBorders>
              <w:top w:val="nil"/>
              <w:left w:val="nil"/>
              <w:bottom w:val="nil"/>
              <w:right w:val="nil"/>
            </w:tcBorders>
            <w:shd w:val="clear" w:color="auto" w:fill="auto"/>
            <w:noWrap/>
            <w:vAlign w:val="bottom"/>
            <w:hideMark/>
          </w:tcPr>
          <w:p w14:paraId="2007D65C" w14:textId="4E881025" w:rsidR="00F30428" w:rsidRPr="0060654A" w:rsidRDefault="00F30428" w:rsidP="0060654A">
            <w:pPr>
              <w:pStyle w:val="ListParagraph"/>
              <w:numPr>
                <w:ilvl w:val="0"/>
                <w:numId w:val="28"/>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So, we declare that BMI &amp; Charges are continuous variable here.</w:t>
            </w:r>
          </w:p>
        </w:tc>
        <w:tc>
          <w:tcPr>
            <w:tcW w:w="1135" w:type="dxa"/>
            <w:gridSpan w:val="4"/>
            <w:tcBorders>
              <w:top w:val="nil"/>
              <w:left w:val="nil"/>
              <w:bottom w:val="nil"/>
              <w:right w:val="nil"/>
            </w:tcBorders>
            <w:shd w:val="clear" w:color="auto" w:fill="auto"/>
            <w:noWrap/>
            <w:vAlign w:val="bottom"/>
            <w:hideMark/>
          </w:tcPr>
          <w:p w14:paraId="67B7599E" w14:textId="77777777" w:rsidR="00F30428" w:rsidRPr="0060654A" w:rsidRDefault="00F30428" w:rsidP="0060654A">
            <w:pPr>
              <w:pStyle w:val="ListParagraph"/>
              <w:spacing w:line="240" w:lineRule="auto"/>
              <w:rPr>
                <w:rFonts w:ascii="Calibri" w:eastAsia="Times New Roman" w:hAnsi="Calibri" w:cs="Calibri"/>
                <w:b w:val="0"/>
                <w:color w:val="000000"/>
                <w:sz w:val="22"/>
                <w:lang w:val="en-IN" w:eastAsia="en-IN"/>
              </w:rPr>
            </w:pPr>
          </w:p>
        </w:tc>
        <w:tc>
          <w:tcPr>
            <w:tcW w:w="1004" w:type="dxa"/>
            <w:tcBorders>
              <w:top w:val="nil"/>
              <w:left w:val="nil"/>
              <w:bottom w:val="nil"/>
              <w:right w:val="nil"/>
            </w:tcBorders>
            <w:shd w:val="clear" w:color="auto" w:fill="auto"/>
            <w:noWrap/>
            <w:vAlign w:val="bottom"/>
            <w:hideMark/>
          </w:tcPr>
          <w:p w14:paraId="7FF5E633"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178D30A2"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1E8F854E"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2F7BDE90" w14:textId="77777777" w:rsidTr="00F30428">
        <w:trPr>
          <w:trHeight w:val="288"/>
        </w:trPr>
        <w:tc>
          <w:tcPr>
            <w:tcW w:w="7204" w:type="dxa"/>
            <w:gridSpan w:val="12"/>
            <w:tcBorders>
              <w:top w:val="nil"/>
              <w:left w:val="nil"/>
              <w:bottom w:val="nil"/>
              <w:right w:val="nil"/>
            </w:tcBorders>
            <w:shd w:val="clear" w:color="auto" w:fill="auto"/>
            <w:noWrap/>
            <w:vAlign w:val="bottom"/>
            <w:hideMark/>
          </w:tcPr>
          <w:p w14:paraId="419FF577" w14:textId="77777777" w:rsidR="00F30428" w:rsidRPr="0060654A" w:rsidRDefault="00F30428" w:rsidP="0060654A">
            <w:pPr>
              <w:pStyle w:val="ListParagraph"/>
              <w:numPr>
                <w:ilvl w:val="0"/>
                <w:numId w:val="28"/>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Here, we should make a histogram and box charts for both these variables.</w:t>
            </w:r>
          </w:p>
        </w:tc>
        <w:tc>
          <w:tcPr>
            <w:tcW w:w="1004" w:type="dxa"/>
            <w:tcBorders>
              <w:top w:val="nil"/>
              <w:left w:val="nil"/>
              <w:bottom w:val="nil"/>
              <w:right w:val="nil"/>
            </w:tcBorders>
            <w:shd w:val="clear" w:color="auto" w:fill="auto"/>
            <w:noWrap/>
            <w:vAlign w:val="bottom"/>
            <w:hideMark/>
          </w:tcPr>
          <w:p w14:paraId="3098B83E" w14:textId="77777777" w:rsidR="00F30428" w:rsidRPr="00F30428" w:rsidRDefault="00F30428" w:rsidP="00F30428">
            <w:pPr>
              <w:spacing w:line="240" w:lineRule="auto"/>
              <w:rPr>
                <w:rFonts w:ascii="Calibri" w:eastAsia="Times New Roman" w:hAnsi="Calibri" w:cs="Calibri"/>
                <w:b w:val="0"/>
                <w:color w:val="000000"/>
                <w:sz w:val="22"/>
                <w:lang w:val="en-IN" w:eastAsia="en-IN"/>
              </w:rPr>
            </w:pPr>
          </w:p>
        </w:tc>
        <w:tc>
          <w:tcPr>
            <w:tcW w:w="1004" w:type="dxa"/>
            <w:tcBorders>
              <w:top w:val="nil"/>
              <w:left w:val="nil"/>
              <w:bottom w:val="nil"/>
              <w:right w:val="nil"/>
            </w:tcBorders>
            <w:shd w:val="clear" w:color="auto" w:fill="auto"/>
            <w:noWrap/>
            <w:vAlign w:val="bottom"/>
            <w:hideMark/>
          </w:tcPr>
          <w:p w14:paraId="6DE0DD1D"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668FA362"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1F0B07E3" w14:textId="77777777" w:rsidTr="0060654A">
        <w:trPr>
          <w:trHeight w:val="288"/>
        </w:trPr>
        <w:tc>
          <w:tcPr>
            <w:tcW w:w="284" w:type="dxa"/>
            <w:tcBorders>
              <w:top w:val="nil"/>
              <w:left w:val="nil"/>
              <w:bottom w:val="nil"/>
              <w:right w:val="nil"/>
            </w:tcBorders>
            <w:shd w:val="clear" w:color="auto" w:fill="auto"/>
            <w:noWrap/>
            <w:vAlign w:val="bottom"/>
            <w:hideMark/>
          </w:tcPr>
          <w:p w14:paraId="3E160CBC"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709" w:type="dxa"/>
            <w:tcBorders>
              <w:top w:val="nil"/>
              <w:left w:val="nil"/>
              <w:bottom w:val="nil"/>
              <w:right w:val="nil"/>
            </w:tcBorders>
            <w:shd w:val="clear" w:color="auto" w:fill="auto"/>
            <w:noWrap/>
            <w:vAlign w:val="bottom"/>
            <w:hideMark/>
          </w:tcPr>
          <w:p w14:paraId="6EF35AA4" w14:textId="77777777" w:rsidR="00F30428" w:rsidRPr="00F30428" w:rsidRDefault="00F30428" w:rsidP="00F30428">
            <w:pPr>
              <w:spacing w:line="240" w:lineRule="auto"/>
              <w:rPr>
                <w:rFonts w:ascii="Times New Roman" w:eastAsia="Times New Roman" w:hAnsi="Times New Roman" w:cs="Times New Roman"/>
                <w:bCs/>
                <w:i/>
                <w:iCs/>
                <w:color w:val="auto"/>
                <w:sz w:val="24"/>
                <w:szCs w:val="24"/>
                <w:lang w:val="en-IN" w:eastAsia="en-IN"/>
              </w:rPr>
            </w:pPr>
          </w:p>
        </w:tc>
        <w:tc>
          <w:tcPr>
            <w:tcW w:w="1019" w:type="dxa"/>
            <w:gridSpan w:val="2"/>
            <w:tcBorders>
              <w:top w:val="nil"/>
              <w:left w:val="nil"/>
              <w:bottom w:val="nil"/>
              <w:right w:val="nil"/>
            </w:tcBorders>
            <w:shd w:val="clear" w:color="auto" w:fill="auto"/>
            <w:noWrap/>
            <w:vAlign w:val="bottom"/>
            <w:hideMark/>
          </w:tcPr>
          <w:p w14:paraId="08E93753" w14:textId="77777777" w:rsidR="00F30428" w:rsidRPr="00F30428" w:rsidRDefault="00F30428" w:rsidP="00F30428">
            <w:pPr>
              <w:spacing w:line="240" w:lineRule="auto"/>
              <w:rPr>
                <w:rFonts w:ascii="Times New Roman" w:eastAsia="Times New Roman" w:hAnsi="Times New Roman" w:cs="Times New Roman"/>
                <w:bCs/>
                <w:i/>
                <w:iCs/>
                <w:color w:val="auto"/>
                <w:sz w:val="24"/>
                <w:szCs w:val="24"/>
                <w:lang w:val="en-IN" w:eastAsia="en-IN"/>
              </w:rPr>
            </w:pPr>
          </w:p>
        </w:tc>
        <w:tc>
          <w:tcPr>
            <w:tcW w:w="1019" w:type="dxa"/>
            <w:tcBorders>
              <w:top w:val="nil"/>
              <w:left w:val="nil"/>
              <w:bottom w:val="nil"/>
              <w:right w:val="nil"/>
            </w:tcBorders>
            <w:shd w:val="clear" w:color="auto" w:fill="auto"/>
            <w:noWrap/>
            <w:vAlign w:val="bottom"/>
            <w:hideMark/>
          </w:tcPr>
          <w:p w14:paraId="75FC146F" w14:textId="77777777" w:rsidR="00F30428" w:rsidRPr="00F30428" w:rsidRDefault="00F30428" w:rsidP="00F30428">
            <w:pPr>
              <w:spacing w:line="240" w:lineRule="auto"/>
              <w:rPr>
                <w:rFonts w:ascii="Times New Roman" w:eastAsia="Times New Roman" w:hAnsi="Times New Roman" w:cs="Times New Roman"/>
                <w:bCs/>
                <w:i/>
                <w:iCs/>
                <w:color w:val="auto"/>
                <w:sz w:val="24"/>
                <w:szCs w:val="24"/>
                <w:lang w:val="en-IN" w:eastAsia="en-IN"/>
              </w:rPr>
            </w:pPr>
          </w:p>
        </w:tc>
        <w:tc>
          <w:tcPr>
            <w:tcW w:w="1019" w:type="dxa"/>
            <w:tcBorders>
              <w:top w:val="nil"/>
              <w:left w:val="nil"/>
              <w:bottom w:val="nil"/>
              <w:right w:val="nil"/>
            </w:tcBorders>
            <w:shd w:val="clear" w:color="auto" w:fill="auto"/>
            <w:noWrap/>
            <w:vAlign w:val="bottom"/>
            <w:hideMark/>
          </w:tcPr>
          <w:p w14:paraId="62A8E9BF"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19" w:type="dxa"/>
            <w:gridSpan w:val="2"/>
            <w:tcBorders>
              <w:top w:val="nil"/>
              <w:left w:val="nil"/>
              <w:bottom w:val="nil"/>
              <w:right w:val="nil"/>
            </w:tcBorders>
            <w:shd w:val="clear" w:color="auto" w:fill="auto"/>
            <w:noWrap/>
            <w:vAlign w:val="bottom"/>
            <w:hideMark/>
          </w:tcPr>
          <w:p w14:paraId="051C354F"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135" w:type="dxa"/>
            <w:gridSpan w:val="4"/>
            <w:tcBorders>
              <w:top w:val="nil"/>
              <w:left w:val="nil"/>
              <w:bottom w:val="nil"/>
              <w:right w:val="nil"/>
            </w:tcBorders>
            <w:shd w:val="clear" w:color="auto" w:fill="auto"/>
            <w:noWrap/>
            <w:vAlign w:val="bottom"/>
            <w:hideMark/>
          </w:tcPr>
          <w:p w14:paraId="2635C0E9"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773680BC"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0F5A130"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6A356FB3"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3DD6E203" w14:textId="77777777" w:rsidTr="00F30428">
        <w:trPr>
          <w:trHeight w:val="312"/>
        </w:trPr>
        <w:tc>
          <w:tcPr>
            <w:tcW w:w="3012" w:type="dxa"/>
            <w:gridSpan w:val="4"/>
            <w:tcBorders>
              <w:top w:val="nil"/>
              <w:left w:val="nil"/>
              <w:bottom w:val="nil"/>
              <w:right w:val="nil"/>
            </w:tcBorders>
            <w:shd w:val="clear" w:color="auto" w:fill="auto"/>
            <w:noWrap/>
            <w:vAlign w:val="bottom"/>
            <w:hideMark/>
          </w:tcPr>
          <w:p w14:paraId="7A8E790F" w14:textId="24487BAB" w:rsidR="00F30428" w:rsidRDefault="00F30428" w:rsidP="00F30428">
            <w:pPr>
              <w:spacing w:line="240" w:lineRule="auto"/>
              <w:rPr>
                <w:rFonts w:ascii="Calibri" w:eastAsia="Times New Roman" w:hAnsi="Calibri" w:cs="Calibri"/>
                <w:bCs/>
                <w:color w:val="00B050"/>
                <w:szCs w:val="28"/>
                <w:lang w:val="en-IN" w:eastAsia="en-IN"/>
              </w:rPr>
            </w:pPr>
            <w:r w:rsidRPr="00F30428">
              <w:rPr>
                <w:rFonts w:ascii="Calibri" w:eastAsia="Times New Roman" w:hAnsi="Calibri" w:cs="Calibri"/>
                <w:bCs/>
                <w:color w:val="00B050"/>
                <w:szCs w:val="28"/>
                <w:lang w:val="en-IN" w:eastAsia="en-IN"/>
              </w:rPr>
              <w:t>Multivariate analysis</w:t>
            </w:r>
            <w:r w:rsidR="0060654A">
              <w:rPr>
                <w:rFonts w:ascii="Calibri" w:eastAsia="Times New Roman" w:hAnsi="Calibri" w:cs="Calibri"/>
                <w:bCs/>
                <w:color w:val="00B050"/>
                <w:szCs w:val="28"/>
                <w:lang w:val="en-IN" w:eastAsia="en-IN"/>
              </w:rPr>
              <w:t>:</w:t>
            </w:r>
          </w:p>
          <w:p w14:paraId="0BBD206C" w14:textId="77777777" w:rsidR="0060654A" w:rsidRDefault="0060654A" w:rsidP="00F30428">
            <w:pPr>
              <w:spacing w:line="240" w:lineRule="auto"/>
              <w:rPr>
                <w:rFonts w:ascii="Calibri" w:eastAsia="Times New Roman" w:hAnsi="Calibri" w:cs="Calibri"/>
                <w:bCs/>
                <w:color w:val="00B050"/>
                <w:szCs w:val="28"/>
                <w:lang w:val="en-IN" w:eastAsia="en-IN"/>
              </w:rPr>
            </w:pPr>
          </w:p>
          <w:p w14:paraId="053A56F3" w14:textId="369E862F" w:rsidR="00F30428" w:rsidRPr="00F30428" w:rsidRDefault="00F30428" w:rsidP="00F30428">
            <w:pPr>
              <w:spacing w:line="240" w:lineRule="auto"/>
              <w:rPr>
                <w:rFonts w:ascii="Calibri" w:eastAsia="Times New Roman" w:hAnsi="Calibri" w:cs="Calibri"/>
                <w:bCs/>
                <w:color w:val="00B050"/>
                <w:szCs w:val="28"/>
                <w:lang w:val="en-IN" w:eastAsia="en-IN"/>
              </w:rPr>
            </w:pPr>
          </w:p>
        </w:tc>
        <w:tc>
          <w:tcPr>
            <w:tcW w:w="1019" w:type="dxa"/>
            <w:tcBorders>
              <w:top w:val="nil"/>
              <w:left w:val="nil"/>
              <w:bottom w:val="nil"/>
              <w:right w:val="nil"/>
            </w:tcBorders>
            <w:shd w:val="clear" w:color="auto" w:fill="auto"/>
            <w:noWrap/>
            <w:vAlign w:val="bottom"/>
            <w:hideMark/>
          </w:tcPr>
          <w:p w14:paraId="2A2666B2" w14:textId="77777777" w:rsidR="00F30428" w:rsidRPr="00F30428" w:rsidRDefault="00F30428" w:rsidP="00F30428">
            <w:pPr>
              <w:spacing w:line="240" w:lineRule="auto"/>
              <w:rPr>
                <w:rFonts w:ascii="Calibri" w:eastAsia="Times New Roman" w:hAnsi="Calibri" w:cs="Calibri"/>
                <w:bCs/>
                <w:color w:val="00B050"/>
                <w:sz w:val="24"/>
                <w:szCs w:val="24"/>
                <w:lang w:val="en-IN" w:eastAsia="en-IN"/>
              </w:rPr>
            </w:pPr>
          </w:p>
        </w:tc>
        <w:tc>
          <w:tcPr>
            <w:tcW w:w="1019" w:type="dxa"/>
            <w:tcBorders>
              <w:top w:val="nil"/>
              <w:left w:val="nil"/>
              <w:bottom w:val="nil"/>
              <w:right w:val="nil"/>
            </w:tcBorders>
            <w:shd w:val="clear" w:color="auto" w:fill="auto"/>
            <w:noWrap/>
            <w:vAlign w:val="bottom"/>
            <w:hideMark/>
          </w:tcPr>
          <w:p w14:paraId="1E3E79E8"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19" w:type="dxa"/>
            <w:gridSpan w:val="2"/>
            <w:tcBorders>
              <w:top w:val="nil"/>
              <w:left w:val="nil"/>
              <w:bottom w:val="nil"/>
              <w:right w:val="nil"/>
            </w:tcBorders>
            <w:shd w:val="clear" w:color="auto" w:fill="auto"/>
            <w:noWrap/>
            <w:vAlign w:val="bottom"/>
            <w:hideMark/>
          </w:tcPr>
          <w:p w14:paraId="5DD77872"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135" w:type="dxa"/>
            <w:gridSpan w:val="4"/>
            <w:tcBorders>
              <w:top w:val="nil"/>
              <w:left w:val="nil"/>
              <w:bottom w:val="nil"/>
              <w:right w:val="nil"/>
            </w:tcBorders>
            <w:shd w:val="clear" w:color="auto" w:fill="auto"/>
            <w:noWrap/>
            <w:vAlign w:val="bottom"/>
            <w:hideMark/>
          </w:tcPr>
          <w:p w14:paraId="2E348BFA"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30EAB224"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36C0CB06"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1D3964A5"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r w:rsidR="00F30428" w:rsidRPr="00F30428" w14:paraId="5C57E2E4" w14:textId="77777777" w:rsidTr="0060654A">
        <w:trPr>
          <w:trHeight w:val="288"/>
        </w:trPr>
        <w:tc>
          <w:tcPr>
            <w:tcW w:w="284" w:type="dxa"/>
            <w:tcBorders>
              <w:top w:val="nil"/>
              <w:left w:val="nil"/>
              <w:bottom w:val="nil"/>
              <w:right w:val="nil"/>
            </w:tcBorders>
            <w:shd w:val="clear" w:color="auto" w:fill="auto"/>
            <w:noWrap/>
            <w:vAlign w:val="bottom"/>
            <w:hideMark/>
          </w:tcPr>
          <w:p w14:paraId="77A95F48" w14:textId="77777777" w:rsidR="00F30428" w:rsidRPr="00F30428" w:rsidRDefault="00F30428" w:rsidP="00F30428">
            <w:pPr>
              <w:spacing w:line="240" w:lineRule="auto"/>
              <w:rPr>
                <w:rFonts w:ascii="Times New Roman" w:eastAsia="Times New Roman" w:hAnsi="Times New Roman" w:cs="Times New Roman"/>
                <w:bCs/>
                <w:i/>
                <w:iCs/>
                <w:color w:val="auto"/>
                <w:sz w:val="24"/>
                <w:szCs w:val="24"/>
                <w:lang w:val="en-IN" w:eastAsia="en-IN"/>
              </w:rPr>
            </w:pPr>
          </w:p>
        </w:tc>
        <w:tc>
          <w:tcPr>
            <w:tcW w:w="9932" w:type="dxa"/>
            <w:gridSpan w:val="14"/>
            <w:tcBorders>
              <w:top w:val="nil"/>
              <w:left w:val="nil"/>
              <w:bottom w:val="nil"/>
              <w:right w:val="nil"/>
            </w:tcBorders>
            <w:shd w:val="clear" w:color="auto" w:fill="auto"/>
            <w:noWrap/>
            <w:vAlign w:val="bottom"/>
            <w:hideMark/>
          </w:tcPr>
          <w:p w14:paraId="76C62C7C" w14:textId="77777777" w:rsidR="0060654A" w:rsidRDefault="00F30428" w:rsidP="00F30428">
            <w:pPr>
              <w:spacing w:line="240" w:lineRule="auto"/>
              <w:rPr>
                <w:rFonts w:ascii="Calibri" w:eastAsia="Times New Roman" w:hAnsi="Calibri" w:cs="Calibri"/>
                <w:bCs/>
                <w:i/>
                <w:iCs/>
                <w:color w:val="000000"/>
                <w:sz w:val="24"/>
                <w:szCs w:val="24"/>
                <w:lang w:val="en-IN" w:eastAsia="en-IN"/>
              </w:rPr>
            </w:pPr>
            <w:r w:rsidRPr="00F30428">
              <w:rPr>
                <w:rFonts w:ascii="Calibri" w:eastAsia="Times New Roman" w:hAnsi="Calibri" w:cs="Calibri"/>
                <w:bCs/>
                <w:i/>
                <w:iCs/>
                <w:color w:val="000000"/>
                <w:sz w:val="24"/>
                <w:szCs w:val="24"/>
                <w:lang w:val="en-IN" w:eastAsia="en-IN"/>
              </w:rPr>
              <w:t>Is the analysis of more than one statistical outcome variable at a time which is more appropriate</w:t>
            </w:r>
          </w:p>
          <w:p w14:paraId="37B95753" w14:textId="719185C8" w:rsidR="00F30428" w:rsidRPr="00F30428" w:rsidRDefault="00F30428" w:rsidP="00F30428">
            <w:pPr>
              <w:spacing w:line="240" w:lineRule="auto"/>
              <w:rPr>
                <w:rFonts w:ascii="Calibri" w:eastAsia="Times New Roman" w:hAnsi="Calibri" w:cs="Calibri"/>
                <w:bCs/>
                <w:i/>
                <w:iCs/>
                <w:color w:val="000000"/>
                <w:sz w:val="24"/>
                <w:szCs w:val="24"/>
                <w:lang w:val="en-IN" w:eastAsia="en-IN"/>
              </w:rPr>
            </w:pPr>
            <w:r w:rsidRPr="00F30428">
              <w:rPr>
                <w:rFonts w:ascii="Calibri" w:eastAsia="Times New Roman" w:hAnsi="Calibri" w:cs="Calibri"/>
                <w:bCs/>
                <w:i/>
                <w:iCs/>
                <w:color w:val="000000"/>
                <w:sz w:val="24"/>
                <w:szCs w:val="24"/>
                <w:lang w:val="en-IN" w:eastAsia="en-IN"/>
              </w:rPr>
              <w:t>.</w:t>
            </w:r>
          </w:p>
        </w:tc>
      </w:tr>
      <w:tr w:rsidR="00F30428" w:rsidRPr="00F30428" w14:paraId="2C5F9764" w14:textId="77777777" w:rsidTr="00F30428">
        <w:trPr>
          <w:trHeight w:val="312"/>
        </w:trPr>
        <w:tc>
          <w:tcPr>
            <w:tcW w:w="3012" w:type="dxa"/>
            <w:gridSpan w:val="4"/>
            <w:tcBorders>
              <w:top w:val="nil"/>
              <w:left w:val="nil"/>
              <w:bottom w:val="nil"/>
              <w:right w:val="nil"/>
            </w:tcBorders>
            <w:shd w:val="clear" w:color="auto" w:fill="auto"/>
            <w:noWrap/>
            <w:vAlign w:val="bottom"/>
            <w:hideMark/>
          </w:tcPr>
          <w:p w14:paraId="63EDF465" w14:textId="38264DD5" w:rsidR="00F30428" w:rsidRDefault="00F30428" w:rsidP="00F30428">
            <w:pPr>
              <w:spacing w:line="240" w:lineRule="auto"/>
              <w:rPr>
                <w:rFonts w:ascii="Calibri" w:eastAsia="Times New Roman" w:hAnsi="Calibri" w:cs="Calibri"/>
                <w:bCs/>
                <w:color w:val="00B050"/>
                <w:szCs w:val="28"/>
                <w:lang w:val="en-IN" w:eastAsia="en-IN"/>
              </w:rPr>
            </w:pPr>
            <w:r w:rsidRPr="00F30428">
              <w:rPr>
                <w:rFonts w:ascii="Calibri" w:eastAsia="Times New Roman" w:hAnsi="Calibri" w:cs="Calibri"/>
                <w:bCs/>
                <w:color w:val="00B050"/>
                <w:szCs w:val="28"/>
                <w:lang w:val="en-IN" w:eastAsia="en-IN"/>
              </w:rPr>
              <w:t>Correlation Coefficient</w:t>
            </w:r>
            <w:r w:rsidR="0060654A">
              <w:rPr>
                <w:rFonts w:ascii="Calibri" w:eastAsia="Times New Roman" w:hAnsi="Calibri" w:cs="Calibri"/>
                <w:bCs/>
                <w:color w:val="00B050"/>
                <w:szCs w:val="28"/>
                <w:lang w:val="en-IN" w:eastAsia="en-IN"/>
              </w:rPr>
              <w:t>:</w:t>
            </w:r>
          </w:p>
          <w:p w14:paraId="3217B22C" w14:textId="77777777" w:rsidR="0060654A" w:rsidRDefault="0060654A" w:rsidP="00F30428">
            <w:pPr>
              <w:spacing w:line="240" w:lineRule="auto"/>
              <w:rPr>
                <w:rFonts w:ascii="Calibri" w:eastAsia="Times New Roman" w:hAnsi="Calibri" w:cs="Calibri"/>
                <w:bCs/>
                <w:color w:val="00B050"/>
                <w:szCs w:val="28"/>
                <w:lang w:val="en-IN" w:eastAsia="en-IN"/>
              </w:rPr>
            </w:pPr>
          </w:p>
          <w:p w14:paraId="32A83991" w14:textId="46C7394C" w:rsidR="00F30428" w:rsidRPr="00F30428" w:rsidRDefault="00F30428" w:rsidP="00F30428">
            <w:pPr>
              <w:spacing w:line="240" w:lineRule="auto"/>
              <w:rPr>
                <w:rFonts w:ascii="Calibri" w:eastAsia="Times New Roman" w:hAnsi="Calibri" w:cs="Calibri"/>
                <w:bCs/>
                <w:color w:val="00B050"/>
                <w:szCs w:val="28"/>
                <w:lang w:val="en-IN" w:eastAsia="en-IN"/>
              </w:rPr>
            </w:pPr>
          </w:p>
        </w:tc>
        <w:tc>
          <w:tcPr>
            <w:tcW w:w="1019" w:type="dxa"/>
            <w:tcBorders>
              <w:top w:val="nil"/>
              <w:left w:val="nil"/>
              <w:bottom w:val="nil"/>
              <w:right w:val="nil"/>
            </w:tcBorders>
            <w:shd w:val="clear" w:color="auto" w:fill="auto"/>
            <w:noWrap/>
            <w:vAlign w:val="bottom"/>
            <w:hideMark/>
          </w:tcPr>
          <w:p w14:paraId="7AB5495D" w14:textId="77777777" w:rsidR="00F30428" w:rsidRPr="00F30428" w:rsidRDefault="00F30428" w:rsidP="00F30428">
            <w:pPr>
              <w:spacing w:line="240" w:lineRule="auto"/>
              <w:rPr>
                <w:rFonts w:ascii="Calibri" w:eastAsia="Times New Roman" w:hAnsi="Calibri" w:cs="Calibri"/>
                <w:bCs/>
                <w:color w:val="00B050"/>
                <w:sz w:val="24"/>
                <w:szCs w:val="24"/>
                <w:lang w:val="en-IN" w:eastAsia="en-IN"/>
              </w:rPr>
            </w:pPr>
          </w:p>
        </w:tc>
        <w:tc>
          <w:tcPr>
            <w:tcW w:w="1019" w:type="dxa"/>
            <w:tcBorders>
              <w:top w:val="nil"/>
              <w:left w:val="nil"/>
              <w:bottom w:val="nil"/>
              <w:right w:val="nil"/>
            </w:tcBorders>
            <w:shd w:val="clear" w:color="auto" w:fill="auto"/>
            <w:noWrap/>
            <w:vAlign w:val="bottom"/>
            <w:hideMark/>
          </w:tcPr>
          <w:p w14:paraId="17CC5EE3"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19" w:type="dxa"/>
            <w:gridSpan w:val="2"/>
            <w:tcBorders>
              <w:top w:val="nil"/>
              <w:left w:val="nil"/>
              <w:bottom w:val="nil"/>
              <w:right w:val="nil"/>
            </w:tcBorders>
            <w:shd w:val="clear" w:color="auto" w:fill="auto"/>
            <w:noWrap/>
            <w:vAlign w:val="bottom"/>
            <w:hideMark/>
          </w:tcPr>
          <w:p w14:paraId="1660E5BC"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135" w:type="dxa"/>
            <w:gridSpan w:val="4"/>
            <w:tcBorders>
              <w:top w:val="nil"/>
              <w:left w:val="nil"/>
              <w:bottom w:val="nil"/>
              <w:right w:val="nil"/>
            </w:tcBorders>
            <w:shd w:val="clear" w:color="auto" w:fill="auto"/>
            <w:noWrap/>
            <w:vAlign w:val="bottom"/>
            <w:hideMark/>
          </w:tcPr>
          <w:p w14:paraId="1E5A2AC6"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427C0BB"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04196E66"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c>
          <w:tcPr>
            <w:tcW w:w="1004" w:type="dxa"/>
            <w:tcBorders>
              <w:top w:val="nil"/>
              <w:left w:val="nil"/>
              <w:bottom w:val="nil"/>
              <w:right w:val="nil"/>
            </w:tcBorders>
            <w:shd w:val="clear" w:color="auto" w:fill="auto"/>
            <w:noWrap/>
            <w:vAlign w:val="bottom"/>
            <w:hideMark/>
          </w:tcPr>
          <w:p w14:paraId="5EACF5D3" w14:textId="77777777" w:rsidR="00F30428" w:rsidRPr="00F30428" w:rsidRDefault="00F30428" w:rsidP="00F30428">
            <w:pPr>
              <w:spacing w:line="240" w:lineRule="auto"/>
              <w:rPr>
                <w:rFonts w:ascii="Times New Roman" w:eastAsia="Times New Roman" w:hAnsi="Times New Roman" w:cs="Times New Roman"/>
                <w:b w:val="0"/>
                <w:color w:val="auto"/>
                <w:sz w:val="20"/>
                <w:szCs w:val="20"/>
                <w:lang w:val="en-IN" w:eastAsia="en-IN"/>
              </w:rPr>
            </w:pPr>
          </w:p>
        </w:tc>
      </w:tr>
    </w:tbl>
    <w:p w14:paraId="2EA2906D" w14:textId="419ABF8F" w:rsidR="0060654A" w:rsidRPr="0060654A" w:rsidRDefault="0060654A" w:rsidP="0060654A">
      <w:pPr>
        <w:pStyle w:val="ListParagraph"/>
        <w:numPr>
          <w:ilvl w:val="0"/>
          <w:numId w:val="27"/>
        </w:numPr>
        <w:rPr>
          <w:rFonts w:ascii="Calibri" w:hAnsi="Calibri" w:cs="Calibri"/>
          <w:b w:val="0"/>
          <w:color w:val="000000"/>
          <w:sz w:val="24"/>
          <w:szCs w:val="24"/>
          <w:lang w:eastAsia="en-IN"/>
        </w:rPr>
      </w:pPr>
      <w:r w:rsidRPr="0060654A">
        <w:rPr>
          <w:rFonts w:ascii="Calibri" w:hAnsi="Calibri" w:cs="Calibri"/>
          <w:color w:val="000000"/>
          <w:sz w:val="24"/>
          <w:szCs w:val="24"/>
        </w:rPr>
        <w:t>Here, Variables moves in one relation to another. They have (positive correlation, inverse                           correlation).</w:t>
      </w:r>
    </w:p>
    <w:tbl>
      <w:tblPr>
        <w:tblW w:w="10216" w:type="dxa"/>
        <w:tblInd w:w="588" w:type="dxa"/>
        <w:tblLook w:val="04A0" w:firstRow="1" w:lastRow="0" w:firstColumn="1" w:lastColumn="0" w:noHBand="0" w:noVBand="1"/>
      </w:tblPr>
      <w:tblGrid>
        <w:gridCol w:w="6069"/>
        <w:gridCol w:w="1135"/>
        <w:gridCol w:w="1004"/>
        <w:gridCol w:w="1004"/>
        <w:gridCol w:w="1004"/>
      </w:tblGrid>
      <w:tr w:rsidR="00F30428" w:rsidRPr="00F30428" w14:paraId="3B2E8B47" w14:textId="77777777" w:rsidTr="0060654A">
        <w:trPr>
          <w:trHeight w:val="288"/>
        </w:trPr>
        <w:tc>
          <w:tcPr>
            <w:tcW w:w="6069" w:type="dxa"/>
            <w:tcBorders>
              <w:top w:val="nil"/>
              <w:left w:val="nil"/>
              <w:bottom w:val="nil"/>
              <w:right w:val="nil"/>
            </w:tcBorders>
            <w:shd w:val="clear" w:color="auto" w:fill="auto"/>
            <w:noWrap/>
            <w:vAlign w:val="bottom"/>
            <w:hideMark/>
          </w:tcPr>
          <w:p w14:paraId="5797DCCB" w14:textId="79DDA427" w:rsidR="00F30428" w:rsidRPr="0060654A" w:rsidRDefault="00F30428" w:rsidP="0060654A">
            <w:pPr>
              <w:pStyle w:val="ListParagraph"/>
              <w:numPr>
                <w:ilvl w:val="0"/>
                <w:numId w:val="27"/>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Here, Age, BMI charges, children are having numerical values.</w:t>
            </w:r>
          </w:p>
        </w:tc>
        <w:tc>
          <w:tcPr>
            <w:tcW w:w="1135" w:type="dxa"/>
            <w:tcBorders>
              <w:top w:val="nil"/>
              <w:left w:val="nil"/>
              <w:bottom w:val="nil"/>
              <w:right w:val="nil"/>
            </w:tcBorders>
            <w:shd w:val="clear" w:color="auto" w:fill="auto"/>
            <w:noWrap/>
            <w:vAlign w:val="bottom"/>
          </w:tcPr>
          <w:p w14:paraId="77FE3E78" w14:textId="77777777" w:rsidR="00F30428" w:rsidRPr="0060654A" w:rsidRDefault="00F30428" w:rsidP="0060654A">
            <w:pPr>
              <w:pStyle w:val="ListParagraph"/>
              <w:spacing w:line="240" w:lineRule="auto"/>
              <w:rPr>
                <w:rFonts w:ascii="Calibri" w:eastAsia="Times New Roman" w:hAnsi="Calibri" w:cs="Calibri"/>
                <w:bCs/>
                <w:i/>
                <w:iCs/>
                <w:color w:val="000000"/>
                <w:sz w:val="24"/>
                <w:szCs w:val="24"/>
                <w:lang w:val="en-IN" w:eastAsia="en-IN"/>
              </w:rPr>
            </w:pPr>
          </w:p>
        </w:tc>
        <w:tc>
          <w:tcPr>
            <w:tcW w:w="1004" w:type="dxa"/>
            <w:tcBorders>
              <w:top w:val="nil"/>
              <w:left w:val="nil"/>
              <w:bottom w:val="nil"/>
              <w:right w:val="nil"/>
            </w:tcBorders>
            <w:shd w:val="clear" w:color="auto" w:fill="auto"/>
            <w:noWrap/>
            <w:vAlign w:val="bottom"/>
          </w:tcPr>
          <w:p w14:paraId="6FAF82EB" w14:textId="77777777" w:rsidR="00F30428" w:rsidRPr="0060654A" w:rsidRDefault="00F30428" w:rsidP="0060654A">
            <w:pPr>
              <w:spacing w:line="240" w:lineRule="auto"/>
              <w:rPr>
                <w:rFonts w:ascii="Times New Roman" w:eastAsia="Times New Roman" w:hAnsi="Times New Roman" w:cs="Times New Roman"/>
                <w:bCs/>
                <w:i/>
                <w:iCs/>
                <w:color w:val="auto"/>
                <w:sz w:val="24"/>
                <w:szCs w:val="24"/>
                <w:lang w:val="en-IN" w:eastAsia="en-IN"/>
              </w:rPr>
            </w:pPr>
          </w:p>
        </w:tc>
        <w:tc>
          <w:tcPr>
            <w:tcW w:w="1004" w:type="dxa"/>
            <w:tcBorders>
              <w:top w:val="nil"/>
              <w:left w:val="nil"/>
              <w:bottom w:val="nil"/>
              <w:right w:val="nil"/>
            </w:tcBorders>
            <w:shd w:val="clear" w:color="auto" w:fill="auto"/>
            <w:noWrap/>
            <w:vAlign w:val="bottom"/>
          </w:tcPr>
          <w:p w14:paraId="3B3E5EFE" w14:textId="77777777" w:rsidR="00F30428" w:rsidRPr="0060654A" w:rsidRDefault="00F30428"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1004" w:type="dxa"/>
            <w:tcBorders>
              <w:top w:val="nil"/>
              <w:left w:val="nil"/>
              <w:bottom w:val="nil"/>
              <w:right w:val="nil"/>
            </w:tcBorders>
            <w:shd w:val="clear" w:color="auto" w:fill="auto"/>
            <w:noWrap/>
            <w:vAlign w:val="bottom"/>
          </w:tcPr>
          <w:p w14:paraId="62CF0638" w14:textId="77777777" w:rsidR="00F30428" w:rsidRPr="0060654A" w:rsidRDefault="00F30428"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r>
      <w:tr w:rsidR="00F30428" w:rsidRPr="00F30428" w14:paraId="1383F6A3" w14:textId="77777777" w:rsidTr="0060654A">
        <w:trPr>
          <w:trHeight w:val="288"/>
        </w:trPr>
        <w:tc>
          <w:tcPr>
            <w:tcW w:w="7204" w:type="dxa"/>
            <w:gridSpan w:val="2"/>
            <w:tcBorders>
              <w:top w:val="nil"/>
              <w:left w:val="nil"/>
              <w:bottom w:val="nil"/>
              <w:right w:val="nil"/>
            </w:tcBorders>
            <w:shd w:val="clear" w:color="auto" w:fill="auto"/>
            <w:noWrap/>
            <w:vAlign w:val="bottom"/>
            <w:hideMark/>
          </w:tcPr>
          <w:p w14:paraId="2EDDC128" w14:textId="77777777" w:rsidR="00F30428" w:rsidRDefault="00F30428" w:rsidP="0060654A">
            <w:pPr>
              <w:pStyle w:val="ListParagraph"/>
              <w:numPr>
                <w:ilvl w:val="0"/>
                <w:numId w:val="27"/>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lastRenderedPageBreak/>
              <w:t>So, we make the correlation analysis for all these numerical values.</w:t>
            </w:r>
          </w:p>
          <w:p w14:paraId="03A20314" w14:textId="155311C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1004" w:type="dxa"/>
            <w:tcBorders>
              <w:top w:val="nil"/>
              <w:left w:val="nil"/>
              <w:bottom w:val="nil"/>
              <w:right w:val="nil"/>
            </w:tcBorders>
            <w:shd w:val="clear" w:color="auto" w:fill="auto"/>
            <w:noWrap/>
            <w:vAlign w:val="bottom"/>
            <w:hideMark/>
          </w:tcPr>
          <w:p w14:paraId="795CD966" w14:textId="77777777" w:rsidR="00F30428" w:rsidRPr="0060654A" w:rsidRDefault="00F30428" w:rsidP="0060654A">
            <w:pPr>
              <w:pStyle w:val="ListParagraph"/>
              <w:spacing w:line="240" w:lineRule="auto"/>
              <w:rPr>
                <w:rFonts w:ascii="Calibri" w:eastAsia="Times New Roman" w:hAnsi="Calibri" w:cs="Calibri"/>
                <w:bCs/>
                <w:i/>
                <w:iCs/>
                <w:color w:val="000000"/>
                <w:sz w:val="24"/>
                <w:szCs w:val="24"/>
                <w:lang w:val="en-IN" w:eastAsia="en-IN"/>
              </w:rPr>
            </w:pPr>
          </w:p>
        </w:tc>
        <w:tc>
          <w:tcPr>
            <w:tcW w:w="1004" w:type="dxa"/>
            <w:tcBorders>
              <w:top w:val="nil"/>
              <w:left w:val="nil"/>
              <w:bottom w:val="nil"/>
              <w:right w:val="nil"/>
            </w:tcBorders>
            <w:shd w:val="clear" w:color="auto" w:fill="auto"/>
            <w:noWrap/>
            <w:vAlign w:val="bottom"/>
            <w:hideMark/>
          </w:tcPr>
          <w:p w14:paraId="7A0D14AA" w14:textId="77777777" w:rsidR="00F30428" w:rsidRPr="0060654A" w:rsidRDefault="00F30428"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1004" w:type="dxa"/>
            <w:tcBorders>
              <w:top w:val="nil"/>
              <w:left w:val="nil"/>
              <w:bottom w:val="nil"/>
              <w:right w:val="nil"/>
            </w:tcBorders>
            <w:shd w:val="clear" w:color="auto" w:fill="auto"/>
            <w:noWrap/>
            <w:vAlign w:val="bottom"/>
            <w:hideMark/>
          </w:tcPr>
          <w:p w14:paraId="62DEAC46" w14:textId="77777777" w:rsidR="00F30428" w:rsidRPr="0060654A" w:rsidRDefault="00F30428" w:rsidP="0060654A">
            <w:pPr>
              <w:spacing w:line="240" w:lineRule="auto"/>
              <w:ind w:left="360"/>
              <w:rPr>
                <w:rFonts w:ascii="Times New Roman" w:eastAsia="Times New Roman" w:hAnsi="Times New Roman" w:cs="Times New Roman"/>
                <w:bCs/>
                <w:i/>
                <w:iCs/>
                <w:color w:val="auto"/>
                <w:sz w:val="24"/>
                <w:szCs w:val="24"/>
                <w:lang w:val="en-IN" w:eastAsia="en-IN"/>
              </w:rPr>
            </w:pPr>
          </w:p>
        </w:tc>
      </w:tr>
    </w:tbl>
    <w:p w14:paraId="501317F3" w14:textId="75387A5B" w:rsidR="0060654A" w:rsidRDefault="0060654A" w:rsidP="0060654A">
      <w:pPr>
        <w:spacing w:line="240" w:lineRule="auto"/>
        <w:rPr>
          <w:rFonts w:ascii="Calibri" w:eastAsia="Times New Roman" w:hAnsi="Calibri" w:cs="Calibri"/>
          <w:bCs/>
          <w:color w:val="000000"/>
          <w:sz w:val="32"/>
          <w:szCs w:val="32"/>
          <w:lang w:val="en-IN" w:eastAsia="en-IN"/>
        </w:rPr>
      </w:pPr>
      <w:r w:rsidRPr="0060654A">
        <w:rPr>
          <w:rFonts w:ascii="Calibri" w:eastAsia="Times New Roman" w:hAnsi="Calibri" w:cs="Calibri"/>
          <w:bCs/>
          <w:color w:val="000000"/>
          <w:sz w:val="32"/>
          <w:szCs w:val="32"/>
          <w:lang w:val="en-IN" w:eastAsia="en-IN"/>
        </w:rPr>
        <w:t>1.j) Give your interpretation for observations made in point (c)</w:t>
      </w:r>
    </w:p>
    <w:p w14:paraId="12BAFA0F" w14:textId="2A17D4D0" w:rsidR="0060654A" w:rsidRDefault="0060654A" w:rsidP="0060654A">
      <w:pPr>
        <w:spacing w:line="240" w:lineRule="auto"/>
        <w:rPr>
          <w:rFonts w:ascii="Calibri" w:eastAsia="Times New Roman" w:hAnsi="Calibri" w:cs="Calibri"/>
          <w:bCs/>
          <w:color w:val="000000"/>
          <w:sz w:val="32"/>
          <w:szCs w:val="32"/>
          <w:lang w:val="en-IN" w:eastAsia="en-IN"/>
        </w:rPr>
      </w:pPr>
    </w:p>
    <w:tbl>
      <w:tblPr>
        <w:tblW w:w="8303" w:type="dxa"/>
        <w:tblInd w:w="-284" w:type="dxa"/>
        <w:tblLook w:val="04A0" w:firstRow="1" w:lastRow="0" w:firstColumn="1" w:lastColumn="0" w:noHBand="0" w:noVBand="1"/>
      </w:tblPr>
      <w:tblGrid>
        <w:gridCol w:w="3141"/>
        <w:gridCol w:w="222"/>
        <w:gridCol w:w="988"/>
        <w:gridCol w:w="988"/>
        <w:gridCol w:w="988"/>
        <w:gridCol w:w="988"/>
        <w:gridCol w:w="988"/>
      </w:tblGrid>
      <w:tr w:rsidR="0060654A" w:rsidRPr="0060654A" w14:paraId="1090517E" w14:textId="77777777" w:rsidTr="0060654A">
        <w:trPr>
          <w:trHeight w:val="312"/>
        </w:trPr>
        <w:tc>
          <w:tcPr>
            <w:tcW w:w="3363" w:type="dxa"/>
            <w:gridSpan w:val="2"/>
            <w:tcBorders>
              <w:top w:val="nil"/>
              <w:left w:val="nil"/>
              <w:bottom w:val="nil"/>
              <w:right w:val="nil"/>
            </w:tcBorders>
            <w:shd w:val="clear" w:color="auto" w:fill="auto"/>
            <w:noWrap/>
            <w:vAlign w:val="bottom"/>
            <w:hideMark/>
          </w:tcPr>
          <w:p w14:paraId="3E181518" w14:textId="3E5C1CEA" w:rsidR="0060654A" w:rsidRDefault="0060654A" w:rsidP="0060654A">
            <w:pPr>
              <w:spacing w:line="240" w:lineRule="auto"/>
              <w:rPr>
                <w:rFonts w:ascii="Calibri" w:eastAsia="Times New Roman" w:hAnsi="Calibri" w:cs="Calibri"/>
                <w:bCs/>
                <w:color w:val="00B050"/>
                <w:szCs w:val="28"/>
                <w:lang w:val="en-IN" w:eastAsia="en-IN"/>
              </w:rPr>
            </w:pPr>
            <w:r w:rsidRPr="0060654A">
              <w:rPr>
                <w:rFonts w:ascii="Calibri" w:eastAsia="Times New Roman" w:hAnsi="Calibri" w:cs="Calibri"/>
                <w:bCs/>
                <w:color w:val="00B050"/>
                <w:szCs w:val="28"/>
                <w:lang w:val="en-IN" w:eastAsia="en-IN"/>
              </w:rPr>
              <w:t xml:space="preserve">1.c) </w:t>
            </w:r>
            <w:proofErr w:type="spellStart"/>
            <w:r w:rsidRPr="0060654A">
              <w:rPr>
                <w:rFonts w:ascii="Calibri" w:eastAsia="Times New Roman" w:hAnsi="Calibri" w:cs="Calibri"/>
                <w:bCs/>
                <w:color w:val="00B050"/>
                <w:szCs w:val="28"/>
                <w:lang w:val="en-IN" w:eastAsia="en-IN"/>
              </w:rPr>
              <w:t>i</w:t>
            </w:r>
            <w:proofErr w:type="spellEnd"/>
            <w:r w:rsidRPr="0060654A">
              <w:rPr>
                <w:rFonts w:ascii="Calibri" w:eastAsia="Times New Roman" w:hAnsi="Calibri" w:cs="Calibri"/>
                <w:bCs/>
                <w:color w:val="00B050"/>
                <w:szCs w:val="28"/>
                <w:lang w:val="en-IN" w:eastAsia="en-IN"/>
              </w:rPr>
              <w:t>). Male /Female ratio:</w:t>
            </w:r>
          </w:p>
          <w:p w14:paraId="54CF31DD" w14:textId="1B4195AF" w:rsidR="0060654A" w:rsidRPr="0060654A" w:rsidRDefault="0060654A" w:rsidP="0060654A">
            <w:pPr>
              <w:spacing w:line="240" w:lineRule="auto"/>
              <w:rPr>
                <w:rFonts w:ascii="Calibri" w:eastAsia="Times New Roman" w:hAnsi="Calibri" w:cs="Calibri"/>
                <w:bCs/>
                <w:color w:val="00B050"/>
                <w:szCs w:val="28"/>
                <w:lang w:val="en-IN" w:eastAsia="en-IN"/>
              </w:rPr>
            </w:pPr>
          </w:p>
        </w:tc>
        <w:tc>
          <w:tcPr>
            <w:tcW w:w="988" w:type="dxa"/>
            <w:tcBorders>
              <w:top w:val="nil"/>
              <w:left w:val="nil"/>
              <w:bottom w:val="nil"/>
              <w:right w:val="nil"/>
            </w:tcBorders>
            <w:shd w:val="clear" w:color="auto" w:fill="auto"/>
            <w:noWrap/>
            <w:vAlign w:val="bottom"/>
            <w:hideMark/>
          </w:tcPr>
          <w:p w14:paraId="2BB8CAD2" w14:textId="77777777" w:rsidR="0060654A" w:rsidRPr="0060654A" w:rsidRDefault="0060654A" w:rsidP="0060654A">
            <w:pPr>
              <w:spacing w:line="240" w:lineRule="auto"/>
              <w:rPr>
                <w:rFonts w:ascii="Calibri" w:eastAsia="Times New Roman" w:hAnsi="Calibri" w:cs="Calibri"/>
                <w:bCs/>
                <w:color w:val="00B050"/>
                <w:sz w:val="24"/>
                <w:szCs w:val="24"/>
                <w:lang w:val="en-IN" w:eastAsia="en-IN"/>
              </w:rPr>
            </w:pPr>
          </w:p>
        </w:tc>
        <w:tc>
          <w:tcPr>
            <w:tcW w:w="988" w:type="dxa"/>
            <w:tcBorders>
              <w:top w:val="nil"/>
              <w:left w:val="nil"/>
              <w:bottom w:val="nil"/>
              <w:right w:val="nil"/>
            </w:tcBorders>
            <w:shd w:val="clear" w:color="auto" w:fill="auto"/>
            <w:noWrap/>
            <w:vAlign w:val="bottom"/>
            <w:hideMark/>
          </w:tcPr>
          <w:p w14:paraId="6B49A477"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88" w:type="dxa"/>
            <w:tcBorders>
              <w:top w:val="nil"/>
              <w:left w:val="nil"/>
              <w:bottom w:val="nil"/>
              <w:right w:val="nil"/>
            </w:tcBorders>
            <w:shd w:val="clear" w:color="auto" w:fill="auto"/>
            <w:noWrap/>
            <w:vAlign w:val="bottom"/>
            <w:hideMark/>
          </w:tcPr>
          <w:p w14:paraId="033762B1"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88" w:type="dxa"/>
            <w:tcBorders>
              <w:top w:val="nil"/>
              <w:left w:val="nil"/>
              <w:bottom w:val="nil"/>
              <w:right w:val="nil"/>
            </w:tcBorders>
            <w:shd w:val="clear" w:color="auto" w:fill="auto"/>
            <w:noWrap/>
            <w:vAlign w:val="bottom"/>
            <w:hideMark/>
          </w:tcPr>
          <w:p w14:paraId="7ED1E4B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88" w:type="dxa"/>
            <w:tcBorders>
              <w:top w:val="nil"/>
              <w:left w:val="nil"/>
              <w:bottom w:val="nil"/>
              <w:right w:val="nil"/>
            </w:tcBorders>
            <w:shd w:val="clear" w:color="auto" w:fill="auto"/>
            <w:noWrap/>
            <w:vAlign w:val="bottom"/>
            <w:hideMark/>
          </w:tcPr>
          <w:p w14:paraId="553FEDBD"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22E01D8A" w14:textId="77777777" w:rsidTr="0060654A">
        <w:trPr>
          <w:trHeight w:val="288"/>
        </w:trPr>
        <w:tc>
          <w:tcPr>
            <w:tcW w:w="5339" w:type="dxa"/>
            <w:gridSpan w:val="4"/>
            <w:tcBorders>
              <w:top w:val="nil"/>
              <w:left w:val="nil"/>
              <w:bottom w:val="nil"/>
              <w:right w:val="nil"/>
            </w:tcBorders>
            <w:shd w:val="clear" w:color="auto" w:fill="auto"/>
            <w:noWrap/>
            <w:vAlign w:val="bottom"/>
            <w:hideMark/>
          </w:tcPr>
          <w:p w14:paraId="0B92FC7C" w14:textId="765D49E2"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In this case, make pivot tables for both sex &amp; smokers</w:t>
            </w:r>
          </w:p>
        </w:tc>
        <w:tc>
          <w:tcPr>
            <w:tcW w:w="988" w:type="dxa"/>
            <w:tcBorders>
              <w:top w:val="nil"/>
              <w:left w:val="nil"/>
              <w:bottom w:val="nil"/>
              <w:right w:val="nil"/>
            </w:tcBorders>
            <w:shd w:val="clear" w:color="auto" w:fill="auto"/>
            <w:noWrap/>
            <w:vAlign w:val="bottom"/>
            <w:hideMark/>
          </w:tcPr>
          <w:p w14:paraId="20ECCCE2" w14:textId="7777777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tc>
        <w:tc>
          <w:tcPr>
            <w:tcW w:w="988" w:type="dxa"/>
            <w:tcBorders>
              <w:top w:val="nil"/>
              <w:left w:val="nil"/>
              <w:bottom w:val="nil"/>
              <w:right w:val="nil"/>
            </w:tcBorders>
            <w:shd w:val="clear" w:color="auto" w:fill="auto"/>
            <w:noWrap/>
            <w:vAlign w:val="bottom"/>
            <w:hideMark/>
          </w:tcPr>
          <w:p w14:paraId="377CB78B"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469A273D"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76FA1993" w14:textId="77777777" w:rsidTr="0060654A">
        <w:trPr>
          <w:trHeight w:val="288"/>
        </w:trPr>
        <w:tc>
          <w:tcPr>
            <w:tcW w:w="7315" w:type="dxa"/>
            <w:gridSpan w:val="6"/>
            <w:tcBorders>
              <w:top w:val="nil"/>
              <w:left w:val="nil"/>
              <w:bottom w:val="nil"/>
              <w:right w:val="nil"/>
            </w:tcBorders>
            <w:shd w:val="clear" w:color="auto" w:fill="auto"/>
            <w:noWrap/>
            <w:vAlign w:val="bottom"/>
            <w:hideMark/>
          </w:tcPr>
          <w:p w14:paraId="0AD9EA76" w14:textId="298051AE"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The row of sex contains</w:t>
            </w:r>
            <w:r w:rsidRPr="0060654A">
              <w:rPr>
                <w:rFonts w:ascii="Calibri" w:eastAsia="Times New Roman" w:hAnsi="Calibri" w:cs="Calibri"/>
                <w:bCs/>
                <w:i/>
                <w:iCs/>
                <w:color w:val="FF0000"/>
                <w:sz w:val="24"/>
                <w:szCs w:val="24"/>
                <w:lang w:val="en-IN" w:eastAsia="en-IN"/>
              </w:rPr>
              <w:t xml:space="preserve"> Male, Female</w:t>
            </w:r>
            <w:r w:rsidRPr="0060654A">
              <w:rPr>
                <w:rFonts w:ascii="Calibri" w:eastAsia="Times New Roman" w:hAnsi="Calibri" w:cs="Calibri"/>
                <w:bCs/>
                <w:i/>
                <w:iCs/>
                <w:color w:val="000000"/>
                <w:sz w:val="24"/>
                <w:szCs w:val="24"/>
                <w:lang w:val="en-IN" w:eastAsia="en-IN"/>
              </w:rPr>
              <w:t xml:space="preserve"> which is used to differentiate them.</w:t>
            </w:r>
          </w:p>
        </w:tc>
        <w:tc>
          <w:tcPr>
            <w:tcW w:w="988" w:type="dxa"/>
            <w:tcBorders>
              <w:top w:val="nil"/>
              <w:left w:val="nil"/>
              <w:bottom w:val="nil"/>
              <w:right w:val="nil"/>
            </w:tcBorders>
            <w:shd w:val="clear" w:color="auto" w:fill="auto"/>
            <w:noWrap/>
            <w:vAlign w:val="bottom"/>
            <w:hideMark/>
          </w:tcPr>
          <w:p w14:paraId="6504749A" w14:textId="7777777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tc>
      </w:tr>
      <w:tr w:rsidR="0060654A" w:rsidRPr="0060654A" w14:paraId="5DDFED78" w14:textId="77777777" w:rsidTr="0060654A">
        <w:trPr>
          <w:trHeight w:val="288"/>
        </w:trPr>
        <w:tc>
          <w:tcPr>
            <w:tcW w:w="8303" w:type="dxa"/>
            <w:gridSpan w:val="7"/>
            <w:tcBorders>
              <w:top w:val="nil"/>
              <w:left w:val="nil"/>
              <w:bottom w:val="nil"/>
              <w:right w:val="nil"/>
            </w:tcBorders>
            <w:shd w:val="clear" w:color="auto" w:fill="auto"/>
            <w:noWrap/>
            <w:vAlign w:val="bottom"/>
            <w:hideMark/>
          </w:tcPr>
          <w:p w14:paraId="73B4103D" w14:textId="429BE5C9"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The column of smokers contains</w:t>
            </w:r>
            <w:r w:rsidRPr="0060654A">
              <w:rPr>
                <w:rFonts w:ascii="Calibri" w:eastAsia="Times New Roman" w:hAnsi="Calibri" w:cs="Calibri"/>
                <w:bCs/>
                <w:i/>
                <w:iCs/>
                <w:color w:val="FF0000"/>
                <w:sz w:val="24"/>
                <w:szCs w:val="24"/>
                <w:lang w:val="en-IN" w:eastAsia="en-IN"/>
              </w:rPr>
              <w:t xml:space="preserve"> Yes, No </w:t>
            </w:r>
            <w:r w:rsidRPr="0060654A">
              <w:rPr>
                <w:rFonts w:ascii="Calibri" w:eastAsia="Times New Roman" w:hAnsi="Calibri" w:cs="Calibri"/>
                <w:bCs/>
                <w:i/>
                <w:iCs/>
                <w:color w:val="000000"/>
                <w:sz w:val="24"/>
                <w:szCs w:val="24"/>
                <w:lang w:val="en-IN" w:eastAsia="en-IN"/>
              </w:rPr>
              <w:t xml:space="preserve">is used to identify the smokers &amp; Non smokers </w:t>
            </w:r>
          </w:p>
        </w:tc>
      </w:tr>
      <w:tr w:rsidR="0060654A" w:rsidRPr="0060654A" w14:paraId="2E26F224" w14:textId="77777777" w:rsidTr="0060654A">
        <w:trPr>
          <w:trHeight w:val="288"/>
        </w:trPr>
        <w:tc>
          <w:tcPr>
            <w:tcW w:w="3141" w:type="dxa"/>
            <w:tcBorders>
              <w:top w:val="nil"/>
              <w:left w:val="nil"/>
              <w:bottom w:val="nil"/>
              <w:right w:val="nil"/>
            </w:tcBorders>
            <w:shd w:val="clear" w:color="auto" w:fill="auto"/>
            <w:noWrap/>
            <w:vAlign w:val="bottom"/>
            <w:hideMark/>
          </w:tcPr>
          <w:p w14:paraId="72A5F16D" w14:textId="77777777"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of the sex.</w:t>
            </w:r>
          </w:p>
        </w:tc>
        <w:tc>
          <w:tcPr>
            <w:tcW w:w="222" w:type="dxa"/>
            <w:tcBorders>
              <w:top w:val="nil"/>
              <w:left w:val="nil"/>
              <w:bottom w:val="nil"/>
              <w:right w:val="nil"/>
            </w:tcBorders>
            <w:shd w:val="clear" w:color="auto" w:fill="auto"/>
            <w:noWrap/>
            <w:vAlign w:val="bottom"/>
            <w:hideMark/>
          </w:tcPr>
          <w:p w14:paraId="632BE4D2" w14:textId="77777777"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p>
        </w:tc>
        <w:tc>
          <w:tcPr>
            <w:tcW w:w="988" w:type="dxa"/>
            <w:tcBorders>
              <w:top w:val="nil"/>
              <w:left w:val="nil"/>
              <w:bottom w:val="nil"/>
              <w:right w:val="nil"/>
            </w:tcBorders>
            <w:shd w:val="clear" w:color="auto" w:fill="auto"/>
            <w:noWrap/>
            <w:vAlign w:val="bottom"/>
            <w:hideMark/>
          </w:tcPr>
          <w:p w14:paraId="25F640CE"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7320E39E"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4FC91ADC"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71184A80"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4BEF15DF"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4BDAA430" w14:textId="77777777" w:rsidTr="0060654A">
        <w:trPr>
          <w:trHeight w:val="288"/>
        </w:trPr>
        <w:tc>
          <w:tcPr>
            <w:tcW w:w="6327" w:type="dxa"/>
            <w:gridSpan w:val="5"/>
            <w:tcBorders>
              <w:top w:val="nil"/>
              <w:left w:val="nil"/>
              <w:bottom w:val="nil"/>
              <w:right w:val="nil"/>
            </w:tcBorders>
            <w:shd w:val="clear" w:color="auto" w:fill="auto"/>
            <w:noWrap/>
            <w:vAlign w:val="bottom"/>
            <w:hideMark/>
          </w:tcPr>
          <w:p w14:paraId="272418A9" w14:textId="77777777"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By making this pivot table and recommended chart it shows the,</w:t>
            </w:r>
          </w:p>
        </w:tc>
        <w:tc>
          <w:tcPr>
            <w:tcW w:w="988" w:type="dxa"/>
            <w:tcBorders>
              <w:top w:val="nil"/>
              <w:left w:val="nil"/>
              <w:bottom w:val="nil"/>
              <w:right w:val="nil"/>
            </w:tcBorders>
            <w:shd w:val="clear" w:color="auto" w:fill="auto"/>
            <w:noWrap/>
            <w:vAlign w:val="bottom"/>
            <w:hideMark/>
          </w:tcPr>
          <w:p w14:paraId="2ED2CD1C" w14:textId="7777777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tc>
        <w:tc>
          <w:tcPr>
            <w:tcW w:w="988" w:type="dxa"/>
            <w:tcBorders>
              <w:top w:val="nil"/>
              <w:left w:val="nil"/>
              <w:bottom w:val="nil"/>
              <w:right w:val="nil"/>
            </w:tcBorders>
            <w:shd w:val="clear" w:color="auto" w:fill="auto"/>
            <w:noWrap/>
            <w:vAlign w:val="bottom"/>
            <w:hideMark/>
          </w:tcPr>
          <w:p w14:paraId="68136A1C"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1642FE17" w14:textId="77777777" w:rsidTr="0060654A">
        <w:trPr>
          <w:trHeight w:val="288"/>
        </w:trPr>
        <w:tc>
          <w:tcPr>
            <w:tcW w:w="5339" w:type="dxa"/>
            <w:gridSpan w:val="4"/>
            <w:tcBorders>
              <w:top w:val="nil"/>
              <w:left w:val="nil"/>
              <w:bottom w:val="nil"/>
              <w:right w:val="nil"/>
            </w:tcBorders>
            <w:shd w:val="clear" w:color="auto" w:fill="auto"/>
            <w:noWrap/>
            <w:vAlign w:val="bottom"/>
            <w:hideMark/>
          </w:tcPr>
          <w:p w14:paraId="1DD9B47C" w14:textId="21C00BBD" w:rsidR="0060654A" w:rsidRPr="0060654A" w:rsidRDefault="0060654A" w:rsidP="0060654A">
            <w:pPr>
              <w:pStyle w:val="ListParagraph"/>
              <w:numPr>
                <w:ilvl w:val="0"/>
                <w:numId w:val="29"/>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Male gender has the more smokers which is</w:t>
            </w:r>
            <w:r w:rsidRPr="0060654A">
              <w:rPr>
                <w:rFonts w:ascii="Calibri" w:eastAsia="Times New Roman" w:hAnsi="Calibri" w:cs="Calibri"/>
                <w:bCs/>
                <w:i/>
                <w:iCs/>
                <w:color w:val="ED7D31"/>
                <w:sz w:val="24"/>
                <w:szCs w:val="24"/>
                <w:lang w:val="en-IN" w:eastAsia="en-IN"/>
              </w:rPr>
              <w:t xml:space="preserve"> 159.</w:t>
            </w:r>
          </w:p>
        </w:tc>
        <w:tc>
          <w:tcPr>
            <w:tcW w:w="988" w:type="dxa"/>
            <w:tcBorders>
              <w:top w:val="nil"/>
              <w:left w:val="nil"/>
              <w:bottom w:val="nil"/>
              <w:right w:val="nil"/>
            </w:tcBorders>
            <w:shd w:val="clear" w:color="auto" w:fill="auto"/>
            <w:noWrap/>
            <w:vAlign w:val="bottom"/>
            <w:hideMark/>
          </w:tcPr>
          <w:p w14:paraId="43EDB3DE" w14:textId="7777777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tc>
        <w:tc>
          <w:tcPr>
            <w:tcW w:w="988" w:type="dxa"/>
            <w:tcBorders>
              <w:top w:val="nil"/>
              <w:left w:val="nil"/>
              <w:bottom w:val="nil"/>
              <w:right w:val="nil"/>
            </w:tcBorders>
            <w:shd w:val="clear" w:color="auto" w:fill="auto"/>
            <w:noWrap/>
            <w:vAlign w:val="bottom"/>
            <w:hideMark/>
          </w:tcPr>
          <w:p w14:paraId="111A15AE"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30BE795F"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6BA7262E" w14:textId="77777777" w:rsidTr="0060654A">
        <w:trPr>
          <w:trHeight w:val="288"/>
        </w:trPr>
        <w:tc>
          <w:tcPr>
            <w:tcW w:w="3363" w:type="dxa"/>
            <w:gridSpan w:val="2"/>
            <w:tcBorders>
              <w:top w:val="nil"/>
              <w:left w:val="nil"/>
              <w:bottom w:val="nil"/>
              <w:right w:val="nil"/>
            </w:tcBorders>
            <w:shd w:val="clear" w:color="000000" w:fill="FFFF00"/>
            <w:noWrap/>
            <w:vAlign w:val="bottom"/>
            <w:hideMark/>
          </w:tcPr>
          <w:p w14:paraId="231A8443" w14:textId="77777777" w:rsidR="0060654A" w:rsidRPr="0060654A" w:rsidRDefault="0060654A" w:rsidP="0060654A">
            <w:pPr>
              <w:pStyle w:val="ListParagraph"/>
              <w:numPr>
                <w:ilvl w:val="0"/>
                <w:numId w:val="29"/>
              </w:numPr>
              <w:spacing w:line="240" w:lineRule="auto"/>
              <w:rPr>
                <w:rFonts w:ascii="Calibri" w:eastAsia="Times New Roman" w:hAnsi="Calibri" w:cs="Calibri"/>
                <w:bCs/>
                <w:i/>
                <w:iCs/>
                <w:color w:val="ED7D31"/>
                <w:sz w:val="24"/>
                <w:szCs w:val="24"/>
                <w:lang w:val="en-IN" w:eastAsia="en-IN"/>
              </w:rPr>
            </w:pPr>
            <w:r w:rsidRPr="0060654A">
              <w:rPr>
                <w:rFonts w:ascii="Calibri" w:eastAsia="Times New Roman" w:hAnsi="Calibri" w:cs="Calibri"/>
                <w:bCs/>
                <w:i/>
                <w:iCs/>
                <w:color w:val="ED7D31"/>
                <w:sz w:val="24"/>
                <w:szCs w:val="24"/>
                <w:lang w:val="en-IN" w:eastAsia="en-IN"/>
              </w:rPr>
              <w:t>Male/female ratio is 1.3826</w:t>
            </w:r>
          </w:p>
        </w:tc>
        <w:tc>
          <w:tcPr>
            <w:tcW w:w="988" w:type="dxa"/>
            <w:tcBorders>
              <w:top w:val="nil"/>
              <w:left w:val="nil"/>
              <w:bottom w:val="nil"/>
              <w:right w:val="nil"/>
            </w:tcBorders>
            <w:shd w:val="clear" w:color="auto" w:fill="auto"/>
            <w:noWrap/>
            <w:vAlign w:val="bottom"/>
            <w:hideMark/>
          </w:tcPr>
          <w:p w14:paraId="4B50B1E4" w14:textId="77777777" w:rsidR="0060654A" w:rsidRPr="0060654A" w:rsidRDefault="0060654A" w:rsidP="0060654A">
            <w:pPr>
              <w:pStyle w:val="ListParagraph"/>
              <w:spacing w:line="240" w:lineRule="auto"/>
              <w:rPr>
                <w:rFonts w:ascii="Calibri" w:eastAsia="Times New Roman" w:hAnsi="Calibri" w:cs="Calibri"/>
                <w:bCs/>
                <w:i/>
                <w:iCs/>
                <w:color w:val="ED7D31"/>
                <w:sz w:val="24"/>
                <w:szCs w:val="24"/>
                <w:lang w:val="en-IN" w:eastAsia="en-IN"/>
              </w:rPr>
            </w:pPr>
          </w:p>
        </w:tc>
        <w:tc>
          <w:tcPr>
            <w:tcW w:w="988" w:type="dxa"/>
            <w:tcBorders>
              <w:top w:val="nil"/>
              <w:left w:val="nil"/>
              <w:bottom w:val="nil"/>
              <w:right w:val="nil"/>
            </w:tcBorders>
            <w:shd w:val="clear" w:color="auto" w:fill="auto"/>
            <w:noWrap/>
            <w:vAlign w:val="bottom"/>
            <w:hideMark/>
          </w:tcPr>
          <w:p w14:paraId="71C55077"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39ACE0DD"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383B4D09"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c>
          <w:tcPr>
            <w:tcW w:w="988" w:type="dxa"/>
            <w:tcBorders>
              <w:top w:val="nil"/>
              <w:left w:val="nil"/>
              <w:bottom w:val="nil"/>
              <w:right w:val="nil"/>
            </w:tcBorders>
            <w:shd w:val="clear" w:color="auto" w:fill="auto"/>
            <w:noWrap/>
            <w:vAlign w:val="bottom"/>
            <w:hideMark/>
          </w:tcPr>
          <w:p w14:paraId="56072870"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bl>
    <w:p w14:paraId="6F4BEE5A" w14:textId="4F03D4C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p w14:paraId="6106A74A" w14:textId="77777777" w:rsidR="0060654A" w:rsidRPr="0060654A" w:rsidRDefault="0060654A" w:rsidP="0060654A">
      <w:pPr>
        <w:spacing w:line="240" w:lineRule="auto"/>
        <w:rPr>
          <w:rFonts w:ascii="Calibri" w:eastAsia="Times New Roman" w:hAnsi="Calibri" w:cs="Calibri"/>
          <w:bCs/>
          <w:i/>
          <w:iCs/>
          <w:color w:val="000000"/>
          <w:sz w:val="24"/>
          <w:szCs w:val="24"/>
          <w:lang w:val="en-IN" w:eastAsia="en-IN"/>
        </w:rPr>
      </w:pPr>
    </w:p>
    <w:tbl>
      <w:tblPr>
        <w:tblW w:w="8708" w:type="dxa"/>
        <w:tblLook w:val="04A0" w:firstRow="1" w:lastRow="0" w:firstColumn="1" w:lastColumn="0" w:noHBand="0" w:noVBand="1"/>
      </w:tblPr>
      <w:tblGrid>
        <w:gridCol w:w="973"/>
        <w:gridCol w:w="971"/>
        <w:gridCol w:w="971"/>
        <w:gridCol w:w="971"/>
        <w:gridCol w:w="971"/>
        <w:gridCol w:w="964"/>
        <w:gridCol w:w="963"/>
        <w:gridCol w:w="962"/>
        <w:gridCol w:w="962"/>
      </w:tblGrid>
      <w:tr w:rsidR="0060654A" w:rsidRPr="0060654A" w14:paraId="3194BB52" w14:textId="77777777" w:rsidTr="0060654A">
        <w:trPr>
          <w:trHeight w:val="312"/>
        </w:trPr>
        <w:tc>
          <w:tcPr>
            <w:tcW w:w="2915" w:type="dxa"/>
            <w:gridSpan w:val="3"/>
            <w:tcBorders>
              <w:top w:val="nil"/>
              <w:left w:val="nil"/>
              <w:bottom w:val="nil"/>
              <w:right w:val="nil"/>
            </w:tcBorders>
            <w:shd w:val="clear" w:color="auto" w:fill="auto"/>
            <w:noWrap/>
            <w:vAlign w:val="bottom"/>
            <w:hideMark/>
          </w:tcPr>
          <w:p w14:paraId="267374B8" w14:textId="13E2EBFC" w:rsidR="0060654A" w:rsidRDefault="0060654A" w:rsidP="0060654A">
            <w:pPr>
              <w:spacing w:line="240" w:lineRule="auto"/>
              <w:rPr>
                <w:rFonts w:ascii="Calibri" w:eastAsia="Times New Roman" w:hAnsi="Calibri" w:cs="Calibri"/>
                <w:bCs/>
                <w:color w:val="00B050"/>
                <w:szCs w:val="28"/>
                <w:lang w:val="en-IN" w:eastAsia="en-IN"/>
              </w:rPr>
            </w:pPr>
            <w:r w:rsidRPr="0060654A">
              <w:rPr>
                <w:rFonts w:ascii="Calibri" w:eastAsia="Times New Roman" w:hAnsi="Calibri" w:cs="Calibri"/>
                <w:bCs/>
                <w:color w:val="00B050"/>
                <w:szCs w:val="28"/>
                <w:lang w:val="en-IN" w:eastAsia="en-IN"/>
              </w:rPr>
              <w:t>C ii). Age&amp; charges:</w:t>
            </w:r>
          </w:p>
          <w:p w14:paraId="6714E143" w14:textId="6883E19F" w:rsidR="0060654A" w:rsidRPr="0060654A" w:rsidRDefault="0060654A" w:rsidP="0060654A">
            <w:pPr>
              <w:spacing w:line="240" w:lineRule="auto"/>
              <w:rPr>
                <w:rFonts w:ascii="Calibri" w:eastAsia="Times New Roman" w:hAnsi="Calibri" w:cs="Calibri"/>
                <w:bCs/>
                <w:color w:val="00B050"/>
                <w:szCs w:val="28"/>
                <w:lang w:val="en-IN" w:eastAsia="en-IN"/>
              </w:rPr>
            </w:pPr>
          </w:p>
        </w:tc>
        <w:tc>
          <w:tcPr>
            <w:tcW w:w="971" w:type="dxa"/>
            <w:tcBorders>
              <w:top w:val="nil"/>
              <w:left w:val="nil"/>
              <w:bottom w:val="nil"/>
              <w:right w:val="nil"/>
            </w:tcBorders>
            <w:shd w:val="clear" w:color="auto" w:fill="auto"/>
            <w:noWrap/>
            <w:vAlign w:val="bottom"/>
            <w:hideMark/>
          </w:tcPr>
          <w:p w14:paraId="2712C11A" w14:textId="77777777" w:rsidR="0060654A" w:rsidRPr="0060654A" w:rsidRDefault="0060654A" w:rsidP="0060654A">
            <w:pPr>
              <w:spacing w:line="240" w:lineRule="auto"/>
              <w:rPr>
                <w:rFonts w:ascii="Calibri" w:eastAsia="Times New Roman" w:hAnsi="Calibri" w:cs="Calibri"/>
                <w:bCs/>
                <w:color w:val="00B050"/>
                <w:sz w:val="24"/>
                <w:szCs w:val="24"/>
                <w:lang w:val="en-IN" w:eastAsia="en-IN"/>
              </w:rPr>
            </w:pPr>
          </w:p>
        </w:tc>
        <w:tc>
          <w:tcPr>
            <w:tcW w:w="971" w:type="dxa"/>
            <w:tcBorders>
              <w:top w:val="nil"/>
              <w:left w:val="nil"/>
              <w:bottom w:val="nil"/>
              <w:right w:val="nil"/>
            </w:tcBorders>
            <w:shd w:val="clear" w:color="auto" w:fill="auto"/>
            <w:noWrap/>
            <w:vAlign w:val="bottom"/>
            <w:hideMark/>
          </w:tcPr>
          <w:p w14:paraId="1586BC4B"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4" w:type="dxa"/>
            <w:tcBorders>
              <w:top w:val="nil"/>
              <w:left w:val="nil"/>
              <w:bottom w:val="nil"/>
              <w:right w:val="nil"/>
            </w:tcBorders>
            <w:shd w:val="clear" w:color="auto" w:fill="auto"/>
            <w:noWrap/>
            <w:vAlign w:val="bottom"/>
            <w:hideMark/>
          </w:tcPr>
          <w:p w14:paraId="6CF2456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3" w:type="dxa"/>
            <w:tcBorders>
              <w:top w:val="nil"/>
              <w:left w:val="nil"/>
              <w:bottom w:val="nil"/>
              <w:right w:val="nil"/>
            </w:tcBorders>
            <w:shd w:val="clear" w:color="auto" w:fill="auto"/>
            <w:noWrap/>
            <w:vAlign w:val="bottom"/>
            <w:hideMark/>
          </w:tcPr>
          <w:p w14:paraId="255DC7E1"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19C9CA9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6D6E0A7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73249AD1" w14:textId="77777777" w:rsidTr="0060654A">
        <w:trPr>
          <w:trHeight w:val="288"/>
        </w:trPr>
        <w:tc>
          <w:tcPr>
            <w:tcW w:w="4857" w:type="dxa"/>
            <w:gridSpan w:val="5"/>
            <w:tcBorders>
              <w:top w:val="nil"/>
              <w:left w:val="nil"/>
              <w:bottom w:val="nil"/>
              <w:right w:val="nil"/>
            </w:tcBorders>
            <w:shd w:val="clear" w:color="auto" w:fill="auto"/>
            <w:noWrap/>
            <w:vAlign w:val="bottom"/>
            <w:hideMark/>
          </w:tcPr>
          <w:p w14:paraId="31E2F9E7" w14:textId="1763BE2F" w:rsidR="0060654A" w:rsidRPr="0060654A" w:rsidRDefault="0060654A" w:rsidP="0060654A">
            <w:pPr>
              <w:pStyle w:val="ListParagraph"/>
              <w:numPr>
                <w:ilvl w:val="0"/>
                <w:numId w:val="30"/>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Here, makes the pivot chart for age&amp; charges</w:t>
            </w:r>
          </w:p>
        </w:tc>
        <w:tc>
          <w:tcPr>
            <w:tcW w:w="964" w:type="dxa"/>
            <w:tcBorders>
              <w:top w:val="nil"/>
              <w:left w:val="nil"/>
              <w:bottom w:val="nil"/>
              <w:right w:val="nil"/>
            </w:tcBorders>
            <w:shd w:val="clear" w:color="auto" w:fill="auto"/>
            <w:noWrap/>
            <w:vAlign w:val="bottom"/>
            <w:hideMark/>
          </w:tcPr>
          <w:p w14:paraId="6B99E6D6"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3" w:type="dxa"/>
            <w:tcBorders>
              <w:top w:val="nil"/>
              <w:left w:val="nil"/>
              <w:bottom w:val="nil"/>
              <w:right w:val="nil"/>
            </w:tcBorders>
            <w:shd w:val="clear" w:color="auto" w:fill="auto"/>
            <w:noWrap/>
            <w:vAlign w:val="bottom"/>
            <w:hideMark/>
          </w:tcPr>
          <w:p w14:paraId="0A398A5E"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5C7DFDE8"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68828B3D"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3D78308F" w14:textId="77777777" w:rsidTr="0060654A">
        <w:trPr>
          <w:trHeight w:val="288"/>
        </w:trPr>
        <w:tc>
          <w:tcPr>
            <w:tcW w:w="6784" w:type="dxa"/>
            <w:gridSpan w:val="7"/>
            <w:tcBorders>
              <w:top w:val="nil"/>
              <w:left w:val="nil"/>
              <w:bottom w:val="nil"/>
              <w:right w:val="nil"/>
            </w:tcBorders>
            <w:shd w:val="clear" w:color="auto" w:fill="auto"/>
            <w:noWrap/>
            <w:vAlign w:val="bottom"/>
            <w:hideMark/>
          </w:tcPr>
          <w:p w14:paraId="5E544733" w14:textId="77777777" w:rsidR="0060654A" w:rsidRPr="0060654A" w:rsidRDefault="0060654A" w:rsidP="0060654A">
            <w:pPr>
              <w:pStyle w:val="ListParagraph"/>
              <w:numPr>
                <w:ilvl w:val="0"/>
                <w:numId w:val="30"/>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The</w:t>
            </w:r>
            <w:r w:rsidRPr="0060654A">
              <w:rPr>
                <w:rFonts w:ascii="Calibri" w:eastAsia="Times New Roman" w:hAnsi="Calibri" w:cs="Calibri"/>
                <w:bCs/>
                <w:i/>
                <w:iCs/>
                <w:color w:val="FF0000"/>
                <w:sz w:val="24"/>
                <w:szCs w:val="24"/>
                <w:lang w:val="en-IN" w:eastAsia="en-IN"/>
              </w:rPr>
              <w:t xml:space="preserve"> age</w:t>
            </w:r>
            <w:r w:rsidRPr="0060654A">
              <w:rPr>
                <w:rFonts w:ascii="Calibri" w:eastAsia="Times New Roman" w:hAnsi="Calibri" w:cs="Calibri"/>
                <w:bCs/>
                <w:i/>
                <w:iCs/>
                <w:color w:val="000000"/>
                <w:sz w:val="24"/>
                <w:szCs w:val="24"/>
                <w:lang w:val="en-IN" w:eastAsia="en-IN"/>
              </w:rPr>
              <w:t xml:space="preserve"> in the row and the</w:t>
            </w:r>
            <w:r w:rsidRPr="0060654A">
              <w:rPr>
                <w:rFonts w:ascii="Calibri" w:eastAsia="Times New Roman" w:hAnsi="Calibri" w:cs="Calibri"/>
                <w:bCs/>
                <w:i/>
                <w:iCs/>
                <w:color w:val="FF0000"/>
                <w:sz w:val="24"/>
                <w:szCs w:val="24"/>
                <w:lang w:val="en-IN" w:eastAsia="en-IN"/>
              </w:rPr>
              <w:t xml:space="preserve"> charges</w:t>
            </w:r>
            <w:r w:rsidRPr="0060654A">
              <w:rPr>
                <w:rFonts w:ascii="Calibri" w:eastAsia="Times New Roman" w:hAnsi="Calibri" w:cs="Calibri"/>
                <w:bCs/>
                <w:i/>
                <w:iCs/>
                <w:color w:val="000000"/>
                <w:sz w:val="24"/>
                <w:szCs w:val="24"/>
                <w:lang w:val="en-IN" w:eastAsia="en-IN"/>
              </w:rPr>
              <w:t xml:space="preserve"> in the value fields to declare</w:t>
            </w:r>
            <w:r w:rsidRPr="0060654A">
              <w:rPr>
                <w:rFonts w:ascii="Calibri" w:eastAsia="Times New Roman" w:hAnsi="Calibri" w:cs="Calibri"/>
                <w:bCs/>
                <w:i/>
                <w:iCs/>
                <w:color w:val="FF0000"/>
                <w:sz w:val="24"/>
                <w:szCs w:val="24"/>
                <w:lang w:val="en-IN" w:eastAsia="en-IN"/>
              </w:rPr>
              <w:t xml:space="preserve"> averages.</w:t>
            </w:r>
          </w:p>
        </w:tc>
        <w:tc>
          <w:tcPr>
            <w:tcW w:w="962" w:type="dxa"/>
            <w:tcBorders>
              <w:top w:val="nil"/>
              <w:left w:val="nil"/>
              <w:bottom w:val="nil"/>
              <w:right w:val="nil"/>
            </w:tcBorders>
            <w:shd w:val="clear" w:color="auto" w:fill="auto"/>
            <w:noWrap/>
            <w:vAlign w:val="bottom"/>
            <w:hideMark/>
          </w:tcPr>
          <w:p w14:paraId="623C525B" w14:textId="77777777" w:rsidR="0060654A" w:rsidRPr="0060654A" w:rsidRDefault="0060654A" w:rsidP="0060654A">
            <w:pPr>
              <w:spacing w:line="240" w:lineRule="auto"/>
              <w:rPr>
                <w:rFonts w:ascii="Calibri" w:eastAsia="Times New Roman" w:hAnsi="Calibri" w:cs="Calibri"/>
                <w:b w:val="0"/>
                <w:color w:val="000000"/>
                <w:sz w:val="22"/>
                <w:lang w:val="en-IN" w:eastAsia="en-IN"/>
              </w:rPr>
            </w:pPr>
          </w:p>
        </w:tc>
        <w:tc>
          <w:tcPr>
            <w:tcW w:w="962" w:type="dxa"/>
            <w:tcBorders>
              <w:top w:val="nil"/>
              <w:left w:val="nil"/>
              <w:bottom w:val="nil"/>
              <w:right w:val="nil"/>
            </w:tcBorders>
            <w:shd w:val="clear" w:color="auto" w:fill="auto"/>
            <w:noWrap/>
            <w:vAlign w:val="bottom"/>
            <w:hideMark/>
          </w:tcPr>
          <w:p w14:paraId="3F305D4D"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5BAFD0B2" w14:textId="77777777" w:rsidTr="0060654A">
        <w:trPr>
          <w:trHeight w:val="288"/>
        </w:trPr>
        <w:tc>
          <w:tcPr>
            <w:tcW w:w="3886" w:type="dxa"/>
            <w:gridSpan w:val="4"/>
            <w:tcBorders>
              <w:top w:val="nil"/>
              <w:left w:val="nil"/>
              <w:bottom w:val="nil"/>
              <w:right w:val="nil"/>
            </w:tcBorders>
            <w:shd w:val="clear" w:color="auto" w:fill="auto"/>
            <w:noWrap/>
            <w:vAlign w:val="bottom"/>
            <w:hideMark/>
          </w:tcPr>
          <w:p w14:paraId="46EBB2C5" w14:textId="23EF5007" w:rsidR="0060654A" w:rsidRPr="0060654A" w:rsidRDefault="0060654A" w:rsidP="0060654A">
            <w:pPr>
              <w:pStyle w:val="ListParagraph"/>
              <w:numPr>
                <w:ilvl w:val="0"/>
                <w:numId w:val="30"/>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FF0000"/>
                <w:sz w:val="24"/>
                <w:szCs w:val="24"/>
                <w:lang w:val="en-IN" w:eastAsia="en-IN"/>
              </w:rPr>
              <w:t xml:space="preserve">Line chart </w:t>
            </w:r>
            <w:r w:rsidRPr="0060654A">
              <w:rPr>
                <w:rFonts w:ascii="Calibri" w:eastAsia="Times New Roman" w:hAnsi="Calibri" w:cs="Calibri"/>
                <w:bCs/>
                <w:i/>
                <w:iCs/>
                <w:color w:val="000000"/>
                <w:sz w:val="24"/>
                <w:szCs w:val="24"/>
                <w:lang w:val="en-IN" w:eastAsia="en-IN"/>
              </w:rPr>
              <w:t>shows appropriate chart here...</w:t>
            </w:r>
          </w:p>
        </w:tc>
        <w:tc>
          <w:tcPr>
            <w:tcW w:w="971" w:type="dxa"/>
            <w:tcBorders>
              <w:top w:val="nil"/>
              <w:left w:val="nil"/>
              <w:bottom w:val="nil"/>
              <w:right w:val="nil"/>
            </w:tcBorders>
            <w:shd w:val="clear" w:color="auto" w:fill="auto"/>
            <w:noWrap/>
            <w:vAlign w:val="bottom"/>
            <w:hideMark/>
          </w:tcPr>
          <w:p w14:paraId="5B35FAB8"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4" w:type="dxa"/>
            <w:tcBorders>
              <w:top w:val="nil"/>
              <w:left w:val="nil"/>
              <w:bottom w:val="nil"/>
              <w:right w:val="nil"/>
            </w:tcBorders>
            <w:shd w:val="clear" w:color="auto" w:fill="auto"/>
            <w:noWrap/>
            <w:vAlign w:val="bottom"/>
            <w:hideMark/>
          </w:tcPr>
          <w:p w14:paraId="40E045CD"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3" w:type="dxa"/>
            <w:tcBorders>
              <w:top w:val="nil"/>
              <w:left w:val="nil"/>
              <w:bottom w:val="nil"/>
              <w:right w:val="nil"/>
            </w:tcBorders>
            <w:shd w:val="clear" w:color="auto" w:fill="auto"/>
            <w:noWrap/>
            <w:vAlign w:val="bottom"/>
            <w:hideMark/>
          </w:tcPr>
          <w:p w14:paraId="76E2A4F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6FDF42E3"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6315F047"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4703747E" w14:textId="77777777" w:rsidTr="0060654A">
        <w:trPr>
          <w:trHeight w:val="288"/>
        </w:trPr>
        <w:tc>
          <w:tcPr>
            <w:tcW w:w="5821" w:type="dxa"/>
            <w:gridSpan w:val="6"/>
            <w:tcBorders>
              <w:top w:val="nil"/>
              <w:left w:val="nil"/>
              <w:bottom w:val="nil"/>
              <w:right w:val="nil"/>
            </w:tcBorders>
            <w:shd w:val="clear" w:color="auto" w:fill="auto"/>
            <w:noWrap/>
            <w:vAlign w:val="bottom"/>
            <w:hideMark/>
          </w:tcPr>
          <w:p w14:paraId="02E63501" w14:textId="4E844AEC" w:rsidR="0060654A" w:rsidRPr="0060654A" w:rsidRDefault="0060654A" w:rsidP="0060654A">
            <w:pPr>
              <w:pStyle w:val="ListParagraph"/>
              <w:numPr>
                <w:ilvl w:val="0"/>
                <w:numId w:val="30"/>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The values are from these charts represent the numerical value ...</w:t>
            </w:r>
          </w:p>
        </w:tc>
        <w:tc>
          <w:tcPr>
            <w:tcW w:w="963" w:type="dxa"/>
            <w:tcBorders>
              <w:top w:val="nil"/>
              <w:left w:val="nil"/>
              <w:bottom w:val="nil"/>
              <w:right w:val="nil"/>
            </w:tcBorders>
            <w:shd w:val="clear" w:color="auto" w:fill="auto"/>
            <w:noWrap/>
            <w:vAlign w:val="bottom"/>
            <w:hideMark/>
          </w:tcPr>
          <w:p w14:paraId="548C0FE6" w14:textId="77777777" w:rsidR="0060654A" w:rsidRPr="0060654A" w:rsidRDefault="0060654A" w:rsidP="0060654A">
            <w:pPr>
              <w:spacing w:line="240" w:lineRule="auto"/>
              <w:rPr>
                <w:rFonts w:ascii="Calibri" w:eastAsia="Times New Roman" w:hAnsi="Calibri" w:cs="Calibri"/>
                <w:b w:val="0"/>
                <w:color w:val="000000"/>
                <w:sz w:val="22"/>
                <w:lang w:val="en-IN" w:eastAsia="en-IN"/>
              </w:rPr>
            </w:pPr>
          </w:p>
        </w:tc>
        <w:tc>
          <w:tcPr>
            <w:tcW w:w="962" w:type="dxa"/>
            <w:tcBorders>
              <w:top w:val="nil"/>
              <w:left w:val="nil"/>
              <w:bottom w:val="nil"/>
              <w:right w:val="nil"/>
            </w:tcBorders>
            <w:shd w:val="clear" w:color="auto" w:fill="auto"/>
            <w:noWrap/>
            <w:vAlign w:val="bottom"/>
            <w:hideMark/>
          </w:tcPr>
          <w:p w14:paraId="1C4ACEAA"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7CE70DA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79CF7256" w14:textId="77777777" w:rsidTr="0060654A">
        <w:trPr>
          <w:trHeight w:val="288"/>
        </w:trPr>
        <w:tc>
          <w:tcPr>
            <w:tcW w:w="973" w:type="dxa"/>
            <w:tcBorders>
              <w:top w:val="nil"/>
              <w:left w:val="nil"/>
              <w:bottom w:val="nil"/>
              <w:right w:val="nil"/>
            </w:tcBorders>
            <w:shd w:val="clear" w:color="auto" w:fill="auto"/>
            <w:noWrap/>
            <w:vAlign w:val="bottom"/>
            <w:hideMark/>
          </w:tcPr>
          <w:p w14:paraId="6A98E1DC"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061D97D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385670DD"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6734A7BF"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6A1445F1"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4" w:type="dxa"/>
            <w:tcBorders>
              <w:top w:val="nil"/>
              <w:left w:val="nil"/>
              <w:bottom w:val="nil"/>
              <w:right w:val="nil"/>
            </w:tcBorders>
            <w:shd w:val="clear" w:color="auto" w:fill="auto"/>
            <w:noWrap/>
            <w:vAlign w:val="bottom"/>
            <w:hideMark/>
          </w:tcPr>
          <w:p w14:paraId="26CC1C8C"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3" w:type="dxa"/>
            <w:tcBorders>
              <w:top w:val="nil"/>
              <w:left w:val="nil"/>
              <w:bottom w:val="nil"/>
              <w:right w:val="nil"/>
            </w:tcBorders>
            <w:shd w:val="clear" w:color="auto" w:fill="auto"/>
            <w:noWrap/>
            <w:vAlign w:val="bottom"/>
            <w:hideMark/>
          </w:tcPr>
          <w:p w14:paraId="7F6FF33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04D23BFB"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1053CC40"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00253239" w14:textId="77777777" w:rsidTr="0060654A">
        <w:trPr>
          <w:trHeight w:val="312"/>
        </w:trPr>
        <w:tc>
          <w:tcPr>
            <w:tcW w:w="2915" w:type="dxa"/>
            <w:gridSpan w:val="3"/>
            <w:tcBorders>
              <w:top w:val="nil"/>
              <w:left w:val="nil"/>
              <w:bottom w:val="nil"/>
              <w:right w:val="nil"/>
            </w:tcBorders>
            <w:shd w:val="clear" w:color="auto" w:fill="auto"/>
            <w:noWrap/>
            <w:vAlign w:val="bottom"/>
            <w:hideMark/>
          </w:tcPr>
          <w:p w14:paraId="6435BE19" w14:textId="77777777" w:rsidR="0060654A" w:rsidRDefault="0060654A" w:rsidP="0060654A">
            <w:pPr>
              <w:spacing w:line="240" w:lineRule="auto"/>
              <w:rPr>
                <w:rFonts w:ascii="Calibri" w:eastAsia="Times New Roman" w:hAnsi="Calibri" w:cs="Calibri"/>
                <w:bCs/>
                <w:color w:val="00B050"/>
                <w:szCs w:val="28"/>
                <w:lang w:val="en-IN" w:eastAsia="en-IN"/>
              </w:rPr>
            </w:pPr>
            <w:r w:rsidRPr="0060654A">
              <w:rPr>
                <w:rFonts w:ascii="Calibri" w:eastAsia="Times New Roman" w:hAnsi="Calibri" w:cs="Calibri"/>
                <w:bCs/>
                <w:color w:val="00B050"/>
                <w:szCs w:val="28"/>
                <w:lang w:val="en-IN" w:eastAsia="en-IN"/>
              </w:rPr>
              <w:t>C. iii). B</w:t>
            </w:r>
            <w:r>
              <w:rPr>
                <w:rFonts w:ascii="Calibri" w:eastAsia="Times New Roman" w:hAnsi="Calibri" w:cs="Calibri"/>
                <w:bCs/>
                <w:color w:val="00B050"/>
                <w:szCs w:val="28"/>
                <w:lang w:val="en-IN" w:eastAsia="en-IN"/>
              </w:rPr>
              <w:t>MI</w:t>
            </w:r>
            <w:r w:rsidRPr="0060654A">
              <w:rPr>
                <w:rFonts w:ascii="Calibri" w:eastAsia="Times New Roman" w:hAnsi="Calibri" w:cs="Calibri"/>
                <w:bCs/>
                <w:color w:val="00B050"/>
                <w:szCs w:val="28"/>
                <w:lang w:val="en-IN" w:eastAsia="en-IN"/>
              </w:rPr>
              <w:t xml:space="preserve"> &amp; charges:</w:t>
            </w:r>
          </w:p>
          <w:p w14:paraId="26624B33" w14:textId="768B973C" w:rsidR="0060654A" w:rsidRPr="0060654A" w:rsidRDefault="0060654A" w:rsidP="0060654A">
            <w:pPr>
              <w:spacing w:line="240" w:lineRule="auto"/>
              <w:rPr>
                <w:rFonts w:ascii="Calibri" w:eastAsia="Times New Roman" w:hAnsi="Calibri" w:cs="Calibri"/>
                <w:bCs/>
                <w:color w:val="00B050"/>
                <w:szCs w:val="28"/>
                <w:lang w:val="en-IN" w:eastAsia="en-IN"/>
              </w:rPr>
            </w:pPr>
          </w:p>
        </w:tc>
        <w:tc>
          <w:tcPr>
            <w:tcW w:w="971" w:type="dxa"/>
            <w:tcBorders>
              <w:top w:val="nil"/>
              <w:left w:val="nil"/>
              <w:bottom w:val="nil"/>
              <w:right w:val="nil"/>
            </w:tcBorders>
            <w:shd w:val="clear" w:color="auto" w:fill="auto"/>
            <w:noWrap/>
            <w:vAlign w:val="bottom"/>
            <w:hideMark/>
          </w:tcPr>
          <w:p w14:paraId="23EBA40B" w14:textId="77777777" w:rsidR="0060654A" w:rsidRPr="0060654A" w:rsidRDefault="0060654A" w:rsidP="0060654A">
            <w:pPr>
              <w:spacing w:line="240" w:lineRule="auto"/>
              <w:rPr>
                <w:rFonts w:ascii="Calibri" w:eastAsia="Times New Roman" w:hAnsi="Calibri" w:cs="Calibri"/>
                <w:bCs/>
                <w:color w:val="00B050"/>
                <w:sz w:val="24"/>
                <w:szCs w:val="24"/>
                <w:lang w:val="en-IN" w:eastAsia="en-IN"/>
              </w:rPr>
            </w:pPr>
          </w:p>
        </w:tc>
        <w:tc>
          <w:tcPr>
            <w:tcW w:w="971" w:type="dxa"/>
            <w:tcBorders>
              <w:top w:val="nil"/>
              <w:left w:val="nil"/>
              <w:bottom w:val="nil"/>
              <w:right w:val="nil"/>
            </w:tcBorders>
            <w:shd w:val="clear" w:color="auto" w:fill="auto"/>
            <w:noWrap/>
            <w:vAlign w:val="bottom"/>
            <w:hideMark/>
          </w:tcPr>
          <w:p w14:paraId="2200FC8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4" w:type="dxa"/>
            <w:tcBorders>
              <w:top w:val="nil"/>
              <w:left w:val="nil"/>
              <w:bottom w:val="nil"/>
              <w:right w:val="nil"/>
            </w:tcBorders>
            <w:shd w:val="clear" w:color="auto" w:fill="auto"/>
            <w:noWrap/>
            <w:vAlign w:val="bottom"/>
            <w:hideMark/>
          </w:tcPr>
          <w:p w14:paraId="1AE4D2A3"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3" w:type="dxa"/>
            <w:tcBorders>
              <w:top w:val="nil"/>
              <w:left w:val="nil"/>
              <w:bottom w:val="nil"/>
              <w:right w:val="nil"/>
            </w:tcBorders>
            <w:shd w:val="clear" w:color="auto" w:fill="auto"/>
            <w:noWrap/>
            <w:vAlign w:val="bottom"/>
            <w:hideMark/>
          </w:tcPr>
          <w:p w14:paraId="577179E6"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375E5FB8"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3A8AF6A7"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23BDB06A" w14:textId="77777777" w:rsidTr="0060654A">
        <w:trPr>
          <w:trHeight w:val="288"/>
        </w:trPr>
        <w:tc>
          <w:tcPr>
            <w:tcW w:w="4857" w:type="dxa"/>
            <w:gridSpan w:val="5"/>
            <w:tcBorders>
              <w:top w:val="nil"/>
              <w:left w:val="nil"/>
              <w:bottom w:val="nil"/>
              <w:right w:val="nil"/>
            </w:tcBorders>
            <w:shd w:val="clear" w:color="auto" w:fill="auto"/>
            <w:noWrap/>
            <w:vAlign w:val="bottom"/>
            <w:hideMark/>
          </w:tcPr>
          <w:p w14:paraId="2E04681C" w14:textId="6ECFE122" w:rsidR="0060654A" w:rsidRPr="0060654A" w:rsidRDefault="0060654A" w:rsidP="0060654A">
            <w:pPr>
              <w:pStyle w:val="ListParagraph"/>
              <w:numPr>
                <w:ilvl w:val="0"/>
                <w:numId w:val="31"/>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In this case, make pivot table for B</w:t>
            </w:r>
            <w:r>
              <w:rPr>
                <w:rFonts w:ascii="Calibri" w:eastAsia="Times New Roman" w:hAnsi="Calibri" w:cs="Calibri"/>
                <w:bCs/>
                <w:i/>
                <w:iCs/>
                <w:color w:val="000000"/>
                <w:sz w:val="24"/>
                <w:szCs w:val="24"/>
                <w:lang w:val="en-IN" w:eastAsia="en-IN"/>
              </w:rPr>
              <w:t>MI</w:t>
            </w:r>
            <w:r w:rsidRPr="0060654A">
              <w:rPr>
                <w:rFonts w:ascii="Calibri" w:eastAsia="Times New Roman" w:hAnsi="Calibri" w:cs="Calibri"/>
                <w:bCs/>
                <w:i/>
                <w:iCs/>
                <w:color w:val="000000"/>
                <w:sz w:val="24"/>
                <w:szCs w:val="24"/>
                <w:lang w:val="en-IN" w:eastAsia="en-IN"/>
              </w:rPr>
              <w:t xml:space="preserve"> &amp; charges here...</w:t>
            </w:r>
          </w:p>
        </w:tc>
        <w:tc>
          <w:tcPr>
            <w:tcW w:w="964" w:type="dxa"/>
            <w:tcBorders>
              <w:top w:val="nil"/>
              <w:left w:val="nil"/>
              <w:bottom w:val="nil"/>
              <w:right w:val="nil"/>
            </w:tcBorders>
            <w:shd w:val="clear" w:color="auto" w:fill="auto"/>
            <w:noWrap/>
            <w:vAlign w:val="bottom"/>
            <w:hideMark/>
          </w:tcPr>
          <w:p w14:paraId="7A1AC4E0"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3" w:type="dxa"/>
            <w:tcBorders>
              <w:top w:val="nil"/>
              <w:left w:val="nil"/>
              <w:bottom w:val="nil"/>
              <w:right w:val="nil"/>
            </w:tcBorders>
            <w:shd w:val="clear" w:color="auto" w:fill="auto"/>
            <w:noWrap/>
            <w:vAlign w:val="bottom"/>
            <w:hideMark/>
          </w:tcPr>
          <w:p w14:paraId="6FFFB14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3F40937C"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2B66D9C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48B2434B" w14:textId="77777777" w:rsidTr="0060654A">
        <w:trPr>
          <w:trHeight w:val="288"/>
        </w:trPr>
        <w:tc>
          <w:tcPr>
            <w:tcW w:w="6784" w:type="dxa"/>
            <w:gridSpan w:val="7"/>
            <w:tcBorders>
              <w:top w:val="nil"/>
              <w:left w:val="nil"/>
              <w:bottom w:val="nil"/>
              <w:right w:val="nil"/>
            </w:tcBorders>
            <w:shd w:val="clear" w:color="auto" w:fill="auto"/>
            <w:noWrap/>
            <w:vAlign w:val="bottom"/>
            <w:hideMark/>
          </w:tcPr>
          <w:p w14:paraId="3F25956B" w14:textId="49CB4571" w:rsidR="0060654A" w:rsidRPr="0060654A" w:rsidRDefault="0060654A" w:rsidP="0060654A">
            <w:pPr>
              <w:pStyle w:val="ListParagraph"/>
              <w:numPr>
                <w:ilvl w:val="0"/>
                <w:numId w:val="31"/>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In this pivot table, BMI in row &amp; averages of the charges in the value fields...</w:t>
            </w:r>
          </w:p>
        </w:tc>
        <w:tc>
          <w:tcPr>
            <w:tcW w:w="962" w:type="dxa"/>
            <w:tcBorders>
              <w:top w:val="nil"/>
              <w:left w:val="nil"/>
              <w:bottom w:val="nil"/>
              <w:right w:val="nil"/>
            </w:tcBorders>
            <w:shd w:val="clear" w:color="auto" w:fill="auto"/>
            <w:noWrap/>
            <w:vAlign w:val="bottom"/>
            <w:hideMark/>
          </w:tcPr>
          <w:p w14:paraId="1FE20B94" w14:textId="77777777" w:rsidR="0060654A" w:rsidRPr="0060654A" w:rsidRDefault="0060654A" w:rsidP="0060654A">
            <w:pPr>
              <w:spacing w:line="240" w:lineRule="auto"/>
              <w:rPr>
                <w:rFonts w:ascii="Calibri" w:eastAsia="Times New Roman" w:hAnsi="Calibri" w:cs="Calibri"/>
                <w:b w:val="0"/>
                <w:color w:val="000000"/>
                <w:sz w:val="22"/>
                <w:lang w:val="en-IN" w:eastAsia="en-IN"/>
              </w:rPr>
            </w:pPr>
          </w:p>
        </w:tc>
        <w:tc>
          <w:tcPr>
            <w:tcW w:w="962" w:type="dxa"/>
            <w:tcBorders>
              <w:top w:val="nil"/>
              <w:left w:val="nil"/>
              <w:bottom w:val="nil"/>
              <w:right w:val="nil"/>
            </w:tcBorders>
            <w:shd w:val="clear" w:color="auto" w:fill="auto"/>
            <w:noWrap/>
            <w:vAlign w:val="bottom"/>
            <w:hideMark/>
          </w:tcPr>
          <w:p w14:paraId="3DE30136"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310FE608" w14:textId="77777777" w:rsidTr="0060654A">
        <w:trPr>
          <w:trHeight w:val="288"/>
        </w:trPr>
        <w:tc>
          <w:tcPr>
            <w:tcW w:w="8708" w:type="dxa"/>
            <w:gridSpan w:val="9"/>
            <w:tcBorders>
              <w:top w:val="nil"/>
              <w:left w:val="nil"/>
              <w:bottom w:val="nil"/>
              <w:right w:val="nil"/>
            </w:tcBorders>
            <w:shd w:val="clear" w:color="auto" w:fill="auto"/>
            <w:noWrap/>
            <w:vAlign w:val="bottom"/>
            <w:hideMark/>
          </w:tcPr>
          <w:p w14:paraId="79CC6371" w14:textId="3F637749" w:rsidR="0060654A" w:rsidRPr="0060654A" w:rsidRDefault="0060654A" w:rsidP="0060654A">
            <w:pPr>
              <w:pStyle w:val="ListParagraph"/>
              <w:numPr>
                <w:ilvl w:val="0"/>
                <w:numId w:val="31"/>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Use</w:t>
            </w:r>
            <w:r w:rsidRPr="0060654A">
              <w:rPr>
                <w:rFonts w:ascii="Calibri" w:eastAsia="Times New Roman" w:hAnsi="Calibri" w:cs="Calibri"/>
                <w:bCs/>
                <w:i/>
                <w:iCs/>
                <w:color w:val="FF0000"/>
                <w:sz w:val="24"/>
                <w:szCs w:val="24"/>
                <w:lang w:val="en-IN" w:eastAsia="en-IN"/>
              </w:rPr>
              <w:t xml:space="preserve"> Area char</w:t>
            </w:r>
            <w:r w:rsidRPr="0060654A">
              <w:rPr>
                <w:rFonts w:ascii="Calibri" w:eastAsia="Times New Roman" w:hAnsi="Calibri" w:cs="Calibri"/>
                <w:bCs/>
                <w:i/>
                <w:iCs/>
                <w:color w:val="000000"/>
                <w:sz w:val="24"/>
                <w:szCs w:val="24"/>
                <w:lang w:val="en-IN" w:eastAsia="en-IN"/>
              </w:rPr>
              <w:t>t here because huge data from them.</w:t>
            </w:r>
            <w:r>
              <w:rPr>
                <w:rFonts w:ascii="Calibri" w:eastAsia="Times New Roman" w:hAnsi="Calibri" w:cs="Calibri"/>
                <w:bCs/>
                <w:i/>
                <w:iCs/>
                <w:color w:val="000000"/>
                <w:sz w:val="24"/>
                <w:szCs w:val="24"/>
                <w:lang w:val="en-IN" w:eastAsia="en-IN"/>
              </w:rPr>
              <w:t>.</w:t>
            </w:r>
            <w:r w:rsidRPr="0060654A">
              <w:rPr>
                <w:rFonts w:ascii="Calibri" w:eastAsia="Times New Roman" w:hAnsi="Calibri" w:cs="Calibri"/>
                <w:bCs/>
                <w:i/>
                <w:iCs/>
                <w:color w:val="000000"/>
                <w:sz w:val="24"/>
                <w:szCs w:val="24"/>
                <w:lang w:val="en-IN" w:eastAsia="en-IN"/>
              </w:rPr>
              <w:t>.So area chart seems to be appropriate here...</w:t>
            </w:r>
          </w:p>
        </w:tc>
      </w:tr>
      <w:tr w:rsidR="0060654A" w:rsidRPr="0060654A" w14:paraId="5BFC1FA1" w14:textId="77777777" w:rsidTr="0060654A">
        <w:trPr>
          <w:trHeight w:val="288"/>
        </w:trPr>
        <w:tc>
          <w:tcPr>
            <w:tcW w:w="4857" w:type="dxa"/>
            <w:gridSpan w:val="5"/>
            <w:tcBorders>
              <w:top w:val="nil"/>
              <w:left w:val="nil"/>
              <w:bottom w:val="nil"/>
              <w:right w:val="nil"/>
            </w:tcBorders>
            <w:shd w:val="clear" w:color="auto" w:fill="auto"/>
            <w:noWrap/>
            <w:vAlign w:val="bottom"/>
            <w:hideMark/>
          </w:tcPr>
          <w:p w14:paraId="49F87DAC" w14:textId="1FEB814E" w:rsidR="0060654A" w:rsidRPr="0060654A" w:rsidRDefault="0060654A" w:rsidP="0060654A">
            <w:pPr>
              <w:pStyle w:val="ListParagraph"/>
              <w:numPr>
                <w:ilvl w:val="0"/>
                <w:numId w:val="31"/>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These two are also indicates the</w:t>
            </w:r>
            <w:r w:rsidRPr="0060654A">
              <w:rPr>
                <w:rFonts w:ascii="Calibri" w:eastAsia="Times New Roman" w:hAnsi="Calibri" w:cs="Calibri"/>
                <w:bCs/>
                <w:i/>
                <w:iCs/>
                <w:color w:val="FF0000"/>
                <w:sz w:val="24"/>
                <w:szCs w:val="24"/>
                <w:lang w:val="en-IN" w:eastAsia="en-IN"/>
              </w:rPr>
              <w:t xml:space="preserve"> numerical values...</w:t>
            </w:r>
          </w:p>
        </w:tc>
        <w:tc>
          <w:tcPr>
            <w:tcW w:w="964" w:type="dxa"/>
            <w:tcBorders>
              <w:top w:val="nil"/>
              <w:left w:val="nil"/>
              <w:bottom w:val="nil"/>
              <w:right w:val="nil"/>
            </w:tcBorders>
            <w:shd w:val="clear" w:color="auto" w:fill="auto"/>
            <w:noWrap/>
            <w:vAlign w:val="bottom"/>
            <w:hideMark/>
          </w:tcPr>
          <w:p w14:paraId="5CFA153C" w14:textId="77777777" w:rsidR="0060654A" w:rsidRPr="0060654A" w:rsidRDefault="0060654A" w:rsidP="00E95471">
            <w:pPr>
              <w:pStyle w:val="ListParagraph"/>
              <w:spacing w:line="240" w:lineRule="auto"/>
              <w:rPr>
                <w:rFonts w:ascii="Calibri" w:eastAsia="Times New Roman" w:hAnsi="Calibri" w:cs="Calibri"/>
                <w:bCs/>
                <w:i/>
                <w:iCs/>
                <w:color w:val="000000"/>
                <w:sz w:val="24"/>
                <w:szCs w:val="24"/>
                <w:lang w:val="en-IN" w:eastAsia="en-IN"/>
              </w:rPr>
            </w:pPr>
          </w:p>
        </w:tc>
        <w:tc>
          <w:tcPr>
            <w:tcW w:w="963" w:type="dxa"/>
            <w:tcBorders>
              <w:top w:val="nil"/>
              <w:left w:val="nil"/>
              <w:bottom w:val="nil"/>
              <w:right w:val="nil"/>
            </w:tcBorders>
            <w:shd w:val="clear" w:color="auto" w:fill="auto"/>
            <w:noWrap/>
            <w:vAlign w:val="bottom"/>
            <w:hideMark/>
          </w:tcPr>
          <w:p w14:paraId="010D9244"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00B0EAA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1E271277"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49C9B0C9" w14:textId="77777777" w:rsidTr="0060654A">
        <w:trPr>
          <w:trHeight w:val="288"/>
        </w:trPr>
        <w:tc>
          <w:tcPr>
            <w:tcW w:w="973" w:type="dxa"/>
            <w:tcBorders>
              <w:top w:val="nil"/>
              <w:left w:val="nil"/>
              <w:bottom w:val="nil"/>
              <w:right w:val="nil"/>
            </w:tcBorders>
            <w:shd w:val="clear" w:color="auto" w:fill="auto"/>
            <w:noWrap/>
            <w:vAlign w:val="bottom"/>
            <w:hideMark/>
          </w:tcPr>
          <w:p w14:paraId="72563E1C"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7199BFCA"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325F9FE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1985E33E"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71" w:type="dxa"/>
            <w:tcBorders>
              <w:top w:val="nil"/>
              <w:left w:val="nil"/>
              <w:bottom w:val="nil"/>
              <w:right w:val="nil"/>
            </w:tcBorders>
            <w:shd w:val="clear" w:color="auto" w:fill="auto"/>
            <w:noWrap/>
            <w:vAlign w:val="bottom"/>
            <w:hideMark/>
          </w:tcPr>
          <w:p w14:paraId="406B8D34"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4" w:type="dxa"/>
            <w:tcBorders>
              <w:top w:val="nil"/>
              <w:left w:val="nil"/>
              <w:bottom w:val="nil"/>
              <w:right w:val="nil"/>
            </w:tcBorders>
            <w:shd w:val="clear" w:color="auto" w:fill="auto"/>
            <w:noWrap/>
            <w:vAlign w:val="bottom"/>
            <w:hideMark/>
          </w:tcPr>
          <w:p w14:paraId="7914C8E5"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3" w:type="dxa"/>
            <w:tcBorders>
              <w:top w:val="nil"/>
              <w:left w:val="nil"/>
              <w:bottom w:val="nil"/>
              <w:right w:val="nil"/>
            </w:tcBorders>
            <w:shd w:val="clear" w:color="auto" w:fill="auto"/>
            <w:noWrap/>
            <w:vAlign w:val="bottom"/>
            <w:hideMark/>
          </w:tcPr>
          <w:p w14:paraId="2D6C048F"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23F7B619"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c>
          <w:tcPr>
            <w:tcW w:w="962" w:type="dxa"/>
            <w:tcBorders>
              <w:top w:val="nil"/>
              <w:left w:val="nil"/>
              <w:bottom w:val="nil"/>
              <w:right w:val="nil"/>
            </w:tcBorders>
            <w:shd w:val="clear" w:color="auto" w:fill="auto"/>
            <w:noWrap/>
            <w:vAlign w:val="bottom"/>
            <w:hideMark/>
          </w:tcPr>
          <w:p w14:paraId="71118FE1" w14:textId="77777777" w:rsidR="0060654A" w:rsidRPr="0060654A" w:rsidRDefault="0060654A" w:rsidP="0060654A">
            <w:pPr>
              <w:spacing w:line="240" w:lineRule="auto"/>
              <w:rPr>
                <w:rFonts w:ascii="Times New Roman" w:eastAsia="Times New Roman" w:hAnsi="Times New Roman" w:cs="Times New Roman"/>
                <w:b w:val="0"/>
                <w:color w:val="auto"/>
                <w:sz w:val="20"/>
                <w:szCs w:val="20"/>
                <w:lang w:val="en-IN" w:eastAsia="en-IN"/>
              </w:rPr>
            </w:pPr>
          </w:p>
        </w:tc>
      </w:tr>
      <w:tr w:rsidR="0060654A" w:rsidRPr="0060654A" w14:paraId="611104E4" w14:textId="77777777" w:rsidTr="0060654A">
        <w:trPr>
          <w:trHeight w:val="312"/>
        </w:trPr>
        <w:tc>
          <w:tcPr>
            <w:tcW w:w="4857" w:type="dxa"/>
            <w:gridSpan w:val="5"/>
            <w:tcBorders>
              <w:top w:val="nil"/>
              <w:left w:val="nil"/>
              <w:bottom w:val="nil"/>
              <w:right w:val="nil"/>
            </w:tcBorders>
            <w:shd w:val="clear" w:color="auto" w:fill="auto"/>
            <w:noWrap/>
            <w:vAlign w:val="bottom"/>
            <w:hideMark/>
          </w:tcPr>
          <w:p w14:paraId="598FE735" w14:textId="76F3E7F5" w:rsidR="0060654A" w:rsidRPr="0060654A" w:rsidRDefault="0060654A" w:rsidP="0060654A">
            <w:pPr>
              <w:spacing w:line="240" w:lineRule="auto"/>
              <w:rPr>
                <w:rFonts w:ascii="Calibri" w:eastAsia="Times New Roman" w:hAnsi="Calibri" w:cs="Calibri"/>
                <w:bCs/>
                <w:color w:val="00B050"/>
                <w:szCs w:val="28"/>
                <w:lang w:val="en-IN" w:eastAsia="en-IN"/>
              </w:rPr>
            </w:pPr>
            <w:r w:rsidRPr="0060654A">
              <w:rPr>
                <w:rFonts w:ascii="Calibri" w:eastAsia="Times New Roman" w:hAnsi="Calibri" w:cs="Calibri"/>
                <w:bCs/>
                <w:color w:val="00B050"/>
                <w:szCs w:val="28"/>
                <w:lang w:val="en-IN" w:eastAsia="en-IN"/>
              </w:rPr>
              <w:t>C.</w:t>
            </w:r>
            <w:r>
              <w:rPr>
                <w:rFonts w:ascii="Calibri" w:eastAsia="Times New Roman" w:hAnsi="Calibri" w:cs="Calibri"/>
                <w:bCs/>
                <w:color w:val="00B050"/>
                <w:szCs w:val="28"/>
                <w:lang w:val="en-IN" w:eastAsia="en-IN"/>
              </w:rPr>
              <w:t xml:space="preserve"> </w:t>
            </w:r>
            <w:proofErr w:type="spellStart"/>
            <w:r w:rsidRPr="0060654A">
              <w:rPr>
                <w:rFonts w:ascii="Calibri" w:eastAsia="Times New Roman" w:hAnsi="Calibri" w:cs="Calibri"/>
                <w:bCs/>
                <w:color w:val="00B050"/>
                <w:szCs w:val="28"/>
                <w:lang w:val="en-IN" w:eastAsia="en-IN"/>
              </w:rPr>
              <w:t>i</w:t>
            </w:r>
            <w:proofErr w:type="spellEnd"/>
            <w:r>
              <w:rPr>
                <w:rFonts w:ascii="Calibri" w:eastAsia="Times New Roman" w:hAnsi="Calibri" w:cs="Calibri"/>
                <w:bCs/>
                <w:color w:val="00B050"/>
                <w:szCs w:val="28"/>
                <w:lang w:val="en-IN" w:eastAsia="en-IN"/>
              </w:rPr>
              <w:t xml:space="preserve"> </w:t>
            </w:r>
            <w:r w:rsidRPr="0060654A">
              <w:rPr>
                <w:rFonts w:ascii="Calibri" w:eastAsia="Times New Roman" w:hAnsi="Calibri" w:cs="Calibri"/>
                <w:bCs/>
                <w:color w:val="00B050"/>
                <w:szCs w:val="28"/>
                <w:lang w:val="en-IN" w:eastAsia="en-IN"/>
              </w:rPr>
              <w:t>v</w:t>
            </w:r>
            <w:r w:rsidR="00105903" w:rsidRPr="0060654A">
              <w:rPr>
                <w:rFonts w:ascii="Calibri" w:eastAsia="Times New Roman" w:hAnsi="Calibri" w:cs="Calibri"/>
                <w:bCs/>
                <w:color w:val="00B050"/>
                <w:szCs w:val="28"/>
                <w:lang w:val="en-IN" w:eastAsia="en-IN"/>
              </w:rPr>
              <w:t>). Charges</w:t>
            </w:r>
            <w:r w:rsidRPr="0060654A">
              <w:rPr>
                <w:rFonts w:ascii="Calibri" w:eastAsia="Times New Roman" w:hAnsi="Calibri" w:cs="Calibri"/>
                <w:bCs/>
                <w:color w:val="00B050"/>
                <w:szCs w:val="28"/>
                <w:lang w:val="en-IN" w:eastAsia="en-IN"/>
              </w:rPr>
              <w:t xml:space="preserve"> of </w:t>
            </w:r>
            <w:r w:rsidR="00E95471" w:rsidRPr="0060654A">
              <w:rPr>
                <w:rFonts w:ascii="Calibri" w:eastAsia="Times New Roman" w:hAnsi="Calibri" w:cs="Calibri"/>
                <w:bCs/>
                <w:color w:val="00B050"/>
                <w:szCs w:val="28"/>
                <w:lang w:val="en-IN" w:eastAsia="en-IN"/>
              </w:rPr>
              <w:t>smoker’s</w:t>
            </w:r>
            <w:r w:rsidRPr="0060654A">
              <w:rPr>
                <w:rFonts w:ascii="Calibri" w:eastAsia="Times New Roman" w:hAnsi="Calibri" w:cs="Calibri"/>
                <w:bCs/>
                <w:color w:val="00B050"/>
                <w:szCs w:val="28"/>
                <w:lang w:val="en-IN" w:eastAsia="en-IN"/>
              </w:rPr>
              <w:t xml:space="preserve"> vs non-smokers:</w:t>
            </w:r>
          </w:p>
        </w:tc>
        <w:tc>
          <w:tcPr>
            <w:tcW w:w="964" w:type="dxa"/>
            <w:tcBorders>
              <w:top w:val="nil"/>
              <w:left w:val="nil"/>
              <w:bottom w:val="nil"/>
              <w:right w:val="nil"/>
            </w:tcBorders>
            <w:shd w:val="clear" w:color="auto" w:fill="auto"/>
            <w:noWrap/>
            <w:vAlign w:val="bottom"/>
            <w:hideMark/>
          </w:tcPr>
          <w:p w14:paraId="00A5D471" w14:textId="77777777" w:rsidR="0060654A" w:rsidRPr="0060654A" w:rsidRDefault="0060654A" w:rsidP="0060654A">
            <w:pPr>
              <w:spacing w:line="240" w:lineRule="auto"/>
              <w:rPr>
                <w:rFonts w:ascii="Calibri" w:eastAsia="Times New Roman" w:hAnsi="Calibri" w:cs="Calibri"/>
                <w:bCs/>
                <w:color w:val="00B050"/>
                <w:szCs w:val="28"/>
                <w:lang w:val="en-IN" w:eastAsia="en-IN"/>
              </w:rPr>
            </w:pPr>
          </w:p>
        </w:tc>
        <w:tc>
          <w:tcPr>
            <w:tcW w:w="963" w:type="dxa"/>
            <w:tcBorders>
              <w:top w:val="nil"/>
              <w:left w:val="nil"/>
              <w:bottom w:val="nil"/>
              <w:right w:val="nil"/>
            </w:tcBorders>
            <w:shd w:val="clear" w:color="auto" w:fill="auto"/>
            <w:noWrap/>
            <w:vAlign w:val="bottom"/>
            <w:hideMark/>
          </w:tcPr>
          <w:p w14:paraId="74D3B403" w14:textId="77777777" w:rsidR="0060654A" w:rsidRPr="0060654A" w:rsidRDefault="0060654A" w:rsidP="0060654A">
            <w:pPr>
              <w:spacing w:line="240" w:lineRule="auto"/>
              <w:rPr>
                <w:rFonts w:ascii="Times New Roman" w:eastAsia="Times New Roman" w:hAnsi="Times New Roman" w:cs="Times New Roman"/>
                <w:b w:val="0"/>
                <w:color w:val="auto"/>
                <w:szCs w:val="28"/>
                <w:lang w:val="en-IN" w:eastAsia="en-IN"/>
              </w:rPr>
            </w:pPr>
          </w:p>
        </w:tc>
        <w:tc>
          <w:tcPr>
            <w:tcW w:w="962" w:type="dxa"/>
            <w:tcBorders>
              <w:top w:val="nil"/>
              <w:left w:val="nil"/>
              <w:bottom w:val="nil"/>
              <w:right w:val="nil"/>
            </w:tcBorders>
            <w:shd w:val="clear" w:color="auto" w:fill="auto"/>
            <w:noWrap/>
            <w:vAlign w:val="bottom"/>
            <w:hideMark/>
          </w:tcPr>
          <w:p w14:paraId="78ADC36F" w14:textId="77777777" w:rsidR="0060654A" w:rsidRPr="0060654A" w:rsidRDefault="0060654A" w:rsidP="0060654A">
            <w:pPr>
              <w:spacing w:line="240" w:lineRule="auto"/>
              <w:rPr>
                <w:rFonts w:ascii="Times New Roman" w:eastAsia="Times New Roman" w:hAnsi="Times New Roman" w:cs="Times New Roman"/>
                <w:b w:val="0"/>
                <w:color w:val="auto"/>
                <w:szCs w:val="28"/>
                <w:lang w:val="en-IN" w:eastAsia="en-IN"/>
              </w:rPr>
            </w:pPr>
          </w:p>
        </w:tc>
        <w:tc>
          <w:tcPr>
            <w:tcW w:w="962" w:type="dxa"/>
            <w:tcBorders>
              <w:top w:val="nil"/>
              <w:left w:val="nil"/>
              <w:bottom w:val="nil"/>
              <w:right w:val="nil"/>
            </w:tcBorders>
            <w:shd w:val="clear" w:color="auto" w:fill="auto"/>
            <w:noWrap/>
            <w:vAlign w:val="bottom"/>
            <w:hideMark/>
          </w:tcPr>
          <w:p w14:paraId="3D2F77BB" w14:textId="77777777" w:rsidR="0060654A" w:rsidRPr="0060654A" w:rsidRDefault="0060654A" w:rsidP="0060654A">
            <w:pPr>
              <w:spacing w:line="240" w:lineRule="auto"/>
              <w:rPr>
                <w:rFonts w:ascii="Times New Roman" w:eastAsia="Times New Roman" w:hAnsi="Times New Roman" w:cs="Times New Roman"/>
                <w:b w:val="0"/>
                <w:color w:val="auto"/>
                <w:szCs w:val="28"/>
                <w:lang w:val="en-IN" w:eastAsia="en-IN"/>
              </w:rPr>
            </w:pPr>
          </w:p>
        </w:tc>
      </w:tr>
      <w:tr w:rsidR="0060654A" w:rsidRPr="0060654A" w14:paraId="12BEFBD9" w14:textId="77777777" w:rsidTr="0060654A">
        <w:trPr>
          <w:trHeight w:val="288"/>
        </w:trPr>
        <w:tc>
          <w:tcPr>
            <w:tcW w:w="3886" w:type="dxa"/>
            <w:gridSpan w:val="4"/>
            <w:tcBorders>
              <w:top w:val="nil"/>
              <w:left w:val="nil"/>
              <w:bottom w:val="nil"/>
              <w:right w:val="nil"/>
            </w:tcBorders>
            <w:shd w:val="clear" w:color="auto" w:fill="auto"/>
            <w:noWrap/>
            <w:vAlign w:val="bottom"/>
            <w:hideMark/>
          </w:tcPr>
          <w:p w14:paraId="64F5955D" w14:textId="77777777" w:rsidR="0060654A" w:rsidRPr="0060654A" w:rsidRDefault="0060654A" w:rsidP="0060654A">
            <w:pPr>
              <w:pStyle w:val="ListParagraph"/>
              <w:numPr>
                <w:ilvl w:val="0"/>
                <w:numId w:val="32"/>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Use pivot table for charges &amp; smokers.</w:t>
            </w:r>
          </w:p>
        </w:tc>
        <w:tc>
          <w:tcPr>
            <w:tcW w:w="971" w:type="dxa"/>
            <w:tcBorders>
              <w:top w:val="nil"/>
              <w:left w:val="nil"/>
              <w:bottom w:val="nil"/>
              <w:right w:val="nil"/>
            </w:tcBorders>
            <w:shd w:val="clear" w:color="auto" w:fill="auto"/>
            <w:noWrap/>
            <w:vAlign w:val="bottom"/>
            <w:hideMark/>
          </w:tcPr>
          <w:p w14:paraId="3C6FF843"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4" w:type="dxa"/>
            <w:tcBorders>
              <w:top w:val="nil"/>
              <w:left w:val="nil"/>
              <w:bottom w:val="nil"/>
              <w:right w:val="nil"/>
            </w:tcBorders>
            <w:shd w:val="clear" w:color="auto" w:fill="auto"/>
            <w:noWrap/>
            <w:vAlign w:val="bottom"/>
            <w:hideMark/>
          </w:tcPr>
          <w:p w14:paraId="2E93F643"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3" w:type="dxa"/>
            <w:tcBorders>
              <w:top w:val="nil"/>
              <w:left w:val="nil"/>
              <w:bottom w:val="nil"/>
              <w:right w:val="nil"/>
            </w:tcBorders>
            <w:shd w:val="clear" w:color="auto" w:fill="auto"/>
            <w:noWrap/>
            <w:vAlign w:val="bottom"/>
            <w:hideMark/>
          </w:tcPr>
          <w:p w14:paraId="7D5B2C99"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2DCAD5A1"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597258A1" w14:textId="77777777" w:rsidR="0060654A" w:rsidRPr="0060654A" w:rsidRDefault="0060654A" w:rsidP="0060654A">
            <w:pPr>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6002C923" w14:textId="77777777" w:rsidTr="0060654A">
        <w:trPr>
          <w:trHeight w:val="288"/>
        </w:trPr>
        <w:tc>
          <w:tcPr>
            <w:tcW w:w="6784" w:type="dxa"/>
            <w:gridSpan w:val="7"/>
            <w:tcBorders>
              <w:top w:val="nil"/>
              <w:left w:val="nil"/>
              <w:bottom w:val="nil"/>
              <w:right w:val="nil"/>
            </w:tcBorders>
            <w:shd w:val="clear" w:color="auto" w:fill="auto"/>
            <w:noWrap/>
            <w:vAlign w:val="bottom"/>
            <w:hideMark/>
          </w:tcPr>
          <w:p w14:paraId="43D061C3" w14:textId="78B486E7" w:rsidR="0060654A" w:rsidRPr="0060654A" w:rsidRDefault="0060654A" w:rsidP="0060654A">
            <w:pPr>
              <w:pStyle w:val="ListParagraph"/>
              <w:numPr>
                <w:ilvl w:val="0"/>
                <w:numId w:val="32"/>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FF0000"/>
                <w:sz w:val="24"/>
                <w:szCs w:val="24"/>
                <w:lang w:val="en-IN" w:eastAsia="en-IN"/>
              </w:rPr>
              <w:t>Smokers</w:t>
            </w:r>
            <w:r w:rsidRPr="0060654A">
              <w:rPr>
                <w:rFonts w:ascii="Calibri" w:eastAsia="Times New Roman" w:hAnsi="Calibri" w:cs="Calibri"/>
                <w:bCs/>
                <w:i/>
                <w:iCs/>
                <w:color w:val="000000"/>
                <w:sz w:val="24"/>
                <w:szCs w:val="24"/>
                <w:lang w:val="en-IN" w:eastAsia="en-IN"/>
              </w:rPr>
              <w:t xml:space="preserve"> in the row use to differentiate the smokers &amp; Non-smokers.</w:t>
            </w:r>
          </w:p>
        </w:tc>
        <w:tc>
          <w:tcPr>
            <w:tcW w:w="962" w:type="dxa"/>
            <w:tcBorders>
              <w:top w:val="nil"/>
              <w:left w:val="nil"/>
              <w:bottom w:val="nil"/>
              <w:right w:val="nil"/>
            </w:tcBorders>
            <w:shd w:val="clear" w:color="auto" w:fill="auto"/>
            <w:noWrap/>
            <w:vAlign w:val="bottom"/>
            <w:hideMark/>
          </w:tcPr>
          <w:p w14:paraId="2C435CF1"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2" w:type="dxa"/>
            <w:tcBorders>
              <w:top w:val="nil"/>
              <w:left w:val="nil"/>
              <w:bottom w:val="nil"/>
              <w:right w:val="nil"/>
            </w:tcBorders>
            <w:shd w:val="clear" w:color="auto" w:fill="auto"/>
            <w:noWrap/>
            <w:vAlign w:val="bottom"/>
            <w:hideMark/>
          </w:tcPr>
          <w:p w14:paraId="2F5160FE"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2D539312" w14:textId="77777777" w:rsidTr="0060654A">
        <w:trPr>
          <w:trHeight w:val="288"/>
        </w:trPr>
        <w:tc>
          <w:tcPr>
            <w:tcW w:w="4857" w:type="dxa"/>
            <w:gridSpan w:val="5"/>
            <w:tcBorders>
              <w:top w:val="nil"/>
              <w:left w:val="nil"/>
              <w:bottom w:val="nil"/>
              <w:right w:val="nil"/>
            </w:tcBorders>
            <w:shd w:val="clear" w:color="auto" w:fill="auto"/>
            <w:noWrap/>
            <w:vAlign w:val="bottom"/>
            <w:hideMark/>
          </w:tcPr>
          <w:p w14:paraId="65EB2DE3" w14:textId="3F235D24" w:rsidR="0060654A" w:rsidRPr="0060654A" w:rsidRDefault="0060654A" w:rsidP="0060654A">
            <w:pPr>
              <w:pStyle w:val="ListParagraph"/>
              <w:numPr>
                <w:ilvl w:val="0"/>
                <w:numId w:val="32"/>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FF0000"/>
                <w:sz w:val="24"/>
                <w:szCs w:val="24"/>
                <w:lang w:val="en-IN" w:eastAsia="en-IN"/>
              </w:rPr>
              <w:lastRenderedPageBreak/>
              <w:t>Charges</w:t>
            </w:r>
            <w:r w:rsidRPr="0060654A">
              <w:rPr>
                <w:rFonts w:ascii="Calibri" w:eastAsia="Times New Roman" w:hAnsi="Calibri" w:cs="Calibri"/>
                <w:bCs/>
                <w:i/>
                <w:iCs/>
                <w:color w:val="000000"/>
                <w:sz w:val="24"/>
                <w:szCs w:val="24"/>
                <w:lang w:val="en-IN" w:eastAsia="en-IN"/>
              </w:rPr>
              <w:t xml:space="preserve"> in the value field shows the </w:t>
            </w:r>
            <w:r w:rsidR="00105903" w:rsidRPr="0060654A">
              <w:rPr>
                <w:rFonts w:ascii="Calibri" w:eastAsia="Times New Roman" w:hAnsi="Calibri" w:cs="Calibri"/>
                <w:bCs/>
                <w:i/>
                <w:iCs/>
                <w:color w:val="FF0000"/>
                <w:sz w:val="24"/>
                <w:szCs w:val="24"/>
                <w:lang w:val="en-IN" w:eastAsia="en-IN"/>
              </w:rPr>
              <w:t>averages</w:t>
            </w:r>
            <w:r w:rsidR="00105903" w:rsidRPr="0060654A">
              <w:rPr>
                <w:rFonts w:ascii="Calibri" w:eastAsia="Times New Roman" w:hAnsi="Calibri" w:cs="Calibri"/>
                <w:bCs/>
                <w:i/>
                <w:iCs/>
                <w:color w:val="000000"/>
                <w:sz w:val="24"/>
                <w:szCs w:val="24"/>
                <w:lang w:val="en-IN" w:eastAsia="en-IN"/>
              </w:rPr>
              <w:t>...</w:t>
            </w:r>
          </w:p>
        </w:tc>
        <w:tc>
          <w:tcPr>
            <w:tcW w:w="964" w:type="dxa"/>
            <w:tcBorders>
              <w:top w:val="nil"/>
              <w:left w:val="nil"/>
              <w:bottom w:val="nil"/>
              <w:right w:val="nil"/>
            </w:tcBorders>
            <w:shd w:val="clear" w:color="auto" w:fill="auto"/>
            <w:noWrap/>
            <w:vAlign w:val="bottom"/>
            <w:hideMark/>
          </w:tcPr>
          <w:p w14:paraId="0A4C4611" w14:textId="77777777" w:rsidR="0060654A" w:rsidRPr="0060654A" w:rsidRDefault="0060654A" w:rsidP="0060654A">
            <w:pPr>
              <w:pStyle w:val="ListParagraph"/>
              <w:spacing w:line="240" w:lineRule="auto"/>
              <w:rPr>
                <w:rFonts w:ascii="Calibri" w:eastAsia="Times New Roman" w:hAnsi="Calibri" w:cs="Calibri"/>
                <w:bCs/>
                <w:i/>
                <w:iCs/>
                <w:color w:val="000000"/>
                <w:sz w:val="24"/>
                <w:szCs w:val="24"/>
                <w:lang w:val="en-IN" w:eastAsia="en-IN"/>
              </w:rPr>
            </w:pPr>
          </w:p>
        </w:tc>
        <w:tc>
          <w:tcPr>
            <w:tcW w:w="963" w:type="dxa"/>
            <w:tcBorders>
              <w:top w:val="nil"/>
              <w:left w:val="nil"/>
              <w:bottom w:val="nil"/>
              <w:right w:val="nil"/>
            </w:tcBorders>
            <w:shd w:val="clear" w:color="auto" w:fill="auto"/>
            <w:noWrap/>
            <w:vAlign w:val="bottom"/>
            <w:hideMark/>
          </w:tcPr>
          <w:p w14:paraId="2B28C388"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55E20B93"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5BE2F811" w14:textId="77777777" w:rsidR="0060654A" w:rsidRPr="0060654A" w:rsidRDefault="0060654A" w:rsidP="0060654A">
            <w:pPr>
              <w:pStyle w:val="ListParagraph"/>
              <w:spacing w:line="240" w:lineRule="auto"/>
              <w:rPr>
                <w:rFonts w:ascii="Times New Roman" w:eastAsia="Times New Roman" w:hAnsi="Times New Roman" w:cs="Times New Roman"/>
                <w:bCs/>
                <w:i/>
                <w:iCs/>
                <w:color w:val="auto"/>
                <w:sz w:val="24"/>
                <w:szCs w:val="24"/>
                <w:lang w:val="en-IN" w:eastAsia="en-IN"/>
              </w:rPr>
            </w:pPr>
          </w:p>
        </w:tc>
      </w:tr>
      <w:tr w:rsidR="0060654A" w:rsidRPr="0060654A" w14:paraId="34B1AD4B" w14:textId="77777777" w:rsidTr="0060654A">
        <w:trPr>
          <w:trHeight w:val="288"/>
        </w:trPr>
        <w:tc>
          <w:tcPr>
            <w:tcW w:w="8708" w:type="dxa"/>
            <w:gridSpan w:val="9"/>
            <w:tcBorders>
              <w:top w:val="nil"/>
              <w:left w:val="nil"/>
              <w:bottom w:val="nil"/>
              <w:right w:val="nil"/>
            </w:tcBorders>
            <w:shd w:val="clear" w:color="auto" w:fill="auto"/>
            <w:noWrap/>
            <w:vAlign w:val="bottom"/>
            <w:hideMark/>
          </w:tcPr>
          <w:p w14:paraId="05782D9D" w14:textId="77777777" w:rsidR="0060654A" w:rsidRDefault="0060654A" w:rsidP="0060654A">
            <w:pPr>
              <w:pStyle w:val="ListParagraph"/>
              <w:numPr>
                <w:ilvl w:val="0"/>
                <w:numId w:val="32"/>
              </w:numPr>
              <w:spacing w:line="240" w:lineRule="auto"/>
              <w:rPr>
                <w:rFonts w:ascii="Calibri" w:eastAsia="Times New Roman" w:hAnsi="Calibri" w:cs="Calibri"/>
                <w:bCs/>
                <w:i/>
                <w:iCs/>
                <w:color w:val="000000"/>
                <w:sz w:val="24"/>
                <w:szCs w:val="24"/>
                <w:lang w:val="en-IN" w:eastAsia="en-IN"/>
              </w:rPr>
            </w:pPr>
            <w:r w:rsidRPr="0060654A">
              <w:rPr>
                <w:rFonts w:ascii="Calibri" w:eastAsia="Times New Roman" w:hAnsi="Calibri" w:cs="Calibri"/>
                <w:bCs/>
                <w:i/>
                <w:iCs/>
                <w:color w:val="000000"/>
                <w:sz w:val="24"/>
                <w:szCs w:val="24"/>
                <w:lang w:val="en-IN" w:eastAsia="en-IN"/>
              </w:rPr>
              <w:t>Here, use</w:t>
            </w:r>
            <w:r w:rsidRPr="0060654A">
              <w:rPr>
                <w:rFonts w:ascii="Calibri" w:eastAsia="Times New Roman" w:hAnsi="Calibri" w:cs="Calibri"/>
                <w:bCs/>
                <w:i/>
                <w:iCs/>
                <w:color w:val="FF0000"/>
                <w:sz w:val="24"/>
                <w:szCs w:val="24"/>
                <w:lang w:val="en-IN" w:eastAsia="en-IN"/>
              </w:rPr>
              <w:t xml:space="preserve"> Bar chart</w:t>
            </w:r>
            <w:r w:rsidRPr="0060654A">
              <w:rPr>
                <w:rFonts w:ascii="Calibri" w:eastAsia="Times New Roman" w:hAnsi="Calibri" w:cs="Calibri"/>
                <w:bCs/>
                <w:i/>
                <w:iCs/>
                <w:color w:val="000000"/>
                <w:sz w:val="24"/>
                <w:szCs w:val="24"/>
                <w:lang w:val="en-IN" w:eastAsia="en-IN"/>
              </w:rPr>
              <w:t xml:space="preserve"> to differentiate the ranges of the charges of </w:t>
            </w:r>
            <w:r w:rsidR="00105903" w:rsidRPr="0060654A">
              <w:rPr>
                <w:rFonts w:ascii="Calibri" w:eastAsia="Times New Roman" w:hAnsi="Calibri" w:cs="Calibri"/>
                <w:bCs/>
                <w:i/>
                <w:iCs/>
                <w:color w:val="000000"/>
                <w:sz w:val="24"/>
                <w:szCs w:val="24"/>
                <w:lang w:val="en-IN" w:eastAsia="en-IN"/>
              </w:rPr>
              <w:t>smoker’s</w:t>
            </w:r>
            <w:r w:rsidRPr="0060654A">
              <w:rPr>
                <w:rFonts w:ascii="Calibri" w:eastAsia="Times New Roman" w:hAnsi="Calibri" w:cs="Calibri"/>
                <w:bCs/>
                <w:i/>
                <w:iCs/>
                <w:color w:val="000000"/>
                <w:sz w:val="24"/>
                <w:szCs w:val="24"/>
                <w:lang w:val="en-IN" w:eastAsia="en-IN"/>
              </w:rPr>
              <w:t xml:space="preserve"> vs </w:t>
            </w:r>
            <w:r w:rsidR="00105903" w:rsidRPr="0060654A">
              <w:rPr>
                <w:rFonts w:ascii="Calibri" w:eastAsia="Times New Roman" w:hAnsi="Calibri" w:cs="Calibri"/>
                <w:bCs/>
                <w:i/>
                <w:iCs/>
                <w:color w:val="000000"/>
                <w:sz w:val="24"/>
                <w:szCs w:val="24"/>
                <w:lang w:val="en-IN" w:eastAsia="en-IN"/>
              </w:rPr>
              <w:t>Non-smokers</w:t>
            </w:r>
            <w:r w:rsidRPr="0060654A">
              <w:rPr>
                <w:rFonts w:ascii="Calibri" w:eastAsia="Times New Roman" w:hAnsi="Calibri" w:cs="Calibri"/>
                <w:bCs/>
                <w:i/>
                <w:iCs/>
                <w:color w:val="000000"/>
                <w:sz w:val="24"/>
                <w:szCs w:val="24"/>
                <w:lang w:val="en-IN" w:eastAsia="en-IN"/>
              </w:rPr>
              <w:t>.</w:t>
            </w:r>
          </w:p>
          <w:p w14:paraId="717F42FB" w14:textId="77777777" w:rsidR="00105903" w:rsidRDefault="00105903" w:rsidP="00105903">
            <w:pPr>
              <w:pStyle w:val="ListParagraph"/>
              <w:spacing w:line="240" w:lineRule="auto"/>
              <w:rPr>
                <w:rFonts w:ascii="Calibri" w:eastAsia="Times New Roman" w:hAnsi="Calibri" w:cs="Calibri"/>
                <w:bCs/>
                <w:i/>
                <w:iCs/>
                <w:color w:val="000000"/>
                <w:sz w:val="24"/>
                <w:szCs w:val="24"/>
                <w:lang w:val="en-IN" w:eastAsia="en-IN"/>
              </w:rPr>
            </w:pPr>
          </w:p>
          <w:p w14:paraId="7A3DECC8" w14:textId="6E7AA0FF" w:rsidR="00105903" w:rsidRPr="0060654A" w:rsidRDefault="00105903" w:rsidP="00105903">
            <w:pPr>
              <w:pStyle w:val="ListParagraph"/>
              <w:spacing w:line="240" w:lineRule="auto"/>
              <w:rPr>
                <w:rFonts w:ascii="Calibri" w:eastAsia="Times New Roman" w:hAnsi="Calibri" w:cs="Calibri"/>
                <w:bCs/>
                <w:i/>
                <w:iCs/>
                <w:color w:val="000000"/>
                <w:sz w:val="24"/>
                <w:szCs w:val="24"/>
                <w:lang w:val="en-IN" w:eastAsia="en-IN"/>
              </w:rPr>
            </w:pPr>
          </w:p>
        </w:tc>
      </w:tr>
    </w:tbl>
    <w:p w14:paraId="2D6B68AA" w14:textId="77777777" w:rsidR="00105903" w:rsidRDefault="00105903" w:rsidP="00105903">
      <w:pPr>
        <w:pStyle w:val="ListParagraph"/>
        <w:rPr>
          <w:rFonts w:ascii="Calibri" w:hAnsi="Calibri" w:cs="Calibri"/>
          <w:color w:val="000000"/>
          <w:sz w:val="32"/>
          <w:szCs w:val="32"/>
        </w:rPr>
      </w:pPr>
      <w:r w:rsidRPr="00105903">
        <w:rPr>
          <w:rFonts w:ascii="Calibri" w:hAnsi="Calibri" w:cs="Calibri"/>
          <w:color w:val="000000"/>
          <w:sz w:val="32"/>
          <w:szCs w:val="32"/>
        </w:rPr>
        <w:t xml:space="preserve">2. Edit the data as following, to obtain dummy variables: </w:t>
      </w:r>
    </w:p>
    <w:p w14:paraId="1C5E74EE" w14:textId="69AAD9C8" w:rsidR="00105903" w:rsidRDefault="00105903" w:rsidP="00105903">
      <w:pPr>
        <w:pStyle w:val="ListParagraph"/>
        <w:rPr>
          <w:rFonts w:ascii="Calibri" w:hAnsi="Calibri" w:cs="Calibri"/>
          <w:color w:val="000000"/>
          <w:sz w:val="32"/>
          <w:szCs w:val="32"/>
        </w:rPr>
      </w:pPr>
      <w:r w:rsidRPr="00105903">
        <w:rPr>
          <w:rFonts w:ascii="Calibri" w:hAnsi="Calibri" w:cs="Calibri"/>
          <w:color w:val="000000"/>
          <w:sz w:val="32"/>
          <w:szCs w:val="32"/>
        </w:rPr>
        <w:t xml:space="preserve"> a) Sex: Replace all the “Males” with “1” and “Females” with “0”, creating numerical entries for gender this way will help you do analysis further. You can use the “Replace with Match entire cell content” option. Do a replace all to save time.</w:t>
      </w:r>
    </w:p>
    <w:p w14:paraId="5A71CA69" w14:textId="5A6F088B" w:rsidR="00105903" w:rsidRDefault="00105903" w:rsidP="00105903">
      <w:pPr>
        <w:pStyle w:val="ListParagraph"/>
        <w:rPr>
          <w:rFonts w:ascii="Calibri" w:hAnsi="Calibri" w:cs="Calibri"/>
          <w:color w:val="000000"/>
          <w:sz w:val="32"/>
          <w:szCs w:val="32"/>
        </w:rPr>
      </w:pPr>
    </w:p>
    <w:p w14:paraId="70A793A3" w14:textId="67D7B791" w:rsidR="00105903" w:rsidRDefault="00105903" w:rsidP="00105903">
      <w:pPr>
        <w:pStyle w:val="ListParagraph"/>
        <w:rPr>
          <w:rFonts w:ascii="Calibri" w:hAnsi="Calibri" w:cs="Calibri"/>
          <w:color w:val="000000"/>
          <w:sz w:val="32"/>
          <w:szCs w:val="32"/>
        </w:rPr>
      </w:pPr>
    </w:p>
    <w:p w14:paraId="59AA307B" w14:textId="791855FC" w:rsidR="00105903" w:rsidRPr="005838CA" w:rsidRDefault="00105903" w:rsidP="00105903">
      <w:pPr>
        <w:pStyle w:val="ListParagraph"/>
        <w:rPr>
          <w:rFonts w:ascii="Calibri" w:hAnsi="Calibri" w:cs="Calibri"/>
          <w:i/>
          <w:iCs/>
          <w:color w:val="00B0F0"/>
          <w:sz w:val="24"/>
          <w:szCs w:val="24"/>
        </w:rPr>
      </w:pPr>
      <w:bookmarkStart w:id="0" w:name="_Hlk123939498"/>
      <w:r w:rsidRPr="005838CA">
        <w:rPr>
          <w:rFonts w:ascii="Calibri" w:hAnsi="Calibri" w:cs="Calibri"/>
          <w:i/>
          <w:iCs/>
          <w:color w:val="00B0F0"/>
          <w:sz w:val="24"/>
          <w:szCs w:val="24"/>
        </w:rPr>
        <w:t xml:space="preserve"> From the </w:t>
      </w:r>
      <w:r w:rsidR="005838CA" w:rsidRPr="005838CA">
        <w:rPr>
          <w:rFonts w:ascii="Calibri" w:hAnsi="Calibri" w:cs="Calibri"/>
          <w:i/>
          <w:iCs/>
          <w:color w:val="00B0F0"/>
          <w:sz w:val="24"/>
          <w:szCs w:val="24"/>
        </w:rPr>
        <w:t>given data</w:t>
      </w:r>
      <w:r w:rsidRPr="005838CA">
        <w:rPr>
          <w:rFonts w:ascii="Calibri" w:hAnsi="Calibri" w:cs="Calibri"/>
          <w:i/>
          <w:iCs/>
          <w:color w:val="00B0F0"/>
          <w:sz w:val="24"/>
          <w:szCs w:val="24"/>
        </w:rPr>
        <w:t xml:space="preserve"> replace all the “Male” in to”1”,”Female” in “0” using the IF condition as =IF(A5="male", 1,0). The entire gender will changes.</w:t>
      </w:r>
    </w:p>
    <w:bookmarkEnd w:id="0"/>
    <w:p w14:paraId="37805A2B" w14:textId="5E2EAAD2" w:rsidR="00105903" w:rsidRPr="00105903" w:rsidRDefault="00105903" w:rsidP="00105903">
      <w:pPr>
        <w:pStyle w:val="ListParagraph"/>
        <w:rPr>
          <w:rFonts w:ascii="Calibri" w:hAnsi="Calibri" w:cs="Calibri"/>
          <w:b w:val="0"/>
          <w:bCs/>
          <w:i/>
          <w:iCs/>
          <w:color w:val="000000"/>
          <w:sz w:val="24"/>
          <w:szCs w:val="24"/>
        </w:rPr>
      </w:pPr>
    </w:p>
    <w:p w14:paraId="5A4F20DA" w14:textId="77777777" w:rsidR="005838CA" w:rsidRPr="005838CA" w:rsidRDefault="005838CA" w:rsidP="005838CA">
      <w:pPr>
        <w:spacing w:line="240" w:lineRule="auto"/>
        <w:rPr>
          <w:rFonts w:ascii="Calibri" w:eastAsia="Times New Roman" w:hAnsi="Calibri" w:cs="Calibri"/>
          <w:bCs/>
          <w:color w:val="000000"/>
          <w:sz w:val="32"/>
          <w:szCs w:val="32"/>
          <w:lang w:val="en-IN" w:eastAsia="en-IN"/>
        </w:rPr>
      </w:pPr>
      <w:r w:rsidRPr="005838CA">
        <w:rPr>
          <w:rFonts w:ascii="Calibri" w:eastAsia="Times New Roman" w:hAnsi="Calibri" w:cs="Calibri"/>
          <w:bCs/>
          <w:color w:val="000000"/>
          <w:sz w:val="32"/>
          <w:szCs w:val="32"/>
          <w:lang w:val="en-IN" w:eastAsia="en-IN"/>
        </w:rPr>
        <w:t>2. b) Smoker: Replace all the “Smokers” with “1” and “Non-smokers” with “0”.</w:t>
      </w:r>
    </w:p>
    <w:p w14:paraId="539BC09C" w14:textId="2DC8EFDF" w:rsidR="005838CA" w:rsidRPr="005838CA" w:rsidRDefault="005838CA" w:rsidP="005838CA">
      <w:pPr>
        <w:pStyle w:val="ListParagraph"/>
        <w:rPr>
          <w:rFonts w:ascii="Calibri" w:hAnsi="Calibri" w:cs="Calibri"/>
          <w:i/>
          <w:iCs/>
          <w:color w:val="00B0F0"/>
          <w:sz w:val="24"/>
          <w:szCs w:val="24"/>
        </w:rPr>
      </w:pPr>
      <w:r w:rsidRPr="005838CA">
        <w:rPr>
          <w:rFonts w:ascii="Calibri" w:hAnsi="Calibri" w:cs="Calibri"/>
          <w:i/>
          <w:iCs/>
          <w:color w:val="00B0F0"/>
          <w:sz w:val="24"/>
          <w:szCs w:val="24"/>
        </w:rPr>
        <w:t>From the given data replace all the “</w:t>
      </w:r>
      <w:r>
        <w:rPr>
          <w:rFonts w:ascii="Calibri" w:hAnsi="Calibri" w:cs="Calibri"/>
          <w:i/>
          <w:iCs/>
          <w:color w:val="00B0F0"/>
          <w:sz w:val="24"/>
          <w:szCs w:val="24"/>
        </w:rPr>
        <w:t>Smokers</w:t>
      </w:r>
      <w:r w:rsidRPr="005838CA">
        <w:rPr>
          <w:rFonts w:ascii="Calibri" w:hAnsi="Calibri" w:cs="Calibri"/>
          <w:i/>
          <w:iCs/>
          <w:color w:val="00B0F0"/>
          <w:sz w:val="24"/>
          <w:szCs w:val="24"/>
        </w:rPr>
        <w:t>” in to”1”,”</w:t>
      </w:r>
      <w:proofErr w:type="spellStart"/>
      <w:r>
        <w:rPr>
          <w:rFonts w:ascii="Calibri" w:hAnsi="Calibri" w:cs="Calibri"/>
          <w:i/>
          <w:iCs/>
          <w:color w:val="00B0F0"/>
          <w:sz w:val="24"/>
          <w:szCs w:val="24"/>
        </w:rPr>
        <w:t>Non smokers</w:t>
      </w:r>
      <w:proofErr w:type="spellEnd"/>
      <w:r w:rsidRPr="005838CA">
        <w:rPr>
          <w:rFonts w:ascii="Calibri" w:hAnsi="Calibri" w:cs="Calibri"/>
          <w:i/>
          <w:iCs/>
          <w:color w:val="00B0F0"/>
          <w:sz w:val="24"/>
          <w:szCs w:val="24"/>
        </w:rPr>
        <w:t>” in “0” using the IF condition as =IF(A5="</w:t>
      </w:r>
      <w:r>
        <w:rPr>
          <w:rFonts w:ascii="Calibri" w:hAnsi="Calibri" w:cs="Calibri"/>
          <w:i/>
          <w:iCs/>
          <w:color w:val="00B0F0"/>
          <w:sz w:val="24"/>
          <w:szCs w:val="24"/>
        </w:rPr>
        <w:t>Smokers</w:t>
      </w:r>
      <w:r w:rsidRPr="005838CA">
        <w:rPr>
          <w:rFonts w:ascii="Calibri" w:hAnsi="Calibri" w:cs="Calibri"/>
          <w:i/>
          <w:iCs/>
          <w:color w:val="00B0F0"/>
          <w:sz w:val="24"/>
          <w:szCs w:val="24"/>
        </w:rPr>
        <w:t>", 1,0). The entire gender will changes.</w:t>
      </w:r>
    </w:p>
    <w:p w14:paraId="30B8E538" w14:textId="77777777" w:rsidR="00105903" w:rsidRPr="005838CA" w:rsidRDefault="00105903" w:rsidP="00105903">
      <w:pPr>
        <w:pStyle w:val="ListParagraph"/>
        <w:rPr>
          <w:rFonts w:ascii="Calibri" w:hAnsi="Calibri" w:cs="Calibri"/>
          <w:color w:val="000000"/>
          <w:sz w:val="32"/>
          <w:szCs w:val="32"/>
          <w:lang w:eastAsia="en-IN"/>
        </w:rPr>
      </w:pPr>
    </w:p>
    <w:tbl>
      <w:tblPr>
        <w:tblW w:w="8708" w:type="dxa"/>
        <w:tblInd w:w="2386" w:type="dxa"/>
        <w:tblLook w:val="04A0" w:firstRow="1" w:lastRow="0" w:firstColumn="1" w:lastColumn="0" w:noHBand="0" w:noVBand="1"/>
      </w:tblPr>
      <w:tblGrid>
        <w:gridCol w:w="973"/>
        <w:gridCol w:w="971"/>
        <w:gridCol w:w="971"/>
        <w:gridCol w:w="971"/>
        <w:gridCol w:w="971"/>
        <w:gridCol w:w="964"/>
        <w:gridCol w:w="963"/>
        <w:gridCol w:w="962"/>
        <w:gridCol w:w="962"/>
      </w:tblGrid>
      <w:tr w:rsidR="0060654A" w:rsidRPr="0060654A" w14:paraId="1427D2B4" w14:textId="77777777" w:rsidTr="00105903">
        <w:trPr>
          <w:trHeight w:val="288"/>
        </w:trPr>
        <w:tc>
          <w:tcPr>
            <w:tcW w:w="973" w:type="dxa"/>
            <w:tcBorders>
              <w:top w:val="nil"/>
              <w:left w:val="nil"/>
              <w:bottom w:val="nil"/>
              <w:right w:val="nil"/>
            </w:tcBorders>
            <w:shd w:val="clear" w:color="auto" w:fill="auto"/>
            <w:noWrap/>
            <w:vAlign w:val="bottom"/>
            <w:hideMark/>
          </w:tcPr>
          <w:p w14:paraId="1F51DACF" w14:textId="77777777" w:rsidR="0060654A" w:rsidRPr="0060654A" w:rsidRDefault="0060654A" w:rsidP="00105903">
            <w:pPr>
              <w:pStyle w:val="ListParagraph"/>
              <w:spacing w:line="240" w:lineRule="auto"/>
              <w:rPr>
                <w:rFonts w:ascii="Calibri" w:eastAsia="Times New Roman" w:hAnsi="Calibri" w:cs="Calibri"/>
                <w:bCs/>
                <w:i/>
                <w:iCs/>
                <w:color w:val="000000"/>
                <w:sz w:val="24"/>
                <w:szCs w:val="24"/>
                <w:lang w:val="en-IN" w:eastAsia="en-IN"/>
              </w:rPr>
            </w:pPr>
          </w:p>
        </w:tc>
        <w:tc>
          <w:tcPr>
            <w:tcW w:w="971" w:type="dxa"/>
            <w:tcBorders>
              <w:top w:val="nil"/>
              <w:left w:val="nil"/>
              <w:bottom w:val="nil"/>
              <w:right w:val="nil"/>
            </w:tcBorders>
            <w:shd w:val="clear" w:color="auto" w:fill="auto"/>
            <w:noWrap/>
            <w:vAlign w:val="bottom"/>
            <w:hideMark/>
          </w:tcPr>
          <w:p w14:paraId="2243F265"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71" w:type="dxa"/>
            <w:tcBorders>
              <w:top w:val="nil"/>
              <w:left w:val="nil"/>
              <w:bottom w:val="nil"/>
              <w:right w:val="nil"/>
            </w:tcBorders>
            <w:shd w:val="clear" w:color="auto" w:fill="auto"/>
            <w:noWrap/>
            <w:vAlign w:val="bottom"/>
            <w:hideMark/>
          </w:tcPr>
          <w:p w14:paraId="23B6D333"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71" w:type="dxa"/>
            <w:tcBorders>
              <w:top w:val="nil"/>
              <w:left w:val="nil"/>
              <w:bottom w:val="nil"/>
              <w:right w:val="nil"/>
            </w:tcBorders>
            <w:shd w:val="clear" w:color="auto" w:fill="auto"/>
            <w:noWrap/>
            <w:vAlign w:val="bottom"/>
            <w:hideMark/>
          </w:tcPr>
          <w:p w14:paraId="37D12272"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71" w:type="dxa"/>
            <w:tcBorders>
              <w:top w:val="nil"/>
              <w:left w:val="nil"/>
              <w:bottom w:val="nil"/>
              <w:right w:val="nil"/>
            </w:tcBorders>
            <w:shd w:val="clear" w:color="auto" w:fill="auto"/>
            <w:noWrap/>
            <w:vAlign w:val="bottom"/>
            <w:hideMark/>
          </w:tcPr>
          <w:p w14:paraId="6D233DDD"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4" w:type="dxa"/>
            <w:tcBorders>
              <w:top w:val="nil"/>
              <w:left w:val="nil"/>
              <w:bottom w:val="nil"/>
              <w:right w:val="nil"/>
            </w:tcBorders>
            <w:shd w:val="clear" w:color="auto" w:fill="auto"/>
            <w:noWrap/>
            <w:vAlign w:val="bottom"/>
            <w:hideMark/>
          </w:tcPr>
          <w:p w14:paraId="7C0927F0"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3" w:type="dxa"/>
            <w:tcBorders>
              <w:top w:val="nil"/>
              <w:left w:val="nil"/>
              <w:bottom w:val="nil"/>
              <w:right w:val="nil"/>
            </w:tcBorders>
            <w:shd w:val="clear" w:color="auto" w:fill="auto"/>
            <w:noWrap/>
            <w:vAlign w:val="bottom"/>
            <w:hideMark/>
          </w:tcPr>
          <w:p w14:paraId="064E2EAF"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006192DF"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c>
          <w:tcPr>
            <w:tcW w:w="962" w:type="dxa"/>
            <w:tcBorders>
              <w:top w:val="nil"/>
              <w:left w:val="nil"/>
              <w:bottom w:val="nil"/>
              <w:right w:val="nil"/>
            </w:tcBorders>
            <w:shd w:val="clear" w:color="auto" w:fill="auto"/>
            <w:noWrap/>
            <w:vAlign w:val="bottom"/>
            <w:hideMark/>
          </w:tcPr>
          <w:p w14:paraId="3A4C1754" w14:textId="77777777" w:rsidR="0060654A" w:rsidRPr="0060654A" w:rsidRDefault="0060654A" w:rsidP="00105903">
            <w:pPr>
              <w:pStyle w:val="ListParagraph"/>
              <w:spacing w:line="240" w:lineRule="auto"/>
              <w:rPr>
                <w:rFonts w:ascii="Times New Roman" w:eastAsia="Times New Roman" w:hAnsi="Times New Roman" w:cs="Times New Roman"/>
                <w:bCs/>
                <w:i/>
                <w:iCs/>
                <w:color w:val="auto"/>
                <w:sz w:val="24"/>
                <w:szCs w:val="24"/>
                <w:lang w:val="en-IN" w:eastAsia="en-IN"/>
              </w:rPr>
            </w:pPr>
          </w:p>
        </w:tc>
      </w:tr>
    </w:tbl>
    <w:p w14:paraId="0AE57CCD" w14:textId="5A764FCC" w:rsidR="00D140BD" w:rsidRPr="005838CA" w:rsidRDefault="005838CA" w:rsidP="00D140BD">
      <w:pPr>
        <w:tabs>
          <w:tab w:val="left" w:pos="3180"/>
        </w:tabs>
        <w:spacing w:after="200"/>
        <w:rPr>
          <w:color w:val="FF0000"/>
          <w:sz w:val="32"/>
          <w:szCs w:val="32"/>
        </w:rPr>
      </w:pPr>
      <w:r w:rsidRPr="005838CA">
        <w:rPr>
          <w:sz w:val="32"/>
          <w:szCs w:val="32"/>
        </w:rPr>
        <w:t>c) Region: We always create one less category column for the dummy data w.r.t the categories available for that original variable. So for Region, we will create three dummy columns, assuming “Northeast” as zero and omit the column for it. Now create three columns for “northwest”, “Southeast”, “Southwest”. Whichever row has “northwest” region as an entry will take “1” as an entry otherwise “0” in “northwest” column. Similarly, in the “Southeast” column, whichever row had “southeast” as an entry will take “1” as the new entry and “0” for the rest of the column (Southeast). Do a similar operation on the “Southwest” column. Please refer to the below image for your understanding,</w:t>
      </w:r>
    </w:p>
    <w:p w14:paraId="33D6EEF9" w14:textId="773CC576" w:rsidR="005838CA" w:rsidRDefault="005838CA" w:rsidP="005838CA">
      <w:pPr>
        <w:pStyle w:val="ListParagraph"/>
        <w:rPr>
          <w:rFonts w:ascii="Calibri" w:hAnsi="Calibri" w:cs="Calibri"/>
          <w:i/>
          <w:iCs/>
          <w:color w:val="00B0F0"/>
          <w:sz w:val="24"/>
          <w:szCs w:val="24"/>
        </w:rPr>
      </w:pPr>
      <w:r w:rsidRPr="005838CA">
        <w:rPr>
          <w:rFonts w:ascii="Calibri" w:hAnsi="Calibri" w:cs="Calibri"/>
          <w:i/>
          <w:iCs/>
          <w:color w:val="00B0F0"/>
          <w:sz w:val="24"/>
          <w:szCs w:val="24"/>
        </w:rPr>
        <w:t>From the given data replace all the “</w:t>
      </w:r>
      <w:r>
        <w:rPr>
          <w:rFonts w:ascii="Calibri" w:hAnsi="Calibri" w:cs="Calibri"/>
          <w:i/>
          <w:iCs/>
          <w:color w:val="00B0F0"/>
          <w:sz w:val="24"/>
          <w:szCs w:val="24"/>
        </w:rPr>
        <w:t>northwest</w:t>
      </w:r>
      <w:r w:rsidRPr="005838CA">
        <w:rPr>
          <w:rFonts w:ascii="Calibri" w:hAnsi="Calibri" w:cs="Calibri"/>
          <w:i/>
          <w:iCs/>
          <w:color w:val="00B0F0"/>
          <w:sz w:val="24"/>
          <w:szCs w:val="24"/>
        </w:rPr>
        <w:t>” in to”1</w:t>
      </w:r>
      <w:r>
        <w:rPr>
          <w:rFonts w:ascii="Calibri" w:hAnsi="Calibri" w:cs="Calibri"/>
          <w:i/>
          <w:iCs/>
          <w:color w:val="00B0F0"/>
          <w:sz w:val="24"/>
          <w:szCs w:val="24"/>
        </w:rPr>
        <w:t xml:space="preserve"> using if condition as</w:t>
      </w:r>
      <w:r w:rsidRPr="005838CA">
        <w:t xml:space="preserve"> </w:t>
      </w:r>
      <w:r w:rsidRPr="005838CA">
        <w:rPr>
          <w:rFonts w:ascii="Calibri" w:hAnsi="Calibri" w:cs="Calibri"/>
          <w:i/>
          <w:iCs/>
          <w:color w:val="00B0F0"/>
          <w:sz w:val="24"/>
          <w:szCs w:val="24"/>
        </w:rPr>
        <w:t>=IF(A5="northwest",1,0)</w:t>
      </w:r>
      <w:r w:rsidRPr="005838CA">
        <w:rPr>
          <w:sz w:val="24"/>
          <w:szCs w:val="24"/>
        </w:rPr>
        <w:t xml:space="preserve"> </w:t>
      </w:r>
      <w:r w:rsidRPr="005838CA">
        <w:rPr>
          <w:i/>
          <w:iCs/>
          <w:color w:val="00B0F0"/>
          <w:sz w:val="24"/>
          <w:szCs w:val="24"/>
        </w:rPr>
        <w:t>and replace</w:t>
      </w:r>
      <w:r>
        <w:rPr>
          <w:i/>
          <w:iCs/>
          <w:color w:val="00B0F0"/>
          <w:sz w:val="24"/>
          <w:szCs w:val="24"/>
        </w:rPr>
        <w:t xml:space="preserve"> all “Southeast” in to 1 using IF condition as</w:t>
      </w:r>
      <w:r w:rsidRPr="005838CA">
        <w:rPr>
          <w:rFonts w:ascii="Calibri" w:hAnsi="Calibri" w:cs="Calibri"/>
          <w:i/>
          <w:iCs/>
          <w:color w:val="00B0F0"/>
          <w:sz w:val="24"/>
          <w:szCs w:val="24"/>
        </w:rPr>
        <w:t>=IF(A5="southeast",1,0)</w:t>
      </w:r>
      <w:r>
        <w:rPr>
          <w:rFonts w:ascii="Calibri" w:hAnsi="Calibri" w:cs="Calibri"/>
          <w:i/>
          <w:iCs/>
          <w:color w:val="00B0F0"/>
          <w:sz w:val="24"/>
          <w:szCs w:val="24"/>
        </w:rPr>
        <w:t xml:space="preserve"> also replace all “Southwest”</w:t>
      </w:r>
      <w:r w:rsidRPr="005838CA">
        <w:t xml:space="preserve"> </w:t>
      </w:r>
      <w:r>
        <w:t xml:space="preserve"> </w:t>
      </w:r>
      <w:r>
        <w:rPr>
          <w:i/>
          <w:iCs/>
          <w:color w:val="00B0F0"/>
          <w:sz w:val="24"/>
          <w:szCs w:val="24"/>
        </w:rPr>
        <w:t>into 1 by using IF condition as</w:t>
      </w:r>
      <w:r w:rsidRPr="005838CA">
        <w:rPr>
          <w:rFonts w:ascii="Calibri" w:hAnsi="Calibri" w:cs="Calibri"/>
          <w:i/>
          <w:iCs/>
          <w:color w:val="00B0F0"/>
          <w:sz w:val="24"/>
          <w:szCs w:val="24"/>
        </w:rPr>
        <w:t>=IF(A5="southwest",1,0)</w:t>
      </w:r>
      <w:r>
        <w:rPr>
          <w:rFonts w:ascii="Calibri" w:hAnsi="Calibri" w:cs="Calibri"/>
          <w:i/>
          <w:iCs/>
          <w:color w:val="00B0F0"/>
          <w:sz w:val="24"/>
          <w:szCs w:val="24"/>
        </w:rPr>
        <w:t>..So the entire columns of the region are change.</w:t>
      </w:r>
    </w:p>
    <w:p w14:paraId="717038E0" w14:textId="77777777" w:rsidR="005838CA" w:rsidRPr="005838CA" w:rsidRDefault="005838CA" w:rsidP="005838CA">
      <w:pPr>
        <w:pStyle w:val="ListParagraph"/>
        <w:rPr>
          <w:rFonts w:ascii="Calibri" w:hAnsi="Calibri" w:cs="Calibri"/>
          <w:i/>
          <w:iCs/>
          <w:color w:val="00B0F0"/>
          <w:sz w:val="24"/>
          <w:szCs w:val="24"/>
        </w:rPr>
      </w:pPr>
    </w:p>
    <w:p w14:paraId="25E16B8B" w14:textId="178FA55A" w:rsidR="00E94518" w:rsidRDefault="00E94518" w:rsidP="00E94518">
      <w:pPr>
        <w:pStyle w:val="ListParagraph"/>
        <w:numPr>
          <w:ilvl w:val="0"/>
          <w:numId w:val="33"/>
        </w:numPr>
        <w:spacing w:after="200"/>
        <w:rPr>
          <w:sz w:val="32"/>
          <w:szCs w:val="32"/>
        </w:rPr>
      </w:pPr>
      <w:r>
        <w:rPr>
          <w:sz w:val="32"/>
          <w:szCs w:val="32"/>
        </w:rPr>
        <w:t xml:space="preserve"> </w:t>
      </w:r>
      <w:r w:rsidR="005838CA" w:rsidRPr="00E94518">
        <w:rPr>
          <w:sz w:val="32"/>
          <w:szCs w:val="32"/>
        </w:rPr>
        <w:t xml:space="preserve">Do a descriptive summary analysis for the edited data. Perform a Multiple Linear Regression analysis to identify which variables decide the insurance charges/billed insurance claim. Give your interpretation for the above analysis, do another set of regression analysis by dropping insignificant </w:t>
      </w:r>
      <w:r w:rsidRPr="00E94518">
        <w:rPr>
          <w:sz w:val="32"/>
          <w:szCs w:val="32"/>
        </w:rPr>
        <w:t>Variables, if needed</w:t>
      </w:r>
      <w:r w:rsidR="00A64AD0">
        <w:rPr>
          <w:sz w:val="32"/>
          <w:szCs w:val="32"/>
        </w:rPr>
        <w:t>.</w:t>
      </w:r>
    </w:p>
    <w:p w14:paraId="7CC71E9F" w14:textId="77777777" w:rsidR="00A64AD0" w:rsidRPr="00A64AD0" w:rsidRDefault="00A64AD0" w:rsidP="00A64AD0">
      <w:pPr>
        <w:spacing w:after="200"/>
        <w:ind w:left="720"/>
        <w:rPr>
          <w:sz w:val="32"/>
          <w:szCs w:val="32"/>
        </w:rPr>
      </w:pPr>
    </w:p>
    <w:p w14:paraId="52FC7CC0" w14:textId="7A5F1A0E" w:rsidR="00A64AD0" w:rsidRPr="00A64AD0" w:rsidRDefault="00A64AD0" w:rsidP="00A64AD0">
      <w:pPr>
        <w:pStyle w:val="ListParagraph"/>
        <w:numPr>
          <w:ilvl w:val="1"/>
          <w:numId w:val="39"/>
        </w:numPr>
        <w:rPr>
          <w:bCs/>
          <w:i/>
          <w:iCs/>
          <w:sz w:val="24"/>
          <w:szCs w:val="24"/>
          <w:lang w:val="en-IN"/>
        </w:rPr>
      </w:pPr>
      <w:r w:rsidRPr="00A64AD0">
        <w:rPr>
          <w:i/>
          <w:iCs/>
          <w:sz w:val="24"/>
          <w:szCs w:val="24"/>
        </w:rPr>
        <w:t>From the given data source, we want to change all the character into numerical</w:t>
      </w:r>
    </w:p>
    <w:p w14:paraId="3B4AB900" w14:textId="50767C5F" w:rsidR="00A64AD0" w:rsidRPr="00A64AD0" w:rsidRDefault="00A64AD0" w:rsidP="00A64AD0">
      <w:pPr>
        <w:pStyle w:val="ListParagraph"/>
        <w:numPr>
          <w:ilvl w:val="0"/>
          <w:numId w:val="39"/>
        </w:numPr>
        <w:rPr>
          <w:bCs/>
          <w:i/>
          <w:iCs/>
          <w:sz w:val="24"/>
          <w:szCs w:val="24"/>
          <w:lang w:val="en-IN"/>
        </w:rPr>
      </w:pPr>
      <w:r w:rsidRPr="00A64AD0">
        <w:rPr>
          <w:i/>
          <w:iCs/>
          <w:sz w:val="24"/>
          <w:szCs w:val="24"/>
        </w:rPr>
        <w:t>values by using IF condition. After that we want to find the Descriptive statistics by</w:t>
      </w:r>
    </w:p>
    <w:p w14:paraId="1718794C" w14:textId="77777777" w:rsidR="00A64AD0" w:rsidRDefault="00A64AD0" w:rsidP="00A64AD0">
      <w:pPr>
        <w:pStyle w:val="ListParagraph"/>
        <w:numPr>
          <w:ilvl w:val="0"/>
          <w:numId w:val="39"/>
        </w:numPr>
        <w:rPr>
          <w:i/>
          <w:iCs/>
          <w:sz w:val="24"/>
          <w:szCs w:val="24"/>
        </w:rPr>
      </w:pPr>
      <w:r w:rsidRPr="00A64AD0">
        <w:rPr>
          <w:i/>
          <w:iCs/>
          <w:sz w:val="24"/>
          <w:szCs w:val="24"/>
        </w:rPr>
        <w:t>using Data Analysis source.so, that we can enable the functions of the descriptive process.</w:t>
      </w:r>
    </w:p>
    <w:p w14:paraId="5B56FA97" w14:textId="0A6AD9EF" w:rsidR="00A64AD0" w:rsidRPr="00A64AD0" w:rsidRDefault="00A64AD0" w:rsidP="00A64AD0">
      <w:pPr>
        <w:pStyle w:val="ListParagraph"/>
        <w:numPr>
          <w:ilvl w:val="0"/>
          <w:numId w:val="39"/>
        </w:numPr>
        <w:rPr>
          <w:bCs/>
          <w:i/>
          <w:iCs/>
          <w:sz w:val="24"/>
          <w:szCs w:val="24"/>
          <w:lang w:val="en-IN"/>
        </w:rPr>
      </w:pPr>
      <w:r w:rsidRPr="00A64AD0">
        <w:rPr>
          <w:i/>
          <w:iCs/>
          <w:sz w:val="24"/>
          <w:szCs w:val="24"/>
        </w:rPr>
        <w:t>We will obtain the table</w:t>
      </w:r>
      <w:r w:rsidRPr="00A64AD0">
        <w:rPr>
          <w:rFonts w:ascii="Calibri" w:eastAsia="Times New Roman" w:hAnsi="Calibri" w:cs="Calibri"/>
          <w:b w:val="0"/>
          <w:color w:val="0F0F3F"/>
          <w:szCs w:val="28"/>
          <w:lang w:eastAsia="en-IN"/>
        </w:rPr>
        <w:t xml:space="preserve"> </w:t>
      </w:r>
      <w:r w:rsidRPr="00A64AD0">
        <w:rPr>
          <w:i/>
          <w:iCs/>
          <w:sz w:val="24"/>
          <w:szCs w:val="24"/>
        </w:rPr>
        <w:t>with the same if condition data. Using the data analysis, regression process has been</w:t>
      </w:r>
    </w:p>
    <w:p w14:paraId="32D84820" w14:textId="654A9868" w:rsidR="00A64AD0" w:rsidRPr="00A64AD0" w:rsidRDefault="00A64AD0" w:rsidP="00A64AD0">
      <w:pPr>
        <w:pStyle w:val="ListParagraph"/>
        <w:numPr>
          <w:ilvl w:val="0"/>
          <w:numId w:val="39"/>
        </w:numPr>
        <w:rPr>
          <w:bCs/>
          <w:i/>
          <w:iCs/>
          <w:sz w:val="24"/>
          <w:szCs w:val="24"/>
          <w:lang w:val="en-IN"/>
        </w:rPr>
      </w:pPr>
      <w:r w:rsidRPr="00A64AD0">
        <w:rPr>
          <w:i/>
          <w:iCs/>
          <w:sz w:val="24"/>
          <w:szCs w:val="24"/>
        </w:rPr>
        <w:t>Made with the x range as age</w:t>
      </w:r>
      <w:r>
        <w:rPr>
          <w:i/>
          <w:iCs/>
          <w:sz w:val="24"/>
          <w:szCs w:val="24"/>
        </w:rPr>
        <w:t xml:space="preserve">, sex, </w:t>
      </w:r>
      <w:r w:rsidR="00E55686">
        <w:rPr>
          <w:i/>
          <w:iCs/>
          <w:sz w:val="24"/>
          <w:szCs w:val="24"/>
        </w:rPr>
        <w:t>BMI, children</w:t>
      </w:r>
      <w:r>
        <w:rPr>
          <w:i/>
          <w:iCs/>
          <w:sz w:val="24"/>
          <w:szCs w:val="24"/>
        </w:rPr>
        <w:t xml:space="preserve"> </w:t>
      </w:r>
      <w:r w:rsidRPr="00A64AD0">
        <w:rPr>
          <w:i/>
          <w:iCs/>
          <w:sz w:val="24"/>
          <w:szCs w:val="24"/>
        </w:rPr>
        <w:t>,smokers</w:t>
      </w:r>
      <w:r>
        <w:rPr>
          <w:i/>
          <w:iCs/>
          <w:sz w:val="24"/>
          <w:szCs w:val="24"/>
        </w:rPr>
        <w:t xml:space="preserve"> </w:t>
      </w:r>
      <w:r w:rsidRPr="00A64AD0">
        <w:rPr>
          <w:i/>
          <w:iCs/>
          <w:sz w:val="24"/>
          <w:szCs w:val="24"/>
        </w:rPr>
        <w:t>,southwest</w:t>
      </w:r>
      <w:r>
        <w:rPr>
          <w:i/>
          <w:iCs/>
          <w:sz w:val="24"/>
          <w:szCs w:val="24"/>
        </w:rPr>
        <w:t xml:space="preserve"> </w:t>
      </w:r>
      <w:r w:rsidRPr="00A64AD0">
        <w:rPr>
          <w:i/>
          <w:iCs/>
          <w:sz w:val="24"/>
          <w:szCs w:val="24"/>
        </w:rPr>
        <w:t>,northwest</w:t>
      </w:r>
      <w:r>
        <w:rPr>
          <w:i/>
          <w:iCs/>
          <w:sz w:val="24"/>
          <w:szCs w:val="24"/>
        </w:rPr>
        <w:t xml:space="preserve"> </w:t>
      </w:r>
      <w:r w:rsidRPr="00A64AD0">
        <w:rPr>
          <w:i/>
          <w:iCs/>
          <w:sz w:val="24"/>
          <w:szCs w:val="24"/>
        </w:rPr>
        <w:t>,southeast with charges as Y range coefficient values, significant etc. with Absolute value.</w:t>
      </w:r>
    </w:p>
    <w:p w14:paraId="3CA81A61" w14:textId="77AC93AD" w:rsidR="00A64AD0" w:rsidRPr="00A64AD0" w:rsidRDefault="00A64AD0" w:rsidP="00A64AD0">
      <w:pPr>
        <w:pStyle w:val="ListParagraph"/>
        <w:numPr>
          <w:ilvl w:val="0"/>
          <w:numId w:val="39"/>
        </w:numPr>
        <w:rPr>
          <w:bCs/>
          <w:i/>
          <w:iCs/>
          <w:sz w:val="24"/>
          <w:szCs w:val="24"/>
          <w:lang w:val="en-IN"/>
        </w:rPr>
      </w:pPr>
      <w:r w:rsidRPr="00A64AD0">
        <w:rPr>
          <w:bCs/>
          <w:i/>
          <w:iCs/>
          <w:sz w:val="24"/>
          <w:szCs w:val="24"/>
        </w:rPr>
        <w:t>In this regression process the x range will be Age,</w:t>
      </w:r>
      <w:r>
        <w:rPr>
          <w:bCs/>
          <w:i/>
          <w:iCs/>
          <w:sz w:val="24"/>
          <w:szCs w:val="24"/>
        </w:rPr>
        <w:t xml:space="preserve"> BMI </w:t>
      </w:r>
      <w:r w:rsidRPr="00A64AD0">
        <w:rPr>
          <w:bCs/>
          <w:i/>
          <w:iCs/>
          <w:sz w:val="24"/>
          <w:szCs w:val="24"/>
        </w:rPr>
        <w:t>,</w:t>
      </w:r>
      <w:r>
        <w:rPr>
          <w:bCs/>
          <w:i/>
          <w:iCs/>
          <w:sz w:val="24"/>
          <w:szCs w:val="24"/>
        </w:rPr>
        <w:t xml:space="preserve">children </w:t>
      </w:r>
      <w:r w:rsidRPr="00A64AD0">
        <w:rPr>
          <w:bCs/>
          <w:i/>
          <w:iCs/>
          <w:sz w:val="24"/>
          <w:szCs w:val="24"/>
        </w:rPr>
        <w:t>,smokers</w:t>
      </w:r>
      <w:r>
        <w:rPr>
          <w:bCs/>
          <w:i/>
          <w:iCs/>
          <w:sz w:val="24"/>
          <w:szCs w:val="24"/>
        </w:rPr>
        <w:t xml:space="preserve"> </w:t>
      </w:r>
      <w:r w:rsidRPr="00A64AD0">
        <w:rPr>
          <w:bCs/>
          <w:i/>
          <w:iCs/>
          <w:sz w:val="24"/>
          <w:szCs w:val="24"/>
        </w:rPr>
        <w:t>,</w:t>
      </w:r>
      <w:r>
        <w:rPr>
          <w:bCs/>
          <w:i/>
          <w:iCs/>
          <w:sz w:val="24"/>
          <w:szCs w:val="24"/>
        </w:rPr>
        <w:t xml:space="preserve">southwest, </w:t>
      </w:r>
      <w:r w:rsidRPr="00A64AD0">
        <w:rPr>
          <w:bCs/>
          <w:i/>
          <w:iCs/>
          <w:sz w:val="24"/>
          <w:szCs w:val="24"/>
        </w:rPr>
        <w:t>southeast and the charges(y),by using data analysis and regression can be obtained.</w:t>
      </w:r>
    </w:p>
    <w:p w14:paraId="7106FDB1" w14:textId="1808CBDD" w:rsidR="00A64AD0" w:rsidRPr="00A64AD0" w:rsidRDefault="00A64AD0" w:rsidP="00A64AD0">
      <w:pPr>
        <w:pStyle w:val="ListParagraph"/>
        <w:spacing w:after="200"/>
        <w:ind w:left="1080"/>
        <w:rPr>
          <w:i/>
          <w:iCs/>
          <w:sz w:val="24"/>
          <w:szCs w:val="24"/>
        </w:rPr>
      </w:pPr>
    </w:p>
    <w:p w14:paraId="14A8956D" w14:textId="57F939D5" w:rsidR="00A64AD0" w:rsidRDefault="00A64AD0" w:rsidP="00A64AD0">
      <w:pPr>
        <w:spacing w:after="200"/>
        <w:rPr>
          <w:sz w:val="32"/>
          <w:szCs w:val="32"/>
        </w:rPr>
      </w:pPr>
    </w:p>
    <w:p w14:paraId="0F2C8B74" w14:textId="77777777" w:rsidR="00A64AD0" w:rsidRPr="00A64AD0" w:rsidRDefault="00A64AD0" w:rsidP="00A64AD0">
      <w:pPr>
        <w:spacing w:after="200"/>
        <w:rPr>
          <w:sz w:val="32"/>
          <w:szCs w:val="32"/>
        </w:rPr>
      </w:pPr>
    </w:p>
    <w:tbl>
      <w:tblPr>
        <w:tblW w:w="6880" w:type="dxa"/>
        <w:tblLook w:val="04A0" w:firstRow="1" w:lastRow="0" w:firstColumn="1" w:lastColumn="0" w:noHBand="0" w:noVBand="1"/>
      </w:tblPr>
      <w:tblGrid>
        <w:gridCol w:w="960"/>
        <w:gridCol w:w="5920"/>
      </w:tblGrid>
      <w:tr w:rsidR="00E94518" w:rsidRPr="00E94518" w14:paraId="00E6271A" w14:textId="77777777" w:rsidTr="00E94518">
        <w:trPr>
          <w:trHeight w:val="360"/>
        </w:trPr>
        <w:tc>
          <w:tcPr>
            <w:tcW w:w="960" w:type="dxa"/>
            <w:tcBorders>
              <w:top w:val="nil"/>
              <w:left w:val="nil"/>
              <w:bottom w:val="nil"/>
              <w:right w:val="nil"/>
            </w:tcBorders>
            <w:shd w:val="clear" w:color="auto" w:fill="auto"/>
            <w:noWrap/>
            <w:vAlign w:val="bottom"/>
            <w:hideMark/>
          </w:tcPr>
          <w:p w14:paraId="62E527E9" w14:textId="77777777" w:rsidR="00E94518" w:rsidRPr="00E94518" w:rsidRDefault="00E94518" w:rsidP="00E94518">
            <w:pPr>
              <w:spacing w:line="240" w:lineRule="auto"/>
              <w:rPr>
                <w:rFonts w:ascii="Times New Roman" w:eastAsia="Times New Roman" w:hAnsi="Times New Roman" w:cs="Times New Roman"/>
                <w:color w:val="auto"/>
                <w:sz w:val="32"/>
                <w:szCs w:val="32"/>
                <w:lang w:val="en-IN" w:eastAsia="en-IN"/>
              </w:rPr>
            </w:pPr>
          </w:p>
        </w:tc>
        <w:tc>
          <w:tcPr>
            <w:tcW w:w="5920" w:type="dxa"/>
            <w:tcBorders>
              <w:top w:val="nil"/>
              <w:left w:val="nil"/>
              <w:bottom w:val="nil"/>
              <w:right w:val="nil"/>
            </w:tcBorders>
            <w:shd w:val="clear" w:color="auto" w:fill="auto"/>
            <w:noWrap/>
            <w:vAlign w:val="bottom"/>
            <w:hideMark/>
          </w:tcPr>
          <w:p w14:paraId="0C38FA47" w14:textId="1B82FAAE" w:rsidR="00E94518" w:rsidRPr="00E94518" w:rsidRDefault="00E94518" w:rsidP="00E94518">
            <w:pPr>
              <w:spacing w:line="240" w:lineRule="auto"/>
              <w:rPr>
                <w:rFonts w:ascii="Calibri" w:eastAsia="Times New Roman" w:hAnsi="Calibri" w:cs="Calibri"/>
                <w:bCs/>
                <w:color w:val="C00000"/>
                <w:sz w:val="32"/>
                <w:szCs w:val="32"/>
                <w:lang w:val="en-IN" w:eastAsia="en-IN"/>
              </w:rPr>
            </w:pPr>
            <w:r w:rsidRPr="00E94518">
              <w:rPr>
                <w:rFonts w:ascii="Calibri" w:eastAsia="Times New Roman" w:hAnsi="Calibri" w:cs="Calibri"/>
                <w:bCs/>
                <w:color w:val="C00000"/>
                <w:sz w:val="32"/>
                <w:szCs w:val="32"/>
                <w:lang w:val="en-IN" w:eastAsia="en-IN"/>
              </w:rPr>
              <w:t>Descriptive Statistics for all numerical variables</w:t>
            </w:r>
            <w:r>
              <w:rPr>
                <w:rFonts w:ascii="Calibri" w:eastAsia="Times New Roman" w:hAnsi="Calibri" w:cs="Calibri"/>
                <w:bCs/>
                <w:color w:val="C00000"/>
                <w:sz w:val="32"/>
                <w:szCs w:val="32"/>
                <w:lang w:val="en-IN" w:eastAsia="en-IN"/>
              </w:rPr>
              <w:t xml:space="preserve">: </w:t>
            </w:r>
          </w:p>
        </w:tc>
      </w:tr>
    </w:tbl>
    <w:p w14:paraId="0AD44C1D" w14:textId="77777777" w:rsidR="00E94518" w:rsidRDefault="00E94518" w:rsidP="00E94518">
      <w:pPr>
        <w:pStyle w:val="ListParagraph"/>
        <w:spacing w:after="200"/>
        <w:rPr>
          <w:color w:val="FF0000"/>
          <w:sz w:val="32"/>
          <w:szCs w:val="32"/>
        </w:rPr>
      </w:pPr>
      <w:r w:rsidRPr="00E94518">
        <w:rPr>
          <w:noProof/>
        </w:rPr>
        <w:drawing>
          <wp:inline distT="0" distB="0" distL="0" distR="0" wp14:anchorId="3358BF2D" wp14:editId="072EFD2B">
            <wp:extent cx="6309360" cy="179641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9360" cy="1796415"/>
                    </a:xfrm>
                    <a:prstGeom prst="rect">
                      <a:avLst/>
                    </a:prstGeom>
                    <a:noFill/>
                    <a:ln>
                      <a:noFill/>
                    </a:ln>
                  </pic:spPr>
                </pic:pic>
              </a:graphicData>
            </a:graphic>
          </wp:inline>
        </w:drawing>
      </w:r>
    </w:p>
    <w:tbl>
      <w:tblPr>
        <w:tblpPr w:leftFromText="180" w:rightFromText="180" w:vertAnchor="text" w:horzAnchor="page" w:tblpX="6637" w:tblpY="313"/>
        <w:tblW w:w="3840" w:type="dxa"/>
        <w:tblLook w:val="04A0" w:firstRow="1" w:lastRow="0" w:firstColumn="1" w:lastColumn="0" w:noHBand="0" w:noVBand="1"/>
      </w:tblPr>
      <w:tblGrid>
        <w:gridCol w:w="1880"/>
        <w:gridCol w:w="1960"/>
      </w:tblGrid>
      <w:tr w:rsidR="00E94518" w:rsidRPr="00E94518" w14:paraId="556EF94D" w14:textId="77777777" w:rsidTr="00E94518">
        <w:trPr>
          <w:trHeight w:val="288"/>
        </w:trPr>
        <w:tc>
          <w:tcPr>
            <w:tcW w:w="1880" w:type="dxa"/>
            <w:tcBorders>
              <w:top w:val="single" w:sz="8" w:space="0" w:color="auto"/>
              <w:left w:val="nil"/>
              <w:bottom w:val="single" w:sz="4" w:space="0" w:color="auto"/>
              <w:right w:val="nil"/>
            </w:tcBorders>
            <w:shd w:val="clear" w:color="auto" w:fill="auto"/>
            <w:noWrap/>
            <w:vAlign w:val="bottom"/>
            <w:hideMark/>
          </w:tcPr>
          <w:p w14:paraId="1D9F1C54" w14:textId="77777777" w:rsidR="00E94518" w:rsidRPr="00E94518" w:rsidRDefault="00E94518" w:rsidP="00E9451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lastRenderedPageBreak/>
              <w:t> </w:t>
            </w:r>
          </w:p>
        </w:tc>
        <w:tc>
          <w:tcPr>
            <w:tcW w:w="1960" w:type="dxa"/>
            <w:tcBorders>
              <w:top w:val="single" w:sz="8" w:space="0" w:color="auto"/>
              <w:left w:val="nil"/>
              <w:bottom w:val="single" w:sz="4" w:space="0" w:color="auto"/>
              <w:right w:val="nil"/>
            </w:tcBorders>
            <w:shd w:val="clear" w:color="000000" w:fill="ED7D31"/>
            <w:noWrap/>
            <w:vAlign w:val="bottom"/>
            <w:hideMark/>
          </w:tcPr>
          <w:p w14:paraId="7C0E8E1D" w14:textId="77777777" w:rsidR="00E94518" w:rsidRPr="00E94518" w:rsidRDefault="00E94518" w:rsidP="00E9451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t>Coefficients</w:t>
            </w:r>
          </w:p>
        </w:tc>
      </w:tr>
      <w:tr w:rsidR="00E94518" w:rsidRPr="00E94518" w14:paraId="1EAAB9E2" w14:textId="77777777" w:rsidTr="00E94518">
        <w:trPr>
          <w:trHeight w:val="288"/>
        </w:trPr>
        <w:tc>
          <w:tcPr>
            <w:tcW w:w="1880" w:type="dxa"/>
            <w:tcBorders>
              <w:top w:val="nil"/>
              <w:left w:val="nil"/>
              <w:bottom w:val="nil"/>
              <w:right w:val="nil"/>
            </w:tcBorders>
            <w:shd w:val="clear" w:color="auto" w:fill="auto"/>
            <w:noWrap/>
            <w:vAlign w:val="bottom"/>
            <w:hideMark/>
          </w:tcPr>
          <w:p w14:paraId="1D5EE819"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Intercept</w:t>
            </w:r>
          </w:p>
        </w:tc>
        <w:tc>
          <w:tcPr>
            <w:tcW w:w="1960" w:type="dxa"/>
            <w:tcBorders>
              <w:top w:val="nil"/>
              <w:left w:val="nil"/>
              <w:bottom w:val="nil"/>
              <w:right w:val="nil"/>
            </w:tcBorders>
            <w:shd w:val="clear" w:color="000000" w:fill="ED7D31"/>
            <w:noWrap/>
            <w:vAlign w:val="bottom"/>
            <w:hideMark/>
          </w:tcPr>
          <w:p w14:paraId="5CFADADA"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-11938.53858</w:t>
            </w:r>
          </w:p>
        </w:tc>
      </w:tr>
      <w:tr w:rsidR="00E94518" w:rsidRPr="00E94518" w14:paraId="1440BE7C" w14:textId="77777777" w:rsidTr="00E94518">
        <w:trPr>
          <w:trHeight w:val="288"/>
        </w:trPr>
        <w:tc>
          <w:tcPr>
            <w:tcW w:w="1880" w:type="dxa"/>
            <w:tcBorders>
              <w:top w:val="nil"/>
              <w:left w:val="nil"/>
              <w:bottom w:val="nil"/>
              <w:right w:val="nil"/>
            </w:tcBorders>
            <w:shd w:val="clear" w:color="auto" w:fill="auto"/>
            <w:noWrap/>
            <w:vAlign w:val="bottom"/>
            <w:hideMark/>
          </w:tcPr>
          <w:p w14:paraId="16A9E108"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age</w:t>
            </w:r>
          </w:p>
        </w:tc>
        <w:tc>
          <w:tcPr>
            <w:tcW w:w="1960" w:type="dxa"/>
            <w:tcBorders>
              <w:top w:val="nil"/>
              <w:left w:val="nil"/>
              <w:bottom w:val="nil"/>
              <w:right w:val="nil"/>
            </w:tcBorders>
            <w:shd w:val="clear" w:color="000000" w:fill="ED7D31"/>
            <w:noWrap/>
            <w:vAlign w:val="bottom"/>
            <w:hideMark/>
          </w:tcPr>
          <w:p w14:paraId="0E2A9FCA"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256.8563525</w:t>
            </w:r>
          </w:p>
        </w:tc>
      </w:tr>
      <w:tr w:rsidR="00E94518" w:rsidRPr="00E94518" w14:paraId="67F7BDFE" w14:textId="77777777" w:rsidTr="00E94518">
        <w:trPr>
          <w:trHeight w:val="288"/>
        </w:trPr>
        <w:tc>
          <w:tcPr>
            <w:tcW w:w="1880" w:type="dxa"/>
            <w:tcBorders>
              <w:top w:val="nil"/>
              <w:left w:val="nil"/>
              <w:bottom w:val="nil"/>
              <w:right w:val="nil"/>
            </w:tcBorders>
            <w:shd w:val="clear" w:color="auto" w:fill="auto"/>
            <w:noWrap/>
            <w:vAlign w:val="bottom"/>
            <w:hideMark/>
          </w:tcPr>
          <w:p w14:paraId="12D85412"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 xml:space="preserve"> Sex</w:t>
            </w:r>
          </w:p>
        </w:tc>
        <w:tc>
          <w:tcPr>
            <w:tcW w:w="1960" w:type="dxa"/>
            <w:tcBorders>
              <w:top w:val="nil"/>
              <w:left w:val="nil"/>
              <w:bottom w:val="nil"/>
              <w:right w:val="nil"/>
            </w:tcBorders>
            <w:shd w:val="clear" w:color="000000" w:fill="ED7D31"/>
            <w:noWrap/>
            <w:vAlign w:val="bottom"/>
            <w:hideMark/>
          </w:tcPr>
          <w:p w14:paraId="101DF2C9"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-131.3143594</w:t>
            </w:r>
          </w:p>
        </w:tc>
      </w:tr>
      <w:tr w:rsidR="00E94518" w:rsidRPr="00E94518" w14:paraId="7BEA6622" w14:textId="77777777" w:rsidTr="00E94518">
        <w:trPr>
          <w:trHeight w:val="288"/>
        </w:trPr>
        <w:tc>
          <w:tcPr>
            <w:tcW w:w="1880" w:type="dxa"/>
            <w:tcBorders>
              <w:top w:val="nil"/>
              <w:left w:val="nil"/>
              <w:bottom w:val="nil"/>
              <w:right w:val="nil"/>
            </w:tcBorders>
            <w:shd w:val="clear" w:color="auto" w:fill="auto"/>
            <w:noWrap/>
            <w:vAlign w:val="bottom"/>
            <w:hideMark/>
          </w:tcPr>
          <w:p w14:paraId="2640A339" w14:textId="3BEEEA2F" w:rsidR="00E94518" w:rsidRPr="00E94518" w:rsidRDefault="00E94518" w:rsidP="00E94518">
            <w:pPr>
              <w:spacing w:line="240" w:lineRule="auto"/>
              <w:rPr>
                <w:rFonts w:ascii="Calibri" w:eastAsia="Times New Roman" w:hAnsi="Calibri" w:cs="Calibri"/>
                <w:b w:val="0"/>
                <w:color w:val="000000"/>
                <w:sz w:val="22"/>
                <w:lang w:val="en-IN" w:eastAsia="en-IN"/>
              </w:rPr>
            </w:pPr>
            <w:proofErr w:type="spellStart"/>
            <w:r>
              <w:rPr>
                <w:rFonts w:ascii="Calibri" w:eastAsia="Times New Roman" w:hAnsi="Calibri" w:cs="Calibri"/>
                <w:b w:val="0"/>
                <w:color w:val="000000"/>
                <w:sz w:val="22"/>
                <w:lang w:val="en-IN" w:eastAsia="en-IN"/>
              </w:rPr>
              <w:t>b</w:t>
            </w:r>
            <w:r w:rsidRPr="00E94518">
              <w:rPr>
                <w:rFonts w:ascii="Calibri" w:eastAsia="Times New Roman" w:hAnsi="Calibri" w:cs="Calibri"/>
                <w:b w:val="0"/>
                <w:color w:val="000000"/>
                <w:sz w:val="22"/>
                <w:lang w:val="en-IN" w:eastAsia="en-IN"/>
              </w:rPr>
              <w:t>mi</w:t>
            </w:r>
            <w:proofErr w:type="spellEnd"/>
          </w:p>
        </w:tc>
        <w:tc>
          <w:tcPr>
            <w:tcW w:w="1960" w:type="dxa"/>
            <w:tcBorders>
              <w:top w:val="nil"/>
              <w:left w:val="nil"/>
              <w:bottom w:val="nil"/>
              <w:right w:val="nil"/>
            </w:tcBorders>
            <w:shd w:val="clear" w:color="000000" w:fill="ED7D31"/>
            <w:noWrap/>
            <w:vAlign w:val="bottom"/>
            <w:hideMark/>
          </w:tcPr>
          <w:p w14:paraId="18C29568"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339.1934536</w:t>
            </w:r>
          </w:p>
        </w:tc>
      </w:tr>
      <w:tr w:rsidR="00E94518" w:rsidRPr="00E94518" w14:paraId="5BC8839B" w14:textId="77777777" w:rsidTr="00E94518">
        <w:trPr>
          <w:trHeight w:val="288"/>
        </w:trPr>
        <w:tc>
          <w:tcPr>
            <w:tcW w:w="1880" w:type="dxa"/>
            <w:tcBorders>
              <w:top w:val="nil"/>
              <w:left w:val="nil"/>
              <w:bottom w:val="nil"/>
              <w:right w:val="nil"/>
            </w:tcBorders>
            <w:shd w:val="clear" w:color="auto" w:fill="auto"/>
            <w:noWrap/>
            <w:vAlign w:val="bottom"/>
            <w:hideMark/>
          </w:tcPr>
          <w:p w14:paraId="6A5D1EC2"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children</w:t>
            </w:r>
          </w:p>
        </w:tc>
        <w:tc>
          <w:tcPr>
            <w:tcW w:w="1960" w:type="dxa"/>
            <w:tcBorders>
              <w:top w:val="nil"/>
              <w:left w:val="nil"/>
              <w:bottom w:val="nil"/>
              <w:right w:val="nil"/>
            </w:tcBorders>
            <w:shd w:val="clear" w:color="000000" w:fill="ED7D31"/>
            <w:noWrap/>
            <w:vAlign w:val="bottom"/>
            <w:hideMark/>
          </w:tcPr>
          <w:p w14:paraId="1171F4C9"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475.5005451</w:t>
            </w:r>
          </w:p>
        </w:tc>
      </w:tr>
      <w:tr w:rsidR="00E94518" w:rsidRPr="00E94518" w14:paraId="1D829791" w14:textId="77777777" w:rsidTr="00E94518">
        <w:trPr>
          <w:trHeight w:val="288"/>
        </w:trPr>
        <w:tc>
          <w:tcPr>
            <w:tcW w:w="1880" w:type="dxa"/>
            <w:tcBorders>
              <w:top w:val="nil"/>
              <w:left w:val="nil"/>
              <w:bottom w:val="nil"/>
              <w:right w:val="nil"/>
            </w:tcBorders>
            <w:shd w:val="clear" w:color="auto" w:fill="auto"/>
            <w:noWrap/>
            <w:vAlign w:val="bottom"/>
            <w:hideMark/>
          </w:tcPr>
          <w:p w14:paraId="366DC12D"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 xml:space="preserve"> Smoker</w:t>
            </w:r>
          </w:p>
        </w:tc>
        <w:tc>
          <w:tcPr>
            <w:tcW w:w="1960" w:type="dxa"/>
            <w:tcBorders>
              <w:top w:val="nil"/>
              <w:left w:val="nil"/>
              <w:bottom w:val="nil"/>
              <w:right w:val="nil"/>
            </w:tcBorders>
            <w:shd w:val="clear" w:color="000000" w:fill="ED7D31"/>
            <w:noWrap/>
            <w:vAlign w:val="bottom"/>
            <w:hideMark/>
          </w:tcPr>
          <w:p w14:paraId="2B98BC75"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23848.53454</w:t>
            </w:r>
          </w:p>
        </w:tc>
      </w:tr>
      <w:tr w:rsidR="00E94518" w:rsidRPr="00E94518" w14:paraId="69D825AD" w14:textId="77777777" w:rsidTr="00E94518">
        <w:trPr>
          <w:trHeight w:val="288"/>
        </w:trPr>
        <w:tc>
          <w:tcPr>
            <w:tcW w:w="1880" w:type="dxa"/>
            <w:tcBorders>
              <w:top w:val="nil"/>
              <w:left w:val="nil"/>
              <w:bottom w:val="nil"/>
              <w:right w:val="nil"/>
            </w:tcBorders>
            <w:shd w:val="clear" w:color="auto" w:fill="auto"/>
            <w:noWrap/>
            <w:vAlign w:val="bottom"/>
            <w:hideMark/>
          </w:tcPr>
          <w:p w14:paraId="35FD5EF5"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Northwest</w:t>
            </w:r>
          </w:p>
        </w:tc>
        <w:tc>
          <w:tcPr>
            <w:tcW w:w="1960" w:type="dxa"/>
            <w:tcBorders>
              <w:top w:val="nil"/>
              <w:left w:val="nil"/>
              <w:bottom w:val="nil"/>
              <w:right w:val="nil"/>
            </w:tcBorders>
            <w:shd w:val="clear" w:color="000000" w:fill="ED7D31"/>
            <w:noWrap/>
            <w:vAlign w:val="bottom"/>
            <w:hideMark/>
          </w:tcPr>
          <w:p w14:paraId="5430A934"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-352.9638994</w:t>
            </w:r>
          </w:p>
        </w:tc>
      </w:tr>
      <w:tr w:rsidR="00E94518" w:rsidRPr="00E94518" w14:paraId="46515FE2" w14:textId="77777777" w:rsidTr="00E94518">
        <w:trPr>
          <w:trHeight w:val="288"/>
        </w:trPr>
        <w:tc>
          <w:tcPr>
            <w:tcW w:w="1880" w:type="dxa"/>
            <w:tcBorders>
              <w:top w:val="nil"/>
              <w:left w:val="nil"/>
              <w:bottom w:val="nil"/>
              <w:right w:val="nil"/>
            </w:tcBorders>
            <w:shd w:val="clear" w:color="auto" w:fill="auto"/>
            <w:noWrap/>
            <w:vAlign w:val="bottom"/>
            <w:hideMark/>
          </w:tcPr>
          <w:p w14:paraId="242A4C5E"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 xml:space="preserve"> Southeast</w:t>
            </w:r>
          </w:p>
        </w:tc>
        <w:tc>
          <w:tcPr>
            <w:tcW w:w="1960" w:type="dxa"/>
            <w:tcBorders>
              <w:top w:val="nil"/>
              <w:left w:val="nil"/>
              <w:bottom w:val="nil"/>
              <w:right w:val="nil"/>
            </w:tcBorders>
            <w:shd w:val="clear" w:color="000000" w:fill="ED7D31"/>
            <w:noWrap/>
            <w:vAlign w:val="bottom"/>
            <w:hideMark/>
          </w:tcPr>
          <w:p w14:paraId="05C088EB"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-1035.022049</w:t>
            </w:r>
          </w:p>
        </w:tc>
      </w:tr>
      <w:tr w:rsidR="00E94518" w:rsidRPr="00E94518" w14:paraId="7136E51E" w14:textId="77777777" w:rsidTr="00E94518">
        <w:trPr>
          <w:trHeight w:val="68"/>
        </w:trPr>
        <w:tc>
          <w:tcPr>
            <w:tcW w:w="1880" w:type="dxa"/>
            <w:tcBorders>
              <w:top w:val="nil"/>
              <w:left w:val="nil"/>
              <w:bottom w:val="single" w:sz="8" w:space="0" w:color="auto"/>
              <w:right w:val="nil"/>
            </w:tcBorders>
            <w:shd w:val="clear" w:color="auto" w:fill="auto"/>
            <w:noWrap/>
            <w:vAlign w:val="bottom"/>
            <w:hideMark/>
          </w:tcPr>
          <w:p w14:paraId="3AD84A00"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Southwest</w:t>
            </w:r>
          </w:p>
        </w:tc>
        <w:tc>
          <w:tcPr>
            <w:tcW w:w="1960" w:type="dxa"/>
            <w:tcBorders>
              <w:top w:val="nil"/>
              <w:left w:val="nil"/>
              <w:bottom w:val="single" w:sz="8" w:space="0" w:color="auto"/>
              <w:right w:val="nil"/>
            </w:tcBorders>
            <w:shd w:val="clear" w:color="000000" w:fill="ED7D31"/>
            <w:noWrap/>
            <w:vAlign w:val="bottom"/>
            <w:hideMark/>
          </w:tcPr>
          <w:p w14:paraId="169BC73B"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-960.0509913</w:t>
            </w:r>
          </w:p>
        </w:tc>
      </w:tr>
    </w:tbl>
    <w:p w14:paraId="1243C207" w14:textId="5A692271" w:rsidR="00E94518" w:rsidRDefault="00E94518" w:rsidP="00E94518">
      <w:pPr>
        <w:spacing w:line="240" w:lineRule="auto"/>
        <w:rPr>
          <w:rFonts w:ascii="Calibri" w:eastAsia="Times New Roman" w:hAnsi="Calibri" w:cs="Calibri"/>
          <w:bCs/>
          <w:color w:val="00B050"/>
          <w:sz w:val="32"/>
          <w:szCs w:val="32"/>
          <w:lang w:val="en-IN" w:eastAsia="en-IN"/>
        </w:rPr>
      </w:pPr>
      <w:r w:rsidRPr="00E94518">
        <w:rPr>
          <w:rFonts w:ascii="Calibri" w:eastAsia="Times New Roman" w:hAnsi="Calibri" w:cs="Calibri"/>
          <w:bCs/>
          <w:color w:val="00B050"/>
          <w:sz w:val="32"/>
          <w:szCs w:val="32"/>
          <w:lang w:val="en-IN" w:eastAsia="en-IN"/>
        </w:rPr>
        <w:t>Multi linear Regression:</w:t>
      </w:r>
    </w:p>
    <w:p w14:paraId="7F71C745" w14:textId="77777777" w:rsidR="00E94518" w:rsidRPr="00E94518" w:rsidRDefault="00E94518" w:rsidP="00E94518">
      <w:pPr>
        <w:spacing w:line="240" w:lineRule="auto"/>
        <w:rPr>
          <w:rFonts w:ascii="Calibri" w:eastAsia="Times New Roman" w:hAnsi="Calibri" w:cs="Calibri"/>
          <w:bCs/>
          <w:color w:val="00B050"/>
          <w:sz w:val="32"/>
          <w:szCs w:val="32"/>
          <w:lang w:val="en-IN" w:eastAsia="en-IN"/>
        </w:rPr>
      </w:pPr>
    </w:p>
    <w:tbl>
      <w:tblPr>
        <w:tblW w:w="38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1609"/>
      </w:tblGrid>
      <w:tr w:rsidR="00E94518" w:rsidRPr="00E94518" w14:paraId="0A7AB85A" w14:textId="77777777" w:rsidTr="00E94518">
        <w:trPr>
          <w:trHeight w:val="288"/>
        </w:trPr>
        <w:tc>
          <w:tcPr>
            <w:tcW w:w="3845" w:type="dxa"/>
            <w:gridSpan w:val="2"/>
            <w:shd w:val="clear" w:color="auto" w:fill="auto"/>
            <w:noWrap/>
            <w:vAlign w:val="bottom"/>
            <w:hideMark/>
          </w:tcPr>
          <w:p w14:paraId="3EB3957D" w14:textId="77777777" w:rsidR="00E94518" w:rsidRPr="00E94518" w:rsidRDefault="00E94518" w:rsidP="00E9451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t>Regression Statistics</w:t>
            </w:r>
          </w:p>
        </w:tc>
      </w:tr>
      <w:tr w:rsidR="00E94518" w:rsidRPr="00E94518" w14:paraId="7C0D9086" w14:textId="77777777" w:rsidTr="00E94518">
        <w:trPr>
          <w:trHeight w:val="288"/>
        </w:trPr>
        <w:tc>
          <w:tcPr>
            <w:tcW w:w="2236" w:type="dxa"/>
            <w:shd w:val="clear" w:color="auto" w:fill="auto"/>
            <w:noWrap/>
            <w:vAlign w:val="bottom"/>
            <w:hideMark/>
          </w:tcPr>
          <w:p w14:paraId="20FF034E"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Multiple R</w:t>
            </w:r>
          </w:p>
        </w:tc>
        <w:tc>
          <w:tcPr>
            <w:tcW w:w="1609" w:type="dxa"/>
            <w:shd w:val="clear" w:color="auto" w:fill="auto"/>
            <w:noWrap/>
            <w:vAlign w:val="bottom"/>
            <w:hideMark/>
          </w:tcPr>
          <w:p w14:paraId="722E7A0F"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0.866552384</w:t>
            </w:r>
          </w:p>
        </w:tc>
      </w:tr>
      <w:tr w:rsidR="00E94518" w:rsidRPr="00E94518" w14:paraId="0B6AB8B2" w14:textId="77777777" w:rsidTr="00E94518">
        <w:trPr>
          <w:trHeight w:val="288"/>
        </w:trPr>
        <w:tc>
          <w:tcPr>
            <w:tcW w:w="2236" w:type="dxa"/>
            <w:shd w:val="clear" w:color="000000" w:fill="FFC000"/>
            <w:noWrap/>
            <w:vAlign w:val="bottom"/>
            <w:hideMark/>
          </w:tcPr>
          <w:p w14:paraId="2F6E6748"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R Square</w:t>
            </w:r>
          </w:p>
        </w:tc>
        <w:tc>
          <w:tcPr>
            <w:tcW w:w="1609" w:type="dxa"/>
            <w:shd w:val="clear" w:color="000000" w:fill="FFC000"/>
            <w:noWrap/>
            <w:vAlign w:val="bottom"/>
            <w:hideMark/>
          </w:tcPr>
          <w:p w14:paraId="397CFFB6"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0.750913035</w:t>
            </w:r>
          </w:p>
        </w:tc>
      </w:tr>
      <w:tr w:rsidR="00E94518" w:rsidRPr="00E94518" w14:paraId="5FAA869B" w14:textId="77777777" w:rsidTr="00E94518">
        <w:trPr>
          <w:trHeight w:val="288"/>
        </w:trPr>
        <w:tc>
          <w:tcPr>
            <w:tcW w:w="2236" w:type="dxa"/>
            <w:shd w:val="clear" w:color="000000" w:fill="FFC000"/>
            <w:noWrap/>
            <w:vAlign w:val="bottom"/>
            <w:hideMark/>
          </w:tcPr>
          <w:p w14:paraId="183C3465"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Adjusted R Square</w:t>
            </w:r>
          </w:p>
        </w:tc>
        <w:tc>
          <w:tcPr>
            <w:tcW w:w="1609" w:type="dxa"/>
            <w:shd w:val="clear" w:color="000000" w:fill="FFC000"/>
            <w:noWrap/>
            <w:vAlign w:val="bottom"/>
            <w:hideMark/>
          </w:tcPr>
          <w:p w14:paraId="58B2D537"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0.74941364</w:t>
            </w:r>
          </w:p>
        </w:tc>
      </w:tr>
      <w:tr w:rsidR="00E94518" w:rsidRPr="00E94518" w14:paraId="2ED54D03" w14:textId="77777777" w:rsidTr="00E94518">
        <w:trPr>
          <w:trHeight w:val="288"/>
        </w:trPr>
        <w:tc>
          <w:tcPr>
            <w:tcW w:w="2236" w:type="dxa"/>
            <w:shd w:val="clear" w:color="auto" w:fill="auto"/>
            <w:noWrap/>
            <w:vAlign w:val="bottom"/>
            <w:hideMark/>
          </w:tcPr>
          <w:p w14:paraId="2BFACA2B"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Standard Error</w:t>
            </w:r>
          </w:p>
        </w:tc>
        <w:tc>
          <w:tcPr>
            <w:tcW w:w="1609" w:type="dxa"/>
            <w:shd w:val="clear" w:color="auto" w:fill="auto"/>
            <w:noWrap/>
            <w:vAlign w:val="bottom"/>
            <w:hideMark/>
          </w:tcPr>
          <w:p w14:paraId="4F2A8FA3"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6062.102289</w:t>
            </w:r>
          </w:p>
        </w:tc>
      </w:tr>
      <w:tr w:rsidR="00E94518" w:rsidRPr="00E94518" w14:paraId="19A7912D" w14:textId="77777777" w:rsidTr="00E94518">
        <w:trPr>
          <w:trHeight w:val="300"/>
        </w:trPr>
        <w:tc>
          <w:tcPr>
            <w:tcW w:w="2236" w:type="dxa"/>
            <w:shd w:val="clear" w:color="auto" w:fill="auto"/>
            <w:noWrap/>
            <w:vAlign w:val="bottom"/>
            <w:hideMark/>
          </w:tcPr>
          <w:p w14:paraId="47F83C0A" w14:textId="77777777" w:rsidR="00E94518" w:rsidRPr="00E94518" w:rsidRDefault="00E94518" w:rsidP="00E9451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Observations</w:t>
            </w:r>
          </w:p>
        </w:tc>
        <w:tc>
          <w:tcPr>
            <w:tcW w:w="1609" w:type="dxa"/>
            <w:shd w:val="clear" w:color="auto" w:fill="auto"/>
            <w:noWrap/>
            <w:vAlign w:val="bottom"/>
            <w:hideMark/>
          </w:tcPr>
          <w:p w14:paraId="19241E35" w14:textId="77777777" w:rsidR="00E94518" w:rsidRPr="00E94518" w:rsidRDefault="00E94518" w:rsidP="00E9451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1338</w:t>
            </w:r>
          </w:p>
        </w:tc>
      </w:tr>
      <w:tr w:rsidR="00A64AD0" w:rsidRPr="00E94518" w14:paraId="4B002977" w14:textId="77777777" w:rsidTr="00E94518">
        <w:trPr>
          <w:trHeight w:val="300"/>
        </w:trPr>
        <w:tc>
          <w:tcPr>
            <w:tcW w:w="2236" w:type="dxa"/>
            <w:shd w:val="clear" w:color="auto" w:fill="auto"/>
            <w:noWrap/>
            <w:vAlign w:val="bottom"/>
          </w:tcPr>
          <w:p w14:paraId="78B24589" w14:textId="34A562A3" w:rsidR="00A64AD0" w:rsidRPr="00E94518" w:rsidRDefault="00A64AD0" w:rsidP="00E94518">
            <w:pPr>
              <w:spacing w:line="240" w:lineRule="auto"/>
              <w:rPr>
                <w:rFonts w:ascii="Calibri" w:eastAsia="Times New Roman" w:hAnsi="Calibri" w:cs="Calibri"/>
                <w:b w:val="0"/>
                <w:color w:val="000000"/>
                <w:sz w:val="22"/>
                <w:lang w:val="en-IN" w:eastAsia="en-IN"/>
              </w:rPr>
            </w:pPr>
          </w:p>
        </w:tc>
        <w:tc>
          <w:tcPr>
            <w:tcW w:w="1609" w:type="dxa"/>
            <w:shd w:val="clear" w:color="auto" w:fill="auto"/>
            <w:noWrap/>
            <w:vAlign w:val="bottom"/>
          </w:tcPr>
          <w:p w14:paraId="6A229021" w14:textId="77777777" w:rsidR="00A64AD0" w:rsidRPr="00E94518" w:rsidRDefault="00A64AD0" w:rsidP="00E94518">
            <w:pPr>
              <w:spacing w:line="240" w:lineRule="auto"/>
              <w:jc w:val="right"/>
              <w:rPr>
                <w:rFonts w:ascii="Calibri" w:eastAsia="Times New Roman" w:hAnsi="Calibri" w:cs="Calibri"/>
                <w:b w:val="0"/>
                <w:color w:val="000000"/>
                <w:sz w:val="22"/>
                <w:lang w:val="en-IN" w:eastAsia="en-IN"/>
              </w:rPr>
            </w:pPr>
          </w:p>
        </w:tc>
      </w:tr>
    </w:tbl>
    <w:p w14:paraId="0A9D2730" w14:textId="77777777" w:rsidR="00A64AD0" w:rsidRDefault="00A64AD0" w:rsidP="00A64AD0">
      <w:pPr>
        <w:spacing w:line="240" w:lineRule="auto"/>
        <w:rPr>
          <w:rFonts w:ascii="Calibri" w:eastAsia="Times New Roman" w:hAnsi="Calibri" w:cs="Calibri"/>
          <w:bCs/>
          <w:color w:val="00B050"/>
          <w:sz w:val="32"/>
          <w:szCs w:val="32"/>
          <w:lang w:val="en-IN" w:eastAsia="en-IN"/>
        </w:rPr>
      </w:pPr>
    </w:p>
    <w:p w14:paraId="59F76F9A" w14:textId="77777777" w:rsidR="00A64AD0" w:rsidRDefault="00A64AD0" w:rsidP="00A64AD0">
      <w:pPr>
        <w:spacing w:line="240" w:lineRule="auto"/>
        <w:rPr>
          <w:rFonts w:ascii="Calibri" w:eastAsia="Times New Roman" w:hAnsi="Calibri" w:cs="Calibri"/>
          <w:bCs/>
          <w:color w:val="00B050"/>
          <w:sz w:val="32"/>
          <w:szCs w:val="32"/>
          <w:lang w:val="en-IN" w:eastAsia="en-IN"/>
        </w:rPr>
      </w:pPr>
    </w:p>
    <w:p w14:paraId="6D4614B3" w14:textId="77777777" w:rsidR="00A64AD0" w:rsidRDefault="00A64AD0" w:rsidP="00A64AD0">
      <w:pPr>
        <w:spacing w:line="240" w:lineRule="auto"/>
        <w:rPr>
          <w:rFonts w:ascii="Calibri" w:eastAsia="Times New Roman" w:hAnsi="Calibri" w:cs="Calibri"/>
          <w:bCs/>
          <w:color w:val="00B050"/>
          <w:sz w:val="32"/>
          <w:szCs w:val="32"/>
          <w:lang w:val="en-IN" w:eastAsia="en-IN"/>
        </w:rPr>
      </w:pPr>
    </w:p>
    <w:p w14:paraId="6833E23E" w14:textId="04813E77" w:rsidR="00A64AD0" w:rsidRDefault="00A64AD0" w:rsidP="00A64AD0">
      <w:pPr>
        <w:spacing w:line="240" w:lineRule="auto"/>
        <w:rPr>
          <w:rFonts w:ascii="Calibri" w:eastAsia="Times New Roman" w:hAnsi="Calibri" w:cs="Calibri"/>
          <w:bCs/>
          <w:color w:val="00B050"/>
          <w:sz w:val="32"/>
          <w:szCs w:val="32"/>
          <w:lang w:val="en-IN" w:eastAsia="en-IN"/>
        </w:rPr>
      </w:pPr>
      <w:r w:rsidRPr="00E94518">
        <w:rPr>
          <w:rFonts w:ascii="Calibri" w:eastAsia="Times New Roman" w:hAnsi="Calibri" w:cs="Calibri"/>
          <w:bCs/>
          <w:color w:val="00B050"/>
          <w:sz w:val="32"/>
          <w:szCs w:val="32"/>
          <w:lang w:val="en-IN" w:eastAsia="en-IN"/>
        </w:rPr>
        <w:t>Significant Regression</w:t>
      </w:r>
      <w:r>
        <w:rPr>
          <w:rFonts w:ascii="Calibri" w:eastAsia="Times New Roman" w:hAnsi="Calibri" w:cs="Calibri"/>
          <w:bCs/>
          <w:color w:val="00B050"/>
          <w:sz w:val="32"/>
          <w:szCs w:val="32"/>
          <w:lang w:val="en-IN" w:eastAsia="en-IN"/>
        </w:rPr>
        <w:t xml:space="preserve">: </w:t>
      </w:r>
    </w:p>
    <w:tbl>
      <w:tblPr>
        <w:tblpPr w:leftFromText="180" w:rightFromText="180" w:vertAnchor="text" w:horzAnchor="page" w:tblpX="5269" w:tblpY="199"/>
        <w:tblW w:w="5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0"/>
        <w:gridCol w:w="1960"/>
      </w:tblGrid>
      <w:tr w:rsidR="00A64AD0" w:rsidRPr="00E94518" w14:paraId="300A619D" w14:textId="77777777" w:rsidTr="00017278">
        <w:trPr>
          <w:trHeight w:val="288"/>
        </w:trPr>
        <w:tc>
          <w:tcPr>
            <w:tcW w:w="3140" w:type="dxa"/>
            <w:shd w:val="clear" w:color="auto" w:fill="auto"/>
            <w:noWrap/>
            <w:vAlign w:val="bottom"/>
            <w:hideMark/>
          </w:tcPr>
          <w:p w14:paraId="297B597E" w14:textId="77777777" w:rsidR="00A64AD0" w:rsidRPr="00E94518" w:rsidRDefault="00A64AD0" w:rsidP="0001727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t> </w:t>
            </w:r>
          </w:p>
        </w:tc>
        <w:tc>
          <w:tcPr>
            <w:tcW w:w="1960" w:type="dxa"/>
            <w:shd w:val="clear" w:color="auto" w:fill="auto"/>
            <w:noWrap/>
            <w:vAlign w:val="bottom"/>
            <w:hideMark/>
          </w:tcPr>
          <w:p w14:paraId="7C24EFA4" w14:textId="77777777" w:rsidR="00A64AD0" w:rsidRPr="00E94518" w:rsidRDefault="00A64AD0" w:rsidP="0001727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t>Coefficients</w:t>
            </w:r>
          </w:p>
        </w:tc>
      </w:tr>
      <w:tr w:rsidR="00A64AD0" w:rsidRPr="00E94518" w14:paraId="7680B34B" w14:textId="77777777" w:rsidTr="00017278">
        <w:trPr>
          <w:trHeight w:val="288"/>
        </w:trPr>
        <w:tc>
          <w:tcPr>
            <w:tcW w:w="3140" w:type="dxa"/>
            <w:shd w:val="clear" w:color="auto" w:fill="auto"/>
            <w:noWrap/>
            <w:vAlign w:val="bottom"/>
            <w:hideMark/>
          </w:tcPr>
          <w:p w14:paraId="194F8167"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Intercept</w:t>
            </w:r>
          </w:p>
        </w:tc>
        <w:tc>
          <w:tcPr>
            <w:tcW w:w="1960" w:type="dxa"/>
            <w:shd w:val="clear" w:color="000000" w:fill="FFC000"/>
            <w:noWrap/>
            <w:vAlign w:val="bottom"/>
            <w:hideMark/>
          </w:tcPr>
          <w:p w14:paraId="1A241D31"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-12165.38244</w:t>
            </w:r>
          </w:p>
        </w:tc>
      </w:tr>
      <w:tr w:rsidR="00A64AD0" w:rsidRPr="00E94518" w14:paraId="7A764CEE" w14:textId="77777777" w:rsidTr="00017278">
        <w:trPr>
          <w:trHeight w:val="288"/>
        </w:trPr>
        <w:tc>
          <w:tcPr>
            <w:tcW w:w="3140" w:type="dxa"/>
            <w:shd w:val="clear" w:color="auto" w:fill="auto"/>
            <w:noWrap/>
            <w:vAlign w:val="bottom"/>
            <w:hideMark/>
          </w:tcPr>
          <w:p w14:paraId="426B43ED"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age</w:t>
            </w:r>
          </w:p>
        </w:tc>
        <w:tc>
          <w:tcPr>
            <w:tcW w:w="1960" w:type="dxa"/>
            <w:shd w:val="clear" w:color="000000" w:fill="FFC000"/>
            <w:noWrap/>
            <w:vAlign w:val="bottom"/>
            <w:hideMark/>
          </w:tcPr>
          <w:p w14:paraId="2819A25B"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257.0063906</w:t>
            </w:r>
          </w:p>
        </w:tc>
      </w:tr>
      <w:tr w:rsidR="00A64AD0" w:rsidRPr="00E94518" w14:paraId="5F4FD2FE" w14:textId="77777777" w:rsidTr="00017278">
        <w:trPr>
          <w:trHeight w:val="288"/>
        </w:trPr>
        <w:tc>
          <w:tcPr>
            <w:tcW w:w="3140" w:type="dxa"/>
            <w:shd w:val="clear" w:color="auto" w:fill="auto"/>
            <w:noWrap/>
            <w:vAlign w:val="bottom"/>
            <w:hideMark/>
          </w:tcPr>
          <w:p w14:paraId="2772386E"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proofErr w:type="spellStart"/>
            <w:r w:rsidRPr="00E94518">
              <w:rPr>
                <w:rFonts w:ascii="Calibri" w:eastAsia="Times New Roman" w:hAnsi="Calibri" w:cs="Calibri"/>
                <w:b w:val="0"/>
                <w:color w:val="000000"/>
                <w:sz w:val="22"/>
                <w:lang w:val="en-IN" w:eastAsia="en-IN"/>
              </w:rPr>
              <w:t>bmi</w:t>
            </w:r>
            <w:proofErr w:type="spellEnd"/>
          </w:p>
        </w:tc>
        <w:tc>
          <w:tcPr>
            <w:tcW w:w="1960" w:type="dxa"/>
            <w:shd w:val="clear" w:color="000000" w:fill="FFC000"/>
            <w:noWrap/>
            <w:vAlign w:val="bottom"/>
            <w:hideMark/>
          </w:tcPr>
          <w:p w14:paraId="63EB9213"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338.6413347</w:t>
            </w:r>
          </w:p>
        </w:tc>
      </w:tr>
      <w:tr w:rsidR="00A64AD0" w:rsidRPr="00E94518" w14:paraId="4A536788" w14:textId="77777777" w:rsidTr="00017278">
        <w:trPr>
          <w:trHeight w:val="288"/>
        </w:trPr>
        <w:tc>
          <w:tcPr>
            <w:tcW w:w="3140" w:type="dxa"/>
            <w:shd w:val="clear" w:color="auto" w:fill="auto"/>
            <w:noWrap/>
            <w:vAlign w:val="bottom"/>
            <w:hideMark/>
          </w:tcPr>
          <w:p w14:paraId="145E504A"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children</w:t>
            </w:r>
          </w:p>
        </w:tc>
        <w:tc>
          <w:tcPr>
            <w:tcW w:w="1960" w:type="dxa"/>
            <w:shd w:val="clear" w:color="000000" w:fill="FFC000"/>
            <w:noWrap/>
            <w:vAlign w:val="bottom"/>
            <w:hideMark/>
          </w:tcPr>
          <w:p w14:paraId="013ADD96"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471.5441444</w:t>
            </w:r>
          </w:p>
        </w:tc>
      </w:tr>
      <w:tr w:rsidR="00A64AD0" w:rsidRPr="00E94518" w14:paraId="077790E4" w14:textId="77777777" w:rsidTr="00017278">
        <w:trPr>
          <w:trHeight w:val="288"/>
        </w:trPr>
        <w:tc>
          <w:tcPr>
            <w:tcW w:w="3140" w:type="dxa"/>
            <w:shd w:val="clear" w:color="auto" w:fill="auto"/>
            <w:noWrap/>
            <w:vAlign w:val="bottom"/>
            <w:hideMark/>
          </w:tcPr>
          <w:p w14:paraId="7CB7B468"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 xml:space="preserve"> Smoker</w:t>
            </w:r>
          </w:p>
        </w:tc>
        <w:tc>
          <w:tcPr>
            <w:tcW w:w="1960" w:type="dxa"/>
            <w:shd w:val="clear" w:color="000000" w:fill="FFC000"/>
            <w:noWrap/>
            <w:vAlign w:val="bottom"/>
            <w:hideMark/>
          </w:tcPr>
          <w:p w14:paraId="2E90E395"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23843.87493</w:t>
            </w:r>
          </w:p>
        </w:tc>
      </w:tr>
      <w:tr w:rsidR="00A64AD0" w:rsidRPr="00E94518" w14:paraId="18E93E1B" w14:textId="77777777" w:rsidTr="00017278">
        <w:trPr>
          <w:trHeight w:val="288"/>
        </w:trPr>
        <w:tc>
          <w:tcPr>
            <w:tcW w:w="3140" w:type="dxa"/>
            <w:shd w:val="clear" w:color="auto" w:fill="auto"/>
            <w:noWrap/>
            <w:vAlign w:val="bottom"/>
            <w:hideMark/>
          </w:tcPr>
          <w:p w14:paraId="10FE326E"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 xml:space="preserve"> Southeast</w:t>
            </w:r>
          </w:p>
        </w:tc>
        <w:tc>
          <w:tcPr>
            <w:tcW w:w="1960" w:type="dxa"/>
            <w:shd w:val="clear" w:color="000000" w:fill="FFC000"/>
            <w:noWrap/>
            <w:vAlign w:val="bottom"/>
            <w:hideMark/>
          </w:tcPr>
          <w:p w14:paraId="02E150E6"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-858.4696418</w:t>
            </w:r>
          </w:p>
        </w:tc>
      </w:tr>
      <w:tr w:rsidR="00A64AD0" w:rsidRPr="00E94518" w14:paraId="1B1CF35F" w14:textId="77777777" w:rsidTr="00017278">
        <w:trPr>
          <w:trHeight w:val="300"/>
        </w:trPr>
        <w:tc>
          <w:tcPr>
            <w:tcW w:w="3140" w:type="dxa"/>
            <w:shd w:val="clear" w:color="auto" w:fill="auto"/>
            <w:noWrap/>
            <w:vAlign w:val="bottom"/>
            <w:hideMark/>
          </w:tcPr>
          <w:p w14:paraId="47004E47"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Southwest</w:t>
            </w:r>
          </w:p>
        </w:tc>
        <w:tc>
          <w:tcPr>
            <w:tcW w:w="1960" w:type="dxa"/>
            <w:shd w:val="clear" w:color="000000" w:fill="FFC000"/>
            <w:noWrap/>
            <w:vAlign w:val="bottom"/>
            <w:hideMark/>
          </w:tcPr>
          <w:p w14:paraId="71C7DAAC"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-782.7452298</w:t>
            </w:r>
          </w:p>
        </w:tc>
      </w:tr>
    </w:tbl>
    <w:p w14:paraId="40B132CB" w14:textId="77777777" w:rsidR="00A64AD0" w:rsidRPr="00E94518" w:rsidRDefault="00A64AD0" w:rsidP="00A64AD0">
      <w:pPr>
        <w:spacing w:line="240" w:lineRule="auto"/>
        <w:rPr>
          <w:rFonts w:ascii="Calibri" w:eastAsia="Times New Roman" w:hAnsi="Calibri" w:cs="Calibri"/>
          <w:bCs/>
          <w:color w:val="00B050"/>
          <w:sz w:val="32"/>
          <w:szCs w:val="32"/>
          <w:lang w:val="en-IN" w:eastAsia="en-IN"/>
        </w:rPr>
      </w:pPr>
    </w:p>
    <w:tbl>
      <w:tblPr>
        <w:tblW w:w="32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1387"/>
      </w:tblGrid>
      <w:tr w:rsidR="00A64AD0" w:rsidRPr="00E94518" w14:paraId="4EED58A4" w14:textId="77777777" w:rsidTr="00017278">
        <w:trPr>
          <w:trHeight w:val="248"/>
        </w:trPr>
        <w:tc>
          <w:tcPr>
            <w:tcW w:w="3242" w:type="dxa"/>
            <w:gridSpan w:val="2"/>
            <w:shd w:val="clear" w:color="auto" w:fill="auto"/>
            <w:noWrap/>
            <w:vAlign w:val="bottom"/>
            <w:hideMark/>
          </w:tcPr>
          <w:p w14:paraId="68F660D2" w14:textId="77777777" w:rsidR="00A64AD0" w:rsidRPr="00E94518" w:rsidRDefault="00A64AD0" w:rsidP="00017278">
            <w:pPr>
              <w:spacing w:line="240" w:lineRule="auto"/>
              <w:jc w:val="center"/>
              <w:rPr>
                <w:rFonts w:ascii="Calibri" w:eastAsia="Times New Roman" w:hAnsi="Calibri" w:cs="Calibri"/>
                <w:b w:val="0"/>
                <w:i/>
                <w:iCs/>
                <w:color w:val="000000"/>
                <w:sz w:val="22"/>
                <w:lang w:val="en-IN" w:eastAsia="en-IN"/>
              </w:rPr>
            </w:pPr>
            <w:r w:rsidRPr="00E94518">
              <w:rPr>
                <w:rFonts w:ascii="Calibri" w:eastAsia="Times New Roman" w:hAnsi="Calibri" w:cs="Calibri"/>
                <w:b w:val="0"/>
                <w:i/>
                <w:iCs/>
                <w:color w:val="000000"/>
                <w:sz w:val="22"/>
                <w:lang w:val="en-IN" w:eastAsia="en-IN"/>
              </w:rPr>
              <w:t>Regression Statistics</w:t>
            </w:r>
          </w:p>
        </w:tc>
      </w:tr>
      <w:tr w:rsidR="00A64AD0" w:rsidRPr="00E94518" w14:paraId="2C650678" w14:textId="77777777" w:rsidTr="00017278">
        <w:trPr>
          <w:trHeight w:val="248"/>
        </w:trPr>
        <w:tc>
          <w:tcPr>
            <w:tcW w:w="1855" w:type="dxa"/>
            <w:shd w:val="clear" w:color="auto" w:fill="auto"/>
            <w:noWrap/>
            <w:vAlign w:val="bottom"/>
            <w:hideMark/>
          </w:tcPr>
          <w:p w14:paraId="026E6B31"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Multiple R</w:t>
            </w:r>
          </w:p>
        </w:tc>
        <w:tc>
          <w:tcPr>
            <w:tcW w:w="1387" w:type="dxa"/>
            <w:shd w:val="clear" w:color="auto" w:fill="auto"/>
            <w:noWrap/>
            <w:vAlign w:val="bottom"/>
            <w:hideMark/>
          </w:tcPr>
          <w:p w14:paraId="6112E195"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0.866476426</w:t>
            </w:r>
          </w:p>
        </w:tc>
      </w:tr>
      <w:tr w:rsidR="00A64AD0" w:rsidRPr="00E94518" w14:paraId="4EF7894B" w14:textId="77777777" w:rsidTr="00017278">
        <w:trPr>
          <w:trHeight w:val="108"/>
        </w:trPr>
        <w:tc>
          <w:tcPr>
            <w:tcW w:w="1855" w:type="dxa"/>
            <w:shd w:val="clear" w:color="auto" w:fill="auto"/>
            <w:noWrap/>
            <w:vAlign w:val="bottom"/>
            <w:hideMark/>
          </w:tcPr>
          <w:p w14:paraId="3AB6054E" w14:textId="77777777" w:rsidR="00A64AD0" w:rsidRPr="00E94518" w:rsidRDefault="00A64AD0" w:rsidP="00017278">
            <w:pPr>
              <w:spacing w:line="240" w:lineRule="auto"/>
              <w:rPr>
                <w:rFonts w:ascii="Calibri" w:eastAsia="Times New Roman" w:hAnsi="Calibri" w:cs="Calibri"/>
                <w:b w:val="0"/>
                <w:color w:val="000000"/>
                <w:sz w:val="22"/>
                <w:highlight w:val="yellow"/>
                <w:lang w:val="en-IN" w:eastAsia="en-IN"/>
              </w:rPr>
            </w:pPr>
            <w:r w:rsidRPr="00E94518">
              <w:rPr>
                <w:rFonts w:ascii="Calibri" w:eastAsia="Times New Roman" w:hAnsi="Calibri" w:cs="Calibri"/>
                <w:b w:val="0"/>
                <w:color w:val="000000"/>
                <w:sz w:val="22"/>
                <w:highlight w:val="yellow"/>
                <w:lang w:val="en-IN" w:eastAsia="en-IN"/>
              </w:rPr>
              <w:t>R Square</w:t>
            </w:r>
          </w:p>
        </w:tc>
        <w:tc>
          <w:tcPr>
            <w:tcW w:w="1387" w:type="dxa"/>
            <w:shd w:val="clear" w:color="auto" w:fill="auto"/>
            <w:noWrap/>
            <w:vAlign w:val="bottom"/>
            <w:hideMark/>
          </w:tcPr>
          <w:p w14:paraId="73F667C3" w14:textId="77777777" w:rsidR="00A64AD0" w:rsidRPr="00E94518" w:rsidRDefault="00A64AD0" w:rsidP="00017278">
            <w:pPr>
              <w:spacing w:line="240" w:lineRule="auto"/>
              <w:jc w:val="right"/>
              <w:rPr>
                <w:rFonts w:ascii="Calibri" w:eastAsia="Times New Roman" w:hAnsi="Calibri" w:cs="Calibri"/>
                <w:b w:val="0"/>
                <w:color w:val="000000"/>
                <w:sz w:val="22"/>
                <w:highlight w:val="yellow"/>
                <w:lang w:val="en-IN" w:eastAsia="en-IN"/>
              </w:rPr>
            </w:pPr>
            <w:r w:rsidRPr="00E94518">
              <w:rPr>
                <w:rFonts w:ascii="Calibri" w:eastAsia="Times New Roman" w:hAnsi="Calibri" w:cs="Calibri"/>
                <w:b w:val="0"/>
                <w:color w:val="000000"/>
                <w:sz w:val="22"/>
                <w:highlight w:val="yellow"/>
                <w:lang w:val="en-IN" w:eastAsia="en-IN"/>
              </w:rPr>
              <w:t>0.750781397</w:t>
            </w:r>
          </w:p>
        </w:tc>
      </w:tr>
      <w:tr w:rsidR="00A64AD0" w:rsidRPr="00E94518" w14:paraId="555E0335" w14:textId="77777777" w:rsidTr="00017278">
        <w:trPr>
          <w:trHeight w:val="248"/>
        </w:trPr>
        <w:tc>
          <w:tcPr>
            <w:tcW w:w="1855" w:type="dxa"/>
            <w:shd w:val="clear" w:color="auto" w:fill="auto"/>
            <w:noWrap/>
            <w:vAlign w:val="bottom"/>
            <w:hideMark/>
          </w:tcPr>
          <w:p w14:paraId="095AD9FE" w14:textId="77777777" w:rsidR="00A64AD0" w:rsidRPr="00E94518" w:rsidRDefault="00A64AD0" w:rsidP="00017278">
            <w:pPr>
              <w:spacing w:line="240" w:lineRule="auto"/>
              <w:rPr>
                <w:rFonts w:ascii="Calibri" w:eastAsia="Times New Roman" w:hAnsi="Calibri" w:cs="Calibri"/>
                <w:b w:val="0"/>
                <w:color w:val="000000"/>
                <w:sz w:val="22"/>
                <w:highlight w:val="yellow"/>
                <w:lang w:val="en-IN" w:eastAsia="en-IN"/>
              </w:rPr>
            </w:pPr>
            <w:r w:rsidRPr="00E94518">
              <w:rPr>
                <w:rFonts w:ascii="Calibri" w:eastAsia="Times New Roman" w:hAnsi="Calibri" w:cs="Calibri"/>
                <w:b w:val="0"/>
                <w:color w:val="000000"/>
                <w:sz w:val="22"/>
                <w:highlight w:val="yellow"/>
                <w:lang w:val="en-IN" w:eastAsia="en-IN"/>
              </w:rPr>
              <w:t>Adjusted R Square</w:t>
            </w:r>
          </w:p>
        </w:tc>
        <w:tc>
          <w:tcPr>
            <w:tcW w:w="1387" w:type="dxa"/>
            <w:shd w:val="clear" w:color="auto" w:fill="auto"/>
            <w:noWrap/>
            <w:vAlign w:val="bottom"/>
            <w:hideMark/>
          </w:tcPr>
          <w:p w14:paraId="7D698D48" w14:textId="77777777" w:rsidR="00A64AD0" w:rsidRPr="00E94518" w:rsidRDefault="00A64AD0" w:rsidP="00017278">
            <w:pPr>
              <w:spacing w:line="240" w:lineRule="auto"/>
              <w:jc w:val="right"/>
              <w:rPr>
                <w:rFonts w:ascii="Calibri" w:eastAsia="Times New Roman" w:hAnsi="Calibri" w:cs="Calibri"/>
                <w:b w:val="0"/>
                <w:color w:val="000000"/>
                <w:sz w:val="22"/>
                <w:highlight w:val="yellow"/>
                <w:lang w:val="en-IN" w:eastAsia="en-IN"/>
              </w:rPr>
            </w:pPr>
            <w:r w:rsidRPr="00E94518">
              <w:rPr>
                <w:rFonts w:ascii="Calibri" w:eastAsia="Times New Roman" w:hAnsi="Calibri" w:cs="Calibri"/>
                <w:b w:val="0"/>
                <w:color w:val="000000"/>
                <w:sz w:val="22"/>
                <w:highlight w:val="yellow"/>
                <w:lang w:val="en-IN" w:eastAsia="en-IN"/>
              </w:rPr>
              <w:t>0.749657948</w:t>
            </w:r>
          </w:p>
        </w:tc>
      </w:tr>
      <w:tr w:rsidR="00A64AD0" w:rsidRPr="00E94518" w14:paraId="7024F5E1" w14:textId="77777777" w:rsidTr="00017278">
        <w:trPr>
          <w:trHeight w:val="248"/>
        </w:trPr>
        <w:tc>
          <w:tcPr>
            <w:tcW w:w="1855" w:type="dxa"/>
            <w:shd w:val="clear" w:color="auto" w:fill="auto"/>
            <w:noWrap/>
            <w:vAlign w:val="bottom"/>
            <w:hideMark/>
          </w:tcPr>
          <w:p w14:paraId="12ADF26E"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Standard Error</w:t>
            </w:r>
          </w:p>
        </w:tc>
        <w:tc>
          <w:tcPr>
            <w:tcW w:w="1387" w:type="dxa"/>
            <w:shd w:val="clear" w:color="auto" w:fill="auto"/>
            <w:noWrap/>
            <w:vAlign w:val="bottom"/>
            <w:hideMark/>
          </w:tcPr>
          <w:p w14:paraId="363A2833"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6059.146461</w:t>
            </w:r>
          </w:p>
        </w:tc>
      </w:tr>
      <w:tr w:rsidR="00A64AD0" w:rsidRPr="00E94518" w14:paraId="45CA9E92" w14:textId="77777777" w:rsidTr="00017278">
        <w:trPr>
          <w:trHeight w:val="259"/>
        </w:trPr>
        <w:tc>
          <w:tcPr>
            <w:tcW w:w="1855" w:type="dxa"/>
            <w:shd w:val="clear" w:color="auto" w:fill="auto"/>
            <w:noWrap/>
            <w:vAlign w:val="bottom"/>
            <w:hideMark/>
          </w:tcPr>
          <w:p w14:paraId="54F9B245" w14:textId="77777777" w:rsidR="00A64AD0" w:rsidRPr="00E94518" w:rsidRDefault="00A64AD0" w:rsidP="00017278">
            <w:pPr>
              <w:spacing w:line="240" w:lineRule="auto"/>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Observations</w:t>
            </w:r>
          </w:p>
        </w:tc>
        <w:tc>
          <w:tcPr>
            <w:tcW w:w="1387" w:type="dxa"/>
            <w:shd w:val="clear" w:color="auto" w:fill="auto"/>
            <w:noWrap/>
            <w:vAlign w:val="bottom"/>
            <w:hideMark/>
          </w:tcPr>
          <w:p w14:paraId="0A38F2E3" w14:textId="77777777" w:rsidR="00A64AD0" w:rsidRPr="00E94518" w:rsidRDefault="00A64AD0" w:rsidP="00017278">
            <w:pPr>
              <w:spacing w:line="240" w:lineRule="auto"/>
              <w:jc w:val="right"/>
              <w:rPr>
                <w:rFonts w:ascii="Calibri" w:eastAsia="Times New Roman" w:hAnsi="Calibri" w:cs="Calibri"/>
                <w:b w:val="0"/>
                <w:color w:val="000000"/>
                <w:sz w:val="22"/>
                <w:lang w:val="en-IN" w:eastAsia="en-IN"/>
              </w:rPr>
            </w:pPr>
            <w:r w:rsidRPr="00E94518">
              <w:rPr>
                <w:rFonts w:ascii="Calibri" w:eastAsia="Times New Roman" w:hAnsi="Calibri" w:cs="Calibri"/>
                <w:b w:val="0"/>
                <w:color w:val="000000"/>
                <w:sz w:val="22"/>
                <w:lang w:val="en-IN" w:eastAsia="en-IN"/>
              </w:rPr>
              <w:t>1338</w:t>
            </w:r>
          </w:p>
        </w:tc>
      </w:tr>
    </w:tbl>
    <w:p w14:paraId="0932120C" w14:textId="77777777" w:rsidR="00A64AD0" w:rsidRDefault="00A64AD0" w:rsidP="00A64AD0">
      <w:pPr>
        <w:spacing w:after="200"/>
        <w:rPr>
          <w:color w:val="FF0000"/>
          <w:sz w:val="24"/>
          <w:szCs w:val="24"/>
        </w:rPr>
      </w:pPr>
    </w:p>
    <w:p w14:paraId="60EB0304" w14:textId="77777777" w:rsidR="00A64AD0" w:rsidRDefault="00A64AD0" w:rsidP="00A64AD0">
      <w:pPr>
        <w:spacing w:after="200"/>
        <w:rPr>
          <w:color w:val="FF0000"/>
          <w:sz w:val="24"/>
          <w:szCs w:val="24"/>
        </w:rPr>
      </w:pPr>
    </w:p>
    <w:p w14:paraId="6CCC9814" w14:textId="32DF942F" w:rsidR="00D140BD" w:rsidRPr="00E94518" w:rsidRDefault="00A64AD0" w:rsidP="00A64AD0">
      <w:pPr>
        <w:pStyle w:val="ListParagraph"/>
        <w:spacing w:after="200"/>
        <w:rPr>
          <w:color w:val="FF0000"/>
          <w:sz w:val="32"/>
          <w:szCs w:val="32"/>
        </w:rPr>
      </w:pPr>
      <w:r>
        <w:rPr>
          <w:color w:val="FF0000"/>
          <w:sz w:val="24"/>
          <w:szCs w:val="24"/>
        </w:rPr>
        <w:t>These are the regression for the significant variables.</w:t>
      </w:r>
      <w:r w:rsidR="00D140BD" w:rsidRPr="00E94518">
        <w:rPr>
          <w:color w:val="FF0000"/>
          <w:sz w:val="32"/>
          <w:szCs w:val="32"/>
        </w:rPr>
        <w:br w:type="page"/>
      </w:r>
    </w:p>
    <w:p w14:paraId="76AD57FB" w14:textId="190FD434" w:rsidR="00E94518" w:rsidRDefault="00D140BD">
      <w:pPr>
        <w:spacing w:after="200"/>
        <w:rPr>
          <w:color w:val="FF0000"/>
          <w:sz w:val="24"/>
          <w:szCs w:val="24"/>
        </w:rPr>
      </w:pPr>
      <w:r>
        <w:rPr>
          <w:color w:val="FF0000"/>
          <w:sz w:val="24"/>
          <w:szCs w:val="24"/>
        </w:rPr>
        <w:lastRenderedPageBreak/>
        <w:br w:type="page"/>
      </w:r>
    </w:p>
    <w:p w14:paraId="1A430928" w14:textId="77777777" w:rsidR="00E95471" w:rsidRDefault="00E95471">
      <w:pPr>
        <w:spacing w:after="200"/>
        <w:rPr>
          <w:color w:val="FF0000"/>
          <w:sz w:val="24"/>
          <w:szCs w:val="24"/>
        </w:rPr>
      </w:pPr>
    </w:p>
    <w:p w14:paraId="2B90645E" w14:textId="1DFFBAC8" w:rsidR="00D140BD" w:rsidRDefault="00D140BD">
      <w:pPr>
        <w:spacing w:after="200"/>
        <w:rPr>
          <w:color w:val="FF0000"/>
          <w:sz w:val="24"/>
          <w:szCs w:val="24"/>
        </w:rPr>
      </w:pPr>
    </w:p>
    <w:p w14:paraId="713E61AF" w14:textId="5716BD19" w:rsidR="00E95471" w:rsidRPr="00E95471" w:rsidRDefault="00E95471" w:rsidP="00E95471">
      <w:pPr>
        <w:tabs>
          <w:tab w:val="left" w:pos="3252"/>
        </w:tabs>
        <w:spacing w:after="200"/>
        <w:rPr>
          <w:i/>
          <w:iCs/>
          <w:color w:val="FF0000"/>
          <w:sz w:val="96"/>
          <w:szCs w:val="96"/>
        </w:rPr>
      </w:pPr>
      <w:r>
        <w:rPr>
          <w:color w:val="FF0000"/>
          <w:sz w:val="24"/>
          <w:szCs w:val="24"/>
        </w:rPr>
        <w:t xml:space="preserve">                                    </w:t>
      </w:r>
    </w:p>
    <w:p w14:paraId="2DA16B00" w14:textId="23BB8E5A" w:rsidR="00E95471" w:rsidRDefault="00E95471">
      <w:pPr>
        <w:spacing w:after="200"/>
        <w:rPr>
          <w:color w:val="FF0000"/>
          <w:sz w:val="24"/>
          <w:szCs w:val="24"/>
        </w:rPr>
      </w:pPr>
      <w:r w:rsidRPr="00E95471">
        <w:rPr>
          <w:sz w:val="24"/>
          <w:szCs w:val="24"/>
        </w:rPr>
        <w:br w:type="page"/>
      </w:r>
    </w:p>
    <w:p w14:paraId="62E42465" w14:textId="77777777" w:rsidR="00D140BD" w:rsidRDefault="00D140BD" w:rsidP="00D140BD">
      <w:pPr>
        <w:tabs>
          <w:tab w:val="left" w:pos="3180"/>
        </w:tabs>
        <w:spacing w:after="200"/>
        <w:rPr>
          <w:color w:val="FF0000"/>
          <w:sz w:val="24"/>
          <w:szCs w:val="24"/>
        </w:rPr>
      </w:pPr>
    </w:p>
    <w:p w14:paraId="0A13BDEC" w14:textId="77777777" w:rsidR="00D140BD" w:rsidRDefault="00D140BD">
      <w:pPr>
        <w:spacing w:after="200"/>
        <w:rPr>
          <w:color w:val="FF0000"/>
          <w:sz w:val="24"/>
          <w:szCs w:val="24"/>
        </w:rPr>
      </w:pPr>
      <w:r>
        <w:rPr>
          <w:color w:val="FF0000"/>
          <w:sz w:val="24"/>
          <w:szCs w:val="24"/>
        </w:rPr>
        <w:br w:type="page"/>
      </w:r>
    </w:p>
    <w:p w14:paraId="58B18BBE" w14:textId="1EC377AF" w:rsidR="00D140BD" w:rsidRDefault="00D140BD" w:rsidP="00D140BD">
      <w:pPr>
        <w:tabs>
          <w:tab w:val="left" w:pos="3180"/>
        </w:tabs>
        <w:spacing w:after="200"/>
        <w:rPr>
          <w:color w:val="FF0000"/>
          <w:sz w:val="24"/>
          <w:szCs w:val="24"/>
        </w:rPr>
      </w:pPr>
    </w:p>
    <w:p w14:paraId="4BD34426" w14:textId="77777777" w:rsidR="00D140BD" w:rsidRDefault="00D140BD">
      <w:pPr>
        <w:spacing w:after="200"/>
        <w:rPr>
          <w:color w:val="FF0000"/>
          <w:sz w:val="24"/>
          <w:szCs w:val="24"/>
        </w:rPr>
      </w:pPr>
      <w:r>
        <w:rPr>
          <w:color w:val="FF0000"/>
          <w:sz w:val="24"/>
          <w:szCs w:val="24"/>
        </w:rPr>
        <w:br w:type="page"/>
      </w:r>
    </w:p>
    <w:p w14:paraId="1E4A2D95" w14:textId="3C17A7E5" w:rsidR="00D140BD" w:rsidRDefault="00D140BD" w:rsidP="00D140BD">
      <w:pPr>
        <w:tabs>
          <w:tab w:val="left" w:pos="3180"/>
        </w:tabs>
        <w:spacing w:after="200"/>
        <w:rPr>
          <w:color w:val="FF0000"/>
          <w:sz w:val="24"/>
          <w:szCs w:val="24"/>
        </w:rPr>
      </w:pPr>
    </w:p>
    <w:p w14:paraId="7290CEAF" w14:textId="77777777" w:rsidR="00D140BD" w:rsidRDefault="00D140BD">
      <w:pPr>
        <w:spacing w:after="200"/>
        <w:rPr>
          <w:color w:val="FF0000"/>
          <w:sz w:val="24"/>
          <w:szCs w:val="24"/>
        </w:rPr>
      </w:pPr>
      <w:r>
        <w:rPr>
          <w:color w:val="FF0000"/>
          <w:sz w:val="24"/>
          <w:szCs w:val="24"/>
        </w:rPr>
        <w:br w:type="page"/>
      </w:r>
    </w:p>
    <w:p w14:paraId="6F08B514" w14:textId="3F98F5E3" w:rsidR="00D140BD" w:rsidRDefault="00D140BD" w:rsidP="00D140BD">
      <w:pPr>
        <w:tabs>
          <w:tab w:val="left" w:pos="3180"/>
        </w:tabs>
        <w:spacing w:after="200"/>
        <w:rPr>
          <w:color w:val="FF0000"/>
          <w:sz w:val="24"/>
          <w:szCs w:val="24"/>
        </w:rPr>
      </w:pPr>
    </w:p>
    <w:p w14:paraId="6A1DD111" w14:textId="77777777" w:rsidR="00D140BD" w:rsidRDefault="00D140BD">
      <w:pPr>
        <w:spacing w:after="200"/>
        <w:rPr>
          <w:color w:val="FF0000"/>
          <w:sz w:val="24"/>
          <w:szCs w:val="24"/>
        </w:rPr>
      </w:pPr>
      <w:r>
        <w:rPr>
          <w:color w:val="FF0000"/>
          <w:sz w:val="24"/>
          <w:szCs w:val="24"/>
        </w:rPr>
        <w:br w:type="page"/>
      </w:r>
    </w:p>
    <w:p w14:paraId="5893F7DE" w14:textId="01DE019A" w:rsidR="00D140BD" w:rsidRDefault="00D140BD" w:rsidP="00D140BD">
      <w:pPr>
        <w:tabs>
          <w:tab w:val="left" w:pos="3180"/>
        </w:tabs>
        <w:spacing w:after="200"/>
        <w:rPr>
          <w:color w:val="FF0000"/>
          <w:sz w:val="24"/>
          <w:szCs w:val="24"/>
        </w:rPr>
      </w:pPr>
    </w:p>
    <w:p w14:paraId="3CF0276B" w14:textId="77777777" w:rsidR="00D140BD" w:rsidRDefault="00D140BD">
      <w:pPr>
        <w:spacing w:after="200"/>
        <w:rPr>
          <w:color w:val="FF0000"/>
          <w:sz w:val="24"/>
          <w:szCs w:val="24"/>
        </w:rPr>
      </w:pPr>
      <w:r>
        <w:rPr>
          <w:color w:val="FF0000"/>
          <w:sz w:val="24"/>
          <w:szCs w:val="24"/>
        </w:rPr>
        <w:br w:type="page"/>
      </w:r>
    </w:p>
    <w:p w14:paraId="7E14DFE3" w14:textId="3FB5521E" w:rsidR="00D140BD" w:rsidRDefault="00D140BD" w:rsidP="00D140BD">
      <w:pPr>
        <w:tabs>
          <w:tab w:val="left" w:pos="3180"/>
        </w:tabs>
        <w:spacing w:after="200"/>
        <w:rPr>
          <w:color w:val="FF0000"/>
          <w:sz w:val="24"/>
          <w:szCs w:val="24"/>
        </w:rPr>
      </w:pPr>
    </w:p>
    <w:p w14:paraId="2A1C2224" w14:textId="77777777" w:rsidR="00D140BD" w:rsidRDefault="00D140BD">
      <w:pPr>
        <w:spacing w:after="200"/>
        <w:rPr>
          <w:color w:val="FF0000"/>
          <w:sz w:val="24"/>
          <w:szCs w:val="24"/>
        </w:rPr>
      </w:pPr>
      <w:r>
        <w:rPr>
          <w:color w:val="FF0000"/>
          <w:sz w:val="24"/>
          <w:szCs w:val="24"/>
        </w:rPr>
        <w:br w:type="page"/>
      </w:r>
    </w:p>
    <w:p w14:paraId="7CD9844C" w14:textId="07420FAC" w:rsidR="00D140BD" w:rsidRDefault="00D140BD" w:rsidP="00D140BD">
      <w:pPr>
        <w:tabs>
          <w:tab w:val="left" w:pos="3180"/>
        </w:tabs>
        <w:spacing w:after="200"/>
        <w:rPr>
          <w:color w:val="FF0000"/>
          <w:sz w:val="24"/>
          <w:szCs w:val="24"/>
        </w:rPr>
      </w:pPr>
    </w:p>
    <w:p w14:paraId="0C5FFB0D" w14:textId="77777777" w:rsidR="00D140BD" w:rsidRDefault="00D140BD">
      <w:pPr>
        <w:spacing w:after="200"/>
        <w:rPr>
          <w:color w:val="FF0000"/>
          <w:sz w:val="24"/>
          <w:szCs w:val="24"/>
        </w:rPr>
      </w:pPr>
      <w:r>
        <w:rPr>
          <w:color w:val="FF0000"/>
          <w:sz w:val="24"/>
          <w:szCs w:val="24"/>
        </w:rPr>
        <w:br w:type="page"/>
      </w:r>
    </w:p>
    <w:p w14:paraId="55610D24" w14:textId="77777777" w:rsidR="00D140BD" w:rsidRDefault="00D140BD" w:rsidP="00D140BD">
      <w:pPr>
        <w:tabs>
          <w:tab w:val="left" w:pos="3180"/>
        </w:tabs>
        <w:spacing w:after="200"/>
        <w:rPr>
          <w:color w:val="FF0000"/>
          <w:sz w:val="24"/>
          <w:szCs w:val="24"/>
        </w:rPr>
      </w:pPr>
    </w:p>
    <w:p w14:paraId="52174B36" w14:textId="77777777" w:rsidR="00D140BD" w:rsidRDefault="00D140BD">
      <w:pPr>
        <w:spacing w:after="200"/>
        <w:rPr>
          <w:color w:val="FF0000"/>
          <w:sz w:val="24"/>
          <w:szCs w:val="24"/>
        </w:rPr>
      </w:pPr>
      <w:r>
        <w:rPr>
          <w:color w:val="FF0000"/>
          <w:sz w:val="24"/>
          <w:szCs w:val="24"/>
        </w:rPr>
        <w:br w:type="page"/>
      </w:r>
    </w:p>
    <w:sectPr w:rsidR="00D140BD" w:rsidSect="007C7473">
      <w:headerReference w:type="even" r:id="rId36"/>
      <w:headerReference w:type="default" r:id="rId37"/>
      <w:footerReference w:type="even" r:id="rId38"/>
      <w:footerReference w:type="default" r:id="rId3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1A69D" w14:textId="77777777" w:rsidR="00863A06" w:rsidRDefault="00863A06" w:rsidP="007057F4">
      <w:r>
        <w:separator/>
      </w:r>
    </w:p>
  </w:endnote>
  <w:endnote w:type="continuationSeparator" w:id="0">
    <w:p w14:paraId="202B2C3F" w14:textId="77777777" w:rsidR="00863A06" w:rsidRDefault="00863A0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0AFC" w14:textId="77777777" w:rsidR="00136006" w:rsidRDefault="00000000" w:rsidP="007057F4">
    <w:pPr>
      <w:pStyle w:val="Footer"/>
    </w:pPr>
    <w:sdt>
      <w:sdtPr>
        <w:rPr>
          <w:rFonts w:asciiTheme="majorHAnsi" w:eastAsiaTheme="majorEastAsia" w:hAnsiTheme="majorHAnsi" w:cstheme="majorBidi"/>
        </w:rPr>
        <w:id w:val="306900621"/>
        <w:placeholder>
          <w:docPart w:val="C7F37995FE544F189DFF54A4D830AC5A"/>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DDC1F" w14:textId="77777777" w:rsidR="00CC5A96" w:rsidRDefault="00CC5A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CB4D3" w14:textId="77777777" w:rsidR="00863A06" w:rsidRDefault="00863A06" w:rsidP="007057F4">
      <w:r>
        <w:separator/>
      </w:r>
    </w:p>
  </w:footnote>
  <w:footnote w:type="continuationSeparator" w:id="0">
    <w:p w14:paraId="3793C1A5" w14:textId="77777777" w:rsidR="00863A06" w:rsidRDefault="00863A0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C176F" w14:textId="77777777" w:rsidR="00136006" w:rsidRDefault="0049185C" w:rsidP="007057F4">
    <w:pPr>
      <w:pStyle w:val="Header"/>
    </w:pPr>
    <w:r>
      <w:t>Adventure Works Marketing Plan</w:t>
    </w:r>
  </w:p>
  <w:p w14:paraId="60EBE519"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9A8D2"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1E2167"/>
    <w:multiLevelType w:val="hybridMultilevel"/>
    <w:tmpl w:val="5F268F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856D4B"/>
    <w:multiLevelType w:val="hybridMultilevel"/>
    <w:tmpl w:val="5FB61C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CA504C"/>
    <w:multiLevelType w:val="hybridMultilevel"/>
    <w:tmpl w:val="8FD67B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CE57B0"/>
    <w:multiLevelType w:val="hybridMultilevel"/>
    <w:tmpl w:val="688C5D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DB673A"/>
    <w:multiLevelType w:val="hybridMultilevel"/>
    <w:tmpl w:val="C3681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165930"/>
    <w:multiLevelType w:val="hybridMultilevel"/>
    <w:tmpl w:val="172E9A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661F7F"/>
    <w:multiLevelType w:val="hybridMultilevel"/>
    <w:tmpl w:val="15C0D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C183F3F"/>
    <w:multiLevelType w:val="hybridMultilevel"/>
    <w:tmpl w:val="A7DE9FBC"/>
    <w:lvl w:ilvl="0" w:tplc="5A34F58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E6B68EA"/>
    <w:multiLevelType w:val="hybridMultilevel"/>
    <w:tmpl w:val="469401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30F1699"/>
    <w:multiLevelType w:val="hybridMultilevel"/>
    <w:tmpl w:val="21A882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1" w15:restartNumberingAfterBreak="0">
    <w:nsid w:val="3CE97671"/>
    <w:multiLevelType w:val="hybridMultilevel"/>
    <w:tmpl w:val="97BC9FC8"/>
    <w:lvl w:ilvl="0" w:tplc="4009000F">
      <w:start w:val="1"/>
      <w:numFmt w:val="decimal"/>
      <w:lvlText w:val="%1."/>
      <w:lvlJc w:val="left"/>
      <w:pPr>
        <w:ind w:left="1352" w:hanging="360"/>
      </w:pPr>
      <w:rPr>
        <w:rFonts w:hint="default"/>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22"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F70375"/>
    <w:multiLevelType w:val="hybridMultilevel"/>
    <w:tmpl w:val="7DC6B9B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D0D39CD"/>
    <w:multiLevelType w:val="hybridMultilevel"/>
    <w:tmpl w:val="6840C3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5C05DF"/>
    <w:multiLevelType w:val="hybridMultilevel"/>
    <w:tmpl w:val="EC38D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40E5450"/>
    <w:multiLevelType w:val="hybridMultilevel"/>
    <w:tmpl w:val="7584A5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E011F"/>
    <w:multiLevelType w:val="hybridMultilevel"/>
    <w:tmpl w:val="289AF1FA"/>
    <w:lvl w:ilvl="0" w:tplc="FDC2C10A">
      <w:start w:val="3"/>
      <w:numFmt w:val="decimal"/>
      <w:lvlText w:val="%1.)"/>
      <w:lvlJc w:val="left"/>
      <w:pPr>
        <w:ind w:left="1080" w:hanging="360"/>
      </w:pPr>
      <w:rPr>
        <w:rFonts w:hint="default"/>
      </w:rPr>
    </w:lvl>
    <w:lvl w:ilvl="1" w:tplc="A434E7C6">
      <w:start w:val="1"/>
      <w:numFmt w:val="lowerRoman"/>
      <w:lvlText w:val="%2)"/>
      <w:lvlJc w:val="left"/>
      <w:pPr>
        <w:ind w:left="2160" w:hanging="720"/>
      </w:pPr>
      <w:rPr>
        <w:rFonts w:hint="default"/>
        <w:sz w:val="32"/>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751568D"/>
    <w:multiLevelType w:val="hybridMultilevel"/>
    <w:tmpl w:val="B4268BC4"/>
    <w:lvl w:ilvl="0" w:tplc="0668432E">
      <w:start w:val="1"/>
      <w:numFmt w:val="lowerRoman"/>
      <w:lvlText w:val="%1."/>
      <w:lvlJc w:val="left"/>
      <w:pPr>
        <w:ind w:left="1224" w:hanging="72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32" w15:restartNumberingAfterBreak="0">
    <w:nsid w:val="6A2726AA"/>
    <w:multiLevelType w:val="hybridMultilevel"/>
    <w:tmpl w:val="DF1AA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4" w15:restartNumberingAfterBreak="0">
    <w:nsid w:val="74FF341D"/>
    <w:multiLevelType w:val="hybridMultilevel"/>
    <w:tmpl w:val="F8EC11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6"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7"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5980412">
    <w:abstractNumId w:val="8"/>
  </w:num>
  <w:num w:numId="2" w16cid:durableId="1156610103">
    <w:abstractNumId w:val="35"/>
  </w:num>
  <w:num w:numId="3" w16cid:durableId="422727915">
    <w:abstractNumId w:val="36"/>
  </w:num>
  <w:num w:numId="4" w16cid:durableId="1546406584">
    <w:abstractNumId w:val="37"/>
  </w:num>
  <w:num w:numId="5" w16cid:durableId="172013005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78490353">
    <w:abstractNumId w:val="20"/>
  </w:num>
  <w:num w:numId="7" w16cid:durableId="2041781391">
    <w:abstractNumId w:val="33"/>
  </w:num>
  <w:num w:numId="8" w16cid:durableId="97872647">
    <w:abstractNumId w:val="7"/>
  </w:num>
  <w:num w:numId="9" w16cid:durableId="435708905">
    <w:abstractNumId w:val="6"/>
  </w:num>
  <w:num w:numId="10" w16cid:durableId="71899061">
    <w:abstractNumId w:val="5"/>
  </w:num>
  <w:num w:numId="11" w16cid:durableId="1555769910">
    <w:abstractNumId w:val="4"/>
  </w:num>
  <w:num w:numId="12" w16cid:durableId="2113209040">
    <w:abstractNumId w:val="3"/>
  </w:num>
  <w:num w:numId="13" w16cid:durableId="1359164992">
    <w:abstractNumId w:val="2"/>
  </w:num>
  <w:num w:numId="14" w16cid:durableId="1993752795">
    <w:abstractNumId w:val="1"/>
  </w:num>
  <w:num w:numId="15" w16cid:durableId="509491248">
    <w:abstractNumId w:val="0"/>
  </w:num>
  <w:num w:numId="16" w16cid:durableId="95487941">
    <w:abstractNumId w:val="22"/>
  </w:num>
  <w:num w:numId="17" w16cid:durableId="2086611945">
    <w:abstractNumId w:val="27"/>
  </w:num>
  <w:num w:numId="18" w16cid:durableId="396778899">
    <w:abstractNumId w:val="15"/>
  </w:num>
  <w:num w:numId="19" w16cid:durableId="1733961779">
    <w:abstractNumId w:val="23"/>
  </w:num>
  <w:num w:numId="20" w16cid:durableId="2025398302">
    <w:abstractNumId w:val="29"/>
  </w:num>
  <w:num w:numId="21" w16cid:durableId="993409936">
    <w:abstractNumId w:val="21"/>
  </w:num>
  <w:num w:numId="22" w16cid:durableId="2092844614">
    <w:abstractNumId w:val="17"/>
  </w:num>
  <w:num w:numId="23" w16cid:durableId="1290748471">
    <w:abstractNumId w:val="31"/>
  </w:num>
  <w:num w:numId="24" w16cid:durableId="2013334137">
    <w:abstractNumId w:val="32"/>
  </w:num>
  <w:num w:numId="25" w16cid:durableId="554973988">
    <w:abstractNumId w:val="14"/>
  </w:num>
  <w:num w:numId="26" w16cid:durableId="483740133">
    <w:abstractNumId w:val="10"/>
  </w:num>
  <w:num w:numId="27" w16cid:durableId="1558084786">
    <w:abstractNumId w:val="11"/>
  </w:num>
  <w:num w:numId="28" w16cid:durableId="840239240">
    <w:abstractNumId w:val="9"/>
  </w:num>
  <w:num w:numId="29" w16cid:durableId="508298332">
    <w:abstractNumId w:val="34"/>
  </w:num>
  <w:num w:numId="30" w16cid:durableId="1650014486">
    <w:abstractNumId w:val="18"/>
  </w:num>
  <w:num w:numId="31" w16cid:durableId="1900969612">
    <w:abstractNumId w:val="12"/>
  </w:num>
  <w:num w:numId="32" w16cid:durableId="256714449">
    <w:abstractNumId w:val="25"/>
  </w:num>
  <w:num w:numId="33" w16cid:durableId="653677483">
    <w:abstractNumId w:val="30"/>
  </w:num>
  <w:num w:numId="34" w16cid:durableId="864829972">
    <w:abstractNumId w:val="19"/>
  </w:num>
  <w:num w:numId="35" w16cid:durableId="1892576767">
    <w:abstractNumId w:val="16"/>
  </w:num>
  <w:num w:numId="36" w16cid:durableId="1783258688">
    <w:abstractNumId w:val="13"/>
  </w:num>
  <w:num w:numId="37" w16cid:durableId="570700221">
    <w:abstractNumId w:val="26"/>
  </w:num>
  <w:num w:numId="38" w16cid:durableId="606081053">
    <w:abstractNumId w:val="28"/>
  </w:num>
  <w:num w:numId="39" w16cid:durableId="14491564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556"/>
    <w:rsid w:val="000174F2"/>
    <w:rsid w:val="00067C92"/>
    <w:rsid w:val="00105903"/>
    <w:rsid w:val="00136006"/>
    <w:rsid w:val="001449EC"/>
    <w:rsid w:val="00146CD2"/>
    <w:rsid w:val="001670A7"/>
    <w:rsid w:val="001B361F"/>
    <w:rsid w:val="001E0DCA"/>
    <w:rsid w:val="001F0AF0"/>
    <w:rsid w:val="002178B9"/>
    <w:rsid w:val="00291712"/>
    <w:rsid w:val="002E0194"/>
    <w:rsid w:val="00303EF8"/>
    <w:rsid w:val="00355B4B"/>
    <w:rsid w:val="003620E2"/>
    <w:rsid w:val="003A4D32"/>
    <w:rsid w:val="003F5051"/>
    <w:rsid w:val="00420DF5"/>
    <w:rsid w:val="004371B6"/>
    <w:rsid w:val="00444C7B"/>
    <w:rsid w:val="0048718B"/>
    <w:rsid w:val="0049185C"/>
    <w:rsid w:val="004F2231"/>
    <w:rsid w:val="005112D1"/>
    <w:rsid w:val="0055035B"/>
    <w:rsid w:val="005838CA"/>
    <w:rsid w:val="005A4E5B"/>
    <w:rsid w:val="005C3643"/>
    <w:rsid w:val="0060654A"/>
    <w:rsid w:val="00607E2C"/>
    <w:rsid w:val="0068500D"/>
    <w:rsid w:val="007057F4"/>
    <w:rsid w:val="007417B3"/>
    <w:rsid w:val="00742102"/>
    <w:rsid w:val="00750AC4"/>
    <w:rsid w:val="00773B66"/>
    <w:rsid w:val="007C7473"/>
    <w:rsid w:val="007D26F1"/>
    <w:rsid w:val="007D38F5"/>
    <w:rsid w:val="007E5499"/>
    <w:rsid w:val="008253A5"/>
    <w:rsid w:val="008417CE"/>
    <w:rsid w:val="0084277E"/>
    <w:rsid w:val="00863A06"/>
    <w:rsid w:val="008752BC"/>
    <w:rsid w:val="008A3C95"/>
    <w:rsid w:val="008C386D"/>
    <w:rsid w:val="008C5106"/>
    <w:rsid w:val="008D5829"/>
    <w:rsid w:val="00946F55"/>
    <w:rsid w:val="00965BD5"/>
    <w:rsid w:val="009875C8"/>
    <w:rsid w:val="00991D08"/>
    <w:rsid w:val="00A63DE6"/>
    <w:rsid w:val="00A64AD0"/>
    <w:rsid w:val="00A73059"/>
    <w:rsid w:val="00B00CF7"/>
    <w:rsid w:val="00B0688D"/>
    <w:rsid w:val="00B40525"/>
    <w:rsid w:val="00B41D82"/>
    <w:rsid w:val="00B71C9B"/>
    <w:rsid w:val="00B90346"/>
    <w:rsid w:val="00BB6CAC"/>
    <w:rsid w:val="00BE0353"/>
    <w:rsid w:val="00BE7253"/>
    <w:rsid w:val="00C03E62"/>
    <w:rsid w:val="00CA16E0"/>
    <w:rsid w:val="00CC5A96"/>
    <w:rsid w:val="00CE0BC9"/>
    <w:rsid w:val="00D140BD"/>
    <w:rsid w:val="00D2045C"/>
    <w:rsid w:val="00D540AF"/>
    <w:rsid w:val="00D6093C"/>
    <w:rsid w:val="00D638C1"/>
    <w:rsid w:val="00D73D44"/>
    <w:rsid w:val="00D967AC"/>
    <w:rsid w:val="00DE5556"/>
    <w:rsid w:val="00E50A4D"/>
    <w:rsid w:val="00E55686"/>
    <w:rsid w:val="00E758BC"/>
    <w:rsid w:val="00E94518"/>
    <w:rsid w:val="00E95471"/>
    <w:rsid w:val="00E95AFE"/>
    <w:rsid w:val="00ED3756"/>
    <w:rsid w:val="00F30428"/>
    <w:rsid w:val="00F43A02"/>
    <w:rsid w:val="00F45884"/>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8555DA4"/>
  <w15:chartTrackingRefBased/>
  <w15:docId w15:val="{FDE899ED-FED1-4997-863E-019A9E275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UnresolvedMention">
    <w:name w:val="Unresolved Mention"/>
    <w:basedOn w:val="DefaultParagraphFont"/>
    <w:uiPriority w:val="99"/>
    <w:semiHidden/>
    <w:unhideWhenUsed/>
    <w:rsid w:val="00DE5556"/>
    <w:rPr>
      <w:color w:val="605E5C"/>
      <w:shd w:val="clear" w:color="auto" w:fill="E1DFDD"/>
    </w:rPr>
  </w:style>
  <w:style w:type="paragraph" w:styleId="ListParagraph">
    <w:name w:val="List Paragraph"/>
    <w:basedOn w:val="Normal"/>
    <w:uiPriority w:val="34"/>
    <w:unhideWhenUsed/>
    <w:qFormat/>
    <w:rsid w:val="00B71C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725">
      <w:bodyDiv w:val="1"/>
      <w:marLeft w:val="0"/>
      <w:marRight w:val="0"/>
      <w:marTop w:val="0"/>
      <w:marBottom w:val="0"/>
      <w:divBdr>
        <w:top w:val="none" w:sz="0" w:space="0" w:color="auto"/>
        <w:left w:val="none" w:sz="0" w:space="0" w:color="auto"/>
        <w:bottom w:val="none" w:sz="0" w:space="0" w:color="auto"/>
        <w:right w:val="none" w:sz="0" w:space="0" w:color="auto"/>
      </w:divBdr>
    </w:div>
    <w:div w:id="70129093">
      <w:bodyDiv w:val="1"/>
      <w:marLeft w:val="0"/>
      <w:marRight w:val="0"/>
      <w:marTop w:val="0"/>
      <w:marBottom w:val="0"/>
      <w:divBdr>
        <w:top w:val="none" w:sz="0" w:space="0" w:color="auto"/>
        <w:left w:val="none" w:sz="0" w:space="0" w:color="auto"/>
        <w:bottom w:val="none" w:sz="0" w:space="0" w:color="auto"/>
        <w:right w:val="none" w:sz="0" w:space="0" w:color="auto"/>
      </w:divBdr>
    </w:div>
    <w:div w:id="83697324">
      <w:bodyDiv w:val="1"/>
      <w:marLeft w:val="0"/>
      <w:marRight w:val="0"/>
      <w:marTop w:val="0"/>
      <w:marBottom w:val="0"/>
      <w:divBdr>
        <w:top w:val="none" w:sz="0" w:space="0" w:color="auto"/>
        <w:left w:val="none" w:sz="0" w:space="0" w:color="auto"/>
        <w:bottom w:val="none" w:sz="0" w:space="0" w:color="auto"/>
        <w:right w:val="none" w:sz="0" w:space="0" w:color="auto"/>
      </w:divBdr>
    </w:div>
    <w:div w:id="89594340">
      <w:bodyDiv w:val="1"/>
      <w:marLeft w:val="0"/>
      <w:marRight w:val="0"/>
      <w:marTop w:val="0"/>
      <w:marBottom w:val="0"/>
      <w:divBdr>
        <w:top w:val="none" w:sz="0" w:space="0" w:color="auto"/>
        <w:left w:val="none" w:sz="0" w:space="0" w:color="auto"/>
        <w:bottom w:val="none" w:sz="0" w:space="0" w:color="auto"/>
        <w:right w:val="none" w:sz="0" w:space="0" w:color="auto"/>
      </w:divBdr>
    </w:div>
    <w:div w:id="194316206">
      <w:bodyDiv w:val="1"/>
      <w:marLeft w:val="0"/>
      <w:marRight w:val="0"/>
      <w:marTop w:val="0"/>
      <w:marBottom w:val="0"/>
      <w:divBdr>
        <w:top w:val="none" w:sz="0" w:space="0" w:color="auto"/>
        <w:left w:val="none" w:sz="0" w:space="0" w:color="auto"/>
        <w:bottom w:val="none" w:sz="0" w:space="0" w:color="auto"/>
        <w:right w:val="none" w:sz="0" w:space="0" w:color="auto"/>
      </w:divBdr>
    </w:div>
    <w:div w:id="333651443">
      <w:bodyDiv w:val="1"/>
      <w:marLeft w:val="0"/>
      <w:marRight w:val="0"/>
      <w:marTop w:val="0"/>
      <w:marBottom w:val="0"/>
      <w:divBdr>
        <w:top w:val="none" w:sz="0" w:space="0" w:color="auto"/>
        <w:left w:val="none" w:sz="0" w:space="0" w:color="auto"/>
        <w:bottom w:val="none" w:sz="0" w:space="0" w:color="auto"/>
        <w:right w:val="none" w:sz="0" w:space="0" w:color="auto"/>
      </w:divBdr>
    </w:div>
    <w:div w:id="339738728">
      <w:bodyDiv w:val="1"/>
      <w:marLeft w:val="0"/>
      <w:marRight w:val="0"/>
      <w:marTop w:val="0"/>
      <w:marBottom w:val="0"/>
      <w:divBdr>
        <w:top w:val="none" w:sz="0" w:space="0" w:color="auto"/>
        <w:left w:val="none" w:sz="0" w:space="0" w:color="auto"/>
        <w:bottom w:val="none" w:sz="0" w:space="0" w:color="auto"/>
        <w:right w:val="none" w:sz="0" w:space="0" w:color="auto"/>
      </w:divBdr>
    </w:div>
    <w:div w:id="358286916">
      <w:bodyDiv w:val="1"/>
      <w:marLeft w:val="0"/>
      <w:marRight w:val="0"/>
      <w:marTop w:val="0"/>
      <w:marBottom w:val="0"/>
      <w:divBdr>
        <w:top w:val="none" w:sz="0" w:space="0" w:color="auto"/>
        <w:left w:val="none" w:sz="0" w:space="0" w:color="auto"/>
        <w:bottom w:val="none" w:sz="0" w:space="0" w:color="auto"/>
        <w:right w:val="none" w:sz="0" w:space="0" w:color="auto"/>
      </w:divBdr>
    </w:div>
    <w:div w:id="441459670">
      <w:bodyDiv w:val="1"/>
      <w:marLeft w:val="0"/>
      <w:marRight w:val="0"/>
      <w:marTop w:val="0"/>
      <w:marBottom w:val="0"/>
      <w:divBdr>
        <w:top w:val="none" w:sz="0" w:space="0" w:color="auto"/>
        <w:left w:val="none" w:sz="0" w:space="0" w:color="auto"/>
        <w:bottom w:val="none" w:sz="0" w:space="0" w:color="auto"/>
        <w:right w:val="none" w:sz="0" w:space="0" w:color="auto"/>
      </w:divBdr>
    </w:div>
    <w:div w:id="451440434">
      <w:bodyDiv w:val="1"/>
      <w:marLeft w:val="0"/>
      <w:marRight w:val="0"/>
      <w:marTop w:val="0"/>
      <w:marBottom w:val="0"/>
      <w:divBdr>
        <w:top w:val="none" w:sz="0" w:space="0" w:color="auto"/>
        <w:left w:val="none" w:sz="0" w:space="0" w:color="auto"/>
        <w:bottom w:val="none" w:sz="0" w:space="0" w:color="auto"/>
        <w:right w:val="none" w:sz="0" w:space="0" w:color="auto"/>
      </w:divBdr>
    </w:div>
    <w:div w:id="466511728">
      <w:bodyDiv w:val="1"/>
      <w:marLeft w:val="0"/>
      <w:marRight w:val="0"/>
      <w:marTop w:val="0"/>
      <w:marBottom w:val="0"/>
      <w:divBdr>
        <w:top w:val="none" w:sz="0" w:space="0" w:color="auto"/>
        <w:left w:val="none" w:sz="0" w:space="0" w:color="auto"/>
        <w:bottom w:val="none" w:sz="0" w:space="0" w:color="auto"/>
        <w:right w:val="none" w:sz="0" w:space="0" w:color="auto"/>
      </w:divBdr>
    </w:div>
    <w:div w:id="502549312">
      <w:bodyDiv w:val="1"/>
      <w:marLeft w:val="0"/>
      <w:marRight w:val="0"/>
      <w:marTop w:val="0"/>
      <w:marBottom w:val="0"/>
      <w:divBdr>
        <w:top w:val="none" w:sz="0" w:space="0" w:color="auto"/>
        <w:left w:val="none" w:sz="0" w:space="0" w:color="auto"/>
        <w:bottom w:val="none" w:sz="0" w:space="0" w:color="auto"/>
        <w:right w:val="none" w:sz="0" w:space="0" w:color="auto"/>
      </w:divBdr>
    </w:div>
    <w:div w:id="509489771">
      <w:bodyDiv w:val="1"/>
      <w:marLeft w:val="0"/>
      <w:marRight w:val="0"/>
      <w:marTop w:val="0"/>
      <w:marBottom w:val="0"/>
      <w:divBdr>
        <w:top w:val="none" w:sz="0" w:space="0" w:color="auto"/>
        <w:left w:val="none" w:sz="0" w:space="0" w:color="auto"/>
        <w:bottom w:val="none" w:sz="0" w:space="0" w:color="auto"/>
        <w:right w:val="none" w:sz="0" w:space="0" w:color="auto"/>
      </w:divBdr>
    </w:div>
    <w:div w:id="509611018">
      <w:bodyDiv w:val="1"/>
      <w:marLeft w:val="0"/>
      <w:marRight w:val="0"/>
      <w:marTop w:val="0"/>
      <w:marBottom w:val="0"/>
      <w:divBdr>
        <w:top w:val="none" w:sz="0" w:space="0" w:color="auto"/>
        <w:left w:val="none" w:sz="0" w:space="0" w:color="auto"/>
        <w:bottom w:val="none" w:sz="0" w:space="0" w:color="auto"/>
        <w:right w:val="none" w:sz="0" w:space="0" w:color="auto"/>
      </w:divBdr>
    </w:div>
    <w:div w:id="596060631">
      <w:bodyDiv w:val="1"/>
      <w:marLeft w:val="0"/>
      <w:marRight w:val="0"/>
      <w:marTop w:val="0"/>
      <w:marBottom w:val="0"/>
      <w:divBdr>
        <w:top w:val="none" w:sz="0" w:space="0" w:color="auto"/>
        <w:left w:val="none" w:sz="0" w:space="0" w:color="auto"/>
        <w:bottom w:val="none" w:sz="0" w:space="0" w:color="auto"/>
        <w:right w:val="none" w:sz="0" w:space="0" w:color="auto"/>
      </w:divBdr>
    </w:div>
    <w:div w:id="598829224">
      <w:bodyDiv w:val="1"/>
      <w:marLeft w:val="0"/>
      <w:marRight w:val="0"/>
      <w:marTop w:val="0"/>
      <w:marBottom w:val="0"/>
      <w:divBdr>
        <w:top w:val="none" w:sz="0" w:space="0" w:color="auto"/>
        <w:left w:val="none" w:sz="0" w:space="0" w:color="auto"/>
        <w:bottom w:val="none" w:sz="0" w:space="0" w:color="auto"/>
        <w:right w:val="none" w:sz="0" w:space="0" w:color="auto"/>
      </w:divBdr>
    </w:div>
    <w:div w:id="669256308">
      <w:bodyDiv w:val="1"/>
      <w:marLeft w:val="0"/>
      <w:marRight w:val="0"/>
      <w:marTop w:val="0"/>
      <w:marBottom w:val="0"/>
      <w:divBdr>
        <w:top w:val="none" w:sz="0" w:space="0" w:color="auto"/>
        <w:left w:val="none" w:sz="0" w:space="0" w:color="auto"/>
        <w:bottom w:val="none" w:sz="0" w:space="0" w:color="auto"/>
        <w:right w:val="none" w:sz="0" w:space="0" w:color="auto"/>
      </w:divBdr>
    </w:div>
    <w:div w:id="741413030">
      <w:bodyDiv w:val="1"/>
      <w:marLeft w:val="0"/>
      <w:marRight w:val="0"/>
      <w:marTop w:val="0"/>
      <w:marBottom w:val="0"/>
      <w:divBdr>
        <w:top w:val="none" w:sz="0" w:space="0" w:color="auto"/>
        <w:left w:val="none" w:sz="0" w:space="0" w:color="auto"/>
        <w:bottom w:val="none" w:sz="0" w:space="0" w:color="auto"/>
        <w:right w:val="none" w:sz="0" w:space="0" w:color="auto"/>
      </w:divBdr>
    </w:div>
    <w:div w:id="772433856">
      <w:bodyDiv w:val="1"/>
      <w:marLeft w:val="0"/>
      <w:marRight w:val="0"/>
      <w:marTop w:val="0"/>
      <w:marBottom w:val="0"/>
      <w:divBdr>
        <w:top w:val="none" w:sz="0" w:space="0" w:color="auto"/>
        <w:left w:val="none" w:sz="0" w:space="0" w:color="auto"/>
        <w:bottom w:val="none" w:sz="0" w:space="0" w:color="auto"/>
        <w:right w:val="none" w:sz="0" w:space="0" w:color="auto"/>
      </w:divBdr>
    </w:div>
    <w:div w:id="794447620">
      <w:bodyDiv w:val="1"/>
      <w:marLeft w:val="0"/>
      <w:marRight w:val="0"/>
      <w:marTop w:val="0"/>
      <w:marBottom w:val="0"/>
      <w:divBdr>
        <w:top w:val="none" w:sz="0" w:space="0" w:color="auto"/>
        <w:left w:val="none" w:sz="0" w:space="0" w:color="auto"/>
        <w:bottom w:val="none" w:sz="0" w:space="0" w:color="auto"/>
        <w:right w:val="none" w:sz="0" w:space="0" w:color="auto"/>
      </w:divBdr>
    </w:div>
    <w:div w:id="1095596536">
      <w:bodyDiv w:val="1"/>
      <w:marLeft w:val="0"/>
      <w:marRight w:val="0"/>
      <w:marTop w:val="0"/>
      <w:marBottom w:val="0"/>
      <w:divBdr>
        <w:top w:val="none" w:sz="0" w:space="0" w:color="auto"/>
        <w:left w:val="none" w:sz="0" w:space="0" w:color="auto"/>
        <w:bottom w:val="none" w:sz="0" w:space="0" w:color="auto"/>
        <w:right w:val="none" w:sz="0" w:space="0" w:color="auto"/>
      </w:divBdr>
    </w:div>
    <w:div w:id="1180967003">
      <w:bodyDiv w:val="1"/>
      <w:marLeft w:val="0"/>
      <w:marRight w:val="0"/>
      <w:marTop w:val="0"/>
      <w:marBottom w:val="0"/>
      <w:divBdr>
        <w:top w:val="none" w:sz="0" w:space="0" w:color="auto"/>
        <w:left w:val="none" w:sz="0" w:space="0" w:color="auto"/>
        <w:bottom w:val="none" w:sz="0" w:space="0" w:color="auto"/>
        <w:right w:val="none" w:sz="0" w:space="0" w:color="auto"/>
      </w:divBdr>
    </w:div>
    <w:div w:id="1242643303">
      <w:bodyDiv w:val="1"/>
      <w:marLeft w:val="0"/>
      <w:marRight w:val="0"/>
      <w:marTop w:val="0"/>
      <w:marBottom w:val="0"/>
      <w:divBdr>
        <w:top w:val="none" w:sz="0" w:space="0" w:color="auto"/>
        <w:left w:val="none" w:sz="0" w:space="0" w:color="auto"/>
        <w:bottom w:val="none" w:sz="0" w:space="0" w:color="auto"/>
        <w:right w:val="none" w:sz="0" w:space="0" w:color="auto"/>
      </w:divBdr>
    </w:div>
    <w:div w:id="1337419129">
      <w:bodyDiv w:val="1"/>
      <w:marLeft w:val="0"/>
      <w:marRight w:val="0"/>
      <w:marTop w:val="0"/>
      <w:marBottom w:val="0"/>
      <w:divBdr>
        <w:top w:val="none" w:sz="0" w:space="0" w:color="auto"/>
        <w:left w:val="none" w:sz="0" w:space="0" w:color="auto"/>
        <w:bottom w:val="none" w:sz="0" w:space="0" w:color="auto"/>
        <w:right w:val="none" w:sz="0" w:space="0" w:color="auto"/>
      </w:divBdr>
      <w:divsChild>
        <w:div w:id="1171875175">
          <w:marLeft w:val="0"/>
          <w:marRight w:val="0"/>
          <w:marTop w:val="0"/>
          <w:marBottom w:val="0"/>
          <w:divBdr>
            <w:top w:val="none" w:sz="0" w:space="0" w:color="auto"/>
            <w:left w:val="none" w:sz="0" w:space="0" w:color="auto"/>
            <w:bottom w:val="none" w:sz="0" w:space="0" w:color="auto"/>
            <w:right w:val="none" w:sz="0" w:space="0" w:color="auto"/>
          </w:divBdr>
          <w:divsChild>
            <w:div w:id="968433244">
              <w:marLeft w:val="0"/>
              <w:marRight w:val="0"/>
              <w:marTop w:val="180"/>
              <w:marBottom w:val="180"/>
              <w:divBdr>
                <w:top w:val="none" w:sz="0" w:space="0" w:color="auto"/>
                <w:left w:val="none" w:sz="0" w:space="0" w:color="auto"/>
                <w:bottom w:val="none" w:sz="0" w:space="0" w:color="auto"/>
                <w:right w:val="none" w:sz="0" w:space="0" w:color="auto"/>
              </w:divBdr>
            </w:div>
          </w:divsChild>
        </w:div>
        <w:div w:id="59329717">
          <w:marLeft w:val="0"/>
          <w:marRight w:val="0"/>
          <w:marTop w:val="0"/>
          <w:marBottom w:val="0"/>
          <w:divBdr>
            <w:top w:val="none" w:sz="0" w:space="0" w:color="auto"/>
            <w:left w:val="none" w:sz="0" w:space="0" w:color="auto"/>
            <w:bottom w:val="none" w:sz="0" w:space="0" w:color="auto"/>
            <w:right w:val="none" w:sz="0" w:space="0" w:color="auto"/>
          </w:divBdr>
          <w:divsChild>
            <w:div w:id="816647816">
              <w:marLeft w:val="0"/>
              <w:marRight w:val="0"/>
              <w:marTop w:val="0"/>
              <w:marBottom w:val="0"/>
              <w:divBdr>
                <w:top w:val="none" w:sz="0" w:space="0" w:color="auto"/>
                <w:left w:val="none" w:sz="0" w:space="0" w:color="auto"/>
                <w:bottom w:val="none" w:sz="0" w:space="0" w:color="auto"/>
                <w:right w:val="none" w:sz="0" w:space="0" w:color="auto"/>
              </w:divBdr>
              <w:divsChild>
                <w:div w:id="729157230">
                  <w:marLeft w:val="0"/>
                  <w:marRight w:val="0"/>
                  <w:marTop w:val="0"/>
                  <w:marBottom w:val="0"/>
                  <w:divBdr>
                    <w:top w:val="none" w:sz="0" w:space="0" w:color="auto"/>
                    <w:left w:val="none" w:sz="0" w:space="0" w:color="auto"/>
                    <w:bottom w:val="none" w:sz="0" w:space="0" w:color="auto"/>
                    <w:right w:val="none" w:sz="0" w:space="0" w:color="auto"/>
                  </w:divBdr>
                  <w:divsChild>
                    <w:div w:id="56170689">
                      <w:marLeft w:val="0"/>
                      <w:marRight w:val="0"/>
                      <w:marTop w:val="0"/>
                      <w:marBottom w:val="0"/>
                      <w:divBdr>
                        <w:top w:val="none" w:sz="0" w:space="0" w:color="auto"/>
                        <w:left w:val="none" w:sz="0" w:space="0" w:color="auto"/>
                        <w:bottom w:val="none" w:sz="0" w:space="0" w:color="auto"/>
                        <w:right w:val="none" w:sz="0" w:space="0" w:color="auto"/>
                      </w:divBdr>
                      <w:divsChild>
                        <w:div w:id="1942030133">
                          <w:marLeft w:val="0"/>
                          <w:marRight w:val="0"/>
                          <w:marTop w:val="0"/>
                          <w:marBottom w:val="0"/>
                          <w:divBdr>
                            <w:top w:val="none" w:sz="0" w:space="0" w:color="auto"/>
                            <w:left w:val="none" w:sz="0" w:space="0" w:color="auto"/>
                            <w:bottom w:val="none" w:sz="0" w:space="0" w:color="auto"/>
                            <w:right w:val="none" w:sz="0" w:space="0" w:color="auto"/>
                          </w:divBdr>
                          <w:divsChild>
                            <w:div w:id="120903002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610881">
      <w:bodyDiv w:val="1"/>
      <w:marLeft w:val="0"/>
      <w:marRight w:val="0"/>
      <w:marTop w:val="0"/>
      <w:marBottom w:val="0"/>
      <w:divBdr>
        <w:top w:val="none" w:sz="0" w:space="0" w:color="auto"/>
        <w:left w:val="none" w:sz="0" w:space="0" w:color="auto"/>
        <w:bottom w:val="none" w:sz="0" w:space="0" w:color="auto"/>
        <w:right w:val="none" w:sz="0" w:space="0" w:color="auto"/>
      </w:divBdr>
    </w:div>
    <w:div w:id="1507869222">
      <w:bodyDiv w:val="1"/>
      <w:marLeft w:val="0"/>
      <w:marRight w:val="0"/>
      <w:marTop w:val="0"/>
      <w:marBottom w:val="0"/>
      <w:divBdr>
        <w:top w:val="none" w:sz="0" w:space="0" w:color="auto"/>
        <w:left w:val="none" w:sz="0" w:space="0" w:color="auto"/>
        <w:bottom w:val="none" w:sz="0" w:space="0" w:color="auto"/>
        <w:right w:val="none" w:sz="0" w:space="0" w:color="auto"/>
      </w:divBdr>
    </w:div>
    <w:div w:id="1549761526">
      <w:bodyDiv w:val="1"/>
      <w:marLeft w:val="0"/>
      <w:marRight w:val="0"/>
      <w:marTop w:val="0"/>
      <w:marBottom w:val="0"/>
      <w:divBdr>
        <w:top w:val="none" w:sz="0" w:space="0" w:color="auto"/>
        <w:left w:val="none" w:sz="0" w:space="0" w:color="auto"/>
        <w:bottom w:val="none" w:sz="0" w:space="0" w:color="auto"/>
        <w:right w:val="none" w:sz="0" w:space="0" w:color="auto"/>
      </w:divBdr>
    </w:div>
    <w:div w:id="1558398626">
      <w:bodyDiv w:val="1"/>
      <w:marLeft w:val="0"/>
      <w:marRight w:val="0"/>
      <w:marTop w:val="0"/>
      <w:marBottom w:val="0"/>
      <w:divBdr>
        <w:top w:val="none" w:sz="0" w:space="0" w:color="auto"/>
        <w:left w:val="none" w:sz="0" w:space="0" w:color="auto"/>
        <w:bottom w:val="none" w:sz="0" w:space="0" w:color="auto"/>
        <w:right w:val="none" w:sz="0" w:space="0" w:color="auto"/>
      </w:divBdr>
    </w:div>
    <w:div w:id="1587764430">
      <w:bodyDiv w:val="1"/>
      <w:marLeft w:val="0"/>
      <w:marRight w:val="0"/>
      <w:marTop w:val="0"/>
      <w:marBottom w:val="0"/>
      <w:divBdr>
        <w:top w:val="none" w:sz="0" w:space="0" w:color="auto"/>
        <w:left w:val="none" w:sz="0" w:space="0" w:color="auto"/>
        <w:bottom w:val="none" w:sz="0" w:space="0" w:color="auto"/>
        <w:right w:val="none" w:sz="0" w:space="0" w:color="auto"/>
      </w:divBdr>
    </w:div>
    <w:div w:id="1610579531">
      <w:bodyDiv w:val="1"/>
      <w:marLeft w:val="0"/>
      <w:marRight w:val="0"/>
      <w:marTop w:val="0"/>
      <w:marBottom w:val="0"/>
      <w:divBdr>
        <w:top w:val="none" w:sz="0" w:space="0" w:color="auto"/>
        <w:left w:val="none" w:sz="0" w:space="0" w:color="auto"/>
        <w:bottom w:val="none" w:sz="0" w:space="0" w:color="auto"/>
        <w:right w:val="none" w:sz="0" w:space="0" w:color="auto"/>
      </w:divBdr>
    </w:div>
    <w:div w:id="1623808208">
      <w:bodyDiv w:val="1"/>
      <w:marLeft w:val="0"/>
      <w:marRight w:val="0"/>
      <w:marTop w:val="0"/>
      <w:marBottom w:val="0"/>
      <w:divBdr>
        <w:top w:val="none" w:sz="0" w:space="0" w:color="auto"/>
        <w:left w:val="none" w:sz="0" w:space="0" w:color="auto"/>
        <w:bottom w:val="none" w:sz="0" w:space="0" w:color="auto"/>
        <w:right w:val="none" w:sz="0" w:space="0" w:color="auto"/>
      </w:divBdr>
    </w:div>
    <w:div w:id="1668943011">
      <w:bodyDiv w:val="1"/>
      <w:marLeft w:val="0"/>
      <w:marRight w:val="0"/>
      <w:marTop w:val="0"/>
      <w:marBottom w:val="0"/>
      <w:divBdr>
        <w:top w:val="none" w:sz="0" w:space="0" w:color="auto"/>
        <w:left w:val="none" w:sz="0" w:space="0" w:color="auto"/>
        <w:bottom w:val="none" w:sz="0" w:space="0" w:color="auto"/>
        <w:right w:val="none" w:sz="0" w:space="0" w:color="auto"/>
      </w:divBdr>
    </w:div>
    <w:div w:id="1708292778">
      <w:bodyDiv w:val="1"/>
      <w:marLeft w:val="0"/>
      <w:marRight w:val="0"/>
      <w:marTop w:val="0"/>
      <w:marBottom w:val="0"/>
      <w:divBdr>
        <w:top w:val="none" w:sz="0" w:space="0" w:color="auto"/>
        <w:left w:val="none" w:sz="0" w:space="0" w:color="auto"/>
        <w:bottom w:val="none" w:sz="0" w:space="0" w:color="auto"/>
        <w:right w:val="none" w:sz="0" w:space="0" w:color="auto"/>
      </w:divBdr>
    </w:div>
    <w:div w:id="1715501923">
      <w:bodyDiv w:val="1"/>
      <w:marLeft w:val="0"/>
      <w:marRight w:val="0"/>
      <w:marTop w:val="0"/>
      <w:marBottom w:val="0"/>
      <w:divBdr>
        <w:top w:val="none" w:sz="0" w:space="0" w:color="auto"/>
        <w:left w:val="none" w:sz="0" w:space="0" w:color="auto"/>
        <w:bottom w:val="none" w:sz="0" w:space="0" w:color="auto"/>
        <w:right w:val="none" w:sz="0" w:space="0" w:color="auto"/>
      </w:divBdr>
    </w:div>
    <w:div w:id="1815757891">
      <w:bodyDiv w:val="1"/>
      <w:marLeft w:val="0"/>
      <w:marRight w:val="0"/>
      <w:marTop w:val="0"/>
      <w:marBottom w:val="0"/>
      <w:divBdr>
        <w:top w:val="none" w:sz="0" w:space="0" w:color="auto"/>
        <w:left w:val="none" w:sz="0" w:space="0" w:color="auto"/>
        <w:bottom w:val="none" w:sz="0" w:space="0" w:color="auto"/>
        <w:right w:val="none" w:sz="0" w:space="0" w:color="auto"/>
      </w:divBdr>
    </w:div>
    <w:div w:id="1858300765">
      <w:bodyDiv w:val="1"/>
      <w:marLeft w:val="0"/>
      <w:marRight w:val="0"/>
      <w:marTop w:val="0"/>
      <w:marBottom w:val="0"/>
      <w:divBdr>
        <w:top w:val="none" w:sz="0" w:space="0" w:color="auto"/>
        <w:left w:val="none" w:sz="0" w:space="0" w:color="auto"/>
        <w:bottom w:val="none" w:sz="0" w:space="0" w:color="auto"/>
        <w:right w:val="none" w:sz="0" w:space="0" w:color="auto"/>
      </w:divBdr>
    </w:div>
    <w:div w:id="1973631860">
      <w:bodyDiv w:val="1"/>
      <w:marLeft w:val="0"/>
      <w:marRight w:val="0"/>
      <w:marTop w:val="0"/>
      <w:marBottom w:val="0"/>
      <w:divBdr>
        <w:top w:val="none" w:sz="0" w:space="0" w:color="auto"/>
        <w:left w:val="none" w:sz="0" w:space="0" w:color="auto"/>
        <w:bottom w:val="none" w:sz="0" w:space="0" w:color="auto"/>
        <w:right w:val="none" w:sz="0" w:space="0" w:color="auto"/>
      </w:divBdr>
    </w:div>
    <w:div w:id="2037459098">
      <w:bodyDiv w:val="1"/>
      <w:marLeft w:val="0"/>
      <w:marRight w:val="0"/>
      <w:marTop w:val="0"/>
      <w:marBottom w:val="0"/>
      <w:divBdr>
        <w:top w:val="none" w:sz="0" w:space="0" w:color="auto"/>
        <w:left w:val="none" w:sz="0" w:space="0" w:color="auto"/>
        <w:bottom w:val="none" w:sz="0" w:space="0" w:color="auto"/>
        <w:right w:val="none" w:sz="0" w:space="0" w:color="auto"/>
      </w:divBdr>
    </w:div>
    <w:div w:id="2089036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reat" TargetMode="External"/><Relationship Id="rId13" Type="http://schemas.openxmlformats.org/officeDocument/2006/relationships/image" Target="media/image5.svg"/><Relationship Id="rId18" Type="http://schemas.openxmlformats.org/officeDocument/2006/relationships/hyperlink" Target="https://en.wikipedia.org/wiki/Uncountable_set" TargetMode="External"/><Relationship Id="rId26" Type="http://schemas.openxmlformats.org/officeDocument/2006/relationships/image" Target="media/image11.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hyperlink" Target="http://www.great" TargetMode="External"/><Relationship Id="rId12" Type="http://schemas.openxmlformats.org/officeDocument/2006/relationships/image" Target="media/image4.png"/><Relationship Id="rId17" Type="http://schemas.openxmlformats.org/officeDocument/2006/relationships/hyperlink" Target="https://en.wikipedia.org/wiki/Categorical_variable" TargetMode="External"/><Relationship Id="rId25" Type="http://schemas.microsoft.com/office/2014/relationships/chartEx" Target="charts/chartEx3.xml"/><Relationship Id="rId33" Type="http://schemas.microsoft.com/office/2014/relationships/chartEx" Target="charts/chartEx4.xm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en.wikipedia.org/wiki/Categorical_variable" TargetMode="External"/><Relationship Id="rId20" Type="http://schemas.microsoft.com/office/2014/relationships/chartEx" Target="charts/chartEx1.xml"/><Relationship Id="rId29" Type="http://schemas.openxmlformats.org/officeDocument/2006/relationships/chart" Target="charts/chart3.xml"/><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chart" Target="charts/chart5.xml"/><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svg"/><Relationship Id="rId23" Type="http://schemas.microsoft.com/office/2014/relationships/chartEx" Target="charts/chartEx2.xml"/><Relationship Id="rId28" Type="http://schemas.openxmlformats.org/officeDocument/2006/relationships/chart" Target="charts/chart2.xml"/><Relationship Id="rId36"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hyperlink" Target="https://en.wikipedia.org/wiki/Uncountable_set"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1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KTHIBAMA.S\AppData\Local\Packages\Microsoft.Office.Desktop_8wekyb3d8bbwe\LocalCache\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4.xlsx"/></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F:\week%203%20project%20output-2.xlsx" TargetMode="External"/><Relationship Id="rId4" Type="http://schemas.openxmlformats.org/officeDocument/2006/relationships/themeOverride" Target="../theme/themeOverride1.xm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F:\week%203%20project%20output-2.xlsx" TargetMode="External"/><Relationship Id="rId4" Type="http://schemas.openxmlformats.org/officeDocument/2006/relationships/themeOverride" Target="../theme/themeOverride2.xm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F:\week%203%20project%20output-2.xlsx" TargetMode="External"/><Relationship Id="rId4" Type="http://schemas.openxmlformats.org/officeDocument/2006/relationships/themeOverride" Target="../theme/themeOverride3.xml"/></Relationships>
</file>

<file path=word/charts/_rels/chartEx4.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F:\week%203%20project%20output-2.xlsx" TargetMode="External"/><Relationship Id="rId4"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[week 3 project output-2.xlsx]Qtn 1.(c) Male Female ratio!PivotTable10</c:name>
    <c:fmtId val="-1"/>
  </c:pivotSource>
  <c:chart>
    <c:autoTitleDeleted val="0"/>
    <c:pivotFmts>
      <c:pivotFmt>
        <c:idx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'Qtn 1.(c) Male Female ratio'!$B$6:$B$7</c:f>
              <c:strCache>
                <c:ptCount val="1"/>
                <c:pt idx="0">
                  <c:v>no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cat>
            <c:strRef>
              <c:f>'Qtn 1.(c) Male Female ratio'!$A$8:$A$9</c:f>
              <c:strCache>
                <c:ptCount val="2"/>
                <c:pt idx="0">
                  <c:v>female</c:v>
                </c:pt>
                <c:pt idx="1">
                  <c:v>male</c:v>
                </c:pt>
              </c:strCache>
            </c:strRef>
          </c:cat>
          <c:val>
            <c:numRef>
              <c:f>'Qtn 1.(c) Male Female ratio'!$B$8:$B$9</c:f>
              <c:numCache>
                <c:formatCode>General</c:formatCode>
                <c:ptCount val="2"/>
                <c:pt idx="0">
                  <c:v>547</c:v>
                </c:pt>
                <c:pt idx="1">
                  <c:v>517</c:v>
                </c:pt>
              </c:numCache>
            </c:numRef>
          </c:val>
          <c:extLst>
            <c:ext xmlns:c16="http://schemas.microsoft.com/office/drawing/2014/chart" uri="{C3380CC4-5D6E-409C-BE32-E72D297353CC}">
              <c16:uniqueId val="{00000000-473B-498D-8933-9978CA6FFA3F}"/>
            </c:ext>
          </c:extLst>
        </c:ser>
        <c:ser>
          <c:idx val="1"/>
          <c:order val="1"/>
          <c:tx>
            <c:strRef>
              <c:f>'Qtn 1.(c) Male Female ratio'!$C$6:$C$7</c:f>
              <c:strCache>
                <c:ptCount val="1"/>
                <c:pt idx="0">
                  <c:v>yes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cat>
            <c:strRef>
              <c:f>'Qtn 1.(c) Male Female ratio'!$A$8:$A$9</c:f>
              <c:strCache>
                <c:ptCount val="2"/>
                <c:pt idx="0">
                  <c:v>female</c:v>
                </c:pt>
                <c:pt idx="1">
                  <c:v>male</c:v>
                </c:pt>
              </c:strCache>
            </c:strRef>
          </c:cat>
          <c:val>
            <c:numRef>
              <c:f>'Qtn 1.(c) Male Female ratio'!$C$8:$C$9</c:f>
              <c:numCache>
                <c:formatCode>General</c:formatCode>
                <c:ptCount val="2"/>
                <c:pt idx="0">
                  <c:v>115</c:v>
                </c:pt>
                <c:pt idx="1">
                  <c:v>159</c:v>
                </c:pt>
              </c:numCache>
            </c:numRef>
          </c:val>
          <c:extLst>
            <c:ext xmlns:c16="http://schemas.microsoft.com/office/drawing/2014/chart" uri="{C3380CC4-5D6E-409C-BE32-E72D297353CC}">
              <c16:uniqueId val="{00000001-473B-498D-8933-9978CA6FFA3F}"/>
            </c:ext>
          </c:extLst>
        </c:ser>
        <c:dLbls>
          <c:showLegendKey val="0"/>
          <c:showVal val="0"/>
          <c:showCatName val="0"/>
          <c:showSerName val="0"/>
          <c:showPercent val="0"/>
          <c:showBubbleSize val="0"/>
        </c:dLbls>
        <c:gapWidth val="100"/>
        <c:overlap val="-24"/>
        <c:axId val="585064080"/>
        <c:axId val="493572784"/>
      </c:barChart>
      <c:catAx>
        <c:axId val="58506408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93572784"/>
        <c:crosses val="autoZero"/>
        <c:auto val="1"/>
        <c:lblAlgn val="ctr"/>
        <c:lblOffset val="100"/>
        <c:noMultiLvlLbl val="0"/>
      </c:catAx>
      <c:valAx>
        <c:axId val="49357278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85064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[week 3 project output-2.xlsx]Qtn 1.(c)-ii) Age &amp;charges!PivotTable11</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Line</a:t>
            </a:r>
            <a:r>
              <a:rPr lang="en-US" baseline="0"/>
              <a:t> chart for age&amp;charges </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22225" cap="rnd" cmpd="sng" algn="ctr">
            <a:solidFill>
              <a:schemeClr val="accent2"/>
            </a:solidFill>
            <a:miter lim="800000"/>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22225" cap="rnd" cmpd="sng" algn="ctr">
            <a:solidFill>
              <a:schemeClr val="accent2"/>
            </a:solidFill>
            <a:miter lim="800000"/>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22225" cap="rnd" cmpd="sng" algn="ctr">
            <a:solidFill>
              <a:schemeClr val="accent2"/>
            </a:solidFill>
            <a:miter lim="800000"/>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noFill/>
          <a:ln w="22225" cap="rnd" cmpd="sng" algn="ctr">
            <a:solidFill>
              <a:schemeClr val="accent2"/>
            </a:solidFill>
            <a:miter lim="800000"/>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noFill/>
          <a:ln w="22225" cap="rnd" cmpd="sng" algn="ctr">
            <a:solidFill>
              <a:schemeClr val="accent2"/>
            </a:solidFill>
            <a:miter lim="800000"/>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'Qtn 1.(c)-ii) Age &amp;charges'!$B$5</c:f>
              <c:strCache>
                <c:ptCount val="1"/>
                <c:pt idx="0">
                  <c:v>Total</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strRef>
              <c:f>'Qtn 1.(c)-ii) Age &amp;charges'!$A$6:$A$53</c:f>
              <c:strCache>
                <c:ptCount val="4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strCache>
            </c:strRef>
          </c:cat>
          <c:val>
            <c:numRef>
              <c:f>'Qtn 1.(c)-ii) Age &amp;charges'!$B$6:$B$53</c:f>
              <c:numCache>
                <c:formatCode>General</c:formatCode>
                <c:ptCount val="47"/>
                <c:pt idx="0">
                  <c:v>7086.2175563623205</c:v>
                </c:pt>
                <c:pt idx="1">
                  <c:v>9747.9093345588226</c:v>
                </c:pt>
                <c:pt idx="2">
                  <c:v>10159.697736206897</c:v>
                </c:pt>
                <c:pt idx="3">
                  <c:v>4730.4643296428567</c:v>
                </c:pt>
                <c:pt idx="4">
                  <c:v>10012.932801785715</c:v>
                </c:pt>
                <c:pt idx="5">
                  <c:v>12419.820039642855</c:v>
                </c:pt>
                <c:pt idx="6">
                  <c:v>10648.015962142857</c:v>
                </c:pt>
                <c:pt idx="7">
                  <c:v>9838.3653107142854</c:v>
                </c:pt>
                <c:pt idx="8">
                  <c:v>6133.8253085714286</c:v>
                </c:pt>
                <c:pt idx="9">
                  <c:v>12184.701721428573</c:v>
                </c:pt>
                <c:pt idx="10">
                  <c:v>9069.1875642857121</c:v>
                </c:pt>
                <c:pt idx="11">
                  <c:v>10430.158727037038</c:v>
                </c:pt>
                <c:pt idx="12">
                  <c:v>12719.110358148146</c:v>
                </c:pt>
                <c:pt idx="13">
                  <c:v>10196.980573333332</c:v>
                </c:pt>
                <c:pt idx="14">
                  <c:v>9220.3002907692317</c:v>
                </c:pt>
                <c:pt idx="15">
                  <c:v>12351.53298730769</c:v>
                </c:pt>
                <c:pt idx="16">
                  <c:v>11613.52812076923</c:v>
                </c:pt>
                <c:pt idx="17">
                  <c:v>11307.182031200002</c:v>
                </c:pt>
                <c:pt idx="18">
                  <c:v>12204.476138</c:v>
                </c:pt>
                <c:pt idx="19">
                  <c:v>18019.9118772</c:v>
                </c:pt>
                <c:pt idx="20">
                  <c:v>8102.7336740000001</c:v>
                </c:pt>
                <c:pt idx="21">
                  <c:v>11778.2429452</c:v>
                </c:pt>
                <c:pt idx="22">
                  <c:v>11772.25131</c:v>
                </c:pt>
                <c:pt idx="23">
                  <c:v>9653.745649629629</c:v>
                </c:pt>
                <c:pt idx="24">
                  <c:v>13061.038668888888</c:v>
                </c:pt>
                <c:pt idx="25">
                  <c:v>19267.278653333331</c:v>
                </c:pt>
                <c:pt idx="26">
                  <c:v>15859.396587037038</c:v>
                </c:pt>
                <c:pt idx="27">
                  <c:v>14830.199856206897</c:v>
                </c:pt>
                <c:pt idx="28">
                  <c:v>14342.590638620688</c:v>
                </c:pt>
                <c:pt idx="29">
                  <c:v>17653.99959310345</c:v>
                </c:pt>
                <c:pt idx="30">
                  <c:v>14632.500445172411</c:v>
                </c:pt>
                <c:pt idx="31">
                  <c:v>12696.006264285714</c:v>
                </c:pt>
                <c:pt idx="32">
                  <c:v>15663.003300689661</c:v>
                </c:pt>
                <c:pt idx="33">
                  <c:v>15682.255867241382</c:v>
                </c:pt>
                <c:pt idx="34">
                  <c:v>18256.269719310341</c:v>
                </c:pt>
                <c:pt idx="35">
                  <c:v>16020.930755000003</c:v>
                </c:pt>
                <c:pt idx="36">
                  <c:v>18758.546475357143</c:v>
                </c:pt>
                <c:pt idx="37">
                  <c:v>16164.545488461539</c:v>
                </c:pt>
                <c:pt idx="38">
                  <c:v>15025.515836538463</c:v>
                </c:pt>
                <c:pt idx="39">
                  <c:v>16447.185250000002</c:v>
                </c:pt>
                <c:pt idx="40">
                  <c:v>13878.9281116</c:v>
                </c:pt>
                <c:pt idx="41">
                  <c:v>18895.869531599998</c:v>
                </c:pt>
                <c:pt idx="42">
                  <c:v>21979.418507391303</c:v>
                </c:pt>
                <c:pt idx="43">
                  <c:v>22024.457608695651</c:v>
                </c:pt>
                <c:pt idx="44">
                  <c:v>19163.856573478261</c:v>
                </c:pt>
                <c:pt idx="45">
                  <c:v>19884.998460869567</c:v>
                </c:pt>
                <c:pt idx="46">
                  <c:v>23275.530837272723</c:v>
                </c:pt>
              </c:numCache>
            </c:numRef>
          </c:val>
          <c:smooth val="0"/>
          <c:extLst>
            <c:ext xmlns:c16="http://schemas.microsoft.com/office/drawing/2014/chart" uri="{C3380CC4-5D6E-409C-BE32-E72D297353CC}">
              <c16:uniqueId val="{00000000-F317-4108-A8D9-343180D770E0}"/>
            </c:ext>
          </c:extLst>
        </c:ser>
        <c:dLbls>
          <c:showLegendKey val="0"/>
          <c:showVal val="0"/>
          <c:showCatName val="0"/>
          <c:showSerName val="0"/>
          <c:showPercent val="0"/>
          <c:showBubbleSize val="0"/>
        </c:dLbls>
        <c:marker val="1"/>
        <c:smooth val="0"/>
        <c:axId val="265132944"/>
        <c:axId val="265133264"/>
      </c:lineChart>
      <c:catAx>
        <c:axId val="2651329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5133264"/>
        <c:crosses val="autoZero"/>
        <c:auto val="1"/>
        <c:lblAlgn val="ctr"/>
        <c:lblOffset val="100"/>
        <c:noMultiLvlLbl val="0"/>
      </c:catAx>
      <c:valAx>
        <c:axId val="26513326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5132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[week 3 project output-2.xlsx]Qtn 1.(c)- iii).BMI &amp; Charges!PivotTable1</c:name>
    <c:fmtId val="-1"/>
  </c:pivotSource>
  <c:chart>
    <c:title>
      <c:tx>
        <c:rich>
          <a:bodyPr rot="0" spcFirstLastPara="1" vertOverflow="ellipsis" vert="horz" wrap="square" anchor="ctr" anchorCtr="1"/>
          <a:lstStyle/>
          <a:p>
            <a:pPr>
              <a:defRPr sz="1800" b="1" i="0" u="none" strike="noStrike" kern="1200" baseline="0">
                <a:solidFill>
                  <a:schemeClr val="lt1">
                    <a:lumMod val="85000"/>
                  </a:schemeClr>
                </a:solidFill>
                <a:latin typeface="+mj-lt"/>
                <a:ea typeface="+mj-ea"/>
                <a:cs typeface="+mj-cs"/>
              </a:defRPr>
            </a:pPr>
            <a:r>
              <a:rPr lang="en-US"/>
              <a:t>Area</a:t>
            </a:r>
            <a:r>
              <a:rPr lang="en-US" baseline="0"/>
              <a:t> chart for BMI&amp; Charges</a:t>
            </a:r>
            <a:endParaRPr lang="en-US"/>
          </a:p>
        </c:rich>
      </c:tx>
      <c:overlay val="0"/>
      <c:spPr>
        <a:solidFill>
          <a:schemeClr val="accent5"/>
        </a:solidFill>
        <a:ln>
          <a:noFill/>
        </a:ln>
        <a:effectLst/>
      </c:spPr>
      <c:txPr>
        <a:bodyPr rot="0" spcFirstLastPara="1" vertOverflow="ellipsis" vert="horz" wrap="square" anchor="ctr" anchorCtr="1"/>
        <a:lstStyle/>
        <a:p>
          <a:pPr>
            <a:defRPr sz="1800" b="1" i="0" u="none" strike="noStrike" kern="1200" baseline="0">
              <a:solidFill>
                <a:schemeClr val="lt1">
                  <a:lumMod val="85000"/>
                </a:schemeClr>
              </a:solidFill>
              <a:latin typeface="+mj-lt"/>
              <a:ea typeface="+mj-ea"/>
              <a:cs typeface="+mj-cs"/>
            </a:defRPr>
          </a:pPr>
          <a:endParaRPr lang="en-US"/>
        </a:p>
      </c:txPr>
    </c:title>
    <c:autoTitleDeleted val="0"/>
    <c:pivotFmts>
      <c:pivotFmt>
        <c:idx val="0"/>
        <c:spPr>
          <a:gradFill>
            <a:gsLst>
              <a:gs pos="100000">
                <a:schemeClr val="accent6"/>
              </a:gs>
              <a:gs pos="0">
                <a:schemeClr val="accent6">
                  <a:lumMod val="75000"/>
                </a:schemeClr>
              </a:gs>
            </a:gsLst>
            <a:lin ang="0" scaled="1"/>
          </a:gradFill>
          <a:ln>
            <a:noFill/>
          </a:ln>
          <a:effectLst>
            <a:innerShdw dist="12700" dir="16200000">
              <a:schemeClr val="lt1">
                <a:alpha val="75000"/>
              </a:schemeClr>
            </a:innerShdw>
          </a:effectLst>
        </c:spPr>
        <c:marker>
          <c:spPr>
            <a:solidFill>
              <a:schemeClr val="accent6"/>
            </a:solidFill>
            <a:ln w="9525">
              <a:solidFill>
                <a:schemeClr val="accent6"/>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a:gsLst>
              <a:gs pos="100000">
                <a:schemeClr val="accent6"/>
              </a:gs>
              <a:gs pos="0">
                <a:schemeClr val="accent6">
                  <a:lumMod val="75000"/>
                </a:schemeClr>
              </a:gs>
            </a:gsLst>
            <a:lin ang="0" scaled="1"/>
          </a:gradFill>
          <a:ln w="25400">
            <a:noFill/>
          </a:ln>
          <a:effectLst>
            <a:innerShdw dist="12700" dir="16200000">
              <a:schemeClr val="lt1">
                <a:alpha val="75000"/>
              </a:schemeClr>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a:gsLst>
              <a:gs pos="100000">
                <a:schemeClr val="accent6"/>
              </a:gs>
              <a:gs pos="0">
                <a:schemeClr val="accent6">
                  <a:lumMod val="75000"/>
                </a:schemeClr>
              </a:gs>
            </a:gsLst>
            <a:lin ang="0" scaled="1"/>
          </a:gradFill>
          <a:ln w="25400">
            <a:noFill/>
          </a:ln>
          <a:effectLst>
            <a:innerShdw dist="12700" dir="16200000">
              <a:schemeClr val="lt1">
                <a:alpha val="75000"/>
              </a:schemeClr>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a:gsLst>
              <a:gs pos="100000">
                <a:schemeClr val="accent6"/>
              </a:gs>
              <a:gs pos="0">
                <a:schemeClr val="accent6">
                  <a:lumMod val="75000"/>
                </a:schemeClr>
              </a:gs>
            </a:gsLst>
            <a:lin ang="0" scaled="1"/>
          </a:gradFill>
          <a:ln w="25400">
            <a:noFill/>
          </a:ln>
          <a:effectLst>
            <a:innerShdw dist="12700" dir="16200000">
              <a:schemeClr val="lt1">
                <a:alpha val="75000"/>
              </a:schemeClr>
            </a:inn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areaChart>
        <c:grouping val="standard"/>
        <c:varyColors val="0"/>
        <c:ser>
          <c:idx val="0"/>
          <c:order val="0"/>
          <c:tx>
            <c:strRef>
              <c:f>'Qtn 1.(c)- iii).BMI &amp; Charges'!$B$5</c:f>
              <c:strCache>
                <c:ptCount val="1"/>
                <c:pt idx="0">
                  <c:v>Total</c:v>
                </c:pt>
              </c:strCache>
            </c:strRef>
          </c:tx>
          <c:spPr>
            <a:gradFill>
              <a:gsLst>
                <a:gs pos="100000">
                  <a:schemeClr val="accent6"/>
                </a:gs>
                <a:gs pos="0">
                  <a:schemeClr val="accent6">
                    <a:lumMod val="75000"/>
                  </a:schemeClr>
                </a:gs>
              </a:gsLst>
              <a:lin ang="0" scaled="1"/>
            </a:gradFill>
            <a:ln w="25400">
              <a:noFill/>
            </a:ln>
            <a:effectLst>
              <a:innerShdw dist="12700" dir="16200000">
                <a:schemeClr val="lt1">
                  <a:alpha val="75000"/>
                </a:schemeClr>
              </a:innerShdw>
            </a:effectLst>
          </c:spPr>
          <c:cat>
            <c:strRef>
              <c:f>'Qtn 1.(c)- iii).BMI &amp; Charges'!$A$6:$A$553</c:f>
              <c:strCache>
                <c:ptCount val="548"/>
                <c:pt idx="0">
                  <c:v>15.96</c:v>
                </c:pt>
                <c:pt idx="1">
                  <c:v>16.815</c:v>
                </c:pt>
                <c:pt idx="2">
                  <c:v>17.195</c:v>
                </c:pt>
                <c:pt idx="3">
                  <c:v>17.29</c:v>
                </c:pt>
                <c:pt idx="4">
                  <c:v>17.385</c:v>
                </c:pt>
                <c:pt idx="5">
                  <c:v>17.4</c:v>
                </c:pt>
                <c:pt idx="6">
                  <c:v>17.48</c:v>
                </c:pt>
                <c:pt idx="7">
                  <c:v>17.67</c:v>
                </c:pt>
                <c:pt idx="8">
                  <c:v>17.765</c:v>
                </c:pt>
                <c:pt idx="9">
                  <c:v>17.8</c:v>
                </c:pt>
                <c:pt idx="10">
                  <c:v>17.86</c:v>
                </c:pt>
                <c:pt idx="11">
                  <c:v>17.955</c:v>
                </c:pt>
                <c:pt idx="12">
                  <c:v>18.05</c:v>
                </c:pt>
                <c:pt idx="13">
                  <c:v>18.3</c:v>
                </c:pt>
                <c:pt idx="14">
                  <c:v>18.335</c:v>
                </c:pt>
                <c:pt idx="15">
                  <c:v>18.5</c:v>
                </c:pt>
                <c:pt idx="16">
                  <c:v>18.6</c:v>
                </c:pt>
                <c:pt idx="17">
                  <c:v>18.715</c:v>
                </c:pt>
                <c:pt idx="18">
                  <c:v>18.905</c:v>
                </c:pt>
                <c:pt idx="19">
                  <c:v>19</c:v>
                </c:pt>
                <c:pt idx="20">
                  <c:v>19.095</c:v>
                </c:pt>
                <c:pt idx="21">
                  <c:v>19.19</c:v>
                </c:pt>
                <c:pt idx="22">
                  <c:v>19.3</c:v>
                </c:pt>
                <c:pt idx="23">
                  <c:v>19.475</c:v>
                </c:pt>
                <c:pt idx="24">
                  <c:v>19.57</c:v>
                </c:pt>
                <c:pt idx="25">
                  <c:v>19.8</c:v>
                </c:pt>
                <c:pt idx="26">
                  <c:v>19.855</c:v>
                </c:pt>
                <c:pt idx="27">
                  <c:v>19.95</c:v>
                </c:pt>
                <c:pt idx="28">
                  <c:v>20.045</c:v>
                </c:pt>
                <c:pt idx="29">
                  <c:v>20.1</c:v>
                </c:pt>
                <c:pt idx="30">
                  <c:v>20.13</c:v>
                </c:pt>
                <c:pt idx="31">
                  <c:v>20.235</c:v>
                </c:pt>
                <c:pt idx="32">
                  <c:v>20.3</c:v>
                </c:pt>
                <c:pt idx="33">
                  <c:v>20.35</c:v>
                </c:pt>
                <c:pt idx="34">
                  <c:v>20.4</c:v>
                </c:pt>
                <c:pt idx="35">
                  <c:v>20.425</c:v>
                </c:pt>
                <c:pt idx="36">
                  <c:v>20.52</c:v>
                </c:pt>
                <c:pt idx="37">
                  <c:v>20.6</c:v>
                </c:pt>
                <c:pt idx="38">
                  <c:v>20.615</c:v>
                </c:pt>
                <c:pt idx="39">
                  <c:v>20.7</c:v>
                </c:pt>
                <c:pt idx="40">
                  <c:v>20.79</c:v>
                </c:pt>
                <c:pt idx="41">
                  <c:v>20.8</c:v>
                </c:pt>
                <c:pt idx="42">
                  <c:v>20.9</c:v>
                </c:pt>
                <c:pt idx="43">
                  <c:v>21.01</c:v>
                </c:pt>
                <c:pt idx="44">
                  <c:v>21.09</c:v>
                </c:pt>
                <c:pt idx="45">
                  <c:v>21.12</c:v>
                </c:pt>
                <c:pt idx="46">
                  <c:v>21.28</c:v>
                </c:pt>
                <c:pt idx="47">
                  <c:v>21.3</c:v>
                </c:pt>
                <c:pt idx="48">
                  <c:v>21.375</c:v>
                </c:pt>
                <c:pt idx="49">
                  <c:v>21.4</c:v>
                </c:pt>
                <c:pt idx="50">
                  <c:v>21.47</c:v>
                </c:pt>
                <c:pt idx="51">
                  <c:v>21.5</c:v>
                </c:pt>
                <c:pt idx="52">
                  <c:v>21.56</c:v>
                </c:pt>
                <c:pt idx="53">
                  <c:v>21.565</c:v>
                </c:pt>
                <c:pt idx="54">
                  <c:v>21.66</c:v>
                </c:pt>
                <c:pt idx="55">
                  <c:v>21.7</c:v>
                </c:pt>
                <c:pt idx="56">
                  <c:v>21.755</c:v>
                </c:pt>
                <c:pt idx="57">
                  <c:v>21.78</c:v>
                </c:pt>
                <c:pt idx="58">
                  <c:v>21.8</c:v>
                </c:pt>
                <c:pt idx="59">
                  <c:v>21.85</c:v>
                </c:pt>
                <c:pt idx="60">
                  <c:v>21.89</c:v>
                </c:pt>
                <c:pt idx="61">
                  <c:v>21.945</c:v>
                </c:pt>
                <c:pt idx="62">
                  <c:v>22</c:v>
                </c:pt>
                <c:pt idx="63">
                  <c:v>22.04</c:v>
                </c:pt>
                <c:pt idx="64">
                  <c:v>22.1</c:v>
                </c:pt>
                <c:pt idx="65">
                  <c:v>22.135</c:v>
                </c:pt>
                <c:pt idx="66">
                  <c:v>22.22</c:v>
                </c:pt>
                <c:pt idx="67">
                  <c:v>22.23</c:v>
                </c:pt>
                <c:pt idx="68">
                  <c:v>22.3</c:v>
                </c:pt>
                <c:pt idx="69">
                  <c:v>22.42</c:v>
                </c:pt>
                <c:pt idx="70">
                  <c:v>22.515</c:v>
                </c:pt>
                <c:pt idx="71">
                  <c:v>22.6</c:v>
                </c:pt>
                <c:pt idx="72">
                  <c:v>22.61</c:v>
                </c:pt>
                <c:pt idx="73">
                  <c:v>22.705</c:v>
                </c:pt>
                <c:pt idx="74">
                  <c:v>22.77</c:v>
                </c:pt>
                <c:pt idx="75">
                  <c:v>22.8</c:v>
                </c:pt>
                <c:pt idx="76">
                  <c:v>22.88</c:v>
                </c:pt>
                <c:pt idx="77">
                  <c:v>22.895</c:v>
                </c:pt>
                <c:pt idx="78">
                  <c:v>22.99</c:v>
                </c:pt>
                <c:pt idx="79">
                  <c:v>23</c:v>
                </c:pt>
                <c:pt idx="80">
                  <c:v>23.085</c:v>
                </c:pt>
                <c:pt idx="81">
                  <c:v>23.1</c:v>
                </c:pt>
                <c:pt idx="82">
                  <c:v>23.18</c:v>
                </c:pt>
                <c:pt idx="83">
                  <c:v>23.2</c:v>
                </c:pt>
                <c:pt idx="84">
                  <c:v>23.21</c:v>
                </c:pt>
                <c:pt idx="85">
                  <c:v>23.275</c:v>
                </c:pt>
                <c:pt idx="86">
                  <c:v>23.3</c:v>
                </c:pt>
                <c:pt idx="87">
                  <c:v>23.32</c:v>
                </c:pt>
                <c:pt idx="88">
                  <c:v>23.37</c:v>
                </c:pt>
                <c:pt idx="89">
                  <c:v>23.4</c:v>
                </c:pt>
                <c:pt idx="90">
                  <c:v>23.465</c:v>
                </c:pt>
                <c:pt idx="91">
                  <c:v>23.54</c:v>
                </c:pt>
                <c:pt idx="92">
                  <c:v>23.56</c:v>
                </c:pt>
                <c:pt idx="93">
                  <c:v>23.6</c:v>
                </c:pt>
                <c:pt idx="94">
                  <c:v>23.65</c:v>
                </c:pt>
                <c:pt idx="95">
                  <c:v>23.655</c:v>
                </c:pt>
                <c:pt idx="96">
                  <c:v>23.7</c:v>
                </c:pt>
                <c:pt idx="97">
                  <c:v>23.75</c:v>
                </c:pt>
                <c:pt idx="98">
                  <c:v>23.76</c:v>
                </c:pt>
                <c:pt idx="99">
                  <c:v>23.8</c:v>
                </c:pt>
                <c:pt idx="100">
                  <c:v>23.845</c:v>
                </c:pt>
                <c:pt idx="101">
                  <c:v>23.87</c:v>
                </c:pt>
                <c:pt idx="102">
                  <c:v>23.9</c:v>
                </c:pt>
                <c:pt idx="103">
                  <c:v>23.94</c:v>
                </c:pt>
                <c:pt idx="104">
                  <c:v>23.98</c:v>
                </c:pt>
                <c:pt idx="105">
                  <c:v>24.035</c:v>
                </c:pt>
                <c:pt idx="106">
                  <c:v>24.09</c:v>
                </c:pt>
                <c:pt idx="107">
                  <c:v>24.1</c:v>
                </c:pt>
                <c:pt idx="108">
                  <c:v>24.13</c:v>
                </c:pt>
                <c:pt idx="109">
                  <c:v>24.225</c:v>
                </c:pt>
                <c:pt idx="110">
                  <c:v>24.3</c:v>
                </c:pt>
                <c:pt idx="111">
                  <c:v>24.31</c:v>
                </c:pt>
                <c:pt idx="112">
                  <c:v>24.32</c:v>
                </c:pt>
                <c:pt idx="113">
                  <c:v>24.4</c:v>
                </c:pt>
                <c:pt idx="114">
                  <c:v>24.415</c:v>
                </c:pt>
                <c:pt idx="115">
                  <c:v>24.42</c:v>
                </c:pt>
                <c:pt idx="116">
                  <c:v>24.51</c:v>
                </c:pt>
                <c:pt idx="117">
                  <c:v>24.53</c:v>
                </c:pt>
                <c:pt idx="118">
                  <c:v>24.6</c:v>
                </c:pt>
                <c:pt idx="119">
                  <c:v>24.605</c:v>
                </c:pt>
                <c:pt idx="120">
                  <c:v>24.64</c:v>
                </c:pt>
                <c:pt idx="121">
                  <c:v>24.7</c:v>
                </c:pt>
                <c:pt idx="122">
                  <c:v>24.75</c:v>
                </c:pt>
                <c:pt idx="123">
                  <c:v>24.795</c:v>
                </c:pt>
                <c:pt idx="124">
                  <c:v>24.86</c:v>
                </c:pt>
                <c:pt idx="125">
                  <c:v>24.89</c:v>
                </c:pt>
                <c:pt idx="126">
                  <c:v>24.97</c:v>
                </c:pt>
                <c:pt idx="127">
                  <c:v>24.985</c:v>
                </c:pt>
                <c:pt idx="128">
                  <c:v>25</c:v>
                </c:pt>
                <c:pt idx="129">
                  <c:v>25.08</c:v>
                </c:pt>
                <c:pt idx="130">
                  <c:v>25.1</c:v>
                </c:pt>
                <c:pt idx="131">
                  <c:v>25.175</c:v>
                </c:pt>
                <c:pt idx="132">
                  <c:v>25.2</c:v>
                </c:pt>
                <c:pt idx="133">
                  <c:v>25.27</c:v>
                </c:pt>
                <c:pt idx="134">
                  <c:v>25.3</c:v>
                </c:pt>
                <c:pt idx="135">
                  <c:v>25.365</c:v>
                </c:pt>
                <c:pt idx="136">
                  <c:v>25.4</c:v>
                </c:pt>
                <c:pt idx="137">
                  <c:v>25.41</c:v>
                </c:pt>
                <c:pt idx="138">
                  <c:v>25.46</c:v>
                </c:pt>
                <c:pt idx="139">
                  <c:v>25.52</c:v>
                </c:pt>
                <c:pt idx="140">
                  <c:v>25.555</c:v>
                </c:pt>
                <c:pt idx="141">
                  <c:v>25.6</c:v>
                </c:pt>
                <c:pt idx="142">
                  <c:v>25.65</c:v>
                </c:pt>
                <c:pt idx="143">
                  <c:v>25.7</c:v>
                </c:pt>
                <c:pt idx="144">
                  <c:v>25.74</c:v>
                </c:pt>
                <c:pt idx="145">
                  <c:v>25.745</c:v>
                </c:pt>
                <c:pt idx="146">
                  <c:v>25.8</c:v>
                </c:pt>
                <c:pt idx="147">
                  <c:v>25.84</c:v>
                </c:pt>
                <c:pt idx="148">
                  <c:v>25.85</c:v>
                </c:pt>
                <c:pt idx="149">
                  <c:v>25.9</c:v>
                </c:pt>
                <c:pt idx="150">
                  <c:v>25.935</c:v>
                </c:pt>
                <c:pt idx="151">
                  <c:v>26.03</c:v>
                </c:pt>
                <c:pt idx="152">
                  <c:v>26.07</c:v>
                </c:pt>
                <c:pt idx="153">
                  <c:v>26.125</c:v>
                </c:pt>
                <c:pt idx="154">
                  <c:v>26.18</c:v>
                </c:pt>
                <c:pt idx="155">
                  <c:v>26.2</c:v>
                </c:pt>
                <c:pt idx="156">
                  <c:v>26.22</c:v>
                </c:pt>
                <c:pt idx="157">
                  <c:v>26.29</c:v>
                </c:pt>
                <c:pt idx="158">
                  <c:v>26.315</c:v>
                </c:pt>
                <c:pt idx="159">
                  <c:v>26.4</c:v>
                </c:pt>
                <c:pt idx="160">
                  <c:v>26.41</c:v>
                </c:pt>
                <c:pt idx="161">
                  <c:v>26.505</c:v>
                </c:pt>
                <c:pt idx="162">
                  <c:v>26.51</c:v>
                </c:pt>
                <c:pt idx="163">
                  <c:v>26.6</c:v>
                </c:pt>
                <c:pt idx="164">
                  <c:v>26.62</c:v>
                </c:pt>
                <c:pt idx="165">
                  <c:v>26.695</c:v>
                </c:pt>
                <c:pt idx="166">
                  <c:v>26.7</c:v>
                </c:pt>
                <c:pt idx="167">
                  <c:v>26.73</c:v>
                </c:pt>
                <c:pt idx="168">
                  <c:v>26.79</c:v>
                </c:pt>
                <c:pt idx="169">
                  <c:v>26.8</c:v>
                </c:pt>
                <c:pt idx="170">
                  <c:v>26.84</c:v>
                </c:pt>
                <c:pt idx="171">
                  <c:v>26.885</c:v>
                </c:pt>
                <c:pt idx="172">
                  <c:v>26.9</c:v>
                </c:pt>
                <c:pt idx="173">
                  <c:v>26.98</c:v>
                </c:pt>
                <c:pt idx="174">
                  <c:v>27</c:v>
                </c:pt>
                <c:pt idx="175">
                  <c:v>27.06</c:v>
                </c:pt>
                <c:pt idx="176">
                  <c:v>27.075</c:v>
                </c:pt>
                <c:pt idx="177">
                  <c:v>27.1</c:v>
                </c:pt>
                <c:pt idx="178">
                  <c:v>27.17</c:v>
                </c:pt>
                <c:pt idx="179">
                  <c:v>27.2</c:v>
                </c:pt>
                <c:pt idx="180">
                  <c:v>27.265</c:v>
                </c:pt>
                <c:pt idx="181">
                  <c:v>27.28</c:v>
                </c:pt>
                <c:pt idx="182">
                  <c:v>27.3</c:v>
                </c:pt>
                <c:pt idx="183">
                  <c:v>27.36</c:v>
                </c:pt>
                <c:pt idx="184">
                  <c:v>27.4</c:v>
                </c:pt>
                <c:pt idx="185">
                  <c:v>27.455</c:v>
                </c:pt>
                <c:pt idx="186">
                  <c:v>27.5</c:v>
                </c:pt>
                <c:pt idx="187">
                  <c:v>27.55</c:v>
                </c:pt>
                <c:pt idx="188">
                  <c:v>27.6</c:v>
                </c:pt>
                <c:pt idx="189">
                  <c:v>27.61</c:v>
                </c:pt>
                <c:pt idx="190">
                  <c:v>27.645</c:v>
                </c:pt>
                <c:pt idx="191">
                  <c:v>27.7</c:v>
                </c:pt>
                <c:pt idx="192">
                  <c:v>27.72</c:v>
                </c:pt>
                <c:pt idx="193">
                  <c:v>27.74</c:v>
                </c:pt>
                <c:pt idx="194">
                  <c:v>27.8</c:v>
                </c:pt>
                <c:pt idx="195">
                  <c:v>27.83</c:v>
                </c:pt>
                <c:pt idx="196">
                  <c:v>27.835</c:v>
                </c:pt>
                <c:pt idx="197">
                  <c:v>27.9</c:v>
                </c:pt>
                <c:pt idx="198">
                  <c:v>27.93</c:v>
                </c:pt>
                <c:pt idx="199">
                  <c:v>27.94</c:v>
                </c:pt>
                <c:pt idx="200">
                  <c:v>28</c:v>
                </c:pt>
                <c:pt idx="201">
                  <c:v>28.025</c:v>
                </c:pt>
                <c:pt idx="202">
                  <c:v>28.05</c:v>
                </c:pt>
                <c:pt idx="203">
                  <c:v>28.1</c:v>
                </c:pt>
                <c:pt idx="204">
                  <c:v>28.12</c:v>
                </c:pt>
                <c:pt idx="205">
                  <c:v>28.16</c:v>
                </c:pt>
                <c:pt idx="206">
                  <c:v>28.2</c:v>
                </c:pt>
                <c:pt idx="207">
                  <c:v>28.215</c:v>
                </c:pt>
                <c:pt idx="208">
                  <c:v>28.27</c:v>
                </c:pt>
                <c:pt idx="209">
                  <c:v>28.3</c:v>
                </c:pt>
                <c:pt idx="210">
                  <c:v>28.31</c:v>
                </c:pt>
                <c:pt idx="211">
                  <c:v>28.38</c:v>
                </c:pt>
                <c:pt idx="212">
                  <c:v>28.4</c:v>
                </c:pt>
                <c:pt idx="213">
                  <c:v>28.405</c:v>
                </c:pt>
                <c:pt idx="214">
                  <c:v>28.49</c:v>
                </c:pt>
                <c:pt idx="215">
                  <c:v>28.5</c:v>
                </c:pt>
                <c:pt idx="216">
                  <c:v>28.595</c:v>
                </c:pt>
                <c:pt idx="217">
                  <c:v>28.6</c:v>
                </c:pt>
                <c:pt idx="218">
                  <c:v>28.69</c:v>
                </c:pt>
                <c:pt idx="219">
                  <c:v>28.7</c:v>
                </c:pt>
                <c:pt idx="220">
                  <c:v>28.785</c:v>
                </c:pt>
                <c:pt idx="221">
                  <c:v>28.8</c:v>
                </c:pt>
                <c:pt idx="222">
                  <c:v>28.82</c:v>
                </c:pt>
                <c:pt idx="223">
                  <c:v>28.88</c:v>
                </c:pt>
                <c:pt idx="224">
                  <c:v>28.9</c:v>
                </c:pt>
                <c:pt idx="225">
                  <c:v>28.93</c:v>
                </c:pt>
                <c:pt idx="226">
                  <c:v>28.975</c:v>
                </c:pt>
                <c:pt idx="227">
                  <c:v>29</c:v>
                </c:pt>
                <c:pt idx="228">
                  <c:v>29.04</c:v>
                </c:pt>
                <c:pt idx="229">
                  <c:v>29.07</c:v>
                </c:pt>
                <c:pt idx="230">
                  <c:v>29.1</c:v>
                </c:pt>
                <c:pt idx="231">
                  <c:v>29.15</c:v>
                </c:pt>
                <c:pt idx="232">
                  <c:v>29.165</c:v>
                </c:pt>
                <c:pt idx="233">
                  <c:v>29.2</c:v>
                </c:pt>
                <c:pt idx="234">
                  <c:v>29.26</c:v>
                </c:pt>
                <c:pt idx="235">
                  <c:v>29.3</c:v>
                </c:pt>
                <c:pt idx="236">
                  <c:v>29.355</c:v>
                </c:pt>
                <c:pt idx="237">
                  <c:v>29.37</c:v>
                </c:pt>
                <c:pt idx="238">
                  <c:v>29.4</c:v>
                </c:pt>
                <c:pt idx="239">
                  <c:v>29.45</c:v>
                </c:pt>
                <c:pt idx="240">
                  <c:v>29.48</c:v>
                </c:pt>
                <c:pt idx="241">
                  <c:v>29.5</c:v>
                </c:pt>
                <c:pt idx="242">
                  <c:v>29.545</c:v>
                </c:pt>
                <c:pt idx="243">
                  <c:v>29.59</c:v>
                </c:pt>
                <c:pt idx="244">
                  <c:v>29.6</c:v>
                </c:pt>
                <c:pt idx="245">
                  <c:v>29.64</c:v>
                </c:pt>
                <c:pt idx="246">
                  <c:v>29.7</c:v>
                </c:pt>
                <c:pt idx="247">
                  <c:v>29.735</c:v>
                </c:pt>
                <c:pt idx="248">
                  <c:v>29.8</c:v>
                </c:pt>
                <c:pt idx="249">
                  <c:v>29.81</c:v>
                </c:pt>
                <c:pt idx="250">
                  <c:v>29.83</c:v>
                </c:pt>
                <c:pt idx="251">
                  <c:v>29.9</c:v>
                </c:pt>
                <c:pt idx="252">
                  <c:v>29.92</c:v>
                </c:pt>
                <c:pt idx="253">
                  <c:v>29.925</c:v>
                </c:pt>
                <c:pt idx="254">
                  <c:v>30</c:v>
                </c:pt>
                <c:pt idx="255">
                  <c:v>30.02</c:v>
                </c:pt>
                <c:pt idx="256">
                  <c:v>30.03</c:v>
                </c:pt>
                <c:pt idx="257">
                  <c:v>30.1</c:v>
                </c:pt>
                <c:pt idx="258">
                  <c:v>30.115</c:v>
                </c:pt>
                <c:pt idx="259">
                  <c:v>30.14</c:v>
                </c:pt>
                <c:pt idx="260">
                  <c:v>30.2</c:v>
                </c:pt>
                <c:pt idx="261">
                  <c:v>30.21</c:v>
                </c:pt>
                <c:pt idx="262">
                  <c:v>30.25</c:v>
                </c:pt>
                <c:pt idx="263">
                  <c:v>30.3</c:v>
                </c:pt>
                <c:pt idx="264">
                  <c:v>30.305</c:v>
                </c:pt>
                <c:pt idx="265">
                  <c:v>30.36</c:v>
                </c:pt>
                <c:pt idx="266">
                  <c:v>30.4</c:v>
                </c:pt>
                <c:pt idx="267">
                  <c:v>30.495</c:v>
                </c:pt>
                <c:pt idx="268">
                  <c:v>30.5</c:v>
                </c:pt>
                <c:pt idx="269">
                  <c:v>30.59</c:v>
                </c:pt>
                <c:pt idx="270">
                  <c:v>30.685</c:v>
                </c:pt>
                <c:pt idx="271">
                  <c:v>30.69</c:v>
                </c:pt>
                <c:pt idx="272">
                  <c:v>30.78</c:v>
                </c:pt>
                <c:pt idx="273">
                  <c:v>30.8</c:v>
                </c:pt>
                <c:pt idx="274">
                  <c:v>30.875</c:v>
                </c:pt>
                <c:pt idx="275">
                  <c:v>30.9</c:v>
                </c:pt>
                <c:pt idx="276">
                  <c:v>30.97</c:v>
                </c:pt>
                <c:pt idx="277">
                  <c:v>31</c:v>
                </c:pt>
                <c:pt idx="278">
                  <c:v>31.02</c:v>
                </c:pt>
                <c:pt idx="279">
                  <c:v>31.065</c:v>
                </c:pt>
                <c:pt idx="280">
                  <c:v>31.1</c:v>
                </c:pt>
                <c:pt idx="281">
                  <c:v>31.13</c:v>
                </c:pt>
                <c:pt idx="282">
                  <c:v>31.16</c:v>
                </c:pt>
                <c:pt idx="283">
                  <c:v>31.2</c:v>
                </c:pt>
                <c:pt idx="284">
                  <c:v>31.24</c:v>
                </c:pt>
                <c:pt idx="285">
                  <c:v>31.255</c:v>
                </c:pt>
                <c:pt idx="286">
                  <c:v>31.3</c:v>
                </c:pt>
                <c:pt idx="287">
                  <c:v>31.35</c:v>
                </c:pt>
                <c:pt idx="288">
                  <c:v>31.4</c:v>
                </c:pt>
                <c:pt idx="289">
                  <c:v>31.445</c:v>
                </c:pt>
                <c:pt idx="290">
                  <c:v>31.46</c:v>
                </c:pt>
                <c:pt idx="291">
                  <c:v>31.5</c:v>
                </c:pt>
                <c:pt idx="292">
                  <c:v>31.54</c:v>
                </c:pt>
                <c:pt idx="293">
                  <c:v>31.57</c:v>
                </c:pt>
                <c:pt idx="294">
                  <c:v>31.6</c:v>
                </c:pt>
                <c:pt idx="295">
                  <c:v>31.635</c:v>
                </c:pt>
                <c:pt idx="296">
                  <c:v>31.68</c:v>
                </c:pt>
                <c:pt idx="297">
                  <c:v>31.73</c:v>
                </c:pt>
                <c:pt idx="298">
                  <c:v>31.79</c:v>
                </c:pt>
                <c:pt idx="299">
                  <c:v>31.8</c:v>
                </c:pt>
                <c:pt idx="300">
                  <c:v>31.825</c:v>
                </c:pt>
                <c:pt idx="301">
                  <c:v>31.9</c:v>
                </c:pt>
                <c:pt idx="302">
                  <c:v>31.92</c:v>
                </c:pt>
                <c:pt idx="303">
                  <c:v>32</c:v>
                </c:pt>
                <c:pt idx="304">
                  <c:v>32.01</c:v>
                </c:pt>
                <c:pt idx="305">
                  <c:v>32.015</c:v>
                </c:pt>
                <c:pt idx="306">
                  <c:v>32.1</c:v>
                </c:pt>
                <c:pt idx="307">
                  <c:v>32.11</c:v>
                </c:pt>
                <c:pt idx="308">
                  <c:v>32.12</c:v>
                </c:pt>
                <c:pt idx="309">
                  <c:v>32.2</c:v>
                </c:pt>
                <c:pt idx="310">
                  <c:v>32.205</c:v>
                </c:pt>
                <c:pt idx="311">
                  <c:v>32.23</c:v>
                </c:pt>
                <c:pt idx="312">
                  <c:v>32.3</c:v>
                </c:pt>
                <c:pt idx="313">
                  <c:v>32.34</c:v>
                </c:pt>
                <c:pt idx="314">
                  <c:v>32.395</c:v>
                </c:pt>
                <c:pt idx="315">
                  <c:v>32.4</c:v>
                </c:pt>
                <c:pt idx="316">
                  <c:v>32.45</c:v>
                </c:pt>
                <c:pt idx="317">
                  <c:v>32.49</c:v>
                </c:pt>
                <c:pt idx="318">
                  <c:v>32.5</c:v>
                </c:pt>
                <c:pt idx="319">
                  <c:v>32.56</c:v>
                </c:pt>
                <c:pt idx="320">
                  <c:v>32.585</c:v>
                </c:pt>
                <c:pt idx="321">
                  <c:v>32.6</c:v>
                </c:pt>
                <c:pt idx="322">
                  <c:v>32.67</c:v>
                </c:pt>
                <c:pt idx="323">
                  <c:v>32.68</c:v>
                </c:pt>
                <c:pt idx="324">
                  <c:v>32.7</c:v>
                </c:pt>
                <c:pt idx="325">
                  <c:v>32.775</c:v>
                </c:pt>
                <c:pt idx="326">
                  <c:v>32.78</c:v>
                </c:pt>
                <c:pt idx="327">
                  <c:v>32.8</c:v>
                </c:pt>
                <c:pt idx="328">
                  <c:v>32.87</c:v>
                </c:pt>
                <c:pt idx="329">
                  <c:v>32.9</c:v>
                </c:pt>
                <c:pt idx="330">
                  <c:v>32.965</c:v>
                </c:pt>
                <c:pt idx="331">
                  <c:v>33</c:v>
                </c:pt>
                <c:pt idx="332">
                  <c:v>33.06</c:v>
                </c:pt>
                <c:pt idx="333">
                  <c:v>33.1</c:v>
                </c:pt>
                <c:pt idx="334">
                  <c:v>33.11</c:v>
                </c:pt>
                <c:pt idx="335">
                  <c:v>33.155</c:v>
                </c:pt>
                <c:pt idx="336">
                  <c:v>33.2</c:v>
                </c:pt>
                <c:pt idx="337">
                  <c:v>33.25</c:v>
                </c:pt>
                <c:pt idx="338">
                  <c:v>33.3</c:v>
                </c:pt>
                <c:pt idx="339">
                  <c:v>33.33</c:v>
                </c:pt>
                <c:pt idx="340">
                  <c:v>33.345</c:v>
                </c:pt>
                <c:pt idx="341">
                  <c:v>33.4</c:v>
                </c:pt>
                <c:pt idx="342">
                  <c:v>33.44</c:v>
                </c:pt>
                <c:pt idx="343">
                  <c:v>33.5</c:v>
                </c:pt>
                <c:pt idx="344">
                  <c:v>33.535</c:v>
                </c:pt>
                <c:pt idx="345">
                  <c:v>33.55</c:v>
                </c:pt>
                <c:pt idx="346">
                  <c:v>33.63</c:v>
                </c:pt>
                <c:pt idx="347">
                  <c:v>33.66</c:v>
                </c:pt>
                <c:pt idx="348">
                  <c:v>33.7</c:v>
                </c:pt>
                <c:pt idx="349">
                  <c:v>33.725</c:v>
                </c:pt>
                <c:pt idx="350">
                  <c:v>33.77</c:v>
                </c:pt>
                <c:pt idx="351">
                  <c:v>33.8</c:v>
                </c:pt>
                <c:pt idx="352">
                  <c:v>33.82</c:v>
                </c:pt>
                <c:pt idx="353">
                  <c:v>33.88</c:v>
                </c:pt>
                <c:pt idx="354">
                  <c:v>33.915</c:v>
                </c:pt>
                <c:pt idx="355">
                  <c:v>33.99</c:v>
                </c:pt>
                <c:pt idx="356">
                  <c:v>34.01</c:v>
                </c:pt>
                <c:pt idx="357">
                  <c:v>34.1</c:v>
                </c:pt>
                <c:pt idx="358">
                  <c:v>34.105</c:v>
                </c:pt>
                <c:pt idx="359">
                  <c:v>34.2</c:v>
                </c:pt>
                <c:pt idx="360">
                  <c:v>34.21</c:v>
                </c:pt>
                <c:pt idx="361">
                  <c:v>34.295</c:v>
                </c:pt>
                <c:pt idx="362">
                  <c:v>34.3</c:v>
                </c:pt>
                <c:pt idx="363">
                  <c:v>34.32</c:v>
                </c:pt>
                <c:pt idx="364">
                  <c:v>34.39</c:v>
                </c:pt>
                <c:pt idx="365">
                  <c:v>34.4</c:v>
                </c:pt>
                <c:pt idx="366">
                  <c:v>34.43</c:v>
                </c:pt>
                <c:pt idx="367">
                  <c:v>34.485</c:v>
                </c:pt>
                <c:pt idx="368">
                  <c:v>34.5</c:v>
                </c:pt>
                <c:pt idx="369">
                  <c:v>34.58</c:v>
                </c:pt>
                <c:pt idx="370">
                  <c:v>34.6</c:v>
                </c:pt>
                <c:pt idx="371">
                  <c:v>34.675</c:v>
                </c:pt>
                <c:pt idx="372">
                  <c:v>34.7</c:v>
                </c:pt>
                <c:pt idx="373">
                  <c:v>34.77</c:v>
                </c:pt>
                <c:pt idx="374">
                  <c:v>34.8</c:v>
                </c:pt>
                <c:pt idx="375">
                  <c:v>34.865</c:v>
                </c:pt>
                <c:pt idx="376">
                  <c:v>34.87</c:v>
                </c:pt>
                <c:pt idx="377">
                  <c:v>34.9</c:v>
                </c:pt>
                <c:pt idx="378">
                  <c:v>34.96</c:v>
                </c:pt>
                <c:pt idx="379">
                  <c:v>35.09</c:v>
                </c:pt>
                <c:pt idx="380">
                  <c:v>35.1</c:v>
                </c:pt>
                <c:pt idx="381">
                  <c:v>35.15</c:v>
                </c:pt>
                <c:pt idx="382">
                  <c:v>35.2</c:v>
                </c:pt>
                <c:pt idx="383">
                  <c:v>35.245</c:v>
                </c:pt>
                <c:pt idx="384">
                  <c:v>35.3</c:v>
                </c:pt>
                <c:pt idx="385">
                  <c:v>35.31</c:v>
                </c:pt>
                <c:pt idx="386">
                  <c:v>35.4</c:v>
                </c:pt>
                <c:pt idx="387">
                  <c:v>35.42</c:v>
                </c:pt>
                <c:pt idx="388">
                  <c:v>35.435</c:v>
                </c:pt>
                <c:pt idx="389">
                  <c:v>35.5</c:v>
                </c:pt>
                <c:pt idx="390">
                  <c:v>35.53</c:v>
                </c:pt>
                <c:pt idx="391">
                  <c:v>35.6</c:v>
                </c:pt>
                <c:pt idx="392">
                  <c:v>35.625</c:v>
                </c:pt>
                <c:pt idx="393">
                  <c:v>35.64</c:v>
                </c:pt>
                <c:pt idx="394">
                  <c:v>35.7</c:v>
                </c:pt>
                <c:pt idx="395">
                  <c:v>35.72</c:v>
                </c:pt>
                <c:pt idx="396">
                  <c:v>35.75</c:v>
                </c:pt>
                <c:pt idx="397">
                  <c:v>35.8</c:v>
                </c:pt>
                <c:pt idx="398">
                  <c:v>35.815</c:v>
                </c:pt>
                <c:pt idx="399">
                  <c:v>35.86</c:v>
                </c:pt>
                <c:pt idx="400">
                  <c:v>35.9</c:v>
                </c:pt>
                <c:pt idx="401">
                  <c:v>35.91</c:v>
                </c:pt>
                <c:pt idx="402">
                  <c:v>35.97</c:v>
                </c:pt>
                <c:pt idx="403">
                  <c:v>36</c:v>
                </c:pt>
                <c:pt idx="404">
                  <c:v>36.005</c:v>
                </c:pt>
                <c:pt idx="405">
                  <c:v>36.08</c:v>
                </c:pt>
                <c:pt idx="406">
                  <c:v>36.1</c:v>
                </c:pt>
                <c:pt idx="407">
                  <c:v>36.19</c:v>
                </c:pt>
                <c:pt idx="408">
                  <c:v>36.195</c:v>
                </c:pt>
                <c:pt idx="409">
                  <c:v>36.2</c:v>
                </c:pt>
                <c:pt idx="410">
                  <c:v>36.29</c:v>
                </c:pt>
                <c:pt idx="411">
                  <c:v>36.3</c:v>
                </c:pt>
                <c:pt idx="412">
                  <c:v>36.385</c:v>
                </c:pt>
                <c:pt idx="413">
                  <c:v>36.4</c:v>
                </c:pt>
                <c:pt idx="414">
                  <c:v>36.48</c:v>
                </c:pt>
                <c:pt idx="415">
                  <c:v>36.52</c:v>
                </c:pt>
                <c:pt idx="416">
                  <c:v>36.575</c:v>
                </c:pt>
                <c:pt idx="417">
                  <c:v>36.6</c:v>
                </c:pt>
                <c:pt idx="418">
                  <c:v>36.63</c:v>
                </c:pt>
                <c:pt idx="419">
                  <c:v>36.67</c:v>
                </c:pt>
                <c:pt idx="420">
                  <c:v>36.7</c:v>
                </c:pt>
                <c:pt idx="421">
                  <c:v>36.765</c:v>
                </c:pt>
                <c:pt idx="422">
                  <c:v>36.85</c:v>
                </c:pt>
                <c:pt idx="423">
                  <c:v>36.86</c:v>
                </c:pt>
                <c:pt idx="424">
                  <c:v>36.955</c:v>
                </c:pt>
                <c:pt idx="425">
                  <c:v>36.96</c:v>
                </c:pt>
                <c:pt idx="426">
                  <c:v>37</c:v>
                </c:pt>
                <c:pt idx="427">
                  <c:v>37.05</c:v>
                </c:pt>
                <c:pt idx="428">
                  <c:v>37.07</c:v>
                </c:pt>
                <c:pt idx="429">
                  <c:v>37.1</c:v>
                </c:pt>
                <c:pt idx="430">
                  <c:v>37.145</c:v>
                </c:pt>
                <c:pt idx="431">
                  <c:v>37.18</c:v>
                </c:pt>
                <c:pt idx="432">
                  <c:v>37.29</c:v>
                </c:pt>
                <c:pt idx="433">
                  <c:v>37.3</c:v>
                </c:pt>
                <c:pt idx="434">
                  <c:v>37.335</c:v>
                </c:pt>
                <c:pt idx="435">
                  <c:v>37.4</c:v>
                </c:pt>
                <c:pt idx="436">
                  <c:v>37.43</c:v>
                </c:pt>
                <c:pt idx="437">
                  <c:v>37.51</c:v>
                </c:pt>
                <c:pt idx="438">
                  <c:v>37.525</c:v>
                </c:pt>
                <c:pt idx="439">
                  <c:v>37.62</c:v>
                </c:pt>
                <c:pt idx="440">
                  <c:v>37.7</c:v>
                </c:pt>
                <c:pt idx="441">
                  <c:v>37.715</c:v>
                </c:pt>
                <c:pt idx="442">
                  <c:v>37.73</c:v>
                </c:pt>
                <c:pt idx="443">
                  <c:v>37.8</c:v>
                </c:pt>
                <c:pt idx="444">
                  <c:v>37.9</c:v>
                </c:pt>
                <c:pt idx="445">
                  <c:v>37.905</c:v>
                </c:pt>
                <c:pt idx="446">
                  <c:v>38</c:v>
                </c:pt>
                <c:pt idx="447">
                  <c:v>38.06</c:v>
                </c:pt>
                <c:pt idx="448">
                  <c:v>38.095</c:v>
                </c:pt>
                <c:pt idx="449">
                  <c:v>38.17</c:v>
                </c:pt>
                <c:pt idx="450">
                  <c:v>38.19</c:v>
                </c:pt>
                <c:pt idx="451">
                  <c:v>38.28</c:v>
                </c:pt>
                <c:pt idx="452">
                  <c:v>38.285</c:v>
                </c:pt>
                <c:pt idx="453">
                  <c:v>38.38</c:v>
                </c:pt>
                <c:pt idx="454">
                  <c:v>38.39</c:v>
                </c:pt>
                <c:pt idx="455">
                  <c:v>38.6</c:v>
                </c:pt>
                <c:pt idx="456">
                  <c:v>38.665</c:v>
                </c:pt>
                <c:pt idx="457">
                  <c:v>38.83</c:v>
                </c:pt>
                <c:pt idx="458">
                  <c:v>38.9</c:v>
                </c:pt>
                <c:pt idx="459">
                  <c:v>38.94</c:v>
                </c:pt>
                <c:pt idx="460">
                  <c:v>38.95</c:v>
                </c:pt>
                <c:pt idx="461">
                  <c:v>39.05</c:v>
                </c:pt>
                <c:pt idx="462">
                  <c:v>39.1</c:v>
                </c:pt>
                <c:pt idx="463">
                  <c:v>39.14</c:v>
                </c:pt>
                <c:pt idx="464">
                  <c:v>39.16</c:v>
                </c:pt>
                <c:pt idx="465">
                  <c:v>39.2</c:v>
                </c:pt>
                <c:pt idx="466">
                  <c:v>39.27</c:v>
                </c:pt>
                <c:pt idx="467">
                  <c:v>39.33</c:v>
                </c:pt>
                <c:pt idx="468">
                  <c:v>39.4</c:v>
                </c:pt>
                <c:pt idx="469">
                  <c:v>39.425</c:v>
                </c:pt>
                <c:pt idx="470">
                  <c:v>39.49</c:v>
                </c:pt>
                <c:pt idx="471">
                  <c:v>39.5</c:v>
                </c:pt>
                <c:pt idx="472">
                  <c:v>39.52</c:v>
                </c:pt>
                <c:pt idx="473">
                  <c:v>39.6</c:v>
                </c:pt>
                <c:pt idx="474">
                  <c:v>39.615</c:v>
                </c:pt>
                <c:pt idx="475">
                  <c:v>39.7</c:v>
                </c:pt>
                <c:pt idx="476">
                  <c:v>39.71</c:v>
                </c:pt>
                <c:pt idx="477">
                  <c:v>39.8</c:v>
                </c:pt>
                <c:pt idx="478">
                  <c:v>39.805</c:v>
                </c:pt>
                <c:pt idx="479">
                  <c:v>39.82</c:v>
                </c:pt>
                <c:pt idx="480">
                  <c:v>39.9</c:v>
                </c:pt>
                <c:pt idx="481">
                  <c:v>39.93</c:v>
                </c:pt>
                <c:pt idx="482">
                  <c:v>39.995</c:v>
                </c:pt>
                <c:pt idx="483">
                  <c:v>40.15</c:v>
                </c:pt>
                <c:pt idx="484">
                  <c:v>40.185</c:v>
                </c:pt>
                <c:pt idx="485">
                  <c:v>40.26</c:v>
                </c:pt>
                <c:pt idx="486">
                  <c:v>40.28</c:v>
                </c:pt>
                <c:pt idx="487">
                  <c:v>40.3</c:v>
                </c:pt>
                <c:pt idx="488">
                  <c:v>40.37</c:v>
                </c:pt>
                <c:pt idx="489">
                  <c:v>40.375</c:v>
                </c:pt>
                <c:pt idx="490">
                  <c:v>40.47</c:v>
                </c:pt>
                <c:pt idx="491">
                  <c:v>40.48</c:v>
                </c:pt>
                <c:pt idx="492">
                  <c:v>40.5</c:v>
                </c:pt>
                <c:pt idx="493">
                  <c:v>40.565</c:v>
                </c:pt>
                <c:pt idx="494">
                  <c:v>40.66</c:v>
                </c:pt>
                <c:pt idx="495">
                  <c:v>40.81</c:v>
                </c:pt>
                <c:pt idx="496">
                  <c:v>40.92</c:v>
                </c:pt>
                <c:pt idx="497">
                  <c:v>40.945</c:v>
                </c:pt>
                <c:pt idx="498">
                  <c:v>41.1</c:v>
                </c:pt>
                <c:pt idx="499">
                  <c:v>41.14</c:v>
                </c:pt>
                <c:pt idx="500">
                  <c:v>41.23</c:v>
                </c:pt>
                <c:pt idx="501">
                  <c:v>41.325</c:v>
                </c:pt>
                <c:pt idx="502">
                  <c:v>41.42</c:v>
                </c:pt>
                <c:pt idx="503">
                  <c:v>41.47</c:v>
                </c:pt>
                <c:pt idx="504">
                  <c:v>41.69</c:v>
                </c:pt>
                <c:pt idx="505">
                  <c:v>41.8</c:v>
                </c:pt>
                <c:pt idx="506">
                  <c:v>41.895</c:v>
                </c:pt>
                <c:pt idx="507">
                  <c:v>41.91</c:v>
                </c:pt>
                <c:pt idx="508">
                  <c:v>42.13</c:v>
                </c:pt>
                <c:pt idx="509">
                  <c:v>42.24</c:v>
                </c:pt>
                <c:pt idx="510">
                  <c:v>42.35</c:v>
                </c:pt>
                <c:pt idx="511">
                  <c:v>42.4</c:v>
                </c:pt>
                <c:pt idx="512">
                  <c:v>42.46</c:v>
                </c:pt>
                <c:pt idx="513">
                  <c:v>42.655</c:v>
                </c:pt>
                <c:pt idx="514">
                  <c:v>42.68</c:v>
                </c:pt>
                <c:pt idx="515">
                  <c:v>42.75</c:v>
                </c:pt>
                <c:pt idx="516">
                  <c:v>42.9</c:v>
                </c:pt>
                <c:pt idx="517">
                  <c:v>42.94</c:v>
                </c:pt>
                <c:pt idx="518">
                  <c:v>43.01</c:v>
                </c:pt>
                <c:pt idx="519">
                  <c:v>43.12</c:v>
                </c:pt>
                <c:pt idx="520">
                  <c:v>43.34</c:v>
                </c:pt>
                <c:pt idx="521">
                  <c:v>43.4</c:v>
                </c:pt>
                <c:pt idx="522">
                  <c:v>43.7</c:v>
                </c:pt>
                <c:pt idx="523">
                  <c:v>43.89</c:v>
                </c:pt>
                <c:pt idx="524">
                  <c:v>44</c:v>
                </c:pt>
                <c:pt idx="525">
                  <c:v>44.22</c:v>
                </c:pt>
                <c:pt idx="526">
                  <c:v>44.7</c:v>
                </c:pt>
                <c:pt idx="527">
                  <c:v>44.745</c:v>
                </c:pt>
                <c:pt idx="528">
                  <c:v>44.77</c:v>
                </c:pt>
                <c:pt idx="529">
                  <c:v>44.88</c:v>
                </c:pt>
                <c:pt idx="530">
                  <c:v>45.32</c:v>
                </c:pt>
                <c:pt idx="531">
                  <c:v>45.43</c:v>
                </c:pt>
                <c:pt idx="532">
                  <c:v>45.54</c:v>
                </c:pt>
                <c:pt idx="533">
                  <c:v>45.9</c:v>
                </c:pt>
                <c:pt idx="534">
                  <c:v>46.09</c:v>
                </c:pt>
                <c:pt idx="535">
                  <c:v>46.2</c:v>
                </c:pt>
                <c:pt idx="536">
                  <c:v>46.53</c:v>
                </c:pt>
                <c:pt idx="537">
                  <c:v>46.7</c:v>
                </c:pt>
                <c:pt idx="538">
                  <c:v>46.75</c:v>
                </c:pt>
                <c:pt idx="539">
                  <c:v>47.41</c:v>
                </c:pt>
                <c:pt idx="540">
                  <c:v>47.52</c:v>
                </c:pt>
                <c:pt idx="541">
                  <c:v>47.6</c:v>
                </c:pt>
                <c:pt idx="542">
                  <c:v>47.74</c:v>
                </c:pt>
                <c:pt idx="543">
                  <c:v>48.07</c:v>
                </c:pt>
                <c:pt idx="544">
                  <c:v>49.06</c:v>
                </c:pt>
                <c:pt idx="545">
                  <c:v>50.38</c:v>
                </c:pt>
                <c:pt idx="546">
                  <c:v>52.58</c:v>
                </c:pt>
                <c:pt idx="547">
                  <c:v>53.13</c:v>
                </c:pt>
              </c:strCache>
            </c:strRef>
          </c:cat>
          <c:val>
            <c:numRef>
              <c:f>'Qtn 1.(c)- iii).BMI &amp; Charges'!$B$6:$B$553</c:f>
              <c:numCache>
                <c:formatCode>General</c:formatCode>
                <c:ptCount val="548"/>
                <c:pt idx="0">
                  <c:v>1694.7963999999999</c:v>
                </c:pt>
                <c:pt idx="1">
                  <c:v>4904.0003500000003</c:v>
                </c:pt>
                <c:pt idx="2">
                  <c:v>14455.644050000001</c:v>
                </c:pt>
                <c:pt idx="3">
                  <c:v>7813.3534333333337</c:v>
                </c:pt>
                <c:pt idx="4">
                  <c:v>2775.1921499999999</c:v>
                </c:pt>
                <c:pt idx="5">
                  <c:v>2585.2689999999998</c:v>
                </c:pt>
                <c:pt idx="6">
                  <c:v>1621.3402000000001</c:v>
                </c:pt>
                <c:pt idx="7">
                  <c:v>2680.9493000000002</c:v>
                </c:pt>
                <c:pt idx="8">
                  <c:v>32734.186300000001</c:v>
                </c:pt>
                <c:pt idx="9">
                  <c:v>1727.7850000000001</c:v>
                </c:pt>
                <c:pt idx="10">
                  <c:v>5116.5003999999999</c:v>
                </c:pt>
                <c:pt idx="11">
                  <c:v>15006.579449999999</c:v>
                </c:pt>
                <c:pt idx="12">
                  <c:v>9644.2525000000005</c:v>
                </c:pt>
                <c:pt idx="13">
                  <c:v>19023.259999999998</c:v>
                </c:pt>
                <c:pt idx="14">
                  <c:v>11576.731983333333</c:v>
                </c:pt>
                <c:pt idx="15">
                  <c:v>4766.0219999999999</c:v>
                </c:pt>
                <c:pt idx="16">
                  <c:v>1728.8969999999999</c:v>
                </c:pt>
                <c:pt idx="17">
                  <c:v>21595.382290000001</c:v>
                </c:pt>
                <c:pt idx="18">
                  <c:v>4827.9049500000001</c:v>
                </c:pt>
                <c:pt idx="19">
                  <c:v>6753.0379999999996</c:v>
                </c:pt>
                <c:pt idx="20">
                  <c:v>16776.304049999999</c:v>
                </c:pt>
                <c:pt idx="21">
                  <c:v>8627.5411000000004</c:v>
                </c:pt>
                <c:pt idx="22">
                  <c:v>15820.699000000001</c:v>
                </c:pt>
                <c:pt idx="23">
                  <c:v>6933.2422500000002</c:v>
                </c:pt>
                <c:pt idx="24">
                  <c:v>8428.0692999999992</c:v>
                </c:pt>
                <c:pt idx="25">
                  <c:v>7266.6656666666668</c:v>
                </c:pt>
                <c:pt idx="26">
                  <c:v>6492.3764499999997</c:v>
                </c:pt>
                <c:pt idx="27">
                  <c:v>9049.190833333334</c:v>
                </c:pt>
                <c:pt idx="28">
                  <c:v>18109.274550000002</c:v>
                </c:pt>
                <c:pt idx="29">
                  <c:v>12032.325999999999</c:v>
                </c:pt>
                <c:pt idx="30">
                  <c:v>18767.737700000001</c:v>
                </c:pt>
                <c:pt idx="31">
                  <c:v>7722.5618999999997</c:v>
                </c:pt>
                <c:pt idx="32">
                  <c:v>1242.26</c:v>
                </c:pt>
                <c:pt idx="33">
                  <c:v>8605.3615000000009</c:v>
                </c:pt>
                <c:pt idx="34">
                  <c:v>3260.1990000000001</c:v>
                </c:pt>
                <c:pt idx="35">
                  <c:v>1625.4337499999999</c:v>
                </c:pt>
                <c:pt idx="36">
                  <c:v>9558.0627999999997</c:v>
                </c:pt>
                <c:pt idx="37">
                  <c:v>5498.2370000000001</c:v>
                </c:pt>
                <c:pt idx="38">
                  <c:v>2803.69785</c:v>
                </c:pt>
                <c:pt idx="39">
                  <c:v>1242.816</c:v>
                </c:pt>
                <c:pt idx="40">
                  <c:v>1607.5101</c:v>
                </c:pt>
                <c:pt idx="41">
                  <c:v>2755.5434999999998</c:v>
                </c:pt>
                <c:pt idx="42">
                  <c:v>11513.956</c:v>
                </c:pt>
                <c:pt idx="43">
                  <c:v>11013.7119</c:v>
                </c:pt>
                <c:pt idx="44">
                  <c:v>13415.0381</c:v>
                </c:pt>
                <c:pt idx="45">
                  <c:v>6652.5288</c:v>
                </c:pt>
                <c:pt idx="46">
                  <c:v>4296.2712000000001</c:v>
                </c:pt>
                <c:pt idx="47">
                  <c:v>9182.17</c:v>
                </c:pt>
                <c:pt idx="48">
                  <c:v>5861.5627500000001</c:v>
                </c:pt>
                <c:pt idx="49">
                  <c:v>11511.265500000001</c:v>
                </c:pt>
                <c:pt idx="50">
                  <c:v>5843.7589666666672</c:v>
                </c:pt>
                <c:pt idx="51">
                  <c:v>10791.96</c:v>
                </c:pt>
                <c:pt idx="52">
                  <c:v>9855.1314000000002</c:v>
                </c:pt>
                <c:pt idx="53">
                  <c:v>13747.87235</c:v>
                </c:pt>
                <c:pt idx="54">
                  <c:v>14361.056066666666</c:v>
                </c:pt>
                <c:pt idx="55">
                  <c:v>13844.505999999999</c:v>
                </c:pt>
                <c:pt idx="56">
                  <c:v>9036.1385475000006</c:v>
                </c:pt>
                <c:pt idx="57">
                  <c:v>9078.26289</c:v>
                </c:pt>
                <c:pt idx="58">
                  <c:v>20167.336029999999</c:v>
                </c:pt>
                <c:pt idx="59">
                  <c:v>11620.760749999999</c:v>
                </c:pt>
                <c:pt idx="60">
                  <c:v>3180.5101</c:v>
                </c:pt>
                <c:pt idx="61">
                  <c:v>4718.2035500000002</c:v>
                </c:pt>
                <c:pt idx="62">
                  <c:v>1964.78</c:v>
                </c:pt>
                <c:pt idx="63">
                  <c:v>13616.3586</c:v>
                </c:pt>
                <c:pt idx="64">
                  <c:v>10577.087</c:v>
                </c:pt>
                <c:pt idx="65">
                  <c:v>5867.6691499999997</c:v>
                </c:pt>
                <c:pt idx="66">
                  <c:v>19444.265800000001</c:v>
                </c:pt>
                <c:pt idx="67">
                  <c:v>7602.7872000000007</c:v>
                </c:pt>
                <c:pt idx="68">
                  <c:v>4625.0924999999997</c:v>
                </c:pt>
                <c:pt idx="69">
                  <c:v>17149.658460000002</c:v>
                </c:pt>
                <c:pt idx="70">
                  <c:v>4807.7670500000004</c:v>
                </c:pt>
                <c:pt idx="71">
                  <c:v>10532.882</c:v>
                </c:pt>
                <c:pt idx="72">
                  <c:v>9811.4156500000008</c:v>
                </c:pt>
                <c:pt idx="73">
                  <c:v>12047.779170000002</c:v>
                </c:pt>
                <c:pt idx="74">
                  <c:v>11833.782300000001</c:v>
                </c:pt>
                <c:pt idx="75">
                  <c:v>8127.4295000000002</c:v>
                </c:pt>
                <c:pt idx="76">
                  <c:v>23244.790199999999</c:v>
                </c:pt>
                <c:pt idx="77">
                  <c:v>19256.5536675</c:v>
                </c:pt>
                <c:pt idx="78">
                  <c:v>15368.082766666668</c:v>
                </c:pt>
                <c:pt idx="79">
                  <c:v>12094.477999999999</c:v>
                </c:pt>
                <c:pt idx="80">
                  <c:v>8078.2676500000007</c:v>
                </c:pt>
                <c:pt idx="81">
                  <c:v>2483.7359999999999</c:v>
                </c:pt>
                <c:pt idx="82">
                  <c:v>9868.6297299999987</c:v>
                </c:pt>
                <c:pt idx="83">
                  <c:v>6250.4350000000004</c:v>
                </c:pt>
                <c:pt idx="84">
                  <c:v>10699.798088</c:v>
                </c:pt>
                <c:pt idx="85">
                  <c:v>7986.4752500000004</c:v>
                </c:pt>
                <c:pt idx="86">
                  <c:v>11345.519</c:v>
                </c:pt>
                <c:pt idx="87">
                  <c:v>1711.0268000000001</c:v>
                </c:pt>
                <c:pt idx="88">
                  <c:v>11634.487299999999</c:v>
                </c:pt>
                <c:pt idx="89">
                  <c:v>2441.5915</c:v>
                </c:pt>
                <c:pt idx="90">
                  <c:v>4804.3913499999999</c:v>
                </c:pt>
                <c:pt idx="91">
                  <c:v>10107.220600000001</c:v>
                </c:pt>
                <c:pt idx="92">
                  <c:v>6798.0998999999993</c:v>
                </c:pt>
                <c:pt idx="93">
                  <c:v>6735.6589999999997</c:v>
                </c:pt>
                <c:pt idx="94">
                  <c:v>17626.239509999999</c:v>
                </c:pt>
                <c:pt idx="95">
                  <c:v>16320.90185</c:v>
                </c:pt>
                <c:pt idx="96">
                  <c:v>7221.8305</c:v>
                </c:pt>
                <c:pt idx="97">
                  <c:v>5504.1331666666665</c:v>
                </c:pt>
                <c:pt idx="98">
                  <c:v>26926.5144</c:v>
                </c:pt>
                <c:pt idx="99">
                  <c:v>3847.674</c:v>
                </c:pt>
                <c:pt idx="100">
                  <c:v>10407.27355</c:v>
                </c:pt>
                <c:pt idx="101">
                  <c:v>8582.3022999999994</c:v>
                </c:pt>
                <c:pt idx="102">
                  <c:v>5080.0959999999995</c:v>
                </c:pt>
                <c:pt idx="103">
                  <c:v>6858.4795999999997</c:v>
                </c:pt>
                <c:pt idx="104">
                  <c:v>16022.227169999998</c:v>
                </c:pt>
                <c:pt idx="105">
                  <c:v>10679.869650000001</c:v>
                </c:pt>
                <c:pt idx="106">
                  <c:v>2201.0971</c:v>
                </c:pt>
                <c:pt idx="107">
                  <c:v>14605.352985</c:v>
                </c:pt>
                <c:pt idx="108">
                  <c:v>12215.7762</c:v>
                </c:pt>
                <c:pt idx="109">
                  <c:v>11401.433579999999</c:v>
                </c:pt>
                <c:pt idx="110">
                  <c:v>4052.4966666666664</c:v>
                </c:pt>
                <c:pt idx="111">
                  <c:v>6986.9819000000007</c:v>
                </c:pt>
                <c:pt idx="112">
                  <c:v>14055.981457142856</c:v>
                </c:pt>
                <c:pt idx="113">
                  <c:v>18259.216</c:v>
                </c:pt>
                <c:pt idx="114">
                  <c:v>11520.099850000001</c:v>
                </c:pt>
                <c:pt idx="115">
                  <c:v>22237.116456666667</c:v>
                </c:pt>
                <c:pt idx="116">
                  <c:v>3938.4665666666665</c:v>
                </c:pt>
                <c:pt idx="117">
                  <c:v>12629.896699999999</c:v>
                </c:pt>
                <c:pt idx="118">
                  <c:v>7954.34</c:v>
                </c:pt>
                <c:pt idx="119">
                  <c:v>10426.459699999999</c:v>
                </c:pt>
                <c:pt idx="120">
                  <c:v>19515.5416</c:v>
                </c:pt>
                <c:pt idx="121">
                  <c:v>16527.1875425</c:v>
                </c:pt>
                <c:pt idx="122">
                  <c:v>16577.779500000001</c:v>
                </c:pt>
                <c:pt idx="123">
                  <c:v>15578.6538</c:v>
                </c:pt>
                <c:pt idx="124">
                  <c:v>16542.440589999998</c:v>
                </c:pt>
                <c:pt idx="125">
                  <c:v>21659.930100000001</c:v>
                </c:pt>
                <c:pt idx="126">
                  <c:v>6593.5083000000004</c:v>
                </c:pt>
                <c:pt idx="127">
                  <c:v>15629.26784</c:v>
                </c:pt>
                <c:pt idx="128">
                  <c:v>10537.32</c:v>
                </c:pt>
                <c:pt idx="129">
                  <c:v>10740.976412</c:v>
                </c:pt>
                <c:pt idx="130">
                  <c:v>25382.296999999999</c:v>
                </c:pt>
                <c:pt idx="131">
                  <c:v>7296.7859166666667</c:v>
                </c:pt>
                <c:pt idx="132">
                  <c:v>11837.16</c:v>
                </c:pt>
                <c:pt idx="133">
                  <c:v>9903.4362999999994</c:v>
                </c:pt>
                <c:pt idx="134">
                  <c:v>14039.723000000002</c:v>
                </c:pt>
                <c:pt idx="135">
                  <c:v>16950.000213333333</c:v>
                </c:pt>
                <c:pt idx="136">
                  <c:v>8782.4689999999991</c:v>
                </c:pt>
                <c:pt idx="137">
                  <c:v>21978.676899999999</c:v>
                </c:pt>
                <c:pt idx="138">
                  <c:v>10315.947861428571</c:v>
                </c:pt>
                <c:pt idx="139">
                  <c:v>14478.33015</c:v>
                </c:pt>
                <c:pt idx="140">
                  <c:v>8050.3307833333338</c:v>
                </c:pt>
                <c:pt idx="141">
                  <c:v>13233.9825</c:v>
                </c:pt>
                <c:pt idx="142">
                  <c:v>11454.021500000001</c:v>
                </c:pt>
                <c:pt idx="143">
                  <c:v>13521.952000000001</c:v>
                </c:pt>
                <c:pt idx="144">
                  <c:v>7666.5048500000003</c:v>
                </c:pt>
                <c:pt idx="145">
                  <c:v>5097.530216666667</c:v>
                </c:pt>
                <c:pt idx="146">
                  <c:v>5665.6684285714291</c:v>
                </c:pt>
                <c:pt idx="147">
                  <c:v>14117.803264000002</c:v>
                </c:pt>
                <c:pt idx="148">
                  <c:v>24180.933499999999</c:v>
                </c:pt>
                <c:pt idx="149">
                  <c:v>9341.8923333333332</c:v>
                </c:pt>
                <c:pt idx="150">
                  <c:v>6512.9839833333326</c:v>
                </c:pt>
                <c:pt idx="151">
                  <c:v>6439.5603000000001</c:v>
                </c:pt>
                <c:pt idx="152">
                  <c:v>38245.593269999998</c:v>
                </c:pt>
                <c:pt idx="153">
                  <c:v>9516.9665000000005</c:v>
                </c:pt>
                <c:pt idx="154">
                  <c:v>4675.3621999999996</c:v>
                </c:pt>
                <c:pt idx="155">
                  <c:v>4883.866</c:v>
                </c:pt>
                <c:pt idx="156">
                  <c:v>8398.7570500000002</c:v>
                </c:pt>
                <c:pt idx="157">
                  <c:v>27808.7251</c:v>
                </c:pt>
                <c:pt idx="158">
                  <c:v>5608.4696500000009</c:v>
                </c:pt>
                <c:pt idx="159">
                  <c:v>14968.285510000002</c:v>
                </c:pt>
                <c:pt idx="160">
                  <c:v>11236.713900000001</c:v>
                </c:pt>
                <c:pt idx="161">
                  <c:v>12815.444949999999</c:v>
                </c:pt>
                <c:pt idx="162">
                  <c:v>3078.1583999999998</c:v>
                </c:pt>
                <c:pt idx="163">
                  <c:v>10825.844333333334</c:v>
                </c:pt>
                <c:pt idx="164">
                  <c:v>5749.9773000000005</c:v>
                </c:pt>
                <c:pt idx="165">
                  <c:v>15608.553049999999</c:v>
                </c:pt>
                <c:pt idx="166">
                  <c:v>16814.689999999999</c:v>
                </c:pt>
                <c:pt idx="167">
                  <c:v>3309.2746999999999</c:v>
                </c:pt>
                <c:pt idx="168">
                  <c:v>8399.5000600000003</c:v>
                </c:pt>
                <c:pt idx="169">
                  <c:v>19533.130785000001</c:v>
                </c:pt>
                <c:pt idx="170">
                  <c:v>9375.1335999999992</c:v>
                </c:pt>
                <c:pt idx="171">
                  <c:v>15203.584149999999</c:v>
                </c:pt>
                <c:pt idx="172">
                  <c:v>5969.723</c:v>
                </c:pt>
                <c:pt idx="173">
                  <c:v>14822.713533333334</c:v>
                </c:pt>
                <c:pt idx="174">
                  <c:v>11737.848840000001</c:v>
                </c:pt>
                <c:pt idx="175">
                  <c:v>17043.341400000001</c:v>
                </c:pt>
                <c:pt idx="176">
                  <c:v>10106.134249999999</c:v>
                </c:pt>
                <c:pt idx="177">
                  <c:v>13020.485325</c:v>
                </c:pt>
                <c:pt idx="178">
                  <c:v>10412.113799999999</c:v>
                </c:pt>
                <c:pt idx="179">
                  <c:v>6969.6334999999999</c:v>
                </c:pt>
                <c:pt idx="180">
                  <c:v>10789.316672500001</c:v>
                </c:pt>
                <c:pt idx="181">
                  <c:v>18223.4512</c:v>
                </c:pt>
                <c:pt idx="182">
                  <c:v>16232.847</c:v>
                </c:pt>
                <c:pt idx="183">
                  <c:v>12882.235808571428</c:v>
                </c:pt>
                <c:pt idx="184">
                  <c:v>7111.8700000000008</c:v>
                </c:pt>
                <c:pt idx="185">
                  <c:v>7439.5659500000002</c:v>
                </c:pt>
                <c:pt idx="186">
                  <c:v>10998.578855</c:v>
                </c:pt>
                <c:pt idx="187">
                  <c:v>9106.1682499999988</c:v>
                </c:pt>
                <c:pt idx="188">
                  <c:v>14942.895108000002</c:v>
                </c:pt>
                <c:pt idx="189">
                  <c:v>4747.0528999999997</c:v>
                </c:pt>
                <c:pt idx="190">
                  <c:v>13066.559164285716</c:v>
                </c:pt>
                <c:pt idx="191">
                  <c:v>8755.4089999999997</c:v>
                </c:pt>
                <c:pt idx="192">
                  <c:v>7278.3875500000004</c:v>
                </c:pt>
                <c:pt idx="193">
                  <c:v>13540.359933333333</c:v>
                </c:pt>
                <c:pt idx="194">
                  <c:v>37829.724199999997</c:v>
                </c:pt>
                <c:pt idx="195">
                  <c:v>16332.962369999999</c:v>
                </c:pt>
                <c:pt idx="196">
                  <c:v>7940.0990500000016</c:v>
                </c:pt>
                <c:pt idx="197">
                  <c:v>16884.923999999999</c:v>
                </c:pt>
                <c:pt idx="198">
                  <c:v>8989.6059399999995</c:v>
                </c:pt>
                <c:pt idx="199">
                  <c:v>11176.374266666666</c:v>
                </c:pt>
                <c:pt idx="200">
                  <c:v>14615.347150000001</c:v>
                </c:pt>
                <c:pt idx="201">
                  <c:v>14167.978149999999</c:v>
                </c:pt>
                <c:pt idx="202">
                  <c:v>5719.6571666666669</c:v>
                </c:pt>
                <c:pt idx="203">
                  <c:v>11353.585999999999</c:v>
                </c:pt>
                <c:pt idx="204">
                  <c:v>14394.936549999999</c:v>
                </c:pt>
                <c:pt idx="205">
                  <c:v>10702.642400000001</c:v>
                </c:pt>
                <c:pt idx="206">
                  <c:v>13041.921</c:v>
                </c:pt>
                <c:pt idx="207">
                  <c:v>12436.872100000001</c:v>
                </c:pt>
                <c:pt idx="208">
                  <c:v>5132.0347999999994</c:v>
                </c:pt>
                <c:pt idx="209">
                  <c:v>19081.620000000003</c:v>
                </c:pt>
                <c:pt idx="210">
                  <c:v>15961.313253333334</c:v>
                </c:pt>
                <c:pt idx="211">
                  <c:v>19521.968199999999</c:v>
                </c:pt>
                <c:pt idx="212">
                  <c:v>2087.0189999999998</c:v>
                </c:pt>
                <c:pt idx="213">
                  <c:v>5595.9344500000007</c:v>
                </c:pt>
                <c:pt idx="214">
                  <c:v>18328.238099999999</c:v>
                </c:pt>
                <c:pt idx="215">
                  <c:v>13101.531696</c:v>
                </c:pt>
                <c:pt idx="216">
                  <c:v>11276.566134999999</c:v>
                </c:pt>
                <c:pt idx="217">
                  <c:v>8152.6823333333332</c:v>
                </c:pt>
                <c:pt idx="218">
                  <c:v>13023.3701</c:v>
                </c:pt>
                <c:pt idx="219">
                  <c:v>8533.0666000000001</c:v>
                </c:pt>
                <c:pt idx="220">
                  <c:v>8805.0003500000003</c:v>
                </c:pt>
                <c:pt idx="221">
                  <c:v>6282.2349999999997</c:v>
                </c:pt>
                <c:pt idx="222">
                  <c:v>2156.7518</c:v>
                </c:pt>
                <c:pt idx="223">
                  <c:v>8271.0599499999989</c:v>
                </c:pt>
                <c:pt idx="224">
                  <c:v>7383.5666000000001</c:v>
                </c:pt>
                <c:pt idx="225">
                  <c:v>9889.0013666666655</c:v>
                </c:pt>
                <c:pt idx="226">
                  <c:v>9243.8358499999995</c:v>
                </c:pt>
                <c:pt idx="227">
                  <c:v>9446.5419999999995</c:v>
                </c:pt>
                <c:pt idx="228">
                  <c:v>7243.8136000000004</c:v>
                </c:pt>
                <c:pt idx="229">
                  <c:v>23247.0203</c:v>
                </c:pt>
                <c:pt idx="230">
                  <c:v>3761.2919999999999</c:v>
                </c:pt>
                <c:pt idx="231">
                  <c:v>10574.701000000001</c:v>
                </c:pt>
                <c:pt idx="232">
                  <c:v>7323.7348190000002</c:v>
                </c:pt>
                <c:pt idx="233">
                  <c:v>10436.096</c:v>
                </c:pt>
                <c:pt idx="234">
                  <c:v>5357.7301499999994</c:v>
                </c:pt>
                <c:pt idx="235">
                  <c:v>8903.3183649999992</c:v>
                </c:pt>
                <c:pt idx="236">
                  <c:v>5478.8974500000004</c:v>
                </c:pt>
                <c:pt idx="237">
                  <c:v>5133.5637999999999</c:v>
                </c:pt>
                <c:pt idx="238">
                  <c:v>6059.1729999999998</c:v>
                </c:pt>
                <c:pt idx="239">
                  <c:v>2897.3235</c:v>
                </c:pt>
                <c:pt idx="240">
                  <c:v>6840.1061999999993</c:v>
                </c:pt>
                <c:pt idx="241">
                  <c:v>6311.9520000000002</c:v>
                </c:pt>
                <c:pt idx="242">
                  <c:v>8930.9345499999999</c:v>
                </c:pt>
                <c:pt idx="243">
                  <c:v>4255.1275999999998</c:v>
                </c:pt>
                <c:pt idx="244">
                  <c:v>9132.6843150000004</c:v>
                </c:pt>
                <c:pt idx="245">
                  <c:v>14386.20393</c:v>
                </c:pt>
                <c:pt idx="246">
                  <c:v>11386.0136</c:v>
                </c:pt>
                <c:pt idx="247">
                  <c:v>14098.278530000001</c:v>
                </c:pt>
                <c:pt idx="248">
                  <c:v>13156.673162500001</c:v>
                </c:pt>
                <c:pt idx="249">
                  <c:v>15400.930400000001</c:v>
                </c:pt>
                <c:pt idx="250">
                  <c:v>14239.110866666664</c:v>
                </c:pt>
                <c:pt idx="251">
                  <c:v>8050.915</c:v>
                </c:pt>
                <c:pt idx="252">
                  <c:v>10357.029966666667</c:v>
                </c:pt>
                <c:pt idx="253">
                  <c:v>11433.628750000002</c:v>
                </c:pt>
                <c:pt idx="254">
                  <c:v>12524.06</c:v>
                </c:pt>
                <c:pt idx="255">
                  <c:v>19102.076227499998</c:v>
                </c:pt>
                <c:pt idx="256">
                  <c:v>5057.5706999999993</c:v>
                </c:pt>
                <c:pt idx="257">
                  <c:v>5541.9764999999998</c:v>
                </c:pt>
                <c:pt idx="258">
                  <c:v>10539.915491666667</c:v>
                </c:pt>
                <c:pt idx="259">
                  <c:v>6506.7381000000005</c:v>
                </c:pt>
                <c:pt idx="260">
                  <c:v>17976.366333333335</c:v>
                </c:pt>
                <c:pt idx="261">
                  <c:v>16582.65495</c:v>
                </c:pt>
                <c:pt idx="262">
                  <c:v>18126.3475</c:v>
                </c:pt>
                <c:pt idx="263">
                  <c:v>5003.4719999999998</c:v>
                </c:pt>
                <c:pt idx="264">
                  <c:v>7070.9959500000004</c:v>
                </c:pt>
                <c:pt idx="265">
                  <c:v>62592.873090000001</c:v>
                </c:pt>
                <c:pt idx="266">
                  <c:v>12038.48308</c:v>
                </c:pt>
                <c:pt idx="267">
                  <c:v>16754.223050000001</c:v>
                </c:pt>
                <c:pt idx="268">
                  <c:v>7646.9392499999994</c:v>
                </c:pt>
                <c:pt idx="269">
                  <c:v>8082.7223757142856</c:v>
                </c:pt>
                <c:pt idx="270">
                  <c:v>28030.116150000002</c:v>
                </c:pt>
                <c:pt idx="271">
                  <c:v>6854.1291000000001</c:v>
                </c:pt>
                <c:pt idx="272">
                  <c:v>21516.875599999999</c:v>
                </c:pt>
                <c:pt idx="273">
                  <c:v>16077.000124999999</c:v>
                </c:pt>
                <c:pt idx="274">
                  <c:v>12611.780613749999</c:v>
                </c:pt>
                <c:pt idx="275">
                  <c:v>17857.763666666666</c:v>
                </c:pt>
                <c:pt idx="276">
                  <c:v>10600.5483</c:v>
                </c:pt>
                <c:pt idx="277">
                  <c:v>5364.5135</c:v>
                </c:pt>
                <c:pt idx="278">
                  <c:v>19455.802769999998</c:v>
                </c:pt>
                <c:pt idx="279">
                  <c:v>11681.417100000002</c:v>
                </c:pt>
                <c:pt idx="280">
                  <c:v>1526.3119999999999</c:v>
                </c:pt>
                <c:pt idx="281">
                  <c:v>11818.86095</c:v>
                </c:pt>
                <c:pt idx="282">
                  <c:v>17853.387400000003</c:v>
                </c:pt>
                <c:pt idx="283">
                  <c:v>9625.92</c:v>
                </c:pt>
                <c:pt idx="284">
                  <c:v>10338.9316</c:v>
                </c:pt>
                <c:pt idx="285">
                  <c:v>4074.7917833333336</c:v>
                </c:pt>
                <c:pt idx="286">
                  <c:v>47291.055</c:v>
                </c:pt>
                <c:pt idx="287">
                  <c:v>17971.503446249997</c:v>
                </c:pt>
                <c:pt idx="288">
                  <c:v>24221.497333333333</c:v>
                </c:pt>
                <c:pt idx="289">
                  <c:v>11469.25805</c:v>
                </c:pt>
                <c:pt idx="290">
                  <c:v>14439.457065000001</c:v>
                </c:pt>
                <c:pt idx="291">
                  <c:v>4239.3649999999998</c:v>
                </c:pt>
                <c:pt idx="292">
                  <c:v>8250.8901000000005</c:v>
                </c:pt>
                <c:pt idx="293">
                  <c:v>8697.5937999999987</c:v>
                </c:pt>
                <c:pt idx="294">
                  <c:v>8718.3276666666661</c:v>
                </c:pt>
                <c:pt idx="295">
                  <c:v>8266.1556500000006</c:v>
                </c:pt>
                <c:pt idx="296">
                  <c:v>34487.657200000001</c:v>
                </c:pt>
                <c:pt idx="297">
                  <c:v>16973.5177</c:v>
                </c:pt>
                <c:pt idx="298">
                  <c:v>19432.087167500002</c:v>
                </c:pt>
                <c:pt idx="299">
                  <c:v>13880.949000000001</c:v>
                </c:pt>
                <c:pt idx="300">
                  <c:v>17067.103749999998</c:v>
                </c:pt>
                <c:pt idx="301">
                  <c:v>16601.495620000002</c:v>
                </c:pt>
                <c:pt idx="302">
                  <c:v>16625.842000000001</c:v>
                </c:pt>
                <c:pt idx="303">
                  <c:v>8551.3469999999998</c:v>
                </c:pt>
                <c:pt idx="304">
                  <c:v>6964.1038999999992</c:v>
                </c:pt>
                <c:pt idx="305">
                  <c:v>26913.23835</c:v>
                </c:pt>
                <c:pt idx="306">
                  <c:v>14007.222</c:v>
                </c:pt>
                <c:pt idx="307">
                  <c:v>9170.5958914285711</c:v>
                </c:pt>
                <c:pt idx="308">
                  <c:v>2801.2588000000001</c:v>
                </c:pt>
                <c:pt idx="309">
                  <c:v>20319.075666666668</c:v>
                </c:pt>
                <c:pt idx="310">
                  <c:v>10161.790950000001</c:v>
                </c:pt>
                <c:pt idx="311">
                  <c:v>13544.656545000002</c:v>
                </c:pt>
                <c:pt idx="312">
                  <c:v>14100.057720000001</c:v>
                </c:pt>
                <c:pt idx="313">
                  <c:v>6985.8981000000003</c:v>
                </c:pt>
                <c:pt idx="314">
                  <c:v>12150.923522000001</c:v>
                </c:pt>
                <c:pt idx="315">
                  <c:v>4149.7359999999999</c:v>
                </c:pt>
                <c:pt idx="316">
                  <c:v>45008.955499999996</c:v>
                </c:pt>
                <c:pt idx="317">
                  <c:v>20194.641089999997</c:v>
                </c:pt>
                <c:pt idx="318">
                  <c:v>6238.2979999999998</c:v>
                </c:pt>
                <c:pt idx="319">
                  <c:v>21382.785400000001</c:v>
                </c:pt>
                <c:pt idx="320">
                  <c:v>4846.9201499999999</c:v>
                </c:pt>
                <c:pt idx="321">
                  <c:v>7698.009</c:v>
                </c:pt>
                <c:pt idx="322">
                  <c:v>6652.2623000000003</c:v>
                </c:pt>
                <c:pt idx="323">
                  <c:v>13881.487279999999</c:v>
                </c:pt>
                <c:pt idx="324">
                  <c:v>19032.160500000002</c:v>
                </c:pt>
                <c:pt idx="325">
                  <c:v>18435.786249999997</c:v>
                </c:pt>
                <c:pt idx="326">
                  <c:v>36021.011200000001</c:v>
                </c:pt>
                <c:pt idx="327">
                  <c:v>24199.63625333333</c:v>
                </c:pt>
                <c:pt idx="328">
                  <c:v>7050.0213000000003</c:v>
                </c:pt>
                <c:pt idx="329">
                  <c:v>14403.010333333332</c:v>
                </c:pt>
                <c:pt idx="330">
                  <c:v>12326.7101</c:v>
                </c:pt>
                <c:pt idx="331">
                  <c:v>6853.8704866666667</c:v>
                </c:pt>
                <c:pt idx="332">
                  <c:v>7749.1563999999998</c:v>
                </c:pt>
                <c:pt idx="333">
                  <c:v>13917.484082500001</c:v>
                </c:pt>
                <c:pt idx="334">
                  <c:v>23126.36465</c:v>
                </c:pt>
                <c:pt idx="335">
                  <c:v>5714.5826499999994</c:v>
                </c:pt>
                <c:pt idx="336">
                  <c:v>13462.52</c:v>
                </c:pt>
                <c:pt idx="337">
                  <c:v>8627.4998333333333</c:v>
                </c:pt>
                <c:pt idx="338">
                  <c:v>6343.6630000000005</c:v>
                </c:pt>
                <c:pt idx="339">
                  <c:v>14032.503765714288</c:v>
                </c:pt>
                <c:pt idx="340">
                  <c:v>12376.389116</c:v>
                </c:pt>
                <c:pt idx="341">
                  <c:v>17461.143110000001</c:v>
                </c:pt>
                <c:pt idx="342">
                  <c:v>8865.1453499999989</c:v>
                </c:pt>
                <c:pt idx="343">
                  <c:v>37079.372000000003</c:v>
                </c:pt>
                <c:pt idx="344">
                  <c:v>20010.288649999999</c:v>
                </c:pt>
                <c:pt idx="345">
                  <c:v>5699.8374999999996</c:v>
                </c:pt>
                <c:pt idx="346">
                  <c:v>20834.558763333334</c:v>
                </c:pt>
                <c:pt idx="347">
                  <c:v>7250.0331999999999</c:v>
                </c:pt>
                <c:pt idx="348">
                  <c:v>7919.2439999999997</c:v>
                </c:pt>
                <c:pt idx="349">
                  <c:v>9900.1157500000008</c:v>
                </c:pt>
                <c:pt idx="350">
                  <c:v>1700.0923</c:v>
                </c:pt>
                <c:pt idx="351">
                  <c:v>47928.03</c:v>
                </c:pt>
                <c:pt idx="352">
                  <c:v>10539.223282499999</c:v>
                </c:pt>
                <c:pt idx="353">
                  <c:v>23453.021416666666</c:v>
                </c:pt>
                <c:pt idx="354">
                  <c:v>9104.427099999999</c:v>
                </c:pt>
                <c:pt idx="355">
                  <c:v>2850.2276000000002</c:v>
                </c:pt>
                <c:pt idx="356">
                  <c:v>11356.660900000001</c:v>
                </c:pt>
                <c:pt idx="357">
                  <c:v>12245.8101475</c:v>
                </c:pt>
                <c:pt idx="358">
                  <c:v>23987.600699999999</c:v>
                </c:pt>
                <c:pt idx="359">
                  <c:v>20605.298200000001</c:v>
                </c:pt>
                <c:pt idx="360">
                  <c:v>14932.727900000002</c:v>
                </c:pt>
                <c:pt idx="361">
                  <c:v>13224.057049999999</c:v>
                </c:pt>
                <c:pt idx="362">
                  <c:v>9563.0290000000005</c:v>
                </c:pt>
                <c:pt idx="363">
                  <c:v>7226.2267999999995</c:v>
                </c:pt>
                <c:pt idx="364">
                  <c:v>25245.1446</c:v>
                </c:pt>
                <c:pt idx="365">
                  <c:v>11952.101000000001</c:v>
                </c:pt>
                <c:pt idx="366">
                  <c:v>13764.644200000001</c:v>
                </c:pt>
                <c:pt idx="367">
                  <c:v>31521.604060000001</c:v>
                </c:pt>
                <c:pt idx="368">
                  <c:v>13822.803</c:v>
                </c:pt>
                <c:pt idx="369">
                  <c:v>5826.5056999999997</c:v>
                </c:pt>
                <c:pt idx="370">
                  <c:v>21840.889500000001</c:v>
                </c:pt>
                <c:pt idx="371">
                  <c:v>4518.8262500000001</c:v>
                </c:pt>
                <c:pt idx="372">
                  <c:v>21239.9905</c:v>
                </c:pt>
                <c:pt idx="373">
                  <c:v>6289.9402999999993</c:v>
                </c:pt>
                <c:pt idx="374">
                  <c:v>18623.628004285714</c:v>
                </c:pt>
                <c:pt idx="375">
                  <c:v>7422.0418499999996</c:v>
                </c:pt>
                <c:pt idx="376">
                  <c:v>2020.5523000000001</c:v>
                </c:pt>
                <c:pt idx="377">
                  <c:v>34828.654000000002</c:v>
                </c:pt>
                <c:pt idx="378">
                  <c:v>30047.346733333328</c:v>
                </c:pt>
                <c:pt idx="379">
                  <c:v>47055.532099999997</c:v>
                </c:pt>
                <c:pt idx="380">
                  <c:v>12644.589</c:v>
                </c:pt>
                <c:pt idx="381">
                  <c:v>2134.9014999999999</c:v>
                </c:pt>
                <c:pt idx="382">
                  <c:v>16952.474285714288</c:v>
                </c:pt>
                <c:pt idx="383">
                  <c:v>11899.472324999999</c:v>
                </c:pt>
                <c:pt idx="384">
                  <c:v>22871.591499999995</c:v>
                </c:pt>
                <c:pt idx="385">
                  <c:v>23265.217109999998</c:v>
                </c:pt>
                <c:pt idx="386">
                  <c:v>1263.249</c:v>
                </c:pt>
                <c:pt idx="387">
                  <c:v>2322.6217999999999</c:v>
                </c:pt>
                <c:pt idx="388">
                  <c:v>3268.84665</c:v>
                </c:pt>
                <c:pt idx="389">
                  <c:v>44585.455869999998</c:v>
                </c:pt>
                <c:pt idx="390">
                  <c:v>23457.148765000002</c:v>
                </c:pt>
                <c:pt idx="391">
                  <c:v>35585.576000000001</c:v>
                </c:pt>
                <c:pt idx="392">
                  <c:v>13236.93475</c:v>
                </c:pt>
                <c:pt idx="393">
                  <c:v>7345.7266</c:v>
                </c:pt>
                <c:pt idx="394">
                  <c:v>11362.754999999999</c:v>
                </c:pt>
                <c:pt idx="395">
                  <c:v>10774.655159999998</c:v>
                </c:pt>
                <c:pt idx="396">
                  <c:v>27815.464833333332</c:v>
                </c:pt>
                <c:pt idx="397">
                  <c:v>9417.1119999999992</c:v>
                </c:pt>
                <c:pt idx="398">
                  <c:v>7544.5043499999992</c:v>
                </c:pt>
                <c:pt idx="399">
                  <c:v>15636.74265</c:v>
                </c:pt>
                <c:pt idx="400">
                  <c:v>11163.567999999999</c:v>
                </c:pt>
                <c:pt idx="401">
                  <c:v>20013.949095</c:v>
                </c:pt>
                <c:pt idx="402">
                  <c:v>18246.213299999999</c:v>
                </c:pt>
                <c:pt idx="403">
                  <c:v>5361.8194999999996</c:v>
                </c:pt>
                <c:pt idx="404">
                  <c:v>13228.846949999999</c:v>
                </c:pt>
                <c:pt idx="405">
                  <c:v>24372.418450000005</c:v>
                </c:pt>
                <c:pt idx="406">
                  <c:v>16796.893526666667</c:v>
                </c:pt>
                <c:pt idx="407">
                  <c:v>22270.296910000001</c:v>
                </c:pt>
                <c:pt idx="408">
                  <c:v>7443.6430499999997</c:v>
                </c:pt>
                <c:pt idx="409">
                  <c:v>8263.0015000000003</c:v>
                </c:pt>
                <c:pt idx="410">
                  <c:v>6551.7501000000002</c:v>
                </c:pt>
                <c:pt idx="411">
                  <c:v>27132.403999999999</c:v>
                </c:pt>
                <c:pt idx="412">
                  <c:v>29977.15065</c:v>
                </c:pt>
                <c:pt idx="413">
                  <c:v>51194.559139999998</c:v>
                </c:pt>
                <c:pt idx="414">
                  <c:v>22597.850340000001</c:v>
                </c:pt>
                <c:pt idx="415">
                  <c:v>28287.897659999999</c:v>
                </c:pt>
                <c:pt idx="416">
                  <c:v>5404.0367500000002</c:v>
                </c:pt>
                <c:pt idx="417">
                  <c:v>11264.540999999999</c:v>
                </c:pt>
                <c:pt idx="418">
                  <c:v>19433.6967</c:v>
                </c:pt>
                <c:pt idx="419">
                  <c:v>29400.739477499999</c:v>
                </c:pt>
                <c:pt idx="420">
                  <c:v>9144.5650000000005</c:v>
                </c:pt>
                <c:pt idx="421">
                  <c:v>29448.579689999999</c:v>
                </c:pt>
                <c:pt idx="422">
                  <c:v>12265.474900000001</c:v>
                </c:pt>
                <c:pt idx="423">
                  <c:v>26732.920620000001</c:v>
                </c:pt>
                <c:pt idx="424">
                  <c:v>26120.0507</c:v>
                </c:pt>
                <c:pt idx="425">
                  <c:v>49577.662400000001</c:v>
                </c:pt>
                <c:pt idx="426">
                  <c:v>6814.6115000000009</c:v>
                </c:pt>
                <c:pt idx="427">
                  <c:v>19866.828833333333</c:v>
                </c:pt>
                <c:pt idx="428">
                  <c:v>28801.393633333329</c:v>
                </c:pt>
                <c:pt idx="429">
                  <c:v>7507.9470000000001</c:v>
                </c:pt>
                <c:pt idx="430">
                  <c:v>6334.3435499999996</c:v>
                </c:pt>
                <c:pt idx="431">
                  <c:v>5917.7021999999997</c:v>
                </c:pt>
                <c:pt idx="432">
                  <c:v>4099.2978499999999</c:v>
                </c:pt>
                <c:pt idx="433">
                  <c:v>20630.283510000001</c:v>
                </c:pt>
                <c:pt idx="434">
                  <c:v>5328.5656500000005</c:v>
                </c:pt>
                <c:pt idx="435">
                  <c:v>14803.632133333333</c:v>
                </c:pt>
                <c:pt idx="436">
                  <c:v>6175.4976999999999</c:v>
                </c:pt>
                <c:pt idx="437">
                  <c:v>10785.1044</c:v>
                </c:pt>
                <c:pt idx="438">
                  <c:v>33471.971890000001</c:v>
                </c:pt>
                <c:pt idx="439">
                  <c:v>20466.023800000003</c:v>
                </c:pt>
                <c:pt idx="440">
                  <c:v>48824.45</c:v>
                </c:pt>
                <c:pt idx="441">
                  <c:v>30063.580549999999</c:v>
                </c:pt>
                <c:pt idx="442">
                  <c:v>7637.6121999999996</c:v>
                </c:pt>
                <c:pt idx="443">
                  <c:v>39241.442000000003</c:v>
                </c:pt>
                <c:pt idx="444">
                  <c:v>6474.0129999999999</c:v>
                </c:pt>
                <c:pt idx="445">
                  <c:v>14210.53595</c:v>
                </c:pt>
                <c:pt idx="446">
                  <c:v>10069.535666666665</c:v>
                </c:pt>
                <c:pt idx="447">
                  <c:v>25542.834324285715</c:v>
                </c:pt>
                <c:pt idx="448">
                  <c:v>32905.481596666672</c:v>
                </c:pt>
                <c:pt idx="449">
                  <c:v>15428.876966666669</c:v>
                </c:pt>
                <c:pt idx="450">
                  <c:v>14410.9321</c:v>
                </c:pt>
                <c:pt idx="451">
                  <c:v>8663.7143833333339</c:v>
                </c:pt>
                <c:pt idx="452">
                  <c:v>7935.29115</c:v>
                </c:pt>
                <c:pt idx="453">
                  <c:v>12173.485700000001</c:v>
                </c:pt>
                <c:pt idx="454">
                  <c:v>28943.822766666668</c:v>
                </c:pt>
                <c:pt idx="455">
                  <c:v>7543.7674999999999</c:v>
                </c:pt>
                <c:pt idx="456">
                  <c:v>3393.35635</c:v>
                </c:pt>
                <c:pt idx="457">
                  <c:v>12360.924773333332</c:v>
                </c:pt>
                <c:pt idx="458">
                  <c:v>5972.3779999999997</c:v>
                </c:pt>
                <c:pt idx="459">
                  <c:v>23837.031599999998</c:v>
                </c:pt>
                <c:pt idx="460">
                  <c:v>42983.458500000001</c:v>
                </c:pt>
                <c:pt idx="461">
                  <c:v>22957.9895</c:v>
                </c:pt>
                <c:pt idx="462">
                  <c:v>14235.072</c:v>
                </c:pt>
                <c:pt idx="463">
                  <c:v>12890.057650000001</c:v>
                </c:pt>
                <c:pt idx="464">
                  <c:v>9840.709733333335</c:v>
                </c:pt>
                <c:pt idx="465">
                  <c:v>13470.86</c:v>
                </c:pt>
                <c:pt idx="466">
                  <c:v>3500.6122999999998</c:v>
                </c:pt>
                <c:pt idx="467">
                  <c:v>14901.5167</c:v>
                </c:pt>
                <c:pt idx="468">
                  <c:v>38344.565999999999</c:v>
                </c:pt>
                <c:pt idx="469">
                  <c:v>8342.9087500000005</c:v>
                </c:pt>
                <c:pt idx="470">
                  <c:v>2794.562433333333</c:v>
                </c:pt>
                <c:pt idx="471">
                  <c:v>5781.3324999999995</c:v>
                </c:pt>
                <c:pt idx="472">
                  <c:v>6948.7007999999996</c:v>
                </c:pt>
                <c:pt idx="473">
                  <c:v>10543.891666666666</c:v>
                </c:pt>
                <c:pt idx="474">
                  <c:v>2730.1078499999999</c:v>
                </c:pt>
                <c:pt idx="475">
                  <c:v>11855.1885</c:v>
                </c:pt>
                <c:pt idx="476">
                  <c:v>19496.71917</c:v>
                </c:pt>
                <c:pt idx="477">
                  <c:v>15170.069</c:v>
                </c:pt>
                <c:pt idx="478">
                  <c:v>5101.71245</c:v>
                </c:pt>
                <c:pt idx="479">
                  <c:v>5840.1121333333331</c:v>
                </c:pt>
                <c:pt idx="480">
                  <c:v>48173.360999999997</c:v>
                </c:pt>
                <c:pt idx="481">
                  <c:v>12982.8747</c:v>
                </c:pt>
                <c:pt idx="482">
                  <c:v>9704.6680500000002</c:v>
                </c:pt>
                <c:pt idx="483">
                  <c:v>17110.462499999998</c:v>
                </c:pt>
                <c:pt idx="484">
                  <c:v>2709.3571499999998</c:v>
                </c:pt>
                <c:pt idx="485">
                  <c:v>3671.8688999999999</c:v>
                </c:pt>
                <c:pt idx="486">
                  <c:v>11463.31077</c:v>
                </c:pt>
                <c:pt idx="487">
                  <c:v>10602.385</c:v>
                </c:pt>
                <c:pt idx="488">
                  <c:v>27439.438800000004</c:v>
                </c:pt>
                <c:pt idx="489">
                  <c:v>8733.2292500000003</c:v>
                </c:pt>
                <c:pt idx="490">
                  <c:v>1984.4532999999999</c:v>
                </c:pt>
                <c:pt idx="491">
                  <c:v>13831.1152</c:v>
                </c:pt>
                <c:pt idx="492">
                  <c:v>1759.338</c:v>
                </c:pt>
                <c:pt idx="493">
                  <c:v>33541.586016666668</c:v>
                </c:pt>
                <c:pt idx="494">
                  <c:v>9875.6803999999993</c:v>
                </c:pt>
                <c:pt idx="495">
                  <c:v>12485.8009</c:v>
                </c:pt>
                <c:pt idx="496">
                  <c:v>48673.558799999999</c:v>
                </c:pt>
                <c:pt idx="497">
                  <c:v>11566.30055</c:v>
                </c:pt>
                <c:pt idx="498">
                  <c:v>3989.8409999999999</c:v>
                </c:pt>
                <c:pt idx="499">
                  <c:v>25058.522100000002</c:v>
                </c:pt>
                <c:pt idx="500">
                  <c:v>8821.8857000000007</c:v>
                </c:pt>
                <c:pt idx="501">
                  <c:v>13694.954393333333</c:v>
                </c:pt>
                <c:pt idx="502">
                  <c:v>28476.734990000001</c:v>
                </c:pt>
                <c:pt idx="503">
                  <c:v>11295.635633333331</c:v>
                </c:pt>
                <c:pt idx="504">
                  <c:v>5438.7491</c:v>
                </c:pt>
                <c:pt idx="505">
                  <c:v>26466.039499999999</c:v>
                </c:pt>
                <c:pt idx="506">
                  <c:v>43753.337050000002</c:v>
                </c:pt>
                <c:pt idx="507">
                  <c:v>12386.080680000001</c:v>
                </c:pt>
                <c:pt idx="508">
                  <c:v>24162.47495</c:v>
                </c:pt>
                <c:pt idx="509">
                  <c:v>38792.685599999997</c:v>
                </c:pt>
                <c:pt idx="510">
                  <c:v>46151.124499999998</c:v>
                </c:pt>
                <c:pt idx="511">
                  <c:v>5038.2835000000005</c:v>
                </c:pt>
                <c:pt idx="512">
                  <c:v>11326.71487</c:v>
                </c:pt>
                <c:pt idx="513">
                  <c:v>5757.41345</c:v>
                </c:pt>
                <c:pt idx="514">
                  <c:v>9800.8881999999994</c:v>
                </c:pt>
                <c:pt idx="515">
                  <c:v>40904.199500000002</c:v>
                </c:pt>
                <c:pt idx="516">
                  <c:v>25999.576499999999</c:v>
                </c:pt>
                <c:pt idx="517">
                  <c:v>6360.9935999999998</c:v>
                </c:pt>
                <c:pt idx="518">
                  <c:v>1149.3959</c:v>
                </c:pt>
                <c:pt idx="519">
                  <c:v>4753.6368000000002</c:v>
                </c:pt>
                <c:pt idx="520">
                  <c:v>5846.9175999999998</c:v>
                </c:pt>
                <c:pt idx="521">
                  <c:v>12574.049000000001</c:v>
                </c:pt>
                <c:pt idx="522">
                  <c:v>11576.13</c:v>
                </c:pt>
                <c:pt idx="523">
                  <c:v>27572.5501</c:v>
                </c:pt>
                <c:pt idx="524">
                  <c:v>13063.883</c:v>
                </c:pt>
                <c:pt idx="525">
                  <c:v>4130.1718000000001</c:v>
                </c:pt>
                <c:pt idx="526">
                  <c:v>11411.684999999999</c:v>
                </c:pt>
                <c:pt idx="527">
                  <c:v>9541.6955500000004</c:v>
                </c:pt>
                <c:pt idx="528">
                  <c:v>9058.7302999999993</c:v>
                </c:pt>
                <c:pt idx="529">
                  <c:v>39722.746200000001</c:v>
                </c:pt>
                <c:pt idx="530">
                  <c:v>8569.8618000000006</c:v>
                </c:pt>
                <c:pt idx="531">
                  <c:v>6356.2707</c:v>
                </c:pt>
                <c:pt idx="532">
                  <c:v>42112.2356</c:v>
                </c:pt>
                <c:pt idx="533">
                  <c:v>3693.4279999999999</c:v>
                </c:pt>
                <c:pt idx="534">
                  <c:v>9549.5650999999998</c:v>
                </c:pt>
                <c:pt idx="535">
                  <c:v>45863.205000000002</c:v>
                </c:pt>
                <c:pt idx="536">
                  <c:v>4683.0256999999992</c:v>
                </c:pt>
                <c:pt idx="537">
                  <c:v>11538.421</c:v>
                </c:pt>
                <c:pt idx="538">
                  <c:v>12592.5345</c:v>
                </c:pt>
                <c:pt idx="539">
                  <c:v>63770.428010000003</c:v>
                </c:pt>
                <c:pt idx="540">
                  <c:v>8083.9197999999997</c:v>
                </c:pt>
                <c:pt idx="541">
                  <c:v>46113.510999999999</c:v>
                </c:pt>
                <c:pt idx="542">
                  <c:v>9748.9105999999992</c:v>
                </c:pt>
                <c:pt idx="543">
                  <c:v>9432.9253000000008</c:v>
                </c:pt>
                <c:pt idx="544">
                  <c:v>11381.3254</c:v>
                </c:pt>
                <c:pt idx="545">
                  <c:v>2438.0551999999998</c:v>
                </c:pt>
                <c:pt idx="546">
                  <c:v>44501.398200000003</c:v>
                </c:pt>
                <c:pt idx="547">
                  <c:v>1163.4627</c:v>
                </c:pt>
              </c:numCache>
            </c:numRef>
          </c:val>
          <c:extLst>
            <c:ext xmlns:c16="http://schemas.microsoft.com/office/drawing/2014/chart" uri="{C3380CC4-5D6E-409C-BE32-E72D297353CC}">
              <c16:uniqueId val="{00000000-F2F2-4837-966C-1711F123CA68}"/>
            </c:ext>
          </c:extLst>
        </c:ser>
        <c:dLbls>
          <c:showLegendKey val="0"/>
          <c:showVal val="0"/>
          <c:showCatName val="0"/>
          <c:showSerName val="0"/>
          <c:showPercent val="0"/>
          <c:showBubbleSize val="0"/>
        </c:dLbls>
        <c:dropLines>
          <c:spPr>
            <a:ln w="9525" cap="flat" cmpd="sng" algn="ctr">
              <a:solidFill>
                <a:schemeClr val="lt1">
                  <a:alpha val="40000"/>
                </a:schemeClr>
              </a:solidFill>
              <a:round/>
            </a:ln>
            <a:effectLst/>
          </c:spPr>
        </c:dropLines>
        <c:axId val="853550280"/>
        <c:axId val="853553160"/>
      </c:areaChart>
      <c:catAx>
        <c:axId val="853550280"/>
        <c:scaling>
          <c:orientation val="minMax"/>
        </c:scaling>
        <c:delete val="0"/>
        <c:axPos val="b"/>
        <c:numFmt formatCode="General" sourceLinked="1"/>
        <c:majorTickMark val="none"/>
        <c:minorTickMark val="none"/>
        <c:tickLblPos val="nextTo"/>
        <c:spPr>
          <a:noFill/>
          <a:ln w="9575" cap="flat" cmpd="sng" algn="ctr">
            <a:solidFill>
              <a:schemeClr val="lt1">
                <a:lumMod val="75000"/>
              </a:schemeClr>
            </a:solidFill>
            <a:round/>
            <a:headEnd type="none" w="sm" len="sm"/>
            <a:tailEnd type="none" w="sm" len="sm"/>
          </a:ln>
          <a:effectLst/>
        </c:spPr>
        <c:txPr>
          <a:bodyPr rot="-600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crossAx val="853553160"/>
        <c:crosses val="autoZero"/>
        <c:auto val="1"/>
        <c:lblAlgn val="ctr"/>
        <c:lblOffset val="100"/>
        <c:noMultiLvlLbl val="0"/>
      </c:catAx>
      <c:valAx>
        <c:axId val="853553160"/>
        <c:scaling>
          <c:orientation val="minMax"/>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535502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lt1">
          <a:lumMod val="7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[week 3 project output-2.xlsx]Qtn 1.(c)-iv).Smokers&amp; Non Smok!PivotTable2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Cluster chart for smoker&amp; charges</a:t>
            </a:r>
          </a:p>
        </c:rich>
      </c:tx>
      <c:layout>
        <c:manualLayout>
          <c:xMode val="edge"/>
          <c:yMode val="edge"/>
          <c:x val="0.22476258649486996"/>
          <c:y val="8.5185384250176924E-2"/>
        </c:manualLayout>
      </c:layout>
      <c:overlay val="0"/>
      <c:spPr>
        <a:solidFill>
          <a:schemeClr val="accent4"/>
        </a:solid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1"/>
            </a:solidFill>
            <a:miter lim="800000"/>
          </a:ln>
          <a:effectLst>
            <a:glow rad="63500">
              <a:schemeClr val="accent1">
                <a:satMod val="175000"/>
                <a:alpha val="25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'Qtn 1.(c)-iv).Smokers&amp; Non Smok'!$B$5</c:f>
              <c:strCache>
                <c:ptCount val="1"/>
                <c:pt idx="0">
                  <c:v>Total</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'Qtn 1.(c)-iv).Smokers&amp; Non Smok'!$A$6:$A$7</c:f>
              <c:strCache>
                <c:ptCount val="2"/>
                <c:pt idx="0">
                  <c:v>no</c:v>
                </c:pt>
                <c:pt idx="1">
                  <c:v>yes</c:v>
                </c:pt>
              </c:strCache>
            </c:strRef>
          </c:cat>
          <c:val>
            <c:numRef>
              <c:f>'Qtn 1.(c)-iv).Smokers&amp; Non Smok'!$B$6:$B$7</c:f>
              <c:numCache>
                <c:formatCode>General</c:formatCode>
                <c:ptCount val="2"/>
                <c:pt idx="0">
                  <c:v>8434.2682978561988</c:v>
                </c:pt>
                <c:pt idx="1">
                  <c:v>32050.231831532848</c:v>
                </c:pt>
              </c:numCache>
            </c:numRef>
          </c:val>
          <c:extLst>
            <c:ext xmlns:c16="http://schemas.microsoft.com/office/drawing/2014/chart" uri="{C3380CC4-5D6E-409C-BE32-E72D297353CC}">
              <c16:uniqueId val="{00000000-CA1D-4034-A990-9DE307E87681}"/>
            </c:ext>
          </c:extLst>
        </c:ser>
        <c:dLbls>
          <c:showLegendKey val="0"/>
          <c:showVal val="0"/>
          <c:showCatName val="0"/>
          <c:showSerName val="0"/>
          <c:showPercent val="0"/>
          <c:showBubbleSize val="0"/>
        </c:dLbls>
        <c:gapWidth val="315"/>
        <c:overlap val="-40"/>
        <c:axId val="875965768"/>
        <c:axId val="875966728"/>
      </c:barChart>
      <c:catAx>
        <c:axId val="87596576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5966728"/>
        <c:crosses val="autoZero"/>
        <c:auto val="1"/>
        <c:lblAlgn val="ctr"/>
        <c:lblOffset val="100"/>
        <c:noMultiLvlLbl val="0"/>
      </c:catAx>
      <c:valAx>
        <c:axId val="87596672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59657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050"/>
              <a:t>Sum of charges($) by sex and smoker</a:t>
            </a:r>
          </a:p>
        </c:rich>
      </c:tx>
      <c:layout>
        <c:manualLayout>
          <c:xMode val="edge"/>
          <c:yMode val="edge"/>
          <c:x val="0.14558475916156605"/>
          <c:y val="0.14440284125323496"/>
        </c:manualLayout>
      </c:layout>
      <c:overlay val="0"/>
      <c:spPr>
        <a:solidFill>
          <a:srgbClr val="92D050"/>
        </a:solidFill>
        <a:ln>
          <a:noFill/>
        </a:ln>
        <a:effectLst/>
      </c:spPr>
      <c:txPr>
        <a:bodyPr rot="0" spcFirstLastPara="1" vertOverflow="ellipsis" vert="horz" wrap="square" anchor="ctr" anchorCtr="1"/>
        <a:lstStyle/>
        <a:p>
          <a:pPr>
            <a:defRPr sz="105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no</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Lit>
              <c:ptCount val="2"/>
              <c:pt idx="0">
                <c:v>female</c:v>
              </c:pt>
              <c:pt idx="1">
                <c:v>male</c:v>
              </c:pt>
            </c:strLit>
          </c:cat>
          <c:val>
            <c:numLit>
              <c:formatCode>General</c:formatCode>
              <c:ptCount val="2"/>
              <c:pt idx="0">
                <c:v>4792976.6228489904</c:v>
              </c:pt>
              <c:pt idx="1">
                <c:v>4181084.8460699981</c:v>
              </c:pt>
            </c:numLit>
          </c:val>
          <c:extLst>
            <c:ext xmlns:c16="http://schemas.microsoft.com/office/drawing/2014/chart" uri="{C3380CC4-5D6E-409C-BE32-E72D297353CC}">
              <c16:uniqueId val="{00000000-1D4B-41C8-93CC-365355998477}"/>
            </c:ext>
          </c:extLst>
        </c:ser>
        <c:ser>
          <c:idx val="1"/>
          <c:order val="1"/>
          <c:tx>
            <c:v>yes</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Lit>
              <c:ptCount val="2"/>
              <c:pt idx="0">
                <c:v>female</c:v>
              </c:pt>
              <c:pt idx="1">
                <c:v>male</c:v>
              </c:pt>
            </c:strLit>
          </c:cat>
          <c:val>
            <c:numLit>
              <c:formatCode>General</c:formatCode>
              <c:ptCount val="2"/>
              <c:pt idx="0">
                <c:v>3528084.5717699998</c:v>
              </c:pt>
              <c:pt idx="1">
                <c:v>5253678.9500700003</c:v>
              </c:pt>
            </c:numLit>
          </c:val>
          <c:extLst>
            <c:ext xmlns:c16="http://schemas.microsoft.com/office/drawing/2014/chart" uri="{C3380CC4-5D6E-409C-BE32-E72D297353CC}">
              <c16:uniqueId val="{00000001-1D4B-41C8-93CC-365355998477}"/>
            </c:ext>
          </c:extLst>
        </c:ser>
        <c:dLbls>
          <c:showLegendKey val="0"/>
          <c:showVal val="0"/>
          <c:showCatName val="0"/>
          <c:showSerName val="0"/>
          <c:showPercent val="0"/>
          <c:showBubbleSize val="0"/>
        </c:dLbls>
        <c:gapWidth val="100"/>
        <c:overlap val="-24"/>
        <c:axId val="853574920"/>
        <c:axId val="853571080"/>
      </c:barChart>
      <c:catAx>
        <c:axId val="85357492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3571080"/>
        <c:crosses val="autoZero"/>
        <c:auto val="1"/>
        <c:lblAlgn val="ctr"/>
        <c:lblOffset val="100"/>
        <c:noMultiLvlLbl val="0"/>
      </c:catAx>
      <c:valAx>
        <c:axId val="85357108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535749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'Qtn 1.(b)'!$A$7:$A$1344</cx:f>
        <cx:lvl ptCount="1338" formatCode="General">
          <cx:pt idx="0">27.899999999999999</cx:pt>
          <cx:pt idx="1">33.770000000000003</cx:pt>
          <cx:pt idx="2">33</cx:pt>
          <cx:pt idx="3">22.704999999999998</cx:pt>
          <cx:pt idx="4">28.879999999999999</cx:pt>
          <cx:pt idx="5">25.739999999999998</cx:pt>
          <cx:pt idx="6">33.439999999999998</cx:pt>
          <cx:pt idx="7">27.739999999999998</cx:pt>
          <cx:pt idx="8">29.829999999999998</cx:pt>
          <cx:pt idx="9">25.84</cx:pt>
          <cx:pt idx="10">26.219999999999999</cx:pt>
          <cx:pt idx="11">26.289999999999999</cx:pt>
          <cx:pt idx="12">34.399999999999999</cx:pt>
          <cx:pt idx="13">39.82</cx:pt>
          <cx:pt idx="14">42.130000000000003</cx:pt>
          <cx:pt idx="15">24.600000000000001</cx:pt>
          <cx:pt idx="16">30.780000000000001</cx:pt>
          <cx:pt idx="17">23.844999999999999</cx:pt>
          <cx:pt idx="18">40.299999999999997</cx:pt>
          <cx:pt idx="19">35.299999999999997</cx:pt>
          <cx:pt idx="20">36.005000000000003</cx:pt>
          <cx:pt idx="21">32.399999999999999</cx:pt>
          <cx:pt idx="22">34.100000000000001</cx:pt>
          <cx:pt idx="23">31.920000000000002</cx:pt>
          <cx:pt idx="24">28.024999999999999</cx:pt>
          <cx:pt idx="25">27.719999999999999</cx:pt>
          <cx:pt idx="26">23.085000000000001</cx:pt>
          <cx:pt idx="27">32.774999999999999</cx:pt>
          <cx:pt idx="28">17.385000000000002</cx:pt>
          <cx:pt idx="29">36.299999999999997</cx:pt>
          <cx:pt idx="30">35.600000000000001</cx:pt>
          <cx:pt idx="31">26.315000000000001</cx:pt>
          <cx:pt idx="32">28.600000000000001</cx:pt>
          <cx:pt idx="33">28.309999999999999</cx:pt>
          <cx:pt idx="34">36.399999999999999</cx:pt>
          <cx:pt idx="35">20.425000000000001</cx:pt>
          <cx:pt idx="36">32.965000000000003</cx:pt>
          <cx:pt idx="37">20.800000000000001</cx:pt>
          <cx:pt idx="38">36.670000000000002</cx:pt>
          <cx:pt idx="39">39.899999999999999</cx:pt>
          <cx:pt idx="40">26.600000000000001</cx:pt>
          <cx:pt idx="41">36.630000000000003</cx:pt>
          <cx:pt idx="42">21.780000000000001</cx:pt>
          <cx:pt idx="43">30.800000000000001</cx:pt>
          <cx:pt idx="44">37.049999999999997</cx:pt>
          <cx:pt idx="45">37.299999999999997</cx:pt>
          <cx:pt idx="46">38.664999999999999</cx:pt>
          <cx:pt idx="47">34.770000000000003</cx:pt>
          <cx:pt idx="48">24.530000000000001</cx:pt>
          <cx:pt idx="49">35.200000000000003</cx:pt>
          <cx:pt idx="50">35.625</cx:pt>
          <cx:pt idx="51">33.630000000000003</cx:pt>
          <cx:pt idx="52">28</cx:pt>
          <cx:pt idx="53">34.43</cx:pt>
          <cx:pt idx="54">28.690000000000001</cx:pt>
          <cx:pt idx="55">36.954999999999998</cx:pt>
          <cx:pt idx="56">31.824999999999999</cx:pt>
          <cx:pt idx="57">31.68</cx:pt>
          <cx:pt idx="58">22.879999999999999</cx:pt>
          <cx:pt idx="59">37.335000000000001</cx:pt>
          <cx:pt idx="60">27.359999999999999</cx:pt>
          <cx:pt idx="61">33.659999999999997</cx:pt>
          <cx:pt idx="62">24.699999999999999</cx:pt>
          <cx:pt idx="63">25.934999999999999</cx:pt>
          <cx:pt idx="64">22.420000000000002</cx:pt>
          <cx:pt idx="65">28.899999999999999</cx:pt>
          <cx:pt idx="66">39.100000000000001</cx:pt>
          <cx:pt idx="67">26.315000000000001</cx:pt>
          <cx:pt idx="68">36.189999999999998</cx:pt>
          <cx:pt idx="69">23.98</cx:pt>
          <cx:pt idx="70">24.75</cx:pt>
          <cx:pt idx="71">28.5</cx:pt>
          <cx:pt idx="72">28.100000000000001</cx:pt>
          <cx:pt idx="73">32.009999999999998</cx:pt>
          <cx:pt idx="74">27.399999999999999</cx:pt>
          <cx:pt idx="75">34.009999999999998</cx:pt>
          <cx:pt idx="76">29.59</cx:pt>
          <cx:pt idx="77">35.530000000000001</cx:pt>
          <cx:pt idx="78">39.805</cx:pt>
          <cx:pt idx="79">32.965000000000003</cx:pt>
          <cx:pt idx="80">26.885000000000002</cx:pt>
          <cx:pt idx="81">38.284999999999997</cx:pt>
          <cx:pt idx="82">37.619999999999997</cx:pt>
          <cx:pt idx="83">41.229999999999997</cx:pt>
          <cx:pt idx="84">34.799999999999997</cx:pt>
          <cx:pt idx="85">22.895</cx:pt>
          <cx:pt idx="86">31.16</cx:pt>
          <cx:pt idx="87">27.199999999999999</cx:pt>
          <cx:pt idx="88">27.739999999999998</cx:pt>
          <cx:pt idx="89">26.98</cx:pt>
          <cx:pt idx="90">39.490000000000002</cx:pt>
          <cx:pt idx="91">24.795000000000002</cx:pt>
          <cx:pt idx="92">29.829999999999998</cx:pt>
          <cx:pt idx="93">34.770000000000003</cx:pt>
          <cx:pt idx="94">31.300000000000001</cx:pt>
          <cx:pt idx="95">37.619999999999997</cx:pt>
          <cx:pt idx="96">30.800000000000001</cx:pt>
          <cx:pt idx="97">38.280000000000001</cx:pt>
          <cx:pt idx="98">19.949999999999999</cx:pt>
          <cx:pt idx="99">19.300000000000001</cx:pt>
          <cx:pt idx="100">31.600000000000001</cx:pt>
          <cx:pt idx="101">25.460000000000001</cx:pt>
          <cx:pt idx="102">30.114999999999998</cx:pt>
          <cx:pt idx="103">29.920000000000002</cx:pt>
          <cx:pt idx="104">27.5</cx:pt>
          <cx:pt idx="105">28.024999999999999</cx:pt>
          <cx:pt idx="106">28.399999999999999</cx:pt>
          <cx:pt idx="107">30.875</cx:pt>
          <cx:pt idx="108">27.940000000000001</cx:pt>
          <cx:pt idx="109">35.090000000000003</cx:pt>
          <cx:pt idx="110">33.630000000000003</cx:pt>
          <cx:pt idx="111">29.699999999999999</cx:pt>
          <cx:pt idx="112">30.800000000000001</cx:pt>
          <cx:pt idx="113">35.719999999999999</cx:pt>
          <cx:pt idx="114">32.204999999999998</cx:pt>
          <cx:pt idx="115">28.594999999999999</cx:pt>
          <cx:pt idx="116">49.060000000000002</cx:pt>
          <cx:pt idx="117">27.940000000000001</cx:pt>
          <cx:pt idx="118">27.170000000000002</cx:pt>
          <cx:pt idx="119">23.370000000000001</cx:pt>
          <cx:pt idx="120">37.100000000000001</cx:pt>
          <cx:pt idx="121">23.75</cx:pt>
          <cx:pt idx="122">28.975000000000001</cx:pt>
          <cx:pt idx="123">31.350000000000001</cx:pt>
          <cx:pt idx="124">33.914999999999999</cx:pt>
          <cx:pt idx="125">28.785</cx:pt>
          <cx:pt idx="126">28.300000000000001</cx:pt>
          <cx:pt idx="127">37.399999999999999</cx:pt>
          <cx:pt idx="128">17.765000000000001</cx:pt>
          <cx:pt idx="129">34.700000000000003</cx:pt>
          <cx:pt idx="130">26.504999999999999</cx:pt>
          <cx:pt idx="131">22.039999999999999</cx:pt>
          <cx:pt idx="132">35.899999999999999</cx:pt>
          <cx:pt idx="133">25.555</cx:pt>
          <cx:pt idx="134">28.785</cx:pt>
          <cx:pt idx="135">28.050000000000001</cx:pt>
          <cx:pt idx="136">34.100000000000001</cx:pt>
          <cx:pt idx="137">25.175000000000001</cx:pt>
          <cx:pt idx="138">31.899999999999999</cx:pt>
          <cx:pt idx="139">36</cx:pt>
          <cx:pt idx="140">22.420000000000002</cx:pt>
          <cx:pt idx="141">32.490000000000002</cx:pt>
          <cx:pt idx="142">25.300000000000001</cx:pt>
          <cx:pt idx="143">29.734999999999999</cx:pt>
          <cx:pt idx="144">28.690000000000001</cx:pt>
          <cx:pt idx="145">38.829999999999998</cx:pt>
          <cx:pt idx="146">30.495000000000001</cx:pt>
          <cx:pt idx="147">37.729999999999997</cx:pt>
          <cx:pt idx="148">37.43</cx:pt>
          <cx:pt idx="149">28.399999999999999</cx:pt>
          <cx:pt idx="150">24.129999999999999</cx:pt>
          <cx:pt idx="151">29.699999999999999</cx:pt>
          <cx:pt idx="152">37.145000000000003</cx:pt>
          <cx:pt idx="153">23.370000000000001</cx:pt>
          <cx:pt idx="154">25.460000000000001</cx:pt>
          <cx:pt idx="155">39.520000000000003</cx:pt>
          <cx:pt idx="156">24.420000000000002</cx:pt>
          <cx:pt idx="157">25.175000000000001</cx:pt>
          <cx:pt idx="158">35.530000000000001</cx:pt>
          <cx:pt idx="159">27.829999999999998</cx:pt>
          <cx:pt idx="160">26.600000000000001</cx:pt>
          <cx:pt idx="161">36.850000000000001</cx:pt>
          <cx:pt idx="162">39.600000000000001</cx:pt>
          <cx:pt idx="163">29.800000000000001</cx:pt>
          <cx:pt idx="164">29.640000000000001</cx:pt>
          <cx:pt idx="165">28.215</cx:pt>
          <cx:pt idx="166">37</cx:pt>
          <cx:pt idx="167">33.155000000000001</cx:pt>
          <cx:pt idx="168">31.824999999999999</cx:pt>
          <cx:pt idx="169">18.905000000000001</cx:pt>
          <cx:pt idx="170">41.469999999999999</cx:pt>
          <cx:pt idx="171">30.300000000000001</cx:pt>
          <cx:pt idx="172">15.960000000000001</cx:pt>
          <cx:pt idx="173">34.799999999999997</cx:pt>
          <cx:pt idx="174">33.344999999999999</cx:pt>
          <cx:pt idx="175">37.700000000000003</cx:pt>
          <cx:pt idx="176">27.835000000000001</cx:pt>
          <cx:pt idx="177">29.199999999999999</cx:pt>
          <cx:pt idx="178">28.899999999999999</cx:pt>
          <cx:pt idx="179">33.155000000000001</cx:pt>
          <cx:pt idx="180">28.594999999999999</cx:pt>
          <cx:pt idx="181">38.280000000000001</cx:pt>
          <cx:pt idx="182">19.949999999999999</cx:pt>
          <cx:pt idx="183">26.41</cx:pt>
          <cx:pt idx="184">30.690000000000001</cx:pt>
          <cx:pt idx="185">41.895000000000003</cx:pt>
          <cx:pt idx="186">29.920000000000002</cx:pt>
          <cx:pt idx="187">30.899999999999999</cx:pt>
          <cx:pt idx="188">32.200000000000003</cx:pt>
          <cx:pt idx="189">32.109999999999999</cx:pt>
          <cx:pt idx="190">31.57</cx:pt>
          <cx:pt idx="191">26.199999999999999</cx:pt>
          <cx:pt idx="192">25.739999999999998</cx:pt>
          <cx:pt idx="193">26.600000000000001</cx:pt>
          <cx:pt idx="194">34.43</cx:pt>
          <cx:pt idx="195">30.59</cx:pt>
          <cx:pt idx="196">32.799999999999997</cx:pt>
          <cx:pt idx="197">28.600000000000001</cx:pt>
          <cx:pt idx="198">18.050000000000001</cx:pt>
          <cx:pt idx="199">39.329999999999998</cx:pt>
          <cx:pt idx="200">32.109999999999999</cx:pt>
          <cx:pt idx="201">32.229999999999997</cx:pt>
          <cx:pt idx="202">24.035</cx:pt>
          <cx:pt idx="203">36.079999999999998</cx:pt>
          <cx:pt idx="204">22.300000000000001</cx:pt>
          <cx:pt idx="205">28.879999999999999</cx:pt>
          <cx:pt idx="206">26.399999999999999</cx:pt>
          <cx:pt idx="207">27.739999999999998</cx:pt>
          <cx:pt idx="208">31.800000000000001</cx:pt>
          <cx:pt idx="209">41.229999999999997</cx:pt>
          <cx:pt idx="210">33</cx:pt>
          <cx:pt idx="211">30.875</cx:pt>
          <cx:pt idx="212">28.5</cx:pt>
          <cx:pt idx="213">26.73</cx:pt>
          <cx:pt idx="214">30.899999999999999</cx:pt>
          <cx:pt idx="215">37.100000000000001</cx:pt>
          <cx:pt idx="216">26.600000000000001</cx:pt>
          <cx:pt idx="217">23.100000000000001</cx:pt>
          <cx:pt idx="218">29.920000000000002</cx:pt>
          <cx:pt idx="219">23.210000000000001</cx:pt>
          <cx:pt idx="220">33.700000000000003</cx:pt>
          <cx:pt idx="221">33.25</cx:pt>
          <cx:pt idx="222">30.800000000000001</cx:pt>
          <cx:pt idx="223">34.799999999999997</cx:pt>
          <cx:pt idx="224">24.640000000000001</cx:pt>
          <cx:pt idx="225">33.880000000000003</cx:pt>
          <cx:pt idx="226">38.060000000000002</cx:pt>
          <cx:pt idx="227">41.909999999999997</cx:pt>
          <cx:pt idx="228">31.635000000000002</cx:pt>
          <cx:pt idx="229">25.460000000000001</cx:pt>
          <cx:pt idx="230">36.195</cx:pt>
          <cx:pt idx="231">27.829999999999998</cx:pt>
          <cx:pt idx="232">17.800000000000001</cx:pt>
          <cx:pt idx="233">27.5</cx:pt>
          <cx:pt idx="234">24.510000000000002</cx:pt>
          <cx:pt idx="235">22.219999999999999</cx:pt>
          <cx:pt idx="236">26.73</cx:pt>
          <cx:pt idx="237">38.390000000000001</cx:pt>
          <cx:pt idx="238">29.07</cx:pt>
          <cx:pt idx="239">38.060000000000002</cx:pt>
          <cx:pt idx="240">36.670000000000002</cx:pt>
          <cx:pt idx="241">22.135000000000002</cx:pt>
          <cx:pt idx="242">26.800000000000001</cx:pt>
          <cx:pt idx="243">35.299999999999997</cx:pt>
          <cx:pt idx="244">27.739999999999998</cx:pt>
          <cx:pt idx="245">30.02</cx:pt>
          <cx:pt idx="246">38.060000000000002</cx:pt>
          <cx:pt idx="247">35.859999999999999</cx:pt>
          <cx:pt idx="248">20.899999999999999</cx:pt>
          <cx:pt idx="249">28.975000000000001</cx:pt>
          <cx:pt idx="250">17.289999999999999</cx:pt>
          <cx:pt idx="251">32.200000000000003</cx:pt>
          <cx:pt idx="252">34.210000000000001</cx:pt>
          <cx:pt idx="253">30.300000000000001</cx:pt>
          <cx:pt idx="254">31.824999999999999</cx:pt>
          <cx:pt idx="255">25.364999999999998</cx:pt>
          <cx:pt idx="256">33.630000000000003</cx:pt>
          <cx:pt idx="257">40.149999999999999</cx:pt>
          <cx:pt idx="258">24.414999999999999</cx:pt>
          <cx:pt idx="259">31.920000000000002</cx:pt>
          <cx:pt idx="260">25.199999999999999</cx:pt>
          <cx:pt idx="261">26.84</cx:pt>
          <cx:pt idx="262">24.32</cx:pt>
          <cx:pt idx="263">36.954999999999998</cx:pt>
          <cx:pt idx="264">38.060000000000002</cx:pt>
          <cx:pt idx="265">42.350000000000001</cx:pt>
          <cx:pt idx="266">19.800000000000001</cx:pt>
          <cx:pt idx="267">32.395000000000003</cx:pt>
          <cx:pt idx="268">30.199999999999999</cx:pt>
          <cx:pt idx="269">25.84</cx:pt>
          <cx:pt idx="270">29.370000000000001</cx:pt>
          <cx:pt idx="271">34.200000000000003</cx:pt>
          <cx:pt idx="272">37.049999999999997</cx:pt>
          <cx:pt idx="273">27.454999999999998</cx:pt>
          <cx:pt idx="274">27.550000000000001</cx:pt>
          <cx:pt idx="275">26.600000000000001</cx:pt>
          <cx:pt idx="276">20.614999999999998</cx:pt>
          <cx:pt idx="277">24.300000000000001</cx:pt>
          <cx:pt idx="278">31.789999999999999</cx:pt>
          <cx:pt idx="279">21.559999999999999</cx:pt>
          <cx:pt idx="280">28.120000000000001</cx:pt>
          <cx:pt idx="281">40.564999999999998</cx:pt>
          <cx:pt idx="282">27.645</cx:pt>
          <cx:pt idx="283">32.395000000000003</cx:pt>
          <cx:pt idx="284">31.199999999999999</cx:pt>
          <cx:pt idx="285">26.620000000000001</cx:pt>
          <cx:pt idx="286">48.07</cx:pt>
          <cx:pt idx="287">26.219999999999999</cx:pt>
          <cx:pt idx="288">36.765000000000001</cx:pt>
          <cx:pt idx="289">26.399999999999999</cx:pt>
          <cx:pt idx="290">33.399999999999999</cx:pt>
          <cx:pt idx="291">29.640000000000001</cx:pt>
          <cx:pt idx="292">45.539999999999999</cx:pt>
          <cx:pt idx="293">28.82</cx:pt>
          <cx:pt idx="294">26.800000000000001</cx:pt>
          <cx:pt idx="295">22.989999999999998</cx:pt>
          <cx:pt idx="296">27.699999999999999</cx:pt>
          <cx:pt idx="297">25.41</cx:pt>
          <cx:pt idx="298">34.390000000000001</cx:pt>
          <cx:pt idx="299">28.879999999999999</cx:pt>
          <cx:pt idx="300">27.550000000000001</cx:pt>
          <cx:pt idx="301">22.609999999999999</cx:pt>
          <cx:pt idx="302">37.509999999999998</cx:pt>
          <cx:pt idx="303">33</cx:pt>
          <cx:pt idx="304">38</cx:pt>
          <cx:pt idx="305">33.344999999999999</cx:pt>
          <cx:pt idx="306">27.5</cx:pt>
          <cx:pt idx="307">33.329999999999998</cx:pt>
          <cx:pt idx="308">34.865000000000002</cx:pt>
          <cx:pt idx="309">33.060000000000002</cx:pt>
          <cx:pt idx="310">26.600000000000001</cx:pt>
          <cx:pt idx="311">24.699999999999999</cx:pt>
          <cx:pt idx="312">35.969999999999999</cx:pt>
          <cx:pt idx="313">35.859999999999999</cx:pt>
          <cx:pt idx="314">31.399999999999999</cx:pt>
          <cx:pt idx="315">33.25</cx:pt>
          <cx:pt idx="316">32.204999999999998</cx:pt>
          <cx:pt idx="317">32.774999999999999</cx:pt>
          <cx:pt idx="318">27.645</cx:pt>
          <cx:pt idx="319">37.335000000000001</cx:pt>
          <cx:pt idx="320">25.27</cx:pt>
          <cx:pt idx="321">29.640000000000001</cx:pt>
          <cx:pt idx="322">30.800000000000001</cx:pt>
          <cx:pt idx="323">40.945</cx:pt>
          <cx:pt idx="324">27.199999999999999</cx:pt>
          <cx:pt idx="325">34.104999999999997</cx:pt>
          <cx:pt idx="326">23.210000000000001</cx:pt>
          <cx:pt idx="327">36.479999999999997</cx:pt>
          <cx:pt idx="328">33.799999999999997</cx:pt>
          <cx:pt idx="329">36.700000000000003</cx:pt>
          <cx:pt idx="330">36.384999999999998</cx:pt>
          <cx:pt idx="331">27.359999999999999</cx:pt>
          <cx:pt idx="332">31.16</cx:pt>
          <cx:pt idx="333">28.785</cx:pt>
          <cx:pt idx="334">35.719999999999999</cx:pt>
          <cx:pt idx="335">34.5</cx:pt>
          <cx:pt idx="336">25.739999999999998</cx:pt>
          <cx:pt idx="337">27.550000000000001</cx:pt>
          <cx:pt idx="338">32.299999999999997</cx:pt>
          <cx:pt idx="339">27.719999999999999</cx:pt>
          <cx:pt idx="340">27.600000000000001</cx:pt>
          <cx:pt idx="341">30.02</cx:pt>
          <cx:pt idx="342">27.550000000000001</cx:pt>
          <cx:pt idx="343">36.765000000000001</cx:pt>
          <cx:pt idx="344">41.469999999999999</cx:pt>
          <cx:pt idx="345">29.260000000000002</cx:pt>
          <cx:pt idx="346">35.75</cx:pt>
          <cx:pt idx="347">33.344999999999999</cx:pt>
          <cx:pt idx="348">29.920000000000002</cx:pt>
          <cx:pt idx="349">27.835000000000001</cx:pt>
          <cx:pt idx="350">23.18</cx:pt>
          <cx:pt idx="351">25.600000000000001</cx:pt>
          <cx:pt idx="352">27.699999999999999</cx:pt>
          <cx:pt idx="353">35.244999999999997</cx:pt>
          <cx:pt idx="354">38.280000000000001</cx:pt>
          <cx:pt idx="355">27.600000000000001</cx:pt>
          <cx:pt idx="356">43.890000000000001</cx:pt>
          <cx:pt idx="357">29.829999999999998</cx:pt>
          <cx:pt idx="358">41.909999999999997</cx:pt>
          <cx:pt idx="359">20.789999999999999</cx:pt>
          <cx:pt idx="360">32.299999999999997</cx:pt>
          <cx:pt idx="361">30.5</cx:pt>
          <cx:pt idx="362">21.699999999999999</cx:pt>
          <cx:pt idx="363">26.399999999999999</cx:pt>
          <cx:pt idx="364">21.890000000000001</cx:pt>
          <cx:pt idx="365">30.780000000000001</cx:pt>
          <cx:pt idx="366">32.299999999999997</cx:pt>
          <cx:pt idx="367">24.984999999999999</cx:pt>
          <cx:pt idx="368">32.015000000000001</cx:pt>
          <cx:pt idx="369">30.399999999999999</cx:pt>
          <cx:pt idx="370">21.09</cx:pt>
          <cx:pt idx="371">22.23</cx:pt>
          <cx:pt idx="372">33.155000000000001</cx:pt>
          <cx:pt idx="373">32.899999999999999</cx:pt>
          <cx:pt idx="374">33.329999999999998</cx:pt>
          <cx:pt idx="375">28.309999999999999</cx:pt>
          <cx:pt idx="376">24.890000000000001</cx:pt>
          <cx:pt idx="377">40.149999999999999</cx:pt>
          <cx:pt idx="378">30.114999999999998</cx:pt>
          <cx:pt idx="379">31.460000000000001</cx:pt>
          <cx:pt idx="380">17.954999999999998</cx:pt>
          <cx:pt idx="381">30.684999999999999</cx:pt>
          <cx:pt idx="382">33</cx:pt>
          <cx:pt idx="383">43.340000000000003</cx:pt>
          <cx:pt idx="384">22.135000000000002</cx:pt>
          <cx:pt idx="385">34.399999999999999</cx:pt>
          <cx:pt idx="386">39.049999999999997</cx:pt>
          <cx:pt idx="387">25.364999999999998</cx:pt>
          <cx:pt idx="388">22.609999999999999</cx:pt>
          <cx:pt idx="389">30.210000000000001</cx:pt>
          <cx:pt idx="390">35.625</cx:pt>
          <cx:pt idx="391">37.43</cx:pt>
          <cx:pt idx="392">31.445</cx:pt>
          <cx:pt idx="393">31.350000000000001</cx:pt>
          <cx:pt idx="394">32.299999999999997</cx:pt>
          <cx:pt idx="395">19.855</cx:pt>
          <cx:pt idx="396">34.399999999999999</cx:pt>
          <cx:pt idx="397">31.02</cx:pt>
          <cx:pt idx="398">25.600000000000001</cx:pt>
          <cx:pt idx="399">38.170000000000002</cx:pt>
          <cx:pt idx="400">20.600000000000001</cx:pt>
          <cx:pt idx="401">47.520000000000003</cx:pt>
          <cx:pt idx="402">32.965000000000003</cx:pt>
          <cx:pt idx="403">32.299999999999997</cx:pt>
          <cx:pt idx="404">20.399999999999999</cx:pt>
          <cx:pt idx="405">38.380000000000003</cx:pt>
          <cx:pt idx="406">24.309999999999999</cx:pt>
          <cx:pt idx="407">23.600000000000001</cx:pt>
          <cx:pt idx="408">21.120000000000001</cx:pt>
          <cx:pt idx="409">30.030000000000001</cx:pt>
          <cx:pt idx="410">17.48</cx:pt>
          <cx:pt idx="411">20.234999999999999</cx:pt>
          <cx:pt idx="412">17.195</cx:pt>
          <cx:pt idx="413">23.899999999999999</cx:pt>
          <cx:pt idx="414">35.149999999999999</cx:pt>
          <cx:pt idx="415">35.640000000000001</cx:pt>
          <cx:pt idx="416">34.100000000000001</cx:pt>
          <cx:pt idx="417">22.600000000000001</cx:pt>
          <cx:pt idx="418">39.159999999999997</cx:pt>
          <cx:pt idx="419">26.98</cx:pt>
          <cx:pt idx="420">33.880000000000003</cx:pt>
          <cx:pt idx="421">35.859999999999999</cx:pt>
          <cx:pt idx="422">32.774999999999999</cx:pt>
          <cx:pt idx="423">30.59</cx:pt>
          <cx:pt idx="424">30.199999999999999</cx:pt>
          <cx:pt idx="425">24.309999999999999</cx:pt>
          <cx:pt idx="426">27.265000000000001</cx:pt>
          <cx:pt idx="427">29.164999999999999</cx:pt>
          <cx:pt idx="428">16.815000000000001</cx:pt>
          <cx:pt idx="429">30.399999999999999</cx:pt>
          <cx:pt idx="430">33.100000000000001</cx:pt>
          <cx:pt idx="431">20.234999999999999</cx:pt>
          <cx:pt idx="432">26.899999999999999</cx:pt>
          <cx:pt idx="433">30.5</cx:pt>
          <cx:pt idx="434">28.594999999999999</cx:pt>
          <cx:pt idx="435">33.109999999999999</cx:pt>
          <cx:pt idx="436">31.73</cx:pt>
          <cx:pt idx="437">28.899999999999999</cx:pt>
          <cx:pt idx="438">46.75</cx:pt>
          <cx:pt idx="439">29.449999999999999</cx:pt>
          <cx:pt idx="440">32.68</cx:pt>
          <cx:pt idx="441">33.5</cx:pt>
          <cx:pt idx="442">43.009999999999998</cx:pt>
          <cx:pt idx="443">36.520000000000003</cx:pt>
          <cx:pt idx="444">26.695</cx:pt>
          <cx:pt idx="445">33.100000000000001</cx:pt>
          <cx:pt idx="446">29.640000000000001</cx:pt>
          <cx:pt idx="447">25.649999999999999</cx:pt>
          <cx:pt idx="448">29.600000000000001</cx:pt>
          <cx:pt idx="449">38.600000000000001</cx:pt>
          <cx:pt idx="450">29.600000000000001</cx:pt>
          <cx:pt idx="451">24.129999999999999</cx:pt>
          <cx:pt idx="452">23.399999999999999</cx:pt>
          <cx:pt idx="453">29.734999999999999</cx:pt>
          <cx:pt idx="454">46.530000000000001</cx:pt>
          <cx:pt idx="455">37.399999999999999</cx:pt>
          <cx:pt idx="456">30.140000000000001</cx:pt>
          <cx:pt idx="457">30.495000000000001</cx:pt>
          <cx:pt idx="458">39.600000000000001</cx:pt>
          <cx:pt idx="459">33</cx:pt>
          <cx:pt idx="460">36.630000000000003</cx:pt>
          <cx:pt idx="461">30</cx:pt>
          <cx:pt idx="462">38.094999999999999</cx:pt>
          <cx:pt idx="463">25.934999999999999</cx:pt>
          <cx:pt idx="464">25.175000000000001</cx:pt>
          <cx:pt idx="465">28.379999999999999</cx:pt>
          <cx:pt idx="466">28.699999999999999</cx:pt>
          <cx:pt idx="467">33.82</cx:pt>
          <cx:pt idx="468">24.32</cx:pt>
          <cx:pt idx="469">24.09</cx:pt>
          <cx:pt idx="470">32.670000000000002</cx:pt>
          <cx:pt idx="471">30.114999999999998</cx:pt>
          <cx:pt idx="472">29.800000000000001</cx:pt>
          <cx:pt idx="473">33.344999999999999</cx:pt>
          <cx:pt idx="474">25.100000000000001</cx:pt>
          <cx:pt idx="475">28.309999999999999</cx:pt>
          <cx:pt idx="476">28.5</cx:pt>
          <cx:pt idx="477">35.625</cx:pt>
          <cx:pt idx="478">36.850000000000001</cx:pt>
          <cx:pt idx="479">32.560000000000002</cx:pt>
          <cx:pt idx="480">41.325000000000003</cx:pt>
          <cx:pt idx="481">37.509999999999998</cx:pt>
          <cx:pt idx="482">31.350000000000001</cx:pt>
          <cx:pt idx="483">39.5</cx:pt>
          <cx:pt idx="484">34.299999999999997</cx:pt>
          <cx:pt idx="485">31.065000000000001</cx:pt>
          <cx:pt idx="486">21.469999999999999</cx:pt>
          <cx:pt idx="487">28.699999999999999</cx:pt>
          <cx:pt idx="488">38.060000000000002</cx:pt>
          <cx:pt idx="489">31.16</cx:pt>
          <cx:pt idx="490">32.899999999999999</cx:pt>
          <cx:pt idx="491">25.079999999999998</cx:pt>
          <cx:pt idx="492">25.079999999999998</cx:pt>
          <cx:pt idx="493">43.399999999999999</cx:pt>
          <cx:pt idx="494">25.699999999999999</cx:pt>
          <cx:pt idx="495">27.93</cx:pt>
          <cx:pt idx="496">23.600000000000001</cx:pt>
          <cx:pt idx="497">28.699999999999999</cx:pt>
          <cx:pt idx="498">23.98</cx:pt>
          <cx:pt idx="499">39.200000000000003</cx:pt>
          <cx:pt idx="500">34.399999999999999</cx:pt>
          <cx:pt idx="501">26.030000000000001</cx:pt>
          <cx:pt idx="502">23.210000000000001</cx:pt>
          <cx:pt idx="503">30.25</cx:pt>
          <cx:pt idx="504">28.93</cx:pt>
          <cx:pt idx="505">30.875</cx:pt>
          <cx:pt idx="506">31.350000000000001</cx:pt>
          <cx:pt idx="507">23.75</cx:pt>
          <cx:pt idx="508">25.27</cx:pt>
          <cx:pt idx="509">28.699999999999999</cx:pt>
          <cx:pt idx="510">32.109999999999999</cx:pt>
          <cx:pt idx="511">33.659999999999997</cx:pt>
          <cx:pt idx="512">22.420000000000002</cx:pt>
          <cx:pt idx="513">30.399999999999999</cx:pt>
          <cx:pt idx="514">28.300000000000001</cx:pt>
          <cx:pt idx="515">35.700000000000003</cx:pt>
          <cx:pt idx="516">35.310000000000002</cx:pt>
          <cx:pt idx="517">30.495000000000001</cx:pt>
          <cx:pt idx="518">31</cx:pt>
          <cx:pt idx="519">30.875</cx:pt>
          <cx:pt idx="520">27.359999999999999</cx:pt>
          <cx:pt idx="521">44.219999999999999</cx:pt>
          <cx:pt idx="522">33.914999999999999</cx:pt>
          <cx:pt idx="523">37.729999999999997</cx:pt>
          <cx:pt idx="524">26.07</cx:pt>
          <cx:pt idx="525">33.880000000000003</cx:pt>
          <cx:pt idx="526">30.59</cx:pt>
          <cx:pt idx="527">25.800000000000001</cx:pt>
          <cx:pt idx="528">39.424999999999997</cx:pt>
          <cx:pt idx="529">25.460000000000001</cx:pt>
          <cx:pt idx="530">42.130000000000003</cx:pt>
          <cx:pt idx="531">31.73</cx:pt>
          <cx:pt idx="532">29.699999999999999</cx:pt>
          <cx:pt idx="533">36.189999999999998</cx:pt>
          <cx:pt idx="534">40.479999999999997</cx:pt>
          <cx:pt idx="535">28.024999999999999</cx:pt>
          <cx:pt idx="536">38.899999999999999</cx:pt>
          <cx:pt idx="537">30.199999999999999</cx:pt>
          <cx:pt idx="538">28.050000000000001</cx:pt>
          <cx:pt idx="539">31.350000000000001</cx:pt>
          <cx:pt idx="540">38</cx:pt>
          <cx:pt idx="541">31.789999999999999</cx:pt>
          <cx:pt idx="542">36.299999999999997</cx:pt>
          <cx:pt idx="543">47.409999999999997</cx:pt>
          <cx:pt idx="544">30.210000000000001</cx:pt>
          <cx:pt idx="545">25.84</cx:pt>
          <cx:pt idx="546">35.435000000000002</cx:pt>
          <cx:pt idx="547">46.700000000000003</cx:pt>
          <cx:pt idx="548">28.594999999999999</cx:pt>
          <cx:pt idx="549">46.200000000000003</cx:pt>
          <cx:pt idx="550">30.800000000000001</cx:pt>
          <cx:pt idx="551">28.93</cx:pt>
          <cx:pt idx="552">21.399999999999999</cx:pt>
          <cx:pt idx="553">31.73</cx:pt>
          <cx:pt idx="554">41.325000000000003</cx:pt>
          <cx:pt idx="555">23.800000000000001</cx:pt>
          <cx:pt idx="556">33.439999999999998</cx:pt>
          <cx:pt idx="557">34.210000000000001</cx:pt>
          <cx:pt idx="558">34.104999999999997</cx:pt>
          <cx:pt idx="559">35.530000000000001</cx:pt>
          <cx:pt idx="560">19.949999999999999</cx:pt>
          <cx:pt idx="561">32.68</cx:pt>
          <cx:pt idx="562">30.5</cx:pt>
          <cx:pt idx="563">44.770000000000003</cx:pt>
          <cx:pt idx="564">32.119999999999997</cx:pt>
          <cx:pt idx="565">30.495000000000001</cx:pt>
          <cx:pt idx="566">40.564999999999998</cx:pt>
          <cx:pt idx="567">30.59</cx:pt>
          <cx:pt idx="568">31.899999999999999</cx:pt>
          <cx:pt idx="569">40.564999999999998</cx:pt>
          <cx:pt idx="570">29.100000000000001</cx:pt>
          <cx:pt idx="571">37.289999999999999</cx:pt>
          <cx:pt idx="572">43.119999999999997</cx:pt>
          <cx:pt idx="573">36.859999999999999</cx:pt>
          <cx:pt idx="574">34.295000000000002</cx:pt>
          <cx:pt idx="575">27.170000000000002</cx:pt>
          <cx:pt idx="576">26.84</cx:pt>
          <cx:pt idx="577">38.094999999999999</cx:pt>
          <cx:pt idx="578">30.199999999999999</cx:pt>
          <cx:pt idx="579">23.465</cx:pt>
          <cx:pt idx="580">25.460000000000001</cx:pt>
          <cx:pt idx="581">30.59</cx:pt>
          <cx:pt idx="582">45.43</cx:pt>
          <cx:pt idx="583">23.649999999999999</cx:pt>
          <cx:pt idx="584">20.699999999999999</cx:pt>
          <cx:pt idx="585">28.27</cx:pt>
          <cx:pt idx="586">20.234999999999999</cx:pt>
          <cx:pt idx="587">30.210000000000001</cx:pt>
          <cx:pt idx="588">35.909999999999997</cx:pt>
          <cx:pt idx="589">30.690000000000001</cx:pt>
          <cx:pt idx="590">29</cx:pt>
          <cx:pt idx="591">19.57</cx:pt>
          <cx:pt idx="592">31.129999999999999</cx:pt>
          <cx:pt idx="593">21.850000000000001</cx:pt>
          <cx:pt idx="594">40.259999999999998</cx:pt>
          <cx:pt idx="595">33.725000000000001</cx:pt>
          <cx:pt idx="596">29.48</cx:pt>
          <cx:pt idx="597">33.25</cx:pt>
          <cx:pt idx="598">32.600000000000001</cx:pt>
          <cx:pt idx="599">37.524999999999999</cx:pt>
          <cx:pt idx="600">39.159999999999997</cx:pt>
          <cx:pt idx="601">31.635000000000002</cx:pt>
          <cx:pt idx="602">25.300000000000001</cx:pt>
          <cx:pt idx="603">39.049999999999997</cx:pt>
          <cx:pt idx="604">28.309999999999999</cx:pt>
          <cx:pt idx="605">34.100000000000001</cx:pt>
          <cx:pt idx="606">25.175000000000001</cx:pt>
          <cx:pt idx="607">23.655000000000001</cx:pt>
          <cx:pt idx="608">26.98</cx:pt>
          <cx:pt idx="609">37.799999999999997</cx:pt>
          <cx:pt idx="610">29.370000000000001</cx:pt>
          <cx:pt idx="611">34.799999999999997</cx:pt>
          <cx:pt idx="612">33.155000000000001</cx:pt>
          <cx:pt idx="613">19</cx:pt>
          <cx:pt idx="614">33</cx:pt>
          <cx:pt idx="615">36.630000000000003</cx:pt>
          <cx:pt idx="616">28.594999999999999</cx:pt>
          <cx:pt idx="617">25.600000000000001</cx:pt>
          <cx:pt idx="618">33.109999999999999</cx:pt>
          <cx:pt idx="619">37.100000000000001</cx:pt>
          <cx:pt idx="620">31.399999999999999</cx:pt>
          <cx:pt idx="621">34.100000000000001</cx:pt>
          <cx:pt idx="622">21.300000000000001</cx:pt>
          <cx:pt idx="623">33.534999999999997</cx:pt>
          <cx:pt idx="624">28.785</cx:pt>
          <cx:pt idx="625">26.030000000000001</cx:pt>
          <cx:pt idx="626">28.879999999999999</cx:pt>
          <cx:pt idx="627">42.460000000000001</cx:pt>
          <cx:pt idx="628">38</cx:pt>
          <cx:pt idx="629">38.950000000000003</cx:pt>
          <cx:pt idx="630">36.100000000000001</cx:pt>
          <cx:pt idx="631">29.300000000000001</cx:pt>
          <cx:pt idx="632">35.530000000000001</cx:pt>
          <cx:pt idx="633">22.704999999999998</cx:pt>
          <cx:pt idx="634">39.700000000000003</cx:pt>
          <cx:pt idx="635">38.189999999999998</cx:pt>
          <cx:pt idx="636">24.510000000000002</cx:pt>
          <cx:pt idx="637">38.094999999999999</cx:pt>
          <cx:pt idx="638">26.41</cx:pt>
          <cx:pt idx="639">33.659999999999997</cx:pt>
          <cx:pt idx="640">42.399999999999999</cx:pt>
          <cx:pt idx="641">28.309999999999999</cx:pt>
          <cx:pt idx="642">33.914999999999999</cx:pt>
          <cx:pt idx="643">34.960000000000001</cx:pt>
          <cx:pt idx="644">35.310000000000002</cx:pt>
          <cx:pt idx="645">30.780000000000001</cx:pt>
          <cx:pt idx="646">26.219999999999999</cx:pt>
          <cx:pt idx="647">23.370000000000001</cx:pt>
          <cx:pt idx="648">28.5</cx:pt>
          <cx:pt idx="649">32.965000000000003</cx:pt>
          <cx:pt idx="650">42.68</cx:pt>
          <cx:pt idx="651">39.600000000000001</cx:pt>
          <cx:pt idx="652">31.129999999999999</cx:pt>
          <cx:pt idx="653">36.299999999999997</cx:pt>
          <cx:pt idx="654">35.200000000000003</cx:pt>
          <cx:pt idx="655">25.300000000000001</cx:pt>
          <cx:pt idx="656">42.399999999999999</cx:pt>
          <cx:pt idx="657">33.155000000000001</cx:pt>
          <cx:pt idx="658">35.909999999999997</cx:pt>
          <cx:pt idx="659">28.785</cx:pt>
          <cx:pt idx="660">46.530000000000001</cx:pt>
          <cx:pt idx="661">23.98</cx:pt>
          <cx:pt idx="662">31.539999999999999</cx:pt>
          <cx:pt idx="663">33.659999999999997</cx:pt>
          <cx:pt idx="664">22.989999999999998</cx:pt>
          <cx:pt idx="665">38.060000000000002</cx:pt>
          <cx:pt idx="666">28.699999999999999</cx:pt>
          <cx:pt idx="667">32.774999999999999</cx:pt>
          <cx:pt idx="668">32.015000000000001</cx:pt>
          <cx:pt idx="669">29.809999999999999</cx:pt>
          <cx:pt idx="670">31.57</cx:pt>
          <cx:pt idx="671">31.16</cx:pt>
          <cx:pt idx="672">29.699999999999999</cx:pt>
          <cx:pt idx="673">31.02</cx:pt>
          <cx:pt idx="674">43.890000000000001</cx:pt>
          <cx:pt idx="675">21.375</cx:pt>
          <cx:pt idx="676">40.810000000000002</cx:pt>
          <cx:pt idx="677">31.350000000000001</cx:pt>
          <cx:pt idx="678">36.100000000000001</cx:pt>
          <cx:pt idx="679">23.18</cx:pt>
          <cx:pt idx="680">17.399999999999999</cx:pt>
          <cx:pt idx="681">20.300000000000001</cx:pt>
          <cx:pt idx="682">35.299999999999997</cx:pt>
          <cx:pt idx="683">24.32</cx:pt>
          <cx:pt idx="684">18.5</cx:pt>
          <cx:pt idx="685">26.41</cx:pt>
          <cx:pt idx="686">26.125</cx:pt>
          <cx:pt idx="687">41.689999999999998</cx:pt>
          <cx:pt idx="688">24.100000000000001</cx:pt>
          <cx:pt idx="689">31.129999999999999</cx:pt>
          <cx:pt idx="690">27.359999999999999</cx:pt>
          <cx:pt idx="691">36.200000000000003</cx:pt>
          <cx:pt idx="692">32.395000000000003</cx:pt>
          <cx:pt idx="693">23.655000000000001</cx:pt>
          <cx:pt idx="694">34.799999999999997</cx:pt>
          <cx:pt idx="695">40.185000000000002</cx:pt>
          <cx:pt idx="696">32.299999999999997</cx:pt>
          <cx:pt idx="697">35.75</cx:pt>
          <cx:pt idx="698">33.725000000000001</cx:pt>
          <cx:pt idx="699">39.270000000000003</cx:pt>
          <cx:pt idx="700">34.869999999999997</cx:pt>
          <cx:pt idx="701">44.744999999999997</cx:pt>
          <cx:pt idx="702">41.469999999999999</cx:pt>
          <cx:pt idx="703">26.41</cx:pt>
          <cx:pt idx="704">29.545000000000002</cx:pt>
          <cx:pt idx="705">32.899999999999999</cx:pt>
          <cx:pt idx="706">38.060000000000002</cx:pt>
          <cx:pt idx="707">28.690000000000001</cx:pt>
          <cx:pt idx="708">30.495000000000001</cx:pt>
          <cx:pt idx="709">27.739999999999998</cx:pt>
          <cx:pt idx="710">35.200000000000003</cx:pt>
          <cx:pt idx="711">23.539999999999999</cx:pt>
          <cx:pt idx="712">30.684999999999999</cx:pt>
          <cx:pt idx="713">40.469999999999999</cx:pt>
          <cx:pt idx="714">22.600000000000001</cx:pt>
          <cx:pt idx="715">28.899999999999999</cx:pt>
          <cx:pt idx="716">22.609999999999999</cx:pt>
          <cx:pt idx="717">24.32</cx:pt>
          <cx:pt idx="718">36.670000000000002</cx:pt>
          <cx:pt idx="719">33.439999999999998</cx:pt>
          <cx:pt idx="720">40.659999999999997</cx:pt>
          <cx:pt idx="721">36.600000000000001</cx:pt>
          <cx:pt idx="722">37.399999999999999</cx:pt>
          <cx:pt idx="723">35.399999999999999</cx:pt>
          <cx:pt idx="724">27.074999999999999</cx:pt>
          <cx:pt idx="725">39.049999999999997</cx:pt>
          <cx:pt idx="726">28.405000000000001</cx:pt>
          <cx:pt idx="727">21.754999999999999</cx:pt>
          <cx:pt idx="728">40.280000000000001</cx:pt>
          <cx:pt idx="729">36.079999999999998</cx:pt>
          <cx:pt idx="730">24.420000000000002</cx:pt>
          <cx:pt idx="731">21.399999999999999</cx:pt>
          <cx:pt idx="732">30.100000000000001</cx:pt>
          <cx:pt idx="733">27.265000000000001</cx:pt>
          <cx:pt idx="734">32.100000000000001</cx:pt>
          <cx:pt idx="735">34.770000000000003</cx:pt>
          <cx:pt idx="736">38.390000000000001</cx:pt>
          <cx:pt idx="737">23.699999999999999</cx:pt>
          <cx:pt idx="738">31.73</cx:pt>
          <cx:pt idx="739">35.5</cx:pt>
          <cx:pt idx="740">24.035</cx:pt>
          <cx:pt idx="741">29.149999999999999</cx:pt>
          <cx:pt idx="742">34.104999999999997</cx:pt>
          <cx:pt idx="743">26.620000000000001</cx:pt>
          <cx:pt idx="744">26.41</cx:pt>
          <cx:pt idx="745">30.114999999999998</cx:pt>
          <cx:pt idx="746">27</cx:pt>
          <cx:pt idx="747">21.754999999999999</cx:pt>
          <cx:pt idx="748">36</cx:pt>
          <cx:pt idx="749">30.875</cx:pt>
          <cx:pt idx="750">26.399999999999999</cx:pt>
          <cx:pt idx="751">28.975000000000001</cx:pt>
          <cx:pt idx="752">37.905000000000001</cx:pt>
          <cx:pt idx="753">22.77</cx:pt>
          <cx:pt idx="754">33.630000000000003</cx:pt>
          <cx:pt idx="755">27.645</cx:pt>
          <cx:pt idx="756">22.800000000000001</cx:pt>
          <cx:pt idx="757">27.829999999999998</cx:pt>
          <cx:pt idx="758">37.43</cx:pt>
          <cx:pt idx="759">38.170000000000002</cx:pt>
          <cx:pt idx="760">34.579999999999998</cx:pt>
          <cx:pt idx="761">35.200000000000003</cx:pt>
          <cx:pt idx="762">27.100000000000001</cx:pt>
          <cx:pt idx="763">26.030000000000001</cx:pt>
          <cx:pt idx="764">25.175000000000001</cx:pt>
          <cx:pt idx="765">31.824999999999999</cx:pt>
          <cx:pt idx="766">32.299999999999997</cx:pt>
          <cx:pt idx="767">29</cx:pt>
          <cx:pt idx="768">39.700000000000003</cx:pt>
          <cx:pt idx="769">19.475000000000001</cx:pt>
          <cx:pt idx="770">36.100000000000001</cx:pt>
          <cx:pt idx="771">26.699999999999999</cx:pt>
          <cx:pt idx="772">36.479999999999997</cx:pt>
          <cx:pt idx="773">28.879999999999999</cx:pt>
          <cx:pt idx="774">34.200000000000003</cx:pt>
          <cx:pt idx="775">33.329999999999998</cx:pt>
          <cx:pt idx="776">32.299999999999997</cx:pt>
          <cx:pt idx="777">39.805</cx:pt>
          <cx:pt idx="778">34.32</cx:pt>
          <cx:pt idx="779">28.879999999999999</cx:pt>
          <cx:pt idx="780">24.399999999999999</cx:pt>
          <cx:pt idx="781">41.140000000000001</cx:pt>
          <cx:pt idx="782">35.969999999999999</cx:pt>
          <cx:pt idx="783">27.600000000000001</cx:pt>
          <cx:pt idx="784">29.260000000000002</cx:pt>
          <cx:pt idx="785">27.699999999999999</cx:pt>
          <cx:pt idx="786">36.954999999999998</cx:pt>
          <cx:pt idx="787">36.859999999999999</cx:pt>
          <cx:pt idx="788">22.515000000000001</cx:pt>
          <cx:pt idx="789">29.920000000000002</cx:pt>
          <cx:pt idx="790">41.799999999999997</cx:pt>
          <cx:pt idx="791">27.600000000000001</cx:pt>
          <cx:pt idx="792">23.18</cx:pt>
          <cx:pt idx="793">20.899999999999999</cx:pt>
          <cx:pt idx="794">31.920000000000002</cx:pt>
          <cx:pt idx="795">28.5</cx:pt>
          <cx:pt idx="796">44.219999999999999</cx:pt>
          <cx:pt idx="797">22.895</cx:pt>
          <cx:pt idx="798">33.100000000000001</cx:pt>
          <cx:pt idx="799">24.795000000000002</cx:pt>
          <cx:pt idx="800">26.18</cx:pt>
          <cx:pt idx="801">35.969999999999999</cx:pt>
          <cx:pt idx="802">22.300000000000001</cx:pt>
          <cx:pt idx="803">42.240000000000002</cx:pt>
          <cx:pt idx="804">26.510000000000002</cx:pt>
          <cx:pt idx="805">35.814999999999998</cx:pt>
          <cx:pt idx="806">41.420000000000002</cx:pt>
          <cx:pt idx="807">36.575000000000003</cx:pt>
          <cx:pt idx="808">30.140000000000001</cx:pt>
          <cx:pt idx="809">25.84</cx:pt>
          <cx:pt idx="810">30.800000000000001</cx:pt>
          <cx:pt idx="811">42.939999999999998</cx:pt>
          <cx:pt idx="812">21.010000000000002</cx:pt>
          <cx:pt idx="813">22.515000000000001</cx:pt>
          <cx:pt idx="814">34.43</cx:pt>
          <cx:pt idx="815">31.460000000000001</cx:pt>
          <cx:pt idx="816">24.225000000000001</cx:pt>
          <cx:pt idx="817">37.100000000000001</cx:pt>
          <cx:pt idx="818">26.125</cx:pt>
          <cx:pt idx="819">35.530000000000001</cx:pt>
          <cx:pt idx="820">33.700000000000003</cx:pt>
          <cx:pt idx="821">17.670000000000002</cx:pt>
          <cx:pt idx="822">31.129999999999999</cx:pt>
          <cx:pt idx="823">29.809999999999999</cx:pt>
          <cx:pt idx="824">24.32</cx:pt>
          <cx:pt idx="825">31.824999999999999</cx:pt>
          <cx:pt idx="826">31.789999999999999</cx:pt>
          <cx:pt idx="827">28.024999999999999</cx:pt>
          <cx:pt idx="828">30.780000000000001</cx:pt>
          <cx:pt idx="829">21.850000000000001</cx:pt>
          <cx:pt idx="830">33.100000000000001</cx:pt>
          <cx:pt idx="831">25.84</cx:pt>
          <cx:pt idx="832">23.844999999999999</cx:pt>
          <cx:pt idx="833">34.390000000000001</cx:pt>
          <cx:pt idx="834">33.82</cx:pt>
          <cx:pt idx="835">35.969999999999999</cx:pt>
          <cx:pt idx="836">31.5</cx:pt>
          <cx:pt idx="837">28.309999999999999</cx:pt>
          <cx:pt idx="838">23.465</cx:pt>
          <cx:pt idx="839">31.350000000000001</cx:pt>
          <cx:pt idx="840">31.100000000000001</cx:pt>
          <cx:pt idx="841">24.699999999999999</cx:pt>
          <cx:pt idx="842">32.780000000000001</cx:pt>
          <cx:pt idx="843">29.809999999999999</cx:pt>
          <cx:pt idx="844">30.495000000000001</cx:pt>
          <cx:pt idx="845">32.450000000000003</cx:pt>
          <cx:pt idx="846">34.200000000000003</cx:pt>
          <cx:pt idx="847">50.380000000000003</cx:pt>
          <cx:pt idx="848">24.100000000000001</cx:pt>
          <cx:pt idx="849">32.774999999999999</cx:pt>
          <cx:pt idx="850">30.780000000000001</cx:pt>
          <cx:pt idx="851">32.299999999999997</cx:pt>
          <cx:pt idx="852">35.530000000000001</cx:pt>
          <cx:pt idx="853">23.75</cx:pt>
          <cx:pt idx="854">23.844999999999999</cx:pt>
          <cx:pt idx="855">29.600000000000001</cx:pt>
          <cx:pt idx="856">33.109999999999999</cx:pt>
          <cx:pt idx="857">24.129999999999999</cx:pt>
          <cx:pt idx="858">32.229999999999997</cx:pt>
          <cx:pt idx="859">28.100000000000001</cx:pt>
          <cx:pt idx="860">47.600000000000001</cx:pt>
          <cx:pt idx="861">28</cx:pt>
          <cx:pt idx="862">33.534999999999997</cx:pt>
          <cx:pt idx="863">19.855</cx:pt>
          <cx:pt idx="864">25.399999999999999</cx:pt>
          <cx:pt idx="865">29.899999999999999</cx:pt>
          <cx:pt idx="866">37.289999999999999</cx:pt>
          <cx:pt idx="867">43.700000000000003</cx:pt>
          <cx:pt idx="868">23.655000000000001</cx:pt>
          <cx:pt idx="869">24.300000000000001</cx:pt>
          <cx:pt idx="870">36.200000000000003</cx:pt>
          <cx:pt idx="871">29.48</cx:pt>
          <cx:pt idx="872">24.859999999999999</cx:pt>
          <cx:pt idx="873">30.100000000000001</cx:pt>
          <cx:pt idx="874">21.850000000000001</cx:pt>
          <cx:pt idx="875">28.120000000000001</cx:pt>
          <cx:pt idx="876">27.100000000000001</cx:pt>
          <cx:pt idx="877">33.439999999999998</cx:pt>
          <cx:pt idx="878">28.800000000000001</cx:pt>
          <cx:pt idx="879">29.5</cx:pt>
          <cx:pt idx="880">34.799999999999997</cx:pt>
          <cx:pt idx="881">27.359999999999999</cx:pt>
          <cx:pt idx="882">22.135000000000002</cx:pt>
          <cx:pt idx="883">37.049999999999997</cx:pt>
          <cx:pt idx="884">26.695</cx:pt>
          <cx:pt idx="885">28.93</cx:pt>
          <cx:pt idx="886">28.975000000000001</cx:pt>
          <cx:pt idx="887">30.02</cx:pt>
          <cx:pt idx="888">39.5</cx:pt>
          <cx:pt idx="889">33.630000000000003</cx:pt>
          <cx:pt idx="890">26.885000000000002</cx:pt>
          <cx:pt idx="891">29.039999999999999</cx:pt>
          <cx:pt idx="892">24.035</cx:pt>
          <cx:pt idx="893">38.939999999999998</cx:pt>
          <cx:pt idx="894">32.109999999999999</cx:pt>
          <cx:pt idx="895">44</cx:pt>
          <cx:pt idx="896">20.045000000000002</cx:pt>
          <cx:pt idx="897">25.555</cx:pt>
          <cx:pt idx="898">40.259999999999998</cx:pt>
          <cx:pt idx="899">22.515000000000001</cx:pt>
          <cx:pt idx="900">22.515000000000001</cx:pt>
          <cx:pt idx="901">40.920000000000002</cx:pt>
          <cx:pt idx="902">27.265000000000001</cx:pt>
          <cx:pt idx="903">36.850000000000001</cx:pt>
          <cx:pt idx="904">35.100000000000001</cx:pt>
          <cx:pt idx="905">29.355</cx:pt>
          <cx:pt idx="906">32.585000000000001</cx:pt>
          <cx:pt idx="907">32.340000000000003</cx:pt>
          <cx:pt idx="908">39.799999999999997</cx:pt>
          <cx:pt idx="909">24.600000000000001</cx:pt>
          <cx:pt idx="910">28.309999999999999</cx:pt>
          <cx:pt idx="911">31.73</cx:pt>
          <cx:pt idx="912">26.695</cx:pt>
          <cx:pt idx="913">27.5</cx:pt>
          <cx:pt idx="914">24.605</cx:pt>
          <cx:pt idx="915">33.990000000000002</cx:pt>
          <cx:pt idx="916">26.885000000000002</cx:pt>
          <cx:pt idx="917">22.895</cx:pt>
          <cx:pt idx="918">28.199999999999999</cx:pt>
          <cx:pt idx="919">34.210000000000001</cx:pt>
          <cx:pt idx="920">25</cx:pt>
          <cx:pt idx="921">33.200000000000003</cx:pt>
          <cx:pt idx="922">31</cx:pt>
          <cx:pt idx="923">35.814999999999998</cx:pt>
          <cx:pt idx="924">23.199999999999999</cx:pt>
          <cx:pt idx="925">32.109999999999999</cx:pt>
          <cx:pt idx="926">23.399999999999999</cx:pt>
          <cx:pt idx="927">20.100000000000001</cx:pt>
          <cx:pt idx="928">39.159999999999997</cx:pt>
          <cx:pt idx="929">34.210000000000001</cx:pt>
          <cx:pt idx="930">46.530000000000001</cx:pt>
          <cx:pt idx="931">32.5</cx:pt>
          <cx:pt idx="932">25.800000000000001</cx:pt>
          <cx:pt idx="933">35.299999999999997</cx:pt>
          <cx:pt idx="934">37.18</cx:pt>
          <cx:pt idx="935">27.5</cx:pt>
          <cx:pt idx="936">29.734999999999999</cx:pt>
          <cx:pt idx="937">24.225000000000001</cx:pt>
          <cx:pt idx="938">26.18</cx:pt>
          <cx:pt idx="939">29.48</cx:pt>
          <cx:pt idx="940">23.210000000000001</cx:pt>
          <cx:pt idx="941">46.090000000000003</cx:pt>
          <cx:pt idx="942">40.185000000000002</cx:pt>
          <cx:pt idx="943">22.609999999999999</cx:pt>
          <cx:pt idx="944">39.93</cx:pt>
          <cx:pt idx="945">35.799999999999997</cx:pt>
          <cx:pt idx="946">35.799999999999997</cx:pt>
          <cx:pt idx="947">34.200000000000003</cx:pt>
          <cx:pt idx="948">31.254999999999999</cx:pt>
          <cx:pt idx="949">29.699999999999999</cx:pt>
          <cx:pt idx="950">18.335000000000001</cx:pt>
          <cx:pt idx="951">42.899999999999999</cx:pt>
          <cx:pt idx="952">28.405000000000001</cx:pt>
          <cx:pt idx="953">30.199999999999999</cx:pt>
          <cx:pt idx="954">27.835000000000001</cx:pt>
          <cx:pt idx="955">39.490000000000002</cx:pt>
          <cx:pt idx="956">30.800000000000001</cx:pt>
          <cx:pt idx="957">26.789999999999999</cx:pt>
          <cx:pt idx="958">34.960000000000001</cx:pt>
          <cx:pt idx="959">36.670000000000002</cx:pt>
          <cx:pt idx="960">39.615000000000002</cx:pt>
          <cx:pt idx="961">25.899999999999999</cx:pt>
          <cx:pt idx="962">35.200000000000003</cx:pt>
          <cx:pt idx="963">24.795000000000002</cx:pt>
          <cx:pt idx="964">36.765000000000001</cx:pt>
          <cx:pt idx="965">27.100000000000001</cx:pt>
          <cx:pt idx="966">24.795000000000002</cx:pt>
          <cx:pt idx="967">25.364999999999998</cx:pt>
          <cx:pt idx="968">25.745000000000001</cx:pt>
          <cx:pt idx="969">34.32</cx:pt>
          <cx:pt idx="970">28.16</cx:pt>
          <cx:pt idx="971">23.559999999999999</cx:pt>
          <cx:pt idx="972">20.234999999999999</cx:pt>
          <cx:pt idx="973">40.5</cx:pt>
          <cx:pt idx="974">35.420000000000002</cx:pt>
          <cx:pt idx="975">22.895</cx:pt>
          <cx:pt idx="976">40.149999999999999</cx:pt>
          <cx:pt idx="977">29.149999999999999</cx:pt>
          <cx:pt idx="978">39.994999999999997</cx:pt>
          <cx:pt idx="979">29.920000000000002</cx:pt>
          <cx:pt idx="980">25.460000000000001</cx:pt>
          <cx:pt idx="981">21.375</cx:pt>
          <cx:pt idx="982">25.899999999999999</cx:pt>
          <cx:pt idx="983">30.59</cx:pt>
          <cx:pt idx="984">30.114999999999998</cx:pt>
          <cx:pt idx="985">25.800000000000001</cx:pt>
          <cx:pt idx="986">30.114999999999998</cx:pt>
          <cx:pt idx="987">27.645</cx:pt>
          <cx:pt idx="988">34.674999999999997</cx:pt>
          <cx:pt idx="989">20.52</cx:pt>
          <cx:pt idx="990">19.800000000000001</cx:pt>
          <cx:pt idx="991">27.835000000000001</cx:pt>
          <cx:pt idx="992">31.600000000000001</cx:pt>
          <cx:pt idx="993">28.27</cx:pt>
          <cx:pt idx="994">20.045000000000002</cx:pt>
          <cx:pt idx="995">23.274999999999999</cx:pt>
          <cx:pt idx="996">34.100000000000001</cx:pt>
          <cx:pt idx="997">36.850000000000001</cx:pt>
          <cx:pt idx="998">36.289999999999999</cx:pt>
          <cx:pt idx="999">26.885000000000002</cx:pt>
          <cx:pt idx="1000">22.989999999999998</cx:pt>
          <cx:pt idx="1001">32.700000000000003</cx:pt>
          <cx:pt idx="1002">25.800000000000001</cx:pt>
          <cx:pt idx="1003">29.600000000000001</cx:pt>
          <cx:pt idx="1004">19.190000000000001</cx:pt>
          <cx:pt idx="1005">31.73</cx:pt>
          <cx:pt idx="1006">29.260000000000002</cx:pt>
          <cx:pt idx="1007">28.215</cx:pt>
          <cx:pt idx="1008">24.984999999999999</cx:pt>
          <cx:pt idx="1009">27.739999999999998</cx:pt>
          <cx:pt idx="1010">22.800000000000001</cx:pt>
          <cx:pt idx="1011">20.129999999999999</cx:pt>
          <cx:pt idx="1012">33.329999999999998</cx:pt>
          <cx:pt idx="1013">32.299999999999997</cx:pt>
          <cx:pt idx="1014">27.600000000000001</cx:pt>
          <cx:pt idx="1015">25.460000000000001</cx:pt>
          <cx:pt idx="1016">24.605</cx:pt>
          <cx:pt idx="1017">34.200000000000003</cx:pt>
          <cx:pt idx="1018">35.814999999999998</cx:pt>
          <cx:pt idx="1019">32.68</cx:pt>
          <cx:pt idx="1020">37</cx:pt>
          <cx:pt idx="1021">31.02</cx:pt>
          <cx:pt idx="1022">36.079999999999998</cx:pt>
          <cx:pt idx="1023">23.32</cx:pt>
          <cx:pt idx="1024">45.32</cx:pt>
          <cx:pt idx="1025">34.600000000000001</cx:pt>
          <cx:pt idx="1026">26.030000000000001</cx:pt>
          <cx:pt idx="1027">18.715</cx:pt>
          <cx:pt idx="1028">31.600000000000001</cx:pt>
          <cx:pt idx="1029">17.289999999999999</cx:pt>
          <cx:pt idx="1030">23.655000000000001</cx:pt>
          <cx:pt idx="1031">35.200000000000003</cx:pt>
          <cx:pt idx="1032">27.93</cx:pt>
          <cx:pt idx="1033">21.565000000000001</cx:pt>
          <cx:pt idx="1034">38.380000000000003</cx:pt>
          <cx:pt idx="1035">23</cx:pt>
          <cx:pt idx="1036">37.07</cx:pt>
          <cx:pt idx="1037">30.495000000000001</cx:pt>
          <cx:pt idx="1038">28.879999999999999</cx:pt>
          <cx:pt idx="1039">27.265000000000001</cx:pt>
          <cx:pt idx="1040">28.024999999999999</cx:pt>
          <cx:pt idx="1041">23.085000000000001</cx:pt>
          <cx:pt idx="1042">30.684999999999999</cx:pt>
          <cx:pt idx="1043">25.800000000000001</cx:pt>
          <cx:pt idx="1044">35.244999999999997</cx:pt>
          <cx:pt idx="1045">24.699999999999999</cx:pt>
          <cx:pt idx="1046">25.079999999999998</cx:pt>
          <cx:pt idx="1047">52.579999999999998</cx:pt>
          <cx:pt idx="1048">22.515000000000001</cx:pt>
          <cx:pt idx="1049">30.899999999999999</cx:pt>
          <cx:pt idx="1050">36.954999999999998</cx:pt>
          <cx:pt idx="1051">26.41</cx:pt>
          <cx:pt idx="1052">29.829999999999998</cx:pt>
          <cx:pt idx="1053">29.800000000000001</cx:pt>
          <cx:pt idx="1054">21.469999999999999</cx:pt>
          <cx:pt idx="1055">27.645</cx:pt>
          <cx:pt idx="1056">28.899999999999999</cx:pt>
          <cx:pt idx="1057">31.789999999999999</cx:pt>
          <cx:pt idx="1058">39.490000000000002</cx:pt>
          <cx:pt idx="1059">33.82</cx:pt>
          <cx:pt idx="1060">32.009999999999998</cx:pt>
          <cx:pt idx="1061">27.940000000000001</cx:pt>
          <cx:pt idx="1062">41.140000000000001</cx:pt>
          <cx:pt idx="1063">28.594999999999999</cx:pt>
          <cx:pt idx="1064">25.600000000000001</cx:pt>
          <cx:pt idx="1065">25.300000000000001</cx:pt>
          <cx:pt idx="1066">37.289999999999999</cx:pt>
          <cx:pt idx="1067">42.655000000000001</cx:pt>
          <cx:pt idx="1068">21.66</cx:pt>
          <cx:pt idx="1069">31.899999999999999</cx:pt>
          <cx:pt idx="1070">37.07</cx:pt>
          <cx:pt idx="1071">31.445</cx:pt>
          <cx:pt idx="1072">31.254999999999999</cx:pt>
          <cx:pt idx="1073">28.879999999999999</cx:pt>
          <cx:pt idx="1074">18.335000000000001</cx:pt>
          <cx:pt idx="1075">29.59</cx:pt>
          <cx:pt idx="1076">32</cx:pt>
          <cx:pt idx="1077">26.030000000000001</cx:pt>
          <cx:pt idx="1078">31.68</cx:pt>
          <cx:pt idx="1079">33.659999999999997</cx:pt>
          <cx:pt idx="1080">21.780000000000001</cx:pt>
          <cx:pt idx="1081">27.835000000000001</cx:pt>
          <cx:pt idx="1082">19.949999999999999</cx:pt>
          <cx:pt idx="1083">31.5</cx:pt>
          <cx:pt idx="1084">30.495000000000001</cx:pt>
          <cx:pt idx="1085">18.300000000000001</cx:pt>
          <cx:pt idx="1086">28.975000000000001</cx:pt>
          <cx:pt idx="1087">31.539999999999999</cx:pt>
          <cx:pt idx="1088">47.740000000000002</cx:pt>
          <cx:pt idx="1089">22.100000000000001</cx:pt>
          <cx:pt idx="1090">36.189999999999998</cx:pt>
          <cx:pt idx="1091">29.829999999999998</cx:pt>
          <cx:pt idx="1092">32.700000000000003</cx:pt>
          <cx:pt idx="1093">30.399999999999999</cx:pt>
          <cx:pt idx="1094">33.700000000000003</cx:pt>
          <cx:pt idx="1095">31.350000000000001</cx:pt>
          <cx:pt idx="1096">34.960000000000001</cx:pt>
          <cx:pt idx="1097">33.770000000000003</cx:pt>
          <cx:pt idx="1098">30.875</cx:pt>
          <cx:pt idx="1099">33.990000000000002</cx:pt>
          <cx:pt idx="1100">19.094999999999999</cx:pt>
          <cx:pt idx="1101">28.600000000000001</cx:pt>
          <cx:pt idx="1102">38.939999999999998</cx:pt>
          <cx:pt idx="1103">36.079999999999998</cx:pt>
          <cx:pt idx="1104">29.800000000000001</cx:pt>
          <cx:pt idx="1105">31.239999999999998</cx:pt>
          <cx:pt idx="1106">29.925000000000001</cx:pt>
          <cx:pt idx="1107">26.219999999999999</cx:pt>
          <cx:pt idx="1108">30</cx:pt>
          <cx:pt idx="1109">20.350000000000001</cx:pt>
          <cx:pt idx="1110">32.299999999999997</cx:pt>
          <cx:pt idx="1111">38.390000000000001</cx:pt>
          <cx:pt idx="1112">25.850000000000001</cx:pt>
          <cx:pt idx="1113">26.315000000000001</cx:pt>
          <cx:pt idx="1114">24.510000000000002</cx:pt>
          <cx:pt idx="1115">32.670000000000002</cx:pt>
          <cx:pt idx="1116">29.640000000000001</cx:pt>
          <cx:pt idx="1117">33.329999999999998</cx:pt>
          <cx:pt idx="1118">35.75</cx:pt>
          <cx:pt idx="1119">19.949999999999999</cx:pt>
          <cx:pt idx="1120">31.399999999999999</cx:pt>
          <cx:pt idx="1121">38.170000000000002</cx:pt>
          <cx:pt idx="1122">36.859999999999999</cx:pt>
          <cx:pt idx="1123">32.395000000000003</cx:pt>
          <cx:pt idx="1124">42.75</cx:pt>
          <cx:pt idx="1125">25.079999999999998</cx:pt>
          <cx:pt idx="1126">29.899999999999999</cx:pt>
          <cx:pt idx="1127">35.859999999999999</cx:pt>
          <cx:pt idx="1128">32.799999999999997</cx:pt>
          <cx:pt idx="1129">18.600000000000001</cx:pt>
          <cx:pt idx="1130">23.870000000000001</cx:pt>
          <cx:pt idx="1131">45.899999999999999</cx:pt>
          <cx:pt idx="1132">40.280000000000001</cx:pt>
          <cx:pt idx="1133">18.335000000000001</cx:pt>
          <cx:pt idx="1134">33.82</cx:pt>
          <cx:pt idx="1135">28.120000000000001</cx:pt>
          <cx:pt idx="1136">25</cx:pt>
          <cx:pt idx="1137">22.23</cx:pt>
          <cx:pt idx="1138">30.25</cx:pt>
          <cx:pt idx="1139">32.490000000000002</cx:pt>
          <cx:pt idx="1140">37.07</cx:pt>
          <cx:pt idx="1141">32.600000000000001</cx:pt>
          <cx:pt idx="1142">24.859999999999999</cx:pt>
          <cx:pt idx="1143">32.340000000000003</cx:pt>
          <cx:pt idx="1144">32.299999999999997</cx:pt>
          <cx:pt idx="1145">32.774999999999999</cx:pt>
          <cx:pt idx="1146">32.799999999999997</cx:pt>
          <cx:pt idx="1147">31.920000000000002</cx:pt>
          <cx:pt idx="1148">21.5</cx:pt>
          <cx:pt idx="1149">34.100000000000001</cx:pt>
          <cx:pt idx="1150">30.305</cx:pt>
          <cx:pt idx="1151">36.479999999999997</cx:pt>
          <cx:pt idx="1152">32.560000000000002</cx:pt>
          <cx:pt idx="1153">35.814999999999998</cx:pt>
          <cx:pt idx="1154">27.93</cx:pt>
          <cx:pt idx="1155">22.135000000000002</cx:pt>
          <cx:pt idx="1156">44.880000000000003</cx:pt>
          <cx:pt idx="1157">23.18</cx:pt>
          <cx:pt idx="1158">30.59</cx:pt>
          <cx:pt idx="1159">41.100000000000001</cx:pt>
          <cx:pt idx="1160">34.579999999999998</cx:pt>
          <cx:pt idx="1161">42.130000000000003</cx:pt>
          <cx:pt idx="1162">38.829999999999998</cx:pt>
          <cx:pt idx="1163">28.215</cx:pt>
          <cx:pt idx="1164">28.309999999999999</cx:pt>
          <cx:pt idx="1165">26.125</cx:pt>
          <cx:pt idx="1166">40.369999999999997</cx:pt>
          <cx:pt idx="1167">24.600000000000001</cx:pt>
          <cx:pt idx="1168">35.200000000000003</cx:pt>
          <cx:pt idx="1169">34.104999999999997</cx:pt>
          <cx:pt idx="1170">27.359999999999999</cx:pt>
          <cx:pt idx="1171">26.699999999999999</cx:pt>
          <cx:pt idx="1172">41.909999999999997</cx:pt>
          <cx:pt idx="1173">29.260000000000002</cx:pt>
          <cx:pt idx="1174">32.109999999999999</cx:pt>
          <cx:pt idx="1175">27.100000000000001</cx:pt>
          <cx:pt idx="1176">24.129999999999999</cx:pt>
          <cx:pt idx="1177">27.399999999999999</cx:pt>
          <cx:pt idx="1178">34.865000000000002</cx:pt>
          <cx:pt idx="1179">29.809999999999999</cx:pt>
          <cx:pt idx="1180">41.325000000000003</cx:pt>
          <cx:pt idx="1181">29.925000000000001</cx:pt>
          <cx:pt idx="1182">30.300000000000001</cx:pt>
          <cx:pt idx="1183">27.359999999999999</cx:pt>
          <cx:pt idx="1184">28.489999999999998</cx:pt>
          <cx:pt idx="1185">23.559999999999999</cx:pt>
          <cx:pt idx="1186">35.625</cx:pt>
          <cx:pt idx="1187">32.68</cx:pt>
          <cx:pt idx="1188">25.27</cx:pt>
          <cx:pt idx="1189">28</cx:pt>
          <cx:pt idx="1190">32.774999999999999</cx:pt>
          <cx:pt idx="1191">21.754999999999999</cx:pt>
          <cx:pt idx="1192">32.395000000000003</cx:pt>
          <cx:pt idx="1193">36.575000000000003</cx:pt>
          <cx:pt idx="1194">21.754999999999999</cx:pt>
          <cx:pt idx="1195">27.93</cx:pt>
          <cx:pt idx="1196">30.02</cx:pt>
          <cx:pt idx="1197">33.549999999999997</cx:pt>
          <cx:pt idx="1198">29.355</cx:pt>
          <cx:pt idx="1199">25.800000000000001</cx:pt>
          <cx:pt idx="1200">24.32</cx:pt>
          <cx:pt idx="1201">40.375</cx:pt>
          <cx:pt idx="1202">32.109999999999999</cx:pt>
          <cx:pt idx="1203">32.299999999999997</cx:pt>
          <cx:pt idx="1204">27.280000000000001</cx:pt>
          <cx:pt idx="1205">17.859999999999999</cx:pt>
          <cx:pt idx="1206">34.799999999999997</cx:pt>
          <cx:pt idx="1207">33.399999999999999</cx:pt>
          <cx:pt idx="1208">25.555</cx:pt>
          <cx:pt idx="1209">37.100000000000001</cx:pt>
          <cx:pt idx="1210">30.875</cx:pt>
          <cx:pt idx="1211">34.100000000000001</cx:pt>
          <cx:pt idx="1212">21.469999999999999</cx:pt>
          <cx:pt idx="1213">33.299999999999997</cx:pt>
          <cx:pt idx="1214">31.254999999999999</cx:pt>
          <cx:pt idx="1215">39.140000000000001</cx:pt>
          <cx:pt idx="1216">25.079999999999998</cx:pt>
          <cx:pt idx="1217">37.289999999999999</cx:pt>
          <cx:pt idx="1218">34.600000000000001</cx:pt>
          <cx:pt idx="1219">30.210000000000001</cx:pt>
          <cx:pt idx="1220">21.945</cx:pt>
          <cx:pt idx="1221">24.969999999999999</cx:pt>
          <cx:pt idx="1222">25.300000000000001</cx:pt>
          <cx:pt idx="1223">24.420000000000002</cx:pt>
          <cx:pt idx="1224">23.940000000000001</cx:pt>
          <cx:pt idx="1225">39.82</cx:pt>
          <cx:pt idx="1226">16.815000000000001</cx:pt>
          <cx:pt idx="1227">37.18</cx:pt>
          <cx:pt idx="1228">34.43</cx:pt>
          <cx:pt idx="1229">30.305</cx:pt>
          <cx:pt idx="1230">34.484999999999999</cx:pt>
          <cx:pt idx="1231">21.800000000000001</cx:pt>
          <cx:pt idx="1232">24.605</cx:pt>
          <cx:pt idx="1233">23.300000000000001</cx:pt>
          <cx:pt idx="1234">27.829999999999998</cx:pt>
          <cx:pt idx="1235">31.065000000000001</cx:pt>
          <cx:pt idx="1236">21.66</cx:pt>
          <cx:pt idx="1237">28.215</cx:pt>
          <cx:pt idx="1238">22.704999999999998</cx:pt>
          <cx:pt idx="1239">42.130000000000003</cx:pt>
          <cx:pt idx="1240">41.799999999999997</cx:pt>
          <cx:pt idx="1241">36.960000000000001</cx:pt>
          <cx:pt idx="1242">21.280000000000001</cx:pt>
          <cx:pt idx="1243">33.109999999999999</cx:pt>
          <cx:pt idx="1244">33.329999999999998</cx:pt>
          <cx:pt idx="1245">24.300000000000001</cx:pt>
          <cx:pt idx="1246">25.699999999999999</cx:pt>
          <cx:pt idx="1247">29.399999999999999</cx:pt>
          <cx:pt idx="1248">39.82</cx:pt>
          <cx:pt idx="1249">33.630000000000003</cx:pt>
          <cx:pt idx="1250">29.829999999999998</cx:pt>
          <cx:pt idx="1251">19.800000000000001</cx:pt>
          <cx:pt idx="1252">27.300000000000001</cx:pt>
          <cx:pt idx="1253">29.300000000000001</cx:pt>
          <cx:pt idx="1254">27.719999999999999</cx:pt>
          <cx:pt idx="1255">37.899999999999999</cx:pt>
          <cx:pt idx="1256">36.384999999999998</cx:pt>
          <cx:pt idx="1257">27.645</cx:pt>
          <cx:pt idx="1258">37.715000000000003</cx:pt>
          <cx:pt idx="1259">23.18</cx:pt>
          <cx:pt idx="1260">20.52</cx:pt>
          <cx:pt idx="1261">37.100000000000001</cx:pt>
          <cx:pt idx="1262">28.050000000000001</cx:pt>
          <cx:pt idx="1263">29.899999999999999</cx:pt>
          <cx:pt idx="1264">33.344999999999999</cx:pt>
          <cx:pt idx="1265">23.760000000000002</cx:pt>
          <cx:pt idx="1266">30.5</cx:pt>
          <cx:pt idx="1267">31.065000000000001</cx:pt>
          <cx:pt idx="1268">33.299999999999997</cx:pt>
          <cx:pt idx="1269">27.5</cx:pt>
          <cx:pt idx="1270">33.914999999999999</cx:pt>
          <cx:pt idx="1271">34.484999999999999</cx:pt>
          <cx:pt idx="1272">25.52</cx:pt>
          <cx:pt idx="1273">27.609999999999999</cx:pt>
          <cx:pt idx="1274">27.059999999999999</cx:pt>
          <cx:pt idx="1275">23.699999999999999</cx:pt>
          <cx:pt idx="1276">30.399999999999999</cx:pt>
          <cx:pt idx="1277">29.734999999999999</cx:pt>
          <cx:pt idx="1278">29.925000000000001</cx:pt>
          <cx:pt idx="1279">26.789999999999999</cx:pt>
          <cx:pt idx="1280">33.329999999999998</cx:pt>
          <cx:pt idx="1281">27.645</cx:pt>
          <cx:pt idx="1282">21.66</cx:pt>
          <cx:pt idx="1283">30.030000000000001</cx:pt>
          <cx:pt idx="1284">36.299999999999997</cx:pt>
          <cx:pt idx="1285">24.32</cx:pt>
          <cx:pt idx="1286">17.289999999999999</cx:pt>
          <cx:pt idx="1287">25.899999999999999</cx:pt>
          <cx:pt idx="1288">39.399999999999999</cx:pt>
          <cx:pt idx="1289">34.32</cx:pt>
          <cx:pt idx="1290">19.949999999999999</cx:pt>
          <cx:pt idx="1291">34.899999999999999</cx:pt>
          <cx:pt idx="1292">23.210000000000001</cx:pt>
          <cx:pt idx="1293">25.745000000000001</cx:pt>
          <cx:pt idx="1294">25.175000000000001</cx:pt>
          <cx:pt idx="1295">22</cx:pt>
          <cx:pt idx="1296">26.125</cx:pt>
          <cx:pt idx="1297">26.510000000000002</cx:pt>
          <cx:pt idx="1298">27.454999999999998</cx:pt>
          <cx:pt idx="1299">25.745000000000001</cx:pt>
          <cx:pt idx="1300">30.359999999999999</cx:pt>
          <cx:pt idx="1301">30.875</cx:pt>
          <cx:pt idx="1302">20.800000000000001</cx:pt>
          <cx:pt idx="1303">27.800000000000001</cx:pt>
          <cx:pt idx="1304">24.605</cx:pt>
          <cx:pt idx="1305">27.719999999999999</cx:pt>
          <cx:pt idx="1306">21.850000000000001</cx:pt>
          <cx:pt idx="1307">28.120000000000001</cx:pt>
          <cx:pt idx="1308">30.199999999999999</cx:pt>
          <cx:pt idx="1309">32.200000000000003</cx:pt>
          <cx:pt idx="1310">26.315000000000001</cx:pt>
          <cx:pt idx="1311">26.695</cx:pt>
          <cx:pt idx="1312">42.899999999999999</cx:pt>
          <cx:pt idx="1313">34.700000000000003</cx:pt>
          <cx:pt idx="1314">23.655000000000001</cx:pt>
          <cx:pt idx="1315">28.309999999999999</cx:pt>
          <cx:pt idx="1316">20.600000000000001</cx:pt>
          <cx:pt idx="1317">53.130000000000003</cx:pt>
          <cx:pt idx="1318">39.710000000000001</cx:pt>
          <cx:pt idx="1319">26.315000000000001</cx:pt>
          <cx:pt idx="1320">31.065000000000001</cx:pt>
          <cx:pt idx="1321">26.695</cx:pt>
          <cx:pt idx="1322">38.829999999999998</cx:pt>
          <cx:pt idx="1323">40.369999999999997</cx:pt>
          <cx:pt idx="1324">25.934999999999999</cx:pt>
          <cx:pt idx="1325">33.534999999999997</cx:pt>
          <cx:pt idx="1326">32.869999999999997</cx:pt>
          <cx:pt idx="1327">30.030000000000001</cx:pt>
          <cx:pt idx="1328">24.225000000000001</cx:pt>
          <cx:pt idx="1329">38.600000000000001</cx:pt>
          <cx:pt idx="1330">25.739999999999998</cx:pt>
          <cx:pt idx="1331">33.399999999999999</cx:pt>
          <cx:pt idx="1332">44.700000000000003</cx:pt>
          <cx:pt idx="1333">30.969999999999999</cx:pt>
          <cx:pt idx="1334">31.920000000000002</cx:pt>
          <cx:pt idx="1335">36.850000000000001</cx:pt>
          <cx:pt idx="1336">25.800000000000001</cx:pt>
          <cx:pt idx="1337">29.07</cx:pt>
        </cx:lvl>
      </cx:numDim>
    </cx:data>
  </cx:chartData>
  <cx:chart>
    <cx:title pos="t" align="ctr" overlay="0">
      <cx:tx>
        <cx:txData>
          <cx:v>Histogram for BMI</cx:v>
        </cx:txData>
      </cx:tx>
      <cx:spPr>
        <a:solidFill>
          <a:schemeClr val="accent6"/>
        </a:solidFill>
      </cx:spPr>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Histogram for BMI</a:t>
          </a:r>
        </a:p>
      </cx:txPr>
    </cx:title>
    <cx:plotArea>
      <cx:plotAreaRegion>
        <cx:series layoutId="clusteredColumn" uniqueId="{86EBD39A-5C8A-4D7B-9E54-3C5977DE87D1}">
          <cx:tx>
            <cx:txData>
              <cx:f>'Qtn 1.(b)'!$A$6</cx:f>
              <cx:v>BMI</cx:v>
            </cx:txData>
          </cx:tx>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'Qtn 1.(b)'!$A$7:$A$1344</cx:f>
        <cx:lvl ptCount="1338" formatCode="General">
          <cx:pt idx="0">27.899999999999999</cx:pt>
          <cx:pt idx="1">33.770000000000003</cx:pt>
          <cx:pt idx="2">33</cx:pt>
          <cx:pt idx="3">22.704999999999998</cx:pt>
          <cx:pt idx="4">28.879999999999999</cx:pt>
          <cx:pt idx="5">25.739999999999998</cx:pt>
          <cx:pt idx="6">33.439999999999998</cx:pt>
          <cx:pt idx="7">27.739999999999998</cx:pt>
          <cx:pt idx="8">29.829999999999998</cx:pt>
          <cx:pt idx="9">25.84</cx:pt>
          <cx:pt idx="10">26.219999999999999</cx:pt>
          <cx:pt idx="11">26.289999999999999</cx:pt>
          <cx:pt idx="12">34.399999999999999</cx:pt>
          <cx:pt idx="13">39.82</cx:pt>
          <cx:pt idx="14">42.130000000000003</cx:pt>
          <cx:pt idx="15">24.600000000000001</cx:pt>
          <cx:pt idx="16">30.780000000000001</cx:pt>
          <cx:pt idx="17">23.844999999999999</cx:pt>
          <cx:pt idx="18">40.299999999999997</cx:pt>
          <cx:pt idx="19">35.299999999999997</cx:pt>
          <cx:pt idx="20">36.005000000000003</cx:pt>
          <cx:pt idx="21">32.399999999999999</cx:pt>
          <cx:pt idx="22">34.100000000000001</cx:pt>
          <cx:pt idx="23">31.920000000000002</cx:pt>
          <cx:pt idx="24">28.024999999999999</cx:pt>
          <cx:pt idx="25">27.719999999999999</cx:pt>
          <cx:pt idx="26">23.085000000000001</cx:pt>
          <cx:pt idx="27">32.774999999999999</cx:pt>
          <cx:pt idx="28">17.385000000000002</cx:pt>
          <cx:pt idx="29">36.299999999999997</cx:pt>
          <cx:pt idx="30">35.600000000000001</cx:pt>
          <cx:pt idx="31">26.315000000000001</cx:pt>
          <cx:pt idx="32">28.600000000000001</cx:pt>
          <cx:pt idx="33">28.309999999999999</cx:pt>
          <cx:pt idx="34">36.399999999999999</cx:pt>
          <cx:pt idx="35">20.425000000000001</cx:pt>
          <cx:pt idx="36">32.965000000000003</cx:pt>
          <cx:pt idx="37">20.800000000000001</cx:pt>
          <cx:pt idx="38">36.670000000000002</cx:pt>
          <cx:pt idx="39">39.899999999999999</cx:pt>
          <cx:pt idx="40">26.600000000000001</cx:pt>
          <cx:pt idx="41">36.630000000000003</cx:pt>
          <cx:pt idx="42">21.780000000000001</cx:pt>
          <cx:pt idx="43">30.800000000000001</cx:pt>
          <cx:pt idx="44">37.049999999999997</cx:pt>
          <cx:pt idx="45">37.299999999999997</cx:pt>
          <cx:pt idx="46">38.664999999999999</cx:pt>
          <cx:pt idx="47">34.770000000000003</cx:pt>
          <cx:pt idx="48">24.530000000000001</cx:pt>
          <cx:pt idx="49">35.200000000000003</cx:pt>
          <cx:pt idx="50">35.625</cx:pt>
          <cx:pt idx="51">33.630000000000003</cx:pt>
          <cx:pt idx="52">28</cx:pt>
          <cx:pt idx="53">34.43</cx:pt>
          <cx:pt idx="54">28.690000000000001</cx:pt>
          <cx:pt idx="55">36.954999999999998</cx:pt>
          <cx:pt idx="56">31.824999999999999</cx:pt>
          <cx:pt idx="57">31.68</cx:pt>
          <cx:pt idx="58">22.879999999999999</cx:pt>
          <cx:pt idx="59">37.335000000000001</cx:pt>
          <cx:pt idx="60">27.359999999999999</cx:pt>
          <cx:pt idx="61">33.659999999999997</cx:pt>
          <cx:pt idx="62">24.699999999999999</cx:pt>
          <cx:pt idx="63">25.934999999999999</cx:pt>
          <cx:pt idx="64">22.420000000000002</cx:pt>
          <cx:pt idx="65">28.899999999999999</cx:pt>
          <cx:pt idx="66">39.100000000000001</cx:pt>
          <cx:pt idx="67">26.315000000000001</cx:pt>
          <cx:pt idx="68">36.189999999999998</cx:pt>
          <cx:pt idx="69">23.98</cx:pt>
          <cx:pt idx="70">24.75</cx:pt>
          <cx:pt idx="71">28.5</cx:pt>
          <cx:pt idx="72">28.100000000000001</cx:pt>
          <cx:pt idx="73">32.009999999999998</cx:pt>
          <cx:pt idx="74">27.399999999999999</cx:pt>
          <cx:pt idx="75">34.009999999999998</cx:pt>
          <cx:pt idx="76">29.59</cx:pt>
          <cx:pt idx="77">35.530000000000001</cx:pt>
          <cx:pt idx="78">39.805</cx:pt>
          <cx:pt idx="79">32.965000000000003</cx:pt>
          <cx:pt idx="80">26.885000000000002</cx:pt>
          <cx:pt idx="81">38.284999999999997</cx:pt>
          <cx:pt idx="82">37.619999999999997</cx:pt>
          <cx:pt idx="83">41.229999999999997</cx:pt>
          <cx:pt idx="84">34.799999999999997</cx:pt>
          <cx:pt idx="85">22.895</cx:pt>
          <cx:pt idx="86">31.16</cx:pt>
          <cx:pt idx="87">27.199999999999999</cx:pt>
          <cx:pt idx="88">27.739999999999998</cx:pt>
          <cx:pt idx="89">26.98</cx:pt>
          <cx:pt idx="90">39.490000000000002</cx:pt>
          <cx:pt idx="91">24.795000000000002</cx:pt>
          <cx:pt idx="92">29.829999999999998</cx:pt>
          <cx:pt idx="93">34.770000000000003</cx:pt>
          <cx:pt idx="94">31.300000000000001</cx:pt>
          <cx:pt idx="95">37.619999999999997</cx:pt>
          <cx:pt idx="96">30.800000000000001</cx:pt>
          <cx:pt idx="97">38.280000000000001</cx:pt>
          <cx:pt idx="98">19.949999999999999</cx:pt>
          <cx:pt idx="99">19.300000000000001</cx:pt>
          <cx:pt idx="100">31.600000000000001</cx:pt>
          <cx:pt idx="101">25.460000000000001</cx:pt>
          <cx:pt idx="102">30.114999999999998</cx:pt>
          <cx:pt idx="103">29.920000000000002</cx:pt>
          <cx:pt idx="104">27.5</cx:pt>
          <cx:pt idx="105">28.024999999999999</cx:pt>
          <cx:pt idx="106">28.399999999999999</cx:pt>
          <cx:pt idx="107">30.875</cx:pt>
          <cx:pt idx="108">27.940000000000001</cx:pt>
          <cx:pt idx="109">35.090000000000003</cx:pt>
          <cx:pt idx="110">33.630000000000003</cx:pt>
          <cx:pt idx="111">29.699999999999999</cx:pt>
          <cx:pt idx="112">30.800000000000001</cx:pt>
          <cx:pt idx="113">35.719999999999999</cx:pt>
          <cx:pt idx="114">32.204999999999998</cx:pt>
          <cx:pt idx="115">28.594999999999999</cx:pt>
          <cx:pt idx="116">49.060000000000002</cx:pt>
          <cx:pt idx="117">27.940000000000001</cx:pt>
          <cx:pt idx="118">27.170000000000002</cx:pt>
          <cx:pt idx="119">23.370000000000001</cx:pt>
          <cx:pt idx="120">37.100000000000001</cx:pt>
          <cx:pt idx="121">23.75</cx:pt>
          <cx:pt idx="122">28.975000000000001</cx:pt>
          <cx:pt idx="123">31.350000000000001</cx:pt>
          <cx:pt idx="124">33.914999999999999</cx:pt>
          <cx:pt idx="125">28.785</cx:pt>
          <cx:pt idx="126">28.300000000000001</cx:pt>
          <cx:pt idx="127">37.399999999999999</cx:pt>
          <cx:pt idx="128">17.765000000000001</cx:pt>
          <cx:pt idx="129">34.700000000000003</cx:pt>
          <cx:pt idx="130">26.504999999999999</cx:pt>
          <cx:pt idx="131">22.039999999999999</cx:pt>
          <cx:pt idx="132">35.899999999999999</cx:pt>
          <cx:pt idx="133">25.555</cx:pt>
          <cx:pt idx="134">28.785</cx:pt>
          <cx:pt idx="135">28.050000000000001</cx:pt>
          <cx:pt idx="136">34.100000000000001</cx:pt>
          <cx:pt idx="137">25.175000000000001</cx:pt>
          <cx:pt idx="138">31.899999999999999</cx:pt>
          <cx:pt idx="139">36</cx:pt>
          <cx:pt idx="140">22.420000000000002</cx:pt>
          <cx:pt idx="141">32.490000000000002</cx:pt>
          <cx:pt idx="142">25.300000000000001</cx:pt>
          <cx:pt idx="143">29.734999999999999</cx:pt>
          <cx:pt idx="144">28.690000000000001</cx:pt>
          <cx:pt idx="145">38.829999999999998</cx:pt>
          <cx:pt idx="146">30.495000000000001</cx:pt>
          <cx:pt idx="147">37.729999999999997</cx:pt>
          <cx:pt idx="148">37.43</cx:pt>
          <cx:pt idx="149">28.399999999999999</cx:pt>
          <cx:pt idx="150">24.129999999999999</cx:pt>
          <cx:pt idx="151">29.699999999999999</cx:pt>
          <cx:pt idx="152">37.145000000000003</cx:pt>
          <cx:pt idx="153">23.370000000000001</cx:pt>
          <cx:pt idx="154">25.460000000000001</cx:pt>
          <cx:pt idx="155">39.520000000000003</cx:pt>
          <cx:pt idx="156">24.420000000000002</cx:pt>
          <cx:pt idx="157">25.175000000000001</cx:pt>
          <cx:pt idx="158">35.530000000000001</cx:pt>
          <cx:pt idx="159">27.829999999999998</cx:pt>
          <cx:pt idx="160">26.600000000000001</cx:pt>
          <cx:pt idx="161">36.850000000000001</cx:pt>
          <cx:pt idx="162">39.600000000000001</cx:pt>
          <cx:pt idx="163">29.800000000000001</cx:pt>
          <cx:pt idx="164">29.640000000000001</cx:pt>
          <cx:pt idx="165">28.215</cx:pt>
          <cx:pt idx="166">37</cx:pt>
          <cx:pt idx="167">33.155000000000001</cx:pt>
          <cx:pt idx="168">31.824999999999999</cx:pt>
          <cx:pt idx="169">18.905000000000001</cx:pt>
          <cx:pt idx="170">41.469999999999999</cx:pt>
          <cx:pt idx="171">30.300000000000001</cx:pt>
          <cx:pt idx="172">15.960000000000001</cx:pt>
          <cx:pt idx="173">34.799999999999997</cx:pt>
          <cx:pt idx="174">33.344999999999999</cx:pt>
          <cx:pt idx="175">37.700000000000003</cx:pt>
          <cx:pt idx="176">27.835000000000001</cx:pt>
          <cx:pt idx="177">29.199999999999999</cx:pt>
          <cx:pt idx="178">28.899999999999999</cx:pt>
          <cx:pt idx="179">33.155000000000001</cx:pt>
          <cx:pt idx="180">28.594999999999999</cx:pt>
          <cx:pt idx="181">38.280000000000001</cx:pt>
          <cx:pt idx="182">19.949999999999999</cx:pt>
          <cx:pt idx="183">26.41</cx:pt>
          <cx:pt idx="184">30.690000000000001</cx:pt>
          <cx:pt idx="185">41.895000000000003</cx:pt>
          <cx:pt idx="186">29.920000000000002</cx:pt>
          <cx:pt idx="187">30.899999999999999</cx:pt>
          <cx:pt idx="188">32.200000000000003</cx:pt>
          <cx:pt idx="189">32.109999999999999</cx:pt>
          <cx:pt idx="190">31.57</cx:pt>
          <cx:pt idx="191">26.199999999999999</cx:pt>
          <cx:pt idx="192">25.739999999999998</cx:pt>
          <cx:pt idx="193">26.600000000000001</cx:pt>
          <cx:pt idx="194">34.43</cx:pt>
          <cx:pt idx="195">30.59</cx:pt>
          <cx:pt idx="196">32.799999999999997</cx:pt>
          <cx:pt idx="197">28.600000000000001</cx:pt>
          <cx:pt idx="198">18.050000000000001</cx:pt>
          <cx:pt idx="199">39.329999999999998</cx:pt>
          <cx:pt idx="200">32.109999999999999</cx:pt>
          <cx:pt idx="201">32.229999999999997</cx:pt>
          <cx:pt idx="202">24.035</cx:pt>
          <cx:pt idx="203">36.079999999999998</cx:pt>
          <cx:pt idx="204">22.300000000000001</cx:pt>
          <cx:pt idx="205">28.879999999999999</cx:pt>
          <cx:pt idx="206">26.399999999999999</cx:pt>
          <cx:pt idx="207">27.739999999999998</cx:pt>
          <cx:pt idx="208">31.800000000000001</cx:pt>
          <cx:pt idx="209">41.229999999999997</cx:pt>
          <cx:pt idx="210">33</cx:pt>
          <cx:pt idx="211">30.875</cx:pt>
          <cx:pt idx="212">28.5</cx:pt>
          <cx:pt idx="213">26.73</cx:pt>
          <cx:pt idx="214">30.899999999999999</cx:pt>
          <cx:pt idx="215">37.100000000000001</cx:pt>
          <cx:pt idx="216">26.600000000000001</cx:pt>
          <cx:pt idx="217">23.100000000000001</cx:pt>
          <cx:pt idx="218">29.920000000000002</cx:pt>
          <cx:pt idx="219">23.210000000000001</cx:pt>
          <cx:pt idx="220">33.700000000000003</cx:pt>
          <cx:pt idx="221">33.25</cx:pt>
          <cx:pt idx="222">30.800000000000001</cx:pt>
          <cx:pt idx="223">34.799999999999997</cx:pt>
          <cx:pt idx="224">24.640000000000001</cx:pt>
          <cx:pt idx="225">33.880000000000003</cx:pt>
          <cx:pt idx="226">38.060000000000002</cx:pt>
          <cx:pt idx="227">41.909999999999997</cx:pt>
          <cx:pt idx="228">31.635000000000002</cx:pt>
          <cx:pt idx="229">25.460000000000001</cx:pt>
          <cx:pt idx="230">36.195</cx:pt>
          <cx:pt idx="231">27.829999999999998</cx:pt>
          <cx:pt idx="232">17.800000000000001</cx:pt>
          <cx:pt idx="233">27.5</cx:pt>
          <cx:pt idx="234">24.510000000000002</cx:pt>
          <cx:pt idx="235">22.219999999999999</cx:pt>
          <cx:pt idx="236">26.73</cx:pt>
          <cx:pt idx="237">38.390000000000001</cx:pt>
          <cx:pt idx="238">29.07</cx:pt>
          <cx:pt idx="239">38.060000000000002</cx:pt>
          <cx:pt idx="240">36.670000000000002</cx:pt>
          <cx:pt idx="241">22.135000000000002</cx:pt>
          <cx:pt idx="242">26.800000000000001</cx:pt>
          <cx:pt idx="243">35.299999999999997</cx:pt>
          <cx:pt idx="244">27.739999999999998</cx:pt>
          <cx:pt idx="245">30.02</cx:pt>
          <cx:pt idx="246">38.060000000000002</cx:pt>
          <cx:pt idx="247">35.859999999999999</cx:pt>
          <cx:pt idx="248">20.899999999999999</cx:pt>
          <cx:pt idx="249">28.975000000000001</cx:pt>
          <cx:pt idx="250">17.289999999999999</cx:pt>
          <cx:pt idx="251">32.200000000000003</cx:pt>
          <cx:pt idx="252">34.210000000000001</cx:pt>
          <cx:pt idx="253">30.300000000000001</cx:pt>
          <cx:pt idx="254">31.824999999999999</cx:pt>
          <cx:pt idx="255">25.364999999999998</cx:pt>
          <cx:pt idx="256">33.630000000000003</cx:pt>
          <cx:pt idx="257">40.149999999999999</cx:pt>
          <cx:pt idx="258">24.414999999999999</cx:pt>
          <cx:pt idx="259">31.920000000000002</cx:pt>
          <cx:pt idx="260">25.199999999999999</cx:pt>
          <cx:pt idx="261">26.84</cx:pt>
          <cx:pt idx="262">24.32</cx:pt>
          <cx:pt idx="263">36.954999999999998</cx:pt>
          <cx:pt idx="264">38.060000000000002</cx:pt>
          <cx:pt idx="265">42.350000000000001</cx:pt>
          <cx:pt idx="266">19.800000000000001</cx:pt>
          <cx:pt idx="267">32.395000000000003</cx:pt>
          <cx:pt idx="268">30.199999999999999</cx:pt>
          <cx:pt idx="269">25.84</cx:pt>
          <cx:pt idx="270">29.370000000000001</cx:pt>
          <cx:pt idx="271">34.200000000000003</cx:pt>
          <cx:pt idx="272">37.049999999999997</cx:pt>
          <cx:pt idx="273">27.454999999999998</cx:pt>
          <cx:pt idx="274">27.550000000000001</cx:pt>
          <cx:pt idx="275">26.600000000000001</cx:pt>
          <cx:pt idx="276">20.614999999999998</cx:pt>
          <cx:pt idx="277">24.300000000000001</cx:pt>
          <cx:pt idx="278">31.789999999999999</cx:pt>
          <cx:pt idx="279">21.559999999999999</cx:pt>
          <cx:pt idx="280">28.120000000000001</cx:pt>
          <cx:pt idx="281">40.564999999999998</cx:pt>
          <cx:pt idx="282">27.645</cx:pt>
          <cx:pt idx="283">32.395000000000003</cx:pt>
          <cx:pt idx="284">31.199999999999999</cx:pt>
          <cx:pt idx="285">26.620000000000001</cx:pt>
          <cx:pt idx="286">48.07</cx:pt>
          <cx:pt idx="287">26.219999999999999</cx:pt>
          <cx:pt idx="288">36.765000000000001</cx:pt>
          <cx:pt idx="289">26.399999999999999</cx:pt>
          <cx:pt idx="290">33.399999999999999</cx:pt>
          <cx:pt idx="291">29.640000000000001</cx:pt>
          <cx:pt idx="292">45.539999999999999</cx:pt>
          <cx:pt idx="293">28.82</cx:pt>
          <cx:pt idx="294">26.800000000000001</cx:pt>
          <cx:pt idx="295">22.989999999999998</cx:pt>
          <cx:pt idx="296">27.699999999999999</cx:pt>
          <cx:pt idx="297">25.41</cx:pt>
          <cx:pt idx="298">34.390000000000001</cx:pt>
          <cx:pt idx="299">28.879999999999999</cx:pt>
          <cx:pt idx="300">27.550000000000001</cx:pt>
          <cx:pt idx="301">22.609999999999999</cx:pt>
          <cx:pt idx="302">37.509999999999998</cx:pt>
          <cx:pt idx="303">33</cx:pt>
          <cx:pt idx="304">38</cx:pt>
          <cx:pt idx="305">33.344999999999999</cx:pt>
          <cx:pt idx="306">27.5</cx:pt>
          <cx:pt idx="307">33.329999999999998</cx:pt>
          <cx:pt idx="308">34.865000000000002</cx:pt>
          <cx:pt idx="309">33.060000000000002</cx:pt>
          <cx:pt idx="310">26.600000000000001</cx:pt>
          <cx:pt idx="311">24.699999999999999</cx:pt>
          <cx:pt idx="312">35.969999999999999</cx:pt>
          <cx:pt idx="313">35.859999999999999</cx:pt>
          <cx:pt idx="314">31.399999999999999</cx:pt>
          <cx:pt idx="315">33.25</cx:pt>
          <cx:pt idx="316">32.204999999999998</cx:pt>
          <cx:pt idx="317">32.774999999999999</cx:pt>
          <cx:pt idx="318">27.645</cx:pt>
          <cx:pt idx="319">37.335000000000001</cx:pt>
          <cx:pt idx="320">25.27</cx:pt>
          <cx:pt idx="321">29.640000000000001</cx:pt>
          <cx:pt idx="322">30.800000000000001</cx:pt>
          <cx:pt idx="323">40.945</cx:pt>
          <cx:pt idx="324">27.199999999999999</cx:pt>
          <cx:pt idx="325">34.104999999999997</cx:pt>
          <cx:pt idx="326">23.210000000000001</cx:pt>
          <cx:pt idx="327">36.479999999999997</cx:pt>
          <cx:pt idx="328">33.799999999999997</cx:pt>
          <cx:pt idx="329">36.700000000000003</cx:pt>
          <cx:pt idx="330">36.384999999999998</cx:pt>
          <cx:pt idx="331">27.359999999999999</cx:pt>
          <cx:pt idx="332">31.16</cx:pt>
          <cx:pt idx="333">28.785</cx:pt>
          <cx:pt idx="334">35.719999999999999</cx:pt>
          <cx:pt idx="335">34.5</cx:pt>
          <cx:pt idx="336">25.739999999999998</cx:pt>
          <cx:pt idx="337">27.550000000000001</cx:pt>
          <cx:pt idx="338">32.299999999999997</cx:pt>
          <cx:pt idx="339">27.719999999999999</cx:pt>
          <cx:pt idx="340">27.600000000000001</cx:pt>
          <cx:pt idx="341">30.02</cx:pt>
          <cx:pt idx="342">27.550000000000001</cx:pt>
          <cx:pt idx="343">36.765000000000001</cx:pt>
          <cx:pt idx="344">41.469999999999999</cx:pt>
          <cx:pt idx="345">29.260000000000002</cx:pt>
          <cx:pt idx="346">35.75</cx:pt>
          <cx:pt idx="347">33.344999999999999</cx:pt>
          <cx:pt idx="348">29.920000000000002</cx:pt>
          <cx:pt idx="349">27.835000000000001</cx:pt>
          <cx:pt idx="350">23.18</cx:pt>
          <cx:pt idx="351">25.600000000000001</cx:pt>
          <cx:pt idx="352">27.699999999999999</cx:pt>
          <cx:pt idx="353">35.244999999999997</cx:pt>
          <cx:pt idx="354">38.280000000000001</cx:pt>
          <cx:pt idx="355">27.600000000000001</cx:pt>
          <cx:pt idx="356">43.890000000000001</cx:pt>
          <cx:pt idx="357">29.829999999999998</cx:pt>
          <cx:pt idx="358">41.909999999999997</cx:pt>
          <cx:pt idx="359">20.789999999999999</cx:pt>
          <cx:pt idx="360">32.299999999999997</cx:pt>
          <cx:pt idx="361">30.5</cx:pt>
          <cx:pt idx="362">21.699999999999999</cx:pt>
          <cx:pt idx="363">26.399999999999999</cx:pt>
          <cx:pt idx="364">21.890000000000001</cx:pt>
          <cx:pt idx="365">30.780000000000001</cx:pt>
          <cx:pt idx="366">32.299999999999997</cx:pt>
          <cx:pt idx="367">24.984999999999999</cx:pt>
          <cx:pt idx="368">32.015000000000001</cx:pt>
          <cx:pt idx="369">30.399999999999999</cx:pt>
          <cx:pt idx="370">21.09</cx:pt>
          <cx:pt idx="371">22.23</cx:pt>
          <cx:pt idx="372">33.155000000000001</cx:pt>
          <cx:pt idx="373">32.899999999999999</cx:pt>
          <cx:pt idx="374">33.329999999999998</cx:pt>
          <cx:pt idx="375">28.309999999999999</cx:pt>
          <cx:pt idx="376">24.890000000000001</cx:pt>
          <cx:pt idx="377">40.149999999999999</cx:pt>
          <cx:pt idx="378">30.114999999999998</cx:pt>
          <cx:pt idx="379">31.460000000000001</cx:pt>
          <cx:pt idx="380">17.954999999999998</cx:pt>
          <cx:pt idx="381">30.684999999999999</cx:pt>
          <cx:pt idx="382">33</cx:pt>
          <cx:pt idx="383">43.340000000000003</cx:pt>
          <cx:pt idx="384">22.135000000000002</cx:pt>
          <cx:pt idx="385">34.399999999999999</cx:pt>
          <cx:pt idx="386">39.049999999999997</cx:pt>
          <cx:pt idx="387">25.364999999999998</cx:pt>
          <cx:pt idx="388">22.609999999999999</cx:pt>
          <cx:pt idx="389">30.210000000000001</cx:pt>
          <cx:pt idx="390">35.625</cx:pt>
          <cx:pt idx="391">37.43</cx:pt>
          <cx:pt idx="392">31.445</cx:pt>
          <cx:pt idx="393">31.350000000000001</cx:pt>
          <cx:pt idx="394">32.299999999999997</cx:pt>
          <cx:pt idx="395">19.855</cx:pt>
          <cx:pt idx="396">34.399999999999999</cx:pt>
          <cx:pt idx="397">31.02</cx:pt>
          <cx:pt idx="398">25.600000000000001</cx:pt>
          <cx:pt idx="399">38.170000000000002</cx:pt>
          <cx:pt idx="400">20.600000000000001</cx:pt>
          <cx:pt idx="401">47.520000000000003</cx:pt>
          <cx:pt idx="402">32.965000000000003</cx:pt>
          <cx:pt idx="403">32.299999999999997</cx:pt>
          <cx:pt idx="404">20.399999999999999</cx:pt>
          <cx:pt idx="405">38.380000000000003</cx:pt>
          <cx:pt idx="406">24.309999999999999</cx:pt>
          <cx:pt idx="407">23.600000000000001</cx:pt>
          <cx:pt idx="408">21.120000000000001</cx:pt>
          <cx:pt idx="409">30.030000000000001</cx:pt>
          <cx:pt idx="410">17.48</cx:pt>
          <cx:pt idx="411">20.234999999999999</cx:pt>
          <cx:pt idx="412">17.195</cx:pt>
          <cx:pt idx="413">23.899999999999999</cx:pt>
          <cx:pt idx="414">35.149999999999999</cx:pt>
          <cx:pt idx="415">35.640000000000001</cx:pt>
          <cx:pt idx="416">34.100000000000001</cx:pt>
          <cx:pt idx="417">22.600000000000001</cx:pt>
          <cx:pt idx="418">39.159999999999997</cx:pt>
          <cx:pt idx="419">26.98</cx:pt>
          <cx:pt idx="420">33.880000000000003</cx:pt>
          <cx:pt idx="421">35.859999999999999</cx:pt>
          <cx:pt idx="422">32.774999999999999</cx:pt>
          <cx:pt idx="423">30.59</cx:pt>
          <cx:pt idx="424">30.199999999999999</cx:pt>
          <cx:pt idx="425">24.309999999999999</cx:pt>
          <cx:pt idx="426">27.265000000000001</cx:pt>
          <cx:pt idx="427">29.164999999999999</cx:pt>
          <cx:pt idx="428">16.815000000000001</cx:pt>
          <cx:pt idx="429">30.399999999999999</cx:pt>
          <cx:pt idx="430">33.100000000000001</cx:pt>
          <cx:pt idx="431">20.234999999999999</cx:pt>
          <cx:pt idx="432">26.899999999999999</cx:pt>
          <cx:pt idx="433">30.5</cx:pt>
          <cx:pt idx="434">28.594999999999999</cx:pt>
          <cx:pt idx="435">33.109999999999999</cx:pt>
          <cx:pt idx="436">31.73</cx:pt>
          <cx:pt idx="437">28.899999999999999</cx:pt>
          <cx:pt idx="438">46.75</cx:pt>
          <cx:pt idx="439">29.449999999999999</cx:pt>
          <cx:pt idx="440">32.68</cx:pt>
          <cx:pt idx="441">33.5</cx:pt>
          <cx:pt idx="442">43.009999999999998</cx:pt>
          <cx:pt idx="443">36.520000000000003</cx:pt>
          <cx:pt idx="444">26.695</cx:pt>
          <cx:pt idx="445">33.100000000000001</cx:pt>
          <cx:pt idx="446">29.640000000000001</cx:pt>
          <cx:pt idx="447">25.649999999999999</cx:pt>
          <cx:pt idx="448">29.600000000000001</cx:pt>
          <cx:pt idx="449">38.600000000000001</cx:pt>
          <cx:pt idx="450">29.600000000000001</cx:pt>
          <cx:pt idx="451">24.129999999999999</cx:pt>
          <cx:pt idx="452">23.399999999999999</cx:pt>
          <cx:pt idx="453">29.734999999999999</cx:pt>
          <cx:pt idx="454">46.530000000000001</cx:pt>
          <cx:pt idx="455">37.399999999999999</cx:pt>
          <cx:pt idx="456">30.140000000000001</cx:pt>
          <cx:pt idx="457">30.495000000000001</cx:pt>
          <cx:pt idx="458">39.600000000000001</cx:pt>
          <cx:pt idx="459">33</cx:pt>
          <cx:pt idx="460">36.630000000000003</cx:pt>
          <cx:pt idx="461">30</cx:pt>
          <cx:pt idx="462">38.094999999999999</cx:pt>
          <cx:pt idx="463">25.934999999999999</cx:pt>
          <cx:pt idx="464">25.175000000000001</cx:pt>
          <cx:pt idx="465">28.379999999999999</cx:pt>
          <cx:pt idx="466">28.699999999999999</cx:pt>
          <cx:pt idx="467">33.82</cx:pt>
          <cx:pt idx="468">24.32</cx:pt>
          <cx:pt idx="469">24.09</cx:pt>
          <cx:pt idx="470">32.670000000000002</cx:pt>
          <cx:pt idx="471">30.114999999999998</cx:pt>
          <cx:pt idx="472">29.800000000000001</cx:pt>
          <cx:pt idx="473">33.344999999999999</cx:pt>
          <cx:pt idx="474">25.100000000000001</cx:pt>
          <cx:pt idx="475">28.309999999999999</cx:pt>
          <cx:pt idx="476">28.5</cx:pt>
          <cx:pt idx="477">35.625</cx:pt>
          <cx:pt idx="478">36.850000000000001</cx:pt>
          <cx:pt idx="479">32.560000000000002</cx:pt>
          <cx:pt idx="480">41.325000000000003</cx:pt>
          <cx:pt idx="481">37.509999999999998</cx:pt>
          <cx:pt idx="482">31.350000000000001</cx:pt>
          <cx:pt idx="483">39.5</cx:pt>
          <cx:pt idx="484">34.299999999999997</cx:pt>
          <cx:pt idx="485">31.065000000000001</cx:pt>
          <cx:pt idx="486">21.469999999999999</cx:pt>
          <cx:pt idx="487">28.699999999999999</cx:pt>
          <cx:pt idx="488">38.060000000000002</cx:pt>
          <cx:pt idx="489">31.16</cx:pt>
          <cx:pt idx="490">32.899999999999999</cx:pt>
          <cx:pt idx="491">25.079999999999998</cx:pt>
          <cx:pt idx="492">25.079999999999998</cx:pt>
          <cx:pt idx="493">43.399999999999999</cx:pt>
          <cx:pt idx="494">25.699999999999999</cx:pt>
          <cx:pt idx="495">27.93</cx:pt>
          <cx:pt idx="496">23.600000000000001</cx:pt>
          <cx:pt idx="497">28.699999999999999</cx:pt>
          <cx:pt idx="498">23.98</cx:pt>
          <cx:pt idx="499">39.200000000000003</cx:pt>
          <cx:pt idx="500">34.399999999999999</cx:pt>
          <cx:pt idx="501">26.030000000000001</cx:pt>
          <cx:pt idx="502">23.210000000000001</cx:pt>
          <cx:pt idx="503">30.25</cx:pt>
          <cx:pt idx="504">28.93</cx:pt>
          <cx:pt idx="505">30.875</cx:pt>
          <cx:pt idx="506">31.350000000000001</cx:pt>
          <cx:pt idx="507">23.75</cx:pt>
          <cx:pt idx="508">25.27</cx:pt>
          <cx:pt idx="509">28.699999999999999</cx:pt>
          <cx:pt idx="510">32.109999999999999</cx:pt>
          <cx:pt idx="511">33.659999999999997</cx:pt>
          <cx:pt idx="512">22.420000000000002</cx:pt>
          <cx:pt idx="513">30.399999999999999</cx:pt>
          <cx:pt idx="514">28.300000000000001</cx:pt>
          <cx:pt idx="515">35.700000000000003</cx:pt>
          <cx:pt idx="516">35.310000000000002</cx:pt>
          <cx:pt idx="517">30.495000000000001</cx:pt>
          <cx:pt idx="518">31</cx:pt>
          <cx:pt idx="519">30.875</cx:pt>
          <cx:pt idx="520">27.359999999999999</cx:pt>
          <cx:pt idx="521">44.219999999999999</cx:pt>
          <cx:pt idx="522">33.914999999999999</cx:pt>
          <cx:pt idx="523">37.729999999999997</cx:pt>
          <cx:pt idx="524">26.07</cx:pt>
          <cx:pt idx="525">33.880000000000003</cx:pt>
          <cx:pt idx="526">30.59</cx:pt>
          <cx:pt idx="527">25.800000000000001</cx:pt>
          <cx:pt idx="528">39.424999999999997</cx:pt>
          <cx:pt idx="529">25.460000000000001</cx:pt>
          <cx:pt idx="530">42.130000000000003</cx:pt>
          <cx:pt idx="531">31.73</cx:pt>
          <cx:pt idx="532">29.699999999999999</cx:pt>
          <cx:pt idx="533">36.189999999999998</cx:pt>
          <cx:pt idx="534">40.479999999999997</cx:pt>
          <cx:pt idx="535">28.024999999999999</cx:pt>
          <cx:pt idx="536">38.899999999999999</cx:pt>
          <cx:pt idx="537">30.199999999999999</cx:pt>
          <cx:pt idx="538">28.050000000000001</cx:pt>
          <cx:pt idx="539">31.350000000000001</cx:pt>
          <cx:pt idx="540">38</cx:pt>
          <cx:pt idx="541">31.789999999999999</cx:pt>
          <cx:pt idx="542">36.299999999999997</cx:pt>
          <cx:pt idx="543">47.409999999999997</cx:pt>
          <cx:pt idx="544">30.210000000000001</cx:pt>
          <cx:pt idx="545">25.84</cx:pt>
          <cx:pt idx="546">35.435000000000002</cx:pt>
          <cx:pt idx="547">46.700000000000003</cx:pt>
          <cx:pt idx="548">28.594999999999999</cx:pt>
          <cx:pt idx="549">46.200000000000003</cx:pt>
          <cx:pt idx="550">30.800000000000001</cx:pt>
          <cx:pt idx="551">28.93</cx:pt>
          <cx:pt idx="552">21.399999999999999</cx:pt>
          <cx:pt idx="553">31.73</cx:pt>
          <cx:pt idx="554">41.325000000000003</cx:pt>
          <cx:pt idx="555">23.800000000000001</cx:pt>
          <cx:pt idx="556">33.439999999999998</cx:pt>
          <cx:pt idx="557">34.210000000000001</cx:pt>
          <cx:pt idx="558">34.104999999999997</cx:pt>
          <cx:pt idx="559">35.530000000000001</cx:pt>
          <cx:pt idx="560">19.949999999999999</cx:pt>
          <cx:pt idx="561">32.68</cx:pt>
          <cx:pt idx="562">30.5</cx:pt>
          <cx:pt idx="563">44.770000000000003</cx:pt>
          <cx:pt idx="564">32.119999999999997</cx:pt>
          <cx:pt idx="565">30.495000000000001</cx:pt>
          <cx:pt idx="566">40.564999999999998</cx:pt>
          <cx:pt idx="567">30.59</cx:pt>
          <cx:pt idx="568">31.899999999999999</cx:pt>
          <cx:pt idx="569">40.564999999999998</cx:pt>
          <cx:pt idx="570">29.100000000000001</cx:pt>
          <cx:pt idx="571">37.289999999999999</cx:pt>
          <cx:pt idx="572">43.119999999999997</cx:pt>
          <cx:pt idx="573">36.859999999999999</cx:pt>
          <cx:pt idx="574">34.295000000000002</cx:pt>
          <cx:pt idx="575">27.170000000000002</cx:pt>
          <cx:pt idx="576">26.84</cx:pt>
          <cx:pt idx="577">38.094999999999999</cx:pt>
          <cx:pt idx="578">30.199999999999999</cx:pt>
          <cx:pt idx="579">23.465</cx:pt>
          <cx:pt idx="580">25.460000000000001</cx:pt>
          <cx:pt idx="581">30.59</cx:pt>
          <cx:pt idx="582">45.43</cx:pt>
          <cx:pt idx="583">23.649999999999999</cx:pt>
          <cx:pt idx="584">20.699999999999999</cx:pt>
          <cx:pt idx="585">28.27</cx:pt>
          <cx:pt idx="586">20.234999999999999</cx:pt>
          <cx:pt idx="587">30.210000000000001</cx:pt>
          <cx:pt idx="588">35.909999999999997</cx:pt>
          <cx:pt idx="589">30.690000000000001</cx:pt>
          <cx:pt idx="590">29</cx:pt>
          <cx:pt idx="591">19.57</cx:pt>
          <cx:pt idx="592">31.129999999999999</cx:pt>
          <cx:pt idx="593">21.850000000000001</cx:pt>
          <cx:pt idx="594">40.259999999999998</cx:pt>
          <cx:pt idx="595">33.725000000000001</cx:pt>
          <cx:pt idx="596">29.48</cx:pt>
          <cx:pt idx="597">33.25</cx:pt>
          <cx:pt idx="598">32.600000000000001</cx:pt>
          <cx:pt idx="599">37.524999999999999</cx:pt>
          <cx:pt idx="600">39.159999999999997</cx:pt>
          <cx:pt idx="601">31.635000000000002</cx:pt>
          <cx:pt idx="602">25.300000000000001</cx:pt>
          <cx:pt idx="603">39.049999999999997</cx:pt>
          <cx:pt idx="604">28.309999999999999</cx:pt>
          <cx:pt idx="605">34.100000000000001</cx:pt>
          <cx:pt idx="606">25.175000000000001</cx:pt>
          <cx:pt idx="607">23.655000000000001</cx:pt>
          <cx:pt idx="608">26.98</cx:pt>
          <cx:pt idx="609">37.799999999999997</cx:pt>
          <cx:pt idx="610">29.370000000000001</cx:pt>
          <cx:pt idx="611">34.799999999999997</cx:pt>
          <cx:pt idx="612">33.155000000000001</cx:pt>
          <cx:pt idx="613">19</cx:pt>
          <cx:pt idx="614">33</cx:pt>
          <cx:pt idx="615">36.630000000000003</cx:pt>
          <cx:pt idx="616">28.594999999999999</cx:pt>
          <cx:pt idx="617">25.600000000000001</cx:pt>
          <cx:pt idx="618">33.109999999999999</cx:pt>
          <cx:pt idx="619">37.100000000000001</cx:pt>
          <cx:pt idx="620">31.399999999999999</cx:pt>
          <cx:pt idx="621">34.100000000000001</cx:pt>
          <cx:pt idx="622">21.300000000000001</cx:pt>
          <cx:pt idx="623">33.534999999999997</cx:pt>
          <cx:pt idx="624">28.785</cx:pt>
          <cx:pt idx="625">26.030000000000001</cx:pt>
          <cx:pt idx="626">28.879999999999999</cx:pt>
          <cx:pt idx="627">42.460000000000001</cx:pt>
          <cx:pt idx="628">38</cx:pt>
          <cx:pt idx="629">38.950000000000003</cx:pt>
          <cx:pt idx="630">36.100000000000001</cx:pt>
          <cx:pt idx="631">29.300000000000001</cx:pt>
          <cx:pt idx="632">35.530000000000001</cx:pt>
          <cx:pt idx="633">22.704999999999998</cx:pt>
          <cx:pt idx="634">39.700000000000003</cx:pt>
          <cx:pt idx="635">38.189999999999998</cx:pt>
          <cx:pt idx="636">24.510000000000002</cx:pt>
          <cx:pt idx="637">38.094999999999999</cx:pt>
          <cx:pt idx="638">26.41</cx:pt>
          <cx:pt idx="639">33.659999999999997</cx:pt>
          <cx:pt idx="640">42.399999999999999</cx:pt>
          <cx:pt idx="641">28.309999999999999</cx:pt>
          <cx:pt idx="642">33.914999999999999</cx:pt>
          <cx:pt idx="643">34.960000000000001</cx:pt>
          <cx:pt idx="644">35.310000000000002</cx:pt>
          <cx:pt idx="645">30.780000000000001</cx:pt>
          <cx:pt idx="646">26.219999999999999</cx:pt>
          <cx:pt idx="647">23.370000000000001</cx:pt>
          <cx:pt idx="648">28.5</cx:pt>
          <cx:pt idx="649">32.965000000000003</cx:pt>
          <cx:pt idx="650">42.68</cx:pt>
          <cx:pt idx="651">39.600000000000001</cx:pt>
          <cx:pt idx="652">31.129999999999999</cx:pt>
          <cx:pt idx="653">36.299999999999997</cx:pt>
          <cx:pt idx="654">35.200000000000003</cx:pt>
          <cx:pt idx="655">25.300000000000001</cx:pt>
          <cx:pt idx="656">42.399999999999999</cx:pt>
          <cx:pt idx="657">33.155000000000001</cx:pt>
          <cx:pt idx="658">35.909999999999997</cx:pt>
          <cx:pt idx="659">28.785</cx:pt>
          <cx:pt idx="660">46.530000000000001</cx:pt>
          <cx:pt idx="661">23.98</cx:pt>
          <cx:pt idx="662">31.539999999999999</cx:pt>
          <cx:pt idx="663">33.659999999999997</cx:pt>
          <cx:pt idx="664">22.989999999999998</cx:pt>
          <cx:pt idx="665">38.060000000000002</cx:pt>
          <cx:pt idx="666">28.699999999999999</cx:pt>
          <cx:pt idx="667">32.774999999999999</cx:pt>
          <cx:pt idx="668">32.015000000000001</cx:pt>
          <cx:pt idx="669">29.809999999999999</cx:pt>
          <cx:pt idx="670">31.57</cx:pt>
          <cx:pt idx="671">31.16</cx:pt>
          <cx:pt idx="672">29.699999999999999</cx:pt>
          <cx:pt idx="673">31.02</cx:pt>
          <cx:pt idx="674">43.890000000000001</cx:pt>
          <cx:pt idx="675">21.375</cx:pt>
          <cx:pt idx="676">40.810000000000002</cx:pt>
          <cx:pt idx="677">31.350000000000001</cx:pt>
          <cx:pt idx="678">36.100000000000001</cx:pt>
          <cx:pt idx="679">23.18</cx:pt>
          <cx:pt idx="680">17.399999999999999</cx:pt>
          <cx:pt idx="681">20.300000000000001</cx:pt>
          <cx:pt idx="682">35.299999999999997</cx:pt>
          <cx:pt idx="683">24.32</cx:pt>
          <cx:pt idx="684">18.5</cx:pt>
          <cx:pt idx="685">26.41</cx:pt>
          <cx:pt idx="686">26.125</cx:pt>
          <cx:pt idx="687">41.689999999999998</cx:pt>
          <cx:pt idx="688">24.100000000000001</cx:pt>
          <cx:pt idx="689">31.129999999999999</cx:pt>
          <cx:pt idx="690">27.359999999999999</cx:pt>
          <cx:pt idx="691">36.200000000000003</cx:pt>
          <cx:pt idx="692">32.395000000000003</cx:pt>
          <cx:pt idx="693">23.655000000000001</cx:pt>
          <cx:pt idx="694">34.799999999999997</cx:pt>
          <cx:pt idx="695">40.185000000000002</cx:pt>
          <cx:pt idx="696">32.299999999999997</cx:pt>
          <cx:pt idx="697">35.75</cx:pt>
          <cx:pt idx="698">33.725000000000001</cx:pt>
          <cx:pt idx="699">39.270000000000003</cx:pt>
          <cx:pt idx="700">34.869999999999997</cx:pt>
          <cx:pt idx="701">44.744999999999997</cx:pt>
          <cx:pt idx="702">41.469999999999999</cx:pt>
          <cx:pt idx="703">26.41</cx:pt>
          <cx:pt idx="704">29.545000000000002</cx:pt>
          <cx:pt idx="705">32.899999999999999</cx:pt>
          <cx:pt idx="706">38.060000000000002</cx:pt>
          <cx:pt idx="707">28.690000000000001</cx:pt>
          <cx:pt idx="708">30.495000000000001</cx:pt>
          <cx:pt idx="709">27.739999999999998</cx:pt>
          <cx:pt idx="710">35.200000000000003</cx:pt>
          <cx:pt idx="711">23.539999999999999</cx:pt>
          <cx:pt idx="712">30.684999999999999</cx:pt>
          <cx:pt idx="713">40.469999999999999</cx:pt>
          <cx:pt idx="714">22.600000000000001</cx:pt>
          <cx:pt idx="715">28.899999999999999</cx:pt>
          <cx:pt idx="716">22.609999999999999</cx:pt>
          <cx:pt idx="717">24.32</cx:pt>
          <cx:pt idx="718">36.670000000000002</cx:pt>
          <cx:pt idx="719">33.439999999999998</cx:pt>
          <cx:pt idx="720">40.659999999999997</cx:pt>
          <cx:pt idx="721">36.600000000000001</cx:pt>
          <cx:pt idx="722">37.399999999999999</cx:pt>
          <cx:pt idx="723">35.399999999999999</cx:pt>
          <cx:pt idx="724">27.074999999999999</cx:pt>
          <cx:pt idx="725">39.049999999999997</cx:pt>
          <cx:pt idx="726">28.405000000000001</cx:pt>
          <cx:pt idx="727">21.754999999999999</cx:pt>
          <cx:pt idx="728">40.280000000000001</cx:pt>
          <cx:pt idx="729">36.079999999999998</cx:pt>
          <cx:pt idx="730">24.420000000000002</cx:pt>
          <cx:pt idx="731">21.399999999999999</cx:pt>
          <cx:pt idx="732">30.100000000000001</cx:pt>
          <cx:pt idx="733">27.265000000000001</cx:pt>
          <cx:pt idx="734">32.100000000000001</cx:pt>
          <cx:pt idx="735">34.770000000000003</cx:pt>
          <cx:pt idx="736">38.390000000000001</cx:pt>
          <cx:pt idx="737">23.699999999999999</cx:pt>
          <cx:pt idx="738">31.73</cx:pt>
          <cx:pt idx="739">35.5</cx:pt>
          <cx:pt idx="740">24.035</cx:pt>
          <cx:pt idx="741">29.149999999999999</cx:pt>
          <cx:pt idx="742">34.104999999999997</cx:pt>
          <cx:pt idx="743">26.620000000000001</cx:pt>
          <cx:pt idx="744">26.41</cx:pt>
          <cx:pt idx="745">30.114999999999998</cx:pt>
          <cx:pt idx="746">27</cx:pt>
          <cx:pt idx="747">21.754999999999999</cx:pt>
          <cx:pt idx="748">36</cx:pt>
          <cx:pt idx="749">30.875</cx:pt>
          <cx:pt idx="750">26.399999999999999</cx:pt>
          <cx:pt idx="751">28.975000000000001</cx:pt>
          <cx:pt idx="752">37.905000000000001</cx:pt>
          <cx:pt idx="753">22.77</cx:pt>
          <cx:pt idx="754">33.630000000000003</cx:pt>
          <cx:pt idx="755">27.645</cx:pt>
          <cx:pt idx="756">22.800000000000001</cx:pt>
          <cx:pt idx="757">27.829999999999998</cx:pt>
          <cx:pt idx="758">37.43</cx:pt>
          <cx:pt idx="759">38.170000000000002</cx:pt>
          <cx:pt idx="760">34.579999999999998</cx:pt>
          <cx:pt idx="761">35.200000000000003</cx:pt>
          <cx:pt idx="762">27.100000000000001</cx:pt>
          <cx:pt idx="763">26.030000000000001</cx:pt>
          <cx:pt idx="764">25.175000000000001</cx:pt>
          <cx:pt idx="765">31.824999999999999</cx:pt>
          <cx:pt idx="766">32.299999999999997</cx:pt>
          <cx:pt idx="767">29</cx:pt>
          <cx:pt idx="768">39.700000000000003</cx:pt>
          <cx:pt idx="769">19.475000000000001</cx:pt>
          <cx:pt idx="770">36.100000000000001</cx:pt>
          <cx:pt idx="771">26.699999999999999</cx:pt>
          <cx:pt idx="772">36.479999999999997</cx:pt>
          <cx:pt idx="773">28.879999999999999</cx:pt>
          <cx:pt idx="774">34.200000000000003</cx:pt>
          <cx:pt idx="775">33.329999999999998</cx:pt>
          <cx:pt idx="776">32.299999999999997</cx:pt>
          <cx:pt idx="777">39.805</cx:pt>
          <cx:pt idx="778">34.32</cx:pt>
          <cx:pt idx="779">28.879999999999999</cx:pt>
          <cx:pt idx="780">24.399999999999999</cx:pt>
          <cx:pt idx="781">41.140000000000001</cx:pt>
          <cx:pt idx="782">35.969999999999999</cx:pt>
          <cx:pt idx="783">27.600000000000001</cx:pt>
          <cx:pt idx="784">29.260000000000002</cx:pt>
          <cx:pt idx="785">27.699999999999999</cx:pt>
          <cx:pt idx="786">36.954999999999998</cx:pt>
          <cx:pt idx="787">36.859999999999999</cx:pt>
          <cx:pt idx="788">22.515000000000001</cx:pt>
          <cx:pt idx="789">29.920000000000002</cx:pt>
          <cx:pt idx="790">41.799999999999997</cx:pt>
          <cx:pt idx="791">27.600000000000001</cx:pt>
          <cx:pt idx="792">23.18</cx:pt>
          <cx:pt idx="793">20.899999999999999</cx:pt>
          <cx:pt idx="794">31.920000000000002</cx:pt>
          <cx:pt idx="795">28.5</cx:pt>
          <cx:pt idx="796">44.219999999999999</cx:pt>
          <cx:pt idx="797">22.895</cx:pt>
          <cx:pt idx="798">33.100000000000001</cx:pt>
          <cx:pt idx="799">24.795000000000002</cx:pt>
          <cx:pt idx="800">26.18</cx:pt>
          <cx:pt idx="801">35.969999999999999</cx:pt>
          <cx:pt idx="802">22.300000000000001</cx:pt>
          <cx:pt idx="803">42.240000000000002</cx:pt>
          <cx:pt idx="804">26.510000000000002</cx:pt>
          <cx:pt idx="805">35.814999999999998</cx:pt>
          <cx:pt idx="806">41.420000000000002</cx:pt>
          <cx:pt idx="807">36.575000000000003</cx:pt>
          <cx:pt idx="808">30.140000000000001</cx:pt>
          <cx:pt idx="809">25.84</cx:pt>
          <cx:pt idx="810">30.800000000000001</cx:pt>
          <cx:pt idx="811">42.939999999999998</cx:pt>
          <cx:pt idx="812">21.010000000000002</cx:pt>
          <cx:pt idx="813">22.515000000000001</cx:pt>
          <cx:pt idx="814">34.43</cx:pt>
          <cx:pt idx="815">31.460000000000001</cx:pt>
          <cx:pt idx="816">24.225000000000001</cx:pt>
          <cx:pt idx="817">37.100000000000001</cx:pt>
          <cx:pt idx="818">26.125</cx:pt>
          <cx:pt idx="819">35.530000000000001</cx:pt>
          <cx:pt idx="820">33.700000000000003</cx:pt>
          <cx:pt idx="821">17.670000000000002</cx:pt>
          <cx:pt idx="822">31.129999999999999</cx:pt>
          <cx:pt idx="823">29.809999999999999</cx:pt>
          <cx:pt idx="824">24.32</cx:pt>
          <cx:pt idx="825">31.824999999999999</cx:pt>
          <cx:pt idx="826">31.789999999999999</cx:pt>
          <cx:pt idx="827">28.024999999999999</cx:pt>
          <cx:pt idx="828">30.780000000000001</cx:pt>
          <cx:pt idx="829">21.850000000000001</cx:pt>
          <cx:pt idx="830">33.100000000000001</cx:pt>
          <cx:pt idx="831">25.84</cx:pt>
          <cx:pt idx="832">23.844999999999999</cx:pt>
          <cx:pt idx="833">34.390000000000001</cx:pt>
          <cx:pt idx="834">33.82</cx:pt>
          <cx:pt idx="835">35.969999999999999</cx:pt>
          <cx:pt idx="836">31.5</cx:pt>
          <cx:pt idx="837">28.309999999999999</cx:pt>
          <cx:pt idx="838">23.465</cx:pt>
          <cx:pt idx="839">31.350000000000001</cx:pt>
          <cx:pt idx="840">31.100000000000001</cx:pt>
          <cx:pt idx="841">24.699999999999999</cx:pt>
          <cx:pt idx="842">32.780000000000001</cx:pt>
          <cx:pt idx="843">29.809999999999999</cx:pt>
          <cx:pt idx="844">30.495000000000001</cx:pt>
          <cx:pt idx="845">32.450000000000003</cx:pt>
          <cx:pt idx="846">34.200000000000003</cx:pt>
          <cx:pt idx="847">50.380000000000003</cx:pt>
          <cx:pt idx="848">24.100000000000001</cx:pt>
          <cx:pt idx="849">32.774999999999999</cx:pt>
          <cx:pt idx="850">30.780000000000001</cx:pt>
          <cx:pt idx="851">32.299999999999997</cx:pt>
          <cx:pt idx="852">35.530000000000001</cx:pt>
          <cx:pt idx="853">23.75</cx:pt>
          <cx:pt idx="854">23.844999999999999</cx:pt>
          <cx:pt idx="855">29.600000000000001</cx:pt>
          <cx:pt idx="856">33.109999999999999</cx:pt>
          <cx:pt idx="857">24.129999999999999</cx:pt>
          <cx:pt idx="858">32.229999999999997</cx:pt>
          <cx:pt idx="859">28.100000000000001</cx:pt>
          <cx:pt idx="860">47.600000000000001</cx:pt>
          <cx:pt idx="861">28</cx:pt>
          <cx:pt idx="862">33.534999999999997</cx:pt>
          <cx:pt idx="863">19.855</cx:pt>
          <cx:pt idx="864">25.399999999999999</cx:pt>
          <cx:pt idx="865">29.899999999999999</cx:pt>
          <cx:pt idx="866">37.289999999999999</cx:pt>
          <cx:pt idx="867">43.700000000000003</cx:pt>
          <cx:pt idx="868">23.655000000000001</cx:pt>
          <cx:pt idx="869">24.300000000000001</cx:pt>
          <cx:pt idx="870">36.200000000000003</cx:pt>
          <cx:pt idx="871">29.48</cx:pt>
          <cx:pt idx="872">24.859999999999999</cx:pt>
          <cx:pt idx="873">30.100000000000001</cx:pt>
          <cx:pt idx="874">21.850000000000001</cx:pt>
          <cx:pt idx="875">28.120000000000001</cx:pt>
          <cx:pt idx="876">27.100000000000001</cx:pt>
          <cx:pt idx="877">33.439999999999998</cx:pt>
          <cx:pt idx="878">28.800000000000001</cx:pt>
          <cx:pt idx="879">29.5</cx:pt>
          <cx:pt idx="880">34.799999999999997</cx:pt>
          <cx:pt idx="881">27.359999999999999</cx:pt>
          <cx:pt idx="882">22.135000000000002</cx:pt>
          <cx:pt idx="883">37.049999999999997</cx:pt>
          <cx:pt idx="884">26.695</cx:pt>
          <cx:pt idx="885">28.93</cx:pt>
          <cx:pt idx="886">28.975000000000001</cx:pt>
          <cx:pt idx="887">30.02</cx:pt>
          <cx:pt idx="888">39.5</cx:pt>
          <cx:pt idx="889">33.630000000000003</cx:pt>
          <cx:pt idx="890">26.885000000000002</cx:pt>
          <cx:pt idx="891">29.039999999999999</cx:pt>
          <cx:pt idx="892">24.035</cx:pt>
          <cx:pt idx="893">38.939999999999998</cx:pt>
          <cx:pt idx="894">32.109999999999999</cx:pt>
          <cx:pt idx="895">44</cx:pt>
          <cx:pt idx="896">20.045000000000002</cx:pt>
          <cx:pt idx="897">25.555</cx:pt>
          <cx:pt idx="898">40.259999999999998</cx:pt>
          <cx:pt idx="899">22.515000000000001</cx:pt>
          <cx:pt idx="900">22.515000000000001</cx:pt>
          <cx:pt idx="901">40.920000000000002</cx:pt>
          <cx:pt idx="902">27.265000000000001</cx:pt>
          <cx:pt idx="903">36.850000000000001</cx:pt>
          <cx:pt idx="904">35.100000000000001</cx:pt>
          <cx:pt idx="905">29.355</cx:pt>
          <cx:pt idx="906">32.585000000000001</cx:pt>
          <cx:pt idx="907">32.340000000000003</cx:pt>
          <cx:pt idx="908">39.799999999999997</cx:pt>
          <cx:pt idx="909">24.600000000000001</cx:pt>
          <cx:pt idx="910">28.309999999999999</cx:pt>
          <cx:pt idx="911">31.73</cx:pt>
          <cx:pt idx="912">26.695</cx:pt>
          <cx:pt idx="913">27.5</cx:pt>
          <cx:pt idx="914">24.605</cx:pt>
          <cx:pt idx="915">33.990000000000002</cx:pt>
          <cx:pt idx="916">26.885000000000002</cx:pt>
          <cx:pt idx="917">22.895</cx:pt>
          <cx:pt idx="918">28.199999999999999</cx:pt>
          <cx:pt idx="919">34.210000000000001</cx:pt>
          <cx:pt idx="920">25</cx:pt>
          <cx:pt idx="921">33.200000000000003</cx:pt>
          <cx:pt idx="922">31</cx:pt>
          <cx:pt idx="923">35.814999999999998</cx:pt>
          <cx:pt idx="924">23.199999999999999</cx:pt>
          <cx:pt idx="925">32.109999999999999</cx:pt>
          <cx:pt idx="926">23.399999999999999</cx:pt>
          <cx:pt idx="927">20.100000000000001</cx:pt>
          <cx:pt idx="928">39.159999999999997</cx:pt>
          <cx:pt idx="929">34.210000000000001</cx:pt>
          <cx:pt idx="930">46.530000000000001</cx:pt>
          <cx:pt idx="931">32.5</cx:pt>
          <cx:pt idx="932">25.800000000000001</cx:pt>
          <cx:pt idx="933">35.299999999999997</cx:pt>
          <cx:pt idx="934">37.18</cx:pt>
          <cx:pt idx="935">27.5</cx:pt>
          <cx:pt idx="936">29.734999999999999</cx:pt>
          <cx:pt idx="937">24.225000000000001</cx:pt>
          <cx:pt idx="938">26.18</cx:pt>
          <cx:pt idx="939">29.48</cx:pt>
          <cx:pt idx="940">23.210000000000001</cx:pt>
          <cx:pt idx="941">46.090000000000003</cx:pt>
          <cx:pt idx="942">40.185000000000002</cx:pt>
          <cx:pt idx="943">22.609999999999999</cx:pt>
          <cx:pt idx="944">39.93</cx:pt>
          <cx:pt idx="945">35.799999999999997</cx:pt>
          <cx:pt idx="946">35.799999999999997</cx:pt>
          <cx:pt idx="947">34.200000000000003</cx:pt>
          <cx:pt idx="948">31.254999999999999</cx:pt>
          <cx:pt idx="949">29.699999999999999</cx:pt>
          <cx:pt idx="950">18.335000000000001</cx:pt>
          <cx:pt idx="951">42.899999999999999</cx:pt>
          <cx:pt idx="952">28.405000000000001</cx:pt>
          <cx:pt idx="953">30.199999999999999</cx:pt>
          <cx:pt idx="954">27.835000000000001</cx:pt>
          <cx:pt idx="955">39.490000000000002</cx:pt>
          <cx:pt idx="956">30.800000000000001</cx:pt>
          <cx:pt idx="957">26.789999999999999</cx:pt>
          <cx:pt idx="958">34.960000000000001</cx:pt>
          <cx:pt idx="959">36.670000000000002</cx:pt>
          <cx:pt idx="960">39.615000000000002</cx:pt>
          <cx:pt idx="961">25.899999999999999</cx:pt>
          <cx:pt idx="962">35.200000000000003</cx:pt>
          <cx:pt idx="963">24.795000000000002</cx:pt>
          <cx:pt idx="964">36.765000000000001</cx:pt>
          <cx:pt idx="965">27.100000000000001</cx:pt>
          <cx:pt idx="966">24.795000000000002</cx:pt>
          <cx:pt idx="967">25.364999999999998</cx:pt>
          <cx:pt idx="968">25.745000000000001</cx:pt>
          <cx:pt idx="969">34.32</cx:pt>
          <cx:pt idx="970">28.16</cx:pt>
          <cx:pt idx="971">23.559999999999999</cx:pt>
          <cx:pt idx="972">20.234999999999999</cx:pt>
          <cx:pt idx="973">40.5</cx:pt>
          <cx:pt idx="974">35.420000000000002</cx:pt>
          <cx:pt idx="975">22.895</cx:pt>
          <cx:pt idx="976">40.149999999999999</cx:pt>
          <cx:pt idx="977">29.149999999999999</cx:pt>
          <cx:pt idx="978">39.994999999999997</cx:pt>
          <cx:pt idx="979">29.920000000000002</cx:pt>
          <cx:pt idx="980">25.460000000000001</cx:pt>
          <cx:pt idx="981">21.375</cx:pt>
          <cx:pt idx="982">25.899999999999999</cx:pt>
          <cx:pt idx="983">30.59</cx:pt>
          <cx:pt idx="984">30.114999999999998</cx:pt>
          <cx:pt idx="985">25.800000000000001</cx:pt>
          <cx:pt idx="986">30.114999999999998</cx:pt>
          <cx:pt idx="987">27.645</cx:pt>
          <cx:pt idx="988">34.674999999999997</cx:pt>
          <cx:pt idx="989">20.52</cx:pt>
          <cx:pt idx="990">19.800000000000001</cx:pt>
          <cx:pt idx="991">27.835000000000001</cx:pt>
          <cx:pt idx="992">31.600000000000001</cx:pt>
          <cx:pt idx="993">28.27</cx:pt>
          <cx:pt idx="994">20.045000000000002</cx:pt>
          <cx:pt idx="995">23.274999999999999</cx:pt>
          <cx:pt idx="996">34.100000000000001</cx:pt>
          <cx:pt idx="997">36.850000000000001</cx:pt>
          <cx:pt idx="998">36.289999999999999</cx:pt>
          <cx:pt idx="999">26.885000000000002</cx:pt>
          <cx:pt idx="1000">22.989999999999998</cx:pt>
          <cx:pt idx="1001">32.700000000000003</cx:pt>
          <cx:pt idx="1002">25.800000000000001</cx:pt>
          <cx:pt idx="1003">29.600000000000001</cx:pt>
          <cx:pt idx="1004">19.190000000000001</cx:pt>
          <cx:pt idx="1005">31.73</cx:pt>
          <cx:pt idx="1006">29.260000000000002</cx:pt>
          <cx:pt idx="1007">28.215</cx:pt>
          <cx:pt idx="1008">24.984999999999999</cx:pt>
          <cx:pt idx="1009">27.739999999999998</cx:pt>
          <cx:pt idx="1010">22.800000000000001</cx:pt>
          <cx:pt idx="1011">20.129999999999999</cx:pt>
          <cx:pt idx="1012">33.329999999999998</cx:pt>
          <cx:pt idx="1013">32.299999999999997</cx:pt>
          <cx:pt idx="1014">27.600000000000001</cx:pt>
          <cx:pt idx="1015">25.460000000000001</cx:pt>
          <cx:pt idx="1016">24.605</cx:pt>
          <cx:pt idx="1017">34.200000000000003</cx:pt>
          <cx:pt idx="1018">35.814999999999998</cx:pt>
          <cx:pt idx="1019">32.68</cx:pt>
          <cx:pt idx="1020">37</cx:pt>
          <cx:pt idx="1021">31.02</cx:pt>
          <cx:pt idx="1022">36.079999999999998</cx:pt>
          <cx:pt idx="1023">23.32</cx:pt>
          <cx:pt idx="1024">45.32</cx:pt>
          <cx:pt idx="1025">34.600000000000001</cx:pt>
          <cx:pt idx="1026">26.030000000000001</cx:pt>
          <cx:pt idx="1027">18.715</cx:pt>
          <cx:pt idx="1028">31.600000000000001</cx:pt>
          <cx:pt idx="1029">17.289999999999999</cx:pt>
          <cx:pt idx="1030">23.655000000000001</cx:pt>
          <cx:pt idx="1031">35.200000000000003</cx:pt>
          <cx:pt idx="1032">27.93</cx:pt>
          <cx:pt idx="1033">21.565000000000001</cx:pt>
          <cx:pt idx="1034">38.380000000000003</cx:pt>
          <cx:pt idx="1035">23</cx:pt>
          <cx:pt idx="1036">37.07</cx:pt>
          <cx:pt idx="1037">30.495000000000001</cx:pt>
          <cx:pt idx="1038">28.879999999999999</cx:pt>
          <cx:pt idx="1039">27.265000000000001</cx:pt>
          <cx:pt idx="1040">28.024999999999999</cx:pt>
          <cx:pt idx="1041">23.085000000000001</cx:pt>
          <cx:pt idx="1042">30.684999999999999</cx:pt>
          <cx:pt idx="1043">25.800000000000001</cx:pt>
          <cx:pt idx="1044">35.244999999999997</cx:pt>
          <cx:pt idx="1045">24.699999999999999</cx:pt>
          <cx:pt idx="1046">25.079999999999998</cx:pt>
          <cx:pt idx="1047">52.579999999999998</cx:pt>
          <cx:pt idx="1048">22.515000000000001</cx:pt>
          <cx:pt idx="1049">30.899999999999999</cx:pt>
          <cx:pt idx="1050">36.954999999999998</cx:pt>
          <cx:pt idx="1051">26.41</cx:pt>
          <cx:pt idx="1052">29.829999999999998</cx:pt>
          <cx:pt idx="1053">29.800000000000001</cx:pt>
          <cx:pt idx="1054">21.469999999999999</cx:pt>
          <cx:pt idx="1055">27.645</cx:pt>
          <cx:pt idx="1056">28.899999999999999</cx:pt>
          <cx:pt idx="1057">31.789999999999999</cx:pt>
          <cx:pt idx="1058">39.490000000000002</cx:pt>
          <cx:pt idx="1059">33.82</cx:pt>
          <cx:pt idx="1060">32.009999999999998</cx:pt>
          <cx:pt idx="1061">27.940000000000001</cx:pt>
          <cx:pt idx="1062">41.140000000000001</cx:pt>
          <cx:pt idx="1063">28.594999999999999</cx:pt>
          <cx:pt idx="1064">25.600000000000001</cx:pt>
          <cx:pt idx="1065">25.300000000000001</cx:pt>
          <cx:pt idx="1066">37.289999999999999</cx:pt>
          <cx:pt idx="1067">42.655000000000001</cx:pt>
          <cx:pt idx="1068">21.66</cx:pt>
          <cx:pt idx="1069">31.899999999999999</cx:pt>
          <cx:pt idx="1070">37.07</cx:pt>
          <cx:pt idx="1071">31.445</cx:pt>
          <cx:pt idx="1072">31.254999999999999</cx:pt>
          <cx:pt idx="1073">28.879999999999999</cx:pt>
          <cx:pt idx="1074">18.335000000000001</cx:pt>
          <cx:pt idx="1075">29.59</cx:pt>
          <cx:pt idx="1076">32</cx:pt>
          <cx:pt idx="1077">26.030000000000001</cx:pt>
          <cx:pt idx="1078">31.68</cx:pt>
          <cx:pt idx="1079">33.659999999999997</cx:pt>
          <cx:pt idx="1080">21.780000000000001</cx:pt>
          <cx:pt idx="1081">27.835000000000001</cx:pt>
          <cx:pt idx="1082">19.949999999999999</cx:pt>
          <cx:pt idx="1083">31.5</cx:pt>
          <cx:pt idx="1084">30.495000000000001</cx:pt>
          <cx:pt idx="1085">18.300000000000001</cx:pt>
          <cx:pt idx="1086">28.975000000000001</cx:pt>
          <cx:pt idx="1087">31.539999999999999</cx:pt>
          <cx:pt idx="1088">47.740000000000002</cx:pt>
          <cx:pt idx="1089">22.100000000000001</cx:pt>
          <cx:pt idx="1090">36.189999999999998</cx:pt>
          <cx:pt idx="1091">29.829999999999998</cx:pt>
          <cx:pt idx="1092">32.700000000000003</cx:pt>
          <cx:pt idx="1093">30.399999999999999</cx:pt>
          <cx:pt idx="1094">33.700000000000003</cx:pt>
          <cx:pt idx="1095">31.350000000000001</cx:pt>
          <cx:pt idx="1096">34.960000000000001</cx:pt>
          <cx:pt idx="1097">33.770000000000003</cx:pt>
          <cx:pt idx="1098">30.875</cx:pt>
          <cx:pt idx="1099">33.990000000000002</cx:pt>
          <cx:pt idx="1100">19.094999999999999</cx:pt>
          <cx:pt idx="1101">28.600000000000001</cx:pt>
          <cx:pt idx="1102">38.939999999999998</cx:pt>
          <cx:pt idx="1103">36.079999999999998</cx:pt>
          <cx:pt idx="1104">29.800000000000001</cx:pt>
          <cx:pt idx="1105">31.239999999999998</cx:pt>
          <cx:pt idx="1106">29.925000000000001</cx:pt>
          <cx:pt idx="1107">26.219999999999999</cx:pt>
          <cx:pt idx="1108">30</cx:pt>
          <cx:pt idx="1109">20.350000000000001</cx:pt>
          <cx:pt idx="1110">32.299999999999997</cx:pt>
          <cx:pt idx="1111">38.390000000000001</cx:pt>
          <cx:pt idx="1112">25.850000000000001</cx:pt>
          <cx:pt idx="1113">26.315000000000001</cx:pt>
          <cx:pt idx="1114">24.510000000000002</cx:pt>
          <cx:pt idx="1115">32.670000000000002</cx:pt>
          <cx:pt idx="1116">29.640000000000001</cx:pt>
          <cx:pt idx="1117">33.329999999999998</cx:pt>
          <cx:pt idx="1118">35.75</cx:pt>
          <cx:pt idx="1119">19.949999999999999</cx:pt>
          <cx:pt idx="1120">31.399999999999999</cx:pt>
          <cx:pt idx="1121">38.170000000000002</cx:pt>
          <cx:pt idx="1122">36.859999999999999</cx:pt>
          <cx:pt idx="1123">32.395000000000003</cx:pt>
          <cx:pt idx="1124">42.75</cx:pt>
          <cx:pt idx="1125">25.079999999999998</cx:pt>
          <cx:pt idx="1126">29.899999999999999</cx:pt>
          <cx:pt idx="1127">35.859999999999999</cx:pt>
          <cx:pt idx="1128">32.799999999999997</cx:pt>
          <cx:pt idx="1129">18.600000000000001</cx:pt>
          <cx:pt idx="1130">23.870000000000001</cx:pt>
          <cx:pt idx="1131">45.899999999999999</cx:pt>
          <cx:pt idx="1132">40.280000000000001</cx:pt>
          <cx:pt idx="1133">18.335000000000001</cx:pt>
          <cx:pt idx="1134">33.82</cx:pt>
          <cx:pt idx="1135">28.120000000000001</cx:pt>
          <cx:pt idx="1136">25</cx:pt>
          <cx:pt idx="1137">22.23</cx:pt>
          <cx:pt idx="1138">30.25</cx:pt>
          <cx:pt idx="1139">32.490000000000002</cx:pt>
          <cx:pt idx="1140">37.07</cx:pt>
          <cx:pt idx="1141">32.600000000000001</cx:pt>
          <cx:pt idx="1142">24.859999999999999</cx:pt>
          <cx:pt idx="1143">32.340000000000003</cx:pt>
          <cx:pt idx="1144">32.299999999999997</cx:pt>
          <cx:pt idx="1145">32.774999999999999</cx:pt>
          <cx:pt idx="1146">32.799999999999997</cx:pt>
          <cx:pt idx="1147">31.920000000000002</cx:pt>
          <cx:pt idx="1148">21.5</cx:pt>
          <cx:pt idx="1149">34.100000000000001</cx:pt>
          <cx:pt idx="1150">30.305</cx:pt>
          <cx:pt idx="1151">36.479999999999997</cx:pt>
          <cx:pt idx="1152">32.560000000000002</cx:pt>
          <cx:pt idx="1153">35.814999999999998</cx:pt>
          <cx:pt idx="1154">27.93</cx:pt>
          <cx:pt idx="1155">22.135000000000002</cx:pt>
          <cx:pt idx="1156">44.880000000000003</cx:pt>
          <cx:pt idx="1157">23.18</cx:pt>
          <cx:pt idx="1158">30.59</cx:pt>
          <cx:pt idx="1159">41.100000000000001</cx:pt>
          <cx:pt idx="1160">34.579999999999998</cx:pt>
          <cx:pt idx="1161">42.130000000000003</cx:pt>
          <cx:pt idx="1162">38.829999999999998</cx:pt>
          <cx:pt idx="1163">28.215</cx:pt>
          <cx:pt idx="1164">28.309999999999999</cx:pt>
          <cx:pt idx="1165">26.125</cx:pt>
          <cx:pt idx="1166">40.369999999999997</cx:pt>
          <cx:pt idx="1167">24.600000000000001</cx:pt>
          <cx:pt idx="1168">35.200000000000003</cx:pt>
          <cx:pt idx="1169">34.104999999999997</cx:pt>
          <cx:pt idx="1170">27.359999999999999</cx:pt>
          <cx:pt idx="1171">26.699999999999999</cx:pt>
          <cx:pt idx="1172">41.909999999999997</cx:pt>
          <cx:pt idx="1173">29.260000000000002</cx:pt>
          <cx:pt idx="1174">32.109999999999999</cx:pt>
          <cx:pt idx="1175">27.100000000000001</cx:pt>
          <cx:pt idx="1176">24.129999999999999</cx:pt>
          <cx:pt idx="1177">27.399999999999999</cx:pt>
          <cx:pt idx="1178">34.865000000000002</cx:pt>
          <cx:pt idx="1179">29.809999999999999</cx:pt>
          <cx:pt idx="1180">41.325000000000003</cx:pt>
          <cx:pt idx="1181">29.925000000000001</cx:pt>
          <cx:pt idx="1182">30.300000000000001</cx:pt>
          <cx:pt idx="1183">27.359999999999999</cx:pt>
          <cx:pt idx="1184">28.489999999999998</cx:pt>
          <cx:pt idx="1185">23.559999999999999</cx:pt>
          <cx:pt idx="1186">35.625</cx:pt>
          <cx:pt idx="1187">32.68</cx:pt>
          <cx:pt idx="1188">25.27</cx:pt>
          <cx:pt idx="1189">28</cx:pt>
          <cx:pt idx="1190">32.774999999999999</cx:pt>
          <cx:pt idx="1191">21.754999999999999</cx:pt>
          <cx:pt idx="1192">32.395000000000003</cx:pt>
          <cx:pt idx="1193">36.575000000000003</cx:pt>
          <cx:pt idx="1194">21.754999999999999</cx:pt>
          <cx:pt idx="1195">27.93</cx:pt>
          <cx:pt idx="1196">30.02</cx:pt>
          <cx:pt idx="1197">33.549999999999997</cx:pt>
          <cx:pt idx="1198">29.355</cx:pt>
          <cx:pt idx="1199">25.800000000000001</cx:pt>
          <cx:pt idx="1200">24.32</cx:pt>
          <cx:pt idx="1201">40.375</cx:pt>
          <cx:pt idx="1202">32.109999999999999</cx:pt>
          <cx:pt idx="1203">32.299999999999997</cx:pt>
          <cx:pt idx="1204">27.280000000000001</cx:pt>
          <cx:pt idx="1205">17.859999999999999</cx:pt>
          <cx:pt idx="1206">34.799999999999997</cx:pt>
          <cx:pt idx="1207">33.399999999999999</cx:pt>
          <cx:pt idx="1208">25.555</cx:pt>
          <cx:pt idx="1209">37.100000000000001</cx:pt>
          <cx:pt idx="1210">30.875</cx:pt>
          <cx:pt idx="1211">34.100000000000001</cx:pt>
          <cx:pt idx="1212">21.469999999999999</cx:pt>
          <cx:pt idx="1213">33.299999999999997</cx:pt>
          <cx:pt idx="1214">31.254999999999999</cx:pt>
          <cx:pt idx="1215">39.140000000000001</cx:pt>
          <cx:pt idx="1216">25.079999999999998</cx:pt>
          <cx:pt idx="1217">37.289999999999999</cx:pt>
          <cx:pt idx="1218">34.600000000000001</cx:pt>
          <cx:pt idx="1219">30.210000000000001</cx:pt>
          <cx:pt idx="1220">21.945</cx:pt>
          <cx:pt idx="1221">24.969999999999999</cx:pt>
          <cx:pt idx="1222">25.300000000000001</cx:pt>
          <cx:pt idx="1223">24.420000000000002</cx:pt>
          <cx:pt idx="1224">23.940000000000001</cx:pt>
          <cx:pt idx="1225">39.82</cx:pt>
          <cx:pt idx="1226">16.815000000000001</cx:pt>
          <cx:pt idx="1227">37.18</cx:pt>
          <cx:pt idx="1228">34.43</cx:pt>
          <cx:pt idx="1229">30.305</cx:pt>
          <cx:pt idx="1230">34.484999999999999</cx:pt>
          <cx:pt idx="1231">21.800000000000001</cx:pt>
          <cx:pt idx="1232">24.605</cx:pt>
          <cx:pt idx="1233">23.300000000000001</cx:pt>
          <cx:pt idx="1234">27.829999999999998</cx:pt>
          <cx:pt idx="1235">31.065000000000001</cx:pt>
          <cx:pt idx="1236">21.66</cx:pt>
          <cx:pt idx="1237">28.215</cx:pt>
          <cx:pt idx="1238">22.704999999999998</cx:pt>
          <cx:pt idx="1239">42.130000000000003</cx:pt>
          <cx:pt idx="1240">41.799999999999997</cx:pt>
          <cx:pt idx="1241">36.960000000000001</cx:pt>
          <cx:pt idx="1242">21.280000000000001</cx:pt>
          <cx:pt idx="1243">33.109999999999999</cx:pt>
          <cx:pt idx="1244">33.329999999999998</cx:pt>
          <cx:pt idx="1245">24.300000000000001</cx:pt>
          <cx:pt idx="1246">25.699999999999999</cx:pt>
          <cx:pt idx="1247">29.399999999999999</cx:pt>
          <cx:pt idx="1248">39.82</cx:pt>
          <cx:pt idx="1249">33.630000000000003</cx:pt>
          <cx:pt idx="1250">29.829999999999998</cx:pt>
          <cx:pt idx="1251">19.800000000000001</cx:pt>
          <cx:pt idx="1252">27.300000000000001</cx:pt>
          <cx:pt idx="1253">29.300000000000001</cx:pt>
          <cx:pt idx="1254">27.719999999999999</cx:pt>
          <cx:pt idx="1255">37.899999999999999</cx:pt>
          <cx:pt idx="1256">36.384999999999998</cx:pt>
          <cx:pt idx="1257">27.645</cx:pt>
          <cx:pt idx="1258">37.715000000000003</cx:pt>
          <cx:pt idx="1259">23.18</cx:pt>
          <cx:pt idx="1260">20.52</cx:pt>
          <cx:pt idx="1261">37.100000000000001</cx:pt>
          <cx:pt idx="1262">28.050000000000001</cx:pt>
          <cx:pt idx="1263">29.899999999999999</cx:pt>
          <cx:pt idx="1264">33.344999999999999</cx:pt>
          <cx:pt idx="1265">23.760000000000002</cx:pt>
          <cx:pt idx="1266">30.5</cx:pt>
          <cx:pt idx="1267">31.065000000000001</cx:pt>
          <cx:pt idx="1268">33.299999999999997</cx:pt>
          <cx:pt idx="1269">27.5</cx:pt>
          <cx:pt idx="1270">33.914999999999999</cx:pt>
          <cx:pt idx="1271">34.484999999999999</cx:pt>
          <cx:pt idx="1272">25.52</cx:pt>
          <cx:pt idx="1273">27.609999999999999</cx:pt>
          <cx:pt idx="1274">27.059999999999999</cx:pt>
          <cx:pt idx="1275">23.699999999999999</cx:pt>
          <cx:pt idx="1276">30.399999999999999</cx:pt>
          <cx:pt idx="1277">29.734999999999999</cx:pt>
          <cx:pt idx="1278">29.925000000000001</cx:pt>
          <cx:pt idx="1279">26.789999999999999</cx:pt>
          <cx:pt idx="1280">33.329999999999998</cx:pt>
          <cx:pt idx="1281">27.645</cx:pt>
          <cx:pt idx="1282">21.66</cx:pt>
          <cx:pt idx="1283">30.030000000000001</cx:pt>
          <cx:pt idx="1284">36.299999999999997</cx:pt>
          <cx:pt idx="1285">24.32</cx:pt>
          <cx:pt idx="1286">17.289999999999999</cx:pt>
          <cx:pt idx="1287">25.899999999999999</cx:pt>
          <cx:pt idx="1288">39.399999999999999</cx:pt>
          <cx:pt idx="1289">34.32</cx:pt>
          <cx:pt idx="1290">19.949999999999999</cx:pt>
          <cx:pt idx="1291">34.899999999999999</cx:pt>
          <cx:pt idx="1292">23.210000000000001</cx:pt>
          <cx:pt idx="1293">25.745000000000001</cx:pt>
          <cx:pt idx="1294">25.175000000000001</cx:pt>
          <cx:pt idx="1295">22</cx:pt>
          <cx:pt idx="1296">26.125</cx:pt>
          <cx:pt idx="1297">26.510000000000002</cx:pt>
          <cx:pt idx="1298">27.454999999999998</cx:pt>
          <cx:pt idx="1299">25.745000000000001</cx:pt>
          <cx:pt idx="1300">30.359999999999999</cx:pt>
          <cx:pt idx="1301">30.875</cx:pt>
          <cx:pt idx="1302">20.800000000000001</cx:pt>
          <cx:pt idx="1303">27.800000000000001</cx:pt>
          <cx:pt idx="1304">24.605</cx:pt>
          <cx:pt idx="1305">27.719999999999999</cx:pt>
          <cx:pt idx="1306">21.850000000000001</cx:pt>
          <cx:pt idx="1307">28.120000000000001</cx:pt>
          <cx:pt idx="1308">30.199999999999999</cx:pt>
          <cx:pt idx="1309">32.200000000000003</cx:pt>
          <cx:pt idx="1310">26.315000000000001</cx:pt>
          <cx:pt idx="1311">26.695</cx:pt>
          <cx:pt idx="1312">42.899999999999999</cx:pt>
          <cx:pt idx="1313">34.700000000000003</cx:pt>
          <cx:pt idx="1314">23.655000000000001</cx:pt>
          <cx:pt idx="1315">28.309999999999999</cx:pt>
          <cx:pt idx="1316">20.600000000000001</cx:pt>
          <cx:pt idx="1317">53.130000000000003</cx:pt>
          <cx:pt idx="1318">39.710000000000001</cx:pt>
          <cx:pt idx="1319">26.315000000000001</cx:pt>
          <cx:pt idx="1320">31.065000000000001</cx:pt>
          <cx:pt idx="1321">26.695</cx:pt>
          <cx:pt idx="1322">38.829999999999998</cx:pt>
          <cx:pt idx="1323">40.369999999999997</cx:pt>
          <cx:pt idx="1324">25.934999999999999</cx:pt>
          <cx:pt idx="1325">33.534999999999997</cx:pt>
          <cx:pt idx="1326">32.869999999999997</cx:pt>
          <cx:pt idx="1327">30.030000000000001</cx:pt>
          <cx:pt idx="1328">24.225000000000001</cx:pt>
          <cx:pt idx="1329">38.600000000000001</cx:pt>
          <cx:pt idx="1330">25.739999999999998</cx:pt>
          <cx:pt idx="1331">33.399999999999999</cx:pt>
          <cx:pt idx="1332">44.700000000000003</cx:pt>
          <cx:pt idx="1333">30.969999999999999</cx:pt>
          <cx:pt idx="1334">31.920000000000002</cx:pt>
          <cx:pt idx="1335">36.850000000000001</cx:pt>
          <cx:pt idx="1336">25.800000000000001</cx:pt>
          <cx:pt idx="1337">29.07</cx:pt>
        </cx:lvl>
      </cx:numDim>
    </cx:data>
  </cx:chartData>
  <cx:chart>
    <cx:title pos="t" align="ctr" overlay="0">
      <cx:tx>
        <cx:txData>
          <cx:v>Box chart for BMI</cx:v>
        </cx:txData>
      </cx:tx>
      <cx:spPr>
        <a:solidFill>
          <a:schemeClr val="accent4"/>
        </a:solidFill>
      </cx:spPr>
      <cx:txPr>
        <a:bodyPr spcFirstLastPara="1" vertOverflow="ellipsis" horzOverflow="overflow" wrap="square" lIns="0" tIns="0" rIns="0" bIns="0" anchor="ctr" anchorCtr="1"/>
        <a:lstStyle/>
        <a:p>
          <a:pPr algn="ctr" rtl="0">
            <a:defRPr/>
          </a:pPr>
          <a:r>
            <a:rPr lang="en-US" sz="1800" b="1" i="0" u="none" strike="noStrike" baseline="0">
              <a:solidFill>
                <a:sysClr val="windowText" lastClr="000000">
                  <a:lumMod val="75000"/>
                  <a:lumOff val="25000"/>
                </a:sysClr>
              </a:solidFill>
              <a:latin typeface="Calibri" panose="020F0502020204030204"/>
            </a:rPr>
            <a:t>Box chart for BMI</a:t>
          </a:r>
        </a:p>
      </cx:txPr>
    </cx:title>
    <cx:plotArea>
      <cx:plotAreaRegion>
        <cx:series layoutId="boxWhisker" uniqueId="{E19F630E-5A95-45B7-9B47-120CF542767B}">
          <cx:tx>
            <cx:txData>
              <cx:f>'Qtn 1.(b)'!$A$6</cx:f>
              <cx:v>BMI</cx:v>
            </cx:txData>
          </cx:tx>
          <cx:dataId val="0"/>
          <cx:layoutPr>
            <cx:visibility meanLine="0" meanMarker="1" nonoutliers="0" outliers="1"/>
            <cx:statistics quartileMethod="exclusive"/>
          </cx:layoutPr>
        </cx:series>
      </cx:plotAreaRegion>
      <cx:axis id="0">
        <cx:catScaling gapWidth="1.5"/>
        <cx:tickLabels/>
      </cx:axis>
      <cx:axis id="1">
        <cx:valScaling/>
        <cx:majorGridlines/>
        <cx:tickLabels/>
      </cx:axis>
    </cx:plotArea>
    <cx:legend pos="b" align="ctr" overlay="0"/>
  </cx:chart>
  <cx:clrMapOvr bg1="lt1" tx1="dk1" bg2="lt2" tx2="dk2" accent1="accent1" accent2="accent2" accent3="accent3" accent4="accent4" accent5="accent5" accent6="accent6" hlink="hlink" folHlink="folHlink"/>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'Qtn 1.(b)'!$B$7:$B$1344</cx:f>
        <cx:lvl ptCount="1338" formatCode="General">
          <cx:pt idx="0">16884.923999999999</cx:pt>
          <cx:pt idx="1">1725.5523000000001</cx:pt>
          <cx:pt idx="2">4449.4620000000004</cx:pt>
          <cx:pt idx="3">21984.47061</cx:pt>
          <cx:pt idx="4">3866.8552</cx:pt>
          <cx:pt idx="5">3756.6215999999999</cx:pt>
          <cx:pt idx="6">8240.5895999999993</cx:pt>
          <cx:pt idx="7">7281.5056000000004</cx:pt>
          <cx:pt idx="8">6406.4107000000004</cx:pt>
          <cx:pt idx="9">28923.136920000001</cx:pt>
          <cx:pt idx="10">2721.3208</cx:pt>
          <cx:pt idx="11">27808.7251</cx:pt>
          <cx:pt idx="12">1826.8430000000001</cx:pt>
          <cx:pt idx="13">11090.7178</cx:pt>
          <cx:pt idx="14">39611.757700000002</cx:pt>
          <cx:pt idx="15">1837.2370000000001</cx:pt>
          <cx:pt idx="16">10797.3362</cx:pt>
          <cx:pt idx="17">2395.17155</cx:pt>
          <cx:pt idx="18">10602.385</cx:pt>
          <cx:pt idx="19">36837.466999999997</cx:pt>
          <cx:pt idx="20">13228.846949999999</cx:pt>
          <cx:pt idx="21">4149.7359999999999</cx:pt>
          <cx:pt idx="22">1137.011</cx:pt>
          <cx:pt idx="23">37701.876799999998</cx:pt>
          <cx:pt idx="24">6203.90175</cx:pt>
          <cx:pt idx="25">14001.1338</cx:pt>
          <cx:pt idx="26">14451.835150000001</cx:pt>
          <cx:pt idx="27">12268.632250000001</cx:pt>
          <cx:pt idx="28">2775.1921499999999</cx:pt>
          <cx:pt idx="29">38711</cx:pt>
          <cx:pt idx="30">35585.576000000001</cx:pt>
          <cx:pt idx="31">2198.1898500000002</cx:pt>
          <cx:pt idx="32">4687.7969999999996</cx:pt>
          <cx:pt idx="33">13770.097900000001</cx:pt>
          <cx:pt idx="34">51194.559139999998</cx:pt>
          <cx:pt idx="35">1625.4337499999999</cx:pt>
          <cx:pt idx="36">15612.19335</cx:pt>
          <cx:pt idx="37">2302.3000000000002</cx:pt>
          <cx:pt idx="38">39774.276299999998</cx:pt>
          <cx:pt idx="39">48173.360999999997</cx:pt>
          <cx:pt idx="40">3046.0619999999999</cx:pt>
          <cx:pt idx="41">4949.7587000000003</cx:pt>
          <cx:pt idx="42">6272.4772000000003</cx:pt>
          <cx:pt idx="43">6313.759</cx:pt>
          <cx:pt idx="44">6079.6715000000004</cx:pt>
          <cx:pt idx="45">20630.283510000001</cx:pt>
          <cx:pt idx="46">3393.35635</cx:pt>
          <cx:pt idx="47">3556.9223000000002</cx:pt>
          <cx:pt idx="48">12629.896699999999</cx:pt>
          <cx:pt idx="49">38709.175999999999</cx:pt>
          <cx:pt idx="50">2211.1307499999998</cx:pt>
          <cx:pt idx="51">3579.8287</cx:pt>
          <cx:pt idx="52">23568.272000000001</cx:pt>
          <cx:pt idx="53">37742.575700000001</cx:pt>
          <cx:pt idx="54">8059.6791000000003</cx:pt>
          <cx:pt idx="55">47496.494449999998</cx:pt>
          <cx:pt idx="56">13607.36875</cx:pt>
          <cx:pt idx="57">34303.167200000004</cx:pt>
          <cx:pt idx="58">23244.790199999999</cx:pt>
          <cx:pt idx="59">5989.5236500000001</cx:pt>
          <cx:pt idx="60">8606.2173999999995</cx:pt>
          <cx:pt idx="61">4504.6624000000002</cx:pt>
          <cx:pt idx="62">30166.618170000002</cx:pt>
          <cx:pt idx="63">4133.6416499999996</cx:pt>
          <cx:pt idx="64">14711.7438</cx:pt>
          <cx:pt idx="65">1743.2139999999999</cx:pt>
          <cx:pt idx="66">14235.072</cx:pt>
          <cx:pt idx="67">6389.3778499999999</cx:pt>
          <cx:pt idx="68">5920.1040999999996</cx:pt>
          <cx:pt idx="69">17663.144199999999</cx:pt>
          <cx:pt idx="70">16577.779500000001</cx:pt>
          <cx:pt idx="71">6799.4579999999996</cx:pt>
          <cx:pt idx="72">11741.726000000001</cx:pt>
          <cx:pt idx="73">11946.625899999999</cx:pt>
          <cx:pt idx="74">7726.8540000000003</cx:pt>
          <cx:pt idx="75">11356.660900000001</cx:pt>
          <cx:pt idx="76">3947.4131000000002</cx:pt>
          <cx:pt idx="77">1532.4697000000001</cx:pt>
          <cx:pt idx="78">2755.0209500000001</cx:pt>
          <cx:pt idx="79">6571.0243499999997</cx:pt>
          <cx:pt idx="80">4441.2131499999996</cx:pt>
          <cx:pt idx="81">7935.29115</cx:pt>
          <cx:pt idx="82">37165.163800000002</cx:pt>
          <cx:pt idx="83">11033.661700000001</cx:pt>
          <cx:pt idx="84">39836.519</cx:pt>
          <cx:pt idx="85">21098.554049999999</cx:pt>
          <cx:pt idx="86">43578.939400000003</cx:pt>
          <cx:pt idx="87">11073.175999999999</cx:pt>
          <cx:pt idx="88">8026.6665999999996</cx:pt>
          <cx:pt idx="89">11082.5772</cx:pt>
          <cx:pt idx="90">2026.9740999999999</cx:pt>
          <cx:pt idx="91">10942.13205</cx:pt>
          <cx:pt idx="92">30184.936699999998</cx:pt>
          <cx:pt idx="93">5729.0052999999998</cx:pt>
          <cx:pt idx="94">47291.055</cx:pt>
          <cx:pt idx="95">3766.8838000000001</cx:pt>
          <cx:pt idx="96">12105.32</cx:pt>
          <cx:pt idx="97">10226.2842</cx:pt>
          <cx:pt idx="98">22412.648499999999</cx:pt>
          <cx:pt idx="99">15820.699000000001</cx:pt>
          <cx:pt idx="100">6186.1270000000004</cx:pt>
          <cx:pt idx="101">3645.0893999999998</cx:pt>
          <cx:pt idx="102">21344.846699999998</cx:pt>
          <cx:pt idx="103">30942.191800000001</cx:pt>
          <cx:pt idx="104">5003.8530000000001</cx:pt>
          <cx:pt idx="105">17560.37975</cx:pt>
          <cx:pt idx="106">2331.5189999999998</cx:pt>
          <cx:pt idx="107">3877.3042500000001</cx:pt>
          <cx:pt idx="108">2867.1196</cx:pt>
          <cx:pt idx="109">47055.532099999997</cx:pt>
          <cx:pt idx="110">10825.253699999999</cx:pt>
          <cx:pt idx="111">11881.358</cx:pt>
          <cx:pt idx="112">4646.759</cx:pt>
          <cx:pt idx="113">2404.7338</cx:pt>
          <cx:pt idx="114">11488.31695</cx:pt>
          <cx:pt idx="115">30259.995559999999</cx:pt>
          <cx:pt idx="116">11381.3254</cx:pt>
          <cx:pt idx="117">19107.779600000002</cx:pt>
          <cx:pt idx="118">8601.3292999999994</cx:pt>
          <cx:pt idx="119">6686.4313000000002</cx:pt>
          <cx:pt idx="120">7740.3370000000004</cx:pt>
          <cx:pt idx="121">1705.6244999999999</cx:pt>
          <cx:pt idx="122">2257.47525</cx:pt>
          <cx:pt idx="123">39556.494500000001</cx:pt>
          <cx:pt idx="124">10115.00885</cx:pt>
          <cx:pt idx="125">3385.3991500000002</cx:pt>
          <cx:pt idx="126">17081.080000000002</cx:pt>
          <cx:pt idx="127">9634.5380000000005</cx:pt>
          <cx:pt idx="128">32734.186300000001</cx:pt>
          <cx:pt idx="129">6082.4049999999997</cx:pt>
          <cx:pt idx="130">12815.444949999999</cx:pt>
          <cx:pt idx="131">13616.3586</cx:pt>
          <cx:pt idx="132">11163.567999999999</cx:pt>
          <cx:pt idx="133">1632.5644500000001</cx:pt>
          <cx:pt idx="134">2457.2111500000001</cx:pt>
          <cx:pt idx="135">2155.6815000000001</cx:pt>
          <cx:pt idx="136">1261.442</cx:pt>
          <cx:pt idx="137">2045.68525</cx:pt>
          <cx:pt idx="138">27322.73386</cx:pt>
          <cx:pt idx="139">2166.732</cx:pt>
          <cx:pt idx="140">27375.904780000001</cx:pt>
          <cx:pt idx="141">3490.5491000000002</cx:pt>
          <cx:pt idx="142">18972.494999999999</cx:pt>
          <cx:pt idx="143">18157.876</cx:pt>
          <cx:pt idx="144">20745.989099999999</cx:pt>
          <cx:pt idx="145">5138.2566999999999</cx:pt>
          <cx:pt idx="146">40720.551050000002</cx:pt>
          <cx:pt idx="147">9877.6077000000005</cx:pt>
          <cx:pt idx="148">10959.6947</cx:pt>
          <cx:pt idx="149">1842.519</cx:pt>
          <cx:pt idx="150">5125.2156999999997</cx:pt>
          <cx:pt idx="151">7789.6350000000002</cx:pt>
          <cx:pt idx="152">6334.3435499999996</cx:pt>
          <cx:pt idx="153">19964.746299999999</cx:pt>
          <cx:pt idx="154">7077.1894000000002</cx:pt>
          <cx:pt idx="155">6948.7007999999996</cx:pt>
          <cx:pt idx="156">21223.675800000001</cx:pt>
          <cx:pt idx="157">15518.180249999999</cx:pt>
          <cx:pt idx="158">36950.256699999998</cx:pt>
          <cx:pt idx="159">19749.383379999999</cx:pt>
          <cx:pt idx="160">21348.705999999998</cx:pt>
          <cx:pt idx="161">36149.483500000002</cx:pt>
          <cx:pt idx="162">10450.552</cx:pt>
          <cx:pt idx="163">5152.134</cx:pt>
          <cx:pt idx="164">5028.1466</cx:pt>
          <cx:pt idx="165">10407.085849999999</cx:pt>
          <cx:pt idx="166">4830.6300000000001</cx:pt>
          <cx:pt idx="167">6128.79745</cx:pt>
          <cx:pt idx="168">2719.2797500000001</cx:pt>
          <cx:pt idx="169">4827.9049500000001</cx:pt>
          <cx:pt idx="170">13405.390299999999</cx:pt>
          <cx:pt idx="171">8116.6800000000003</cx:pt>
          <cx:pt idx="172">1694.7963999999999</cx:pt>
          <cx:pt idx="173">5246.0469999999996</cx:pt>
          <cx:pt idx="174">2855.4375500000001</cx:pt>
          <cx:pt idx="175">48824.449999999997</cx:pt>
          <cx:pt idx="176">6455.86265</cx:pt>
          <cx:pt idx="177">10436.096</cx:pt>
          <cx:pt idx="178">8823.2790000000005</cx:pt>
          <cx:pt idx="179">8538.28845</cx:pt>
          <cx:pt idx="180">11735.87905</cx:pt>
          <cx:pt idx="181">1631.8212000000001</cx:pt>
          <cx:pt idx="182">4005.4225000000001</cx:pt>
          <cx:pt idx="183">7419.4778999999999</cx:pt>
          <cx:pt idx="184">7731.4270999999999</cx:pt>
          <cx:pt idx="185">43753.337050000002</cx:pt>
          <cx:pt idx="186">3981.9767999999999</cx:pt>
          <cx:pt idx="187">5325.6509999999998</cx:pt>
          <cx:pt idx="188">6775.9610000000002</cx:pt>
          <cx:pt idx="189">4922.9159</cx:pt>
          <cx:pt idx="190">12557.605299999999</cx:pt>
          <cx:pt idx="191">4883.866</cx:pt>
          <cx:pt idx="192">2137.6536000000001</cx:pt>
          <cx:pt idx="193">12044.342000000001</cx:pt>
          <cx:pt idx="194">1137.4697000000001</cx:pt>
          <cx:pt idx="195">1639.5631000000001</cx:pt>
          <cx:pt idx="196">5649.7150000000001</cx:pt>
          <cx:pt idx="197">8516.8289999999997</cx:pt>
          <cx:pt idx="198">9644.2525000000005</cx:pt>
          <cx:pt idx="199">14901.5167</cx:pt>
          <cx:pt idx="200">2130.6759000000002</cx:pt>
          <cx:pt idx="201">8871.1517000000003</cx:pt>
          <cx:pt idx="202">13012.20865</cx:pt>
          <cx:pt idx="203">37133.898200000003</cx:pt>
          <cx:pt idx="204">7147.1049999999996</cx:pt>
          <cx:pt idx="205">4337.7352000000001</cx:pt>
          <cx:pt idx="206">11743.299000000001</cx:pt>
          <cx:pt idx="207">20984.0936</cx:pt>
          <cx:pt idx="208">13880.949000000001</cx:pt>
          <cx:pt idx="209">6610.1097</cx:pt>
          <cx:pt idx="210">1980.0699999999999</cx:pt>
          <cx:pt idx="211">8162.7162500000004</cx:pt>
          <cx:pt idx="212">3537.703</cx:pt>
          <cx:pt idx="213">5002.7826999999997</cx:pt>
          <cx:pt idx="214">8520.0259999999998</cx:pt>
          <cx:pt idx="215">7371.7719999999999</cx:pt>
          <cx:pt idx="216">10355.641</cx:pt>
          <cx:pt idx="217">2483.7359999999999</cx:pt>
          <cx:pt idx="218">3392.9767999999999</cx:pt>
          <cx:pt idx="219">25081.76784</cx:pt>
          <cx:pt idx="220">5012.4709999999995</cx:pt>
          <cx:pt idx="221">10564.8845</cx:pt>
          <cx:pt idx="222">5253.5240000000003</cx:pt>
          <cx:pt idx="223">34779.614999999998</cx:pt>
          <cx:pt idx="224">19515.5416</cx:pt>
          <cx:pt idx="225">11987.1682</cx:pt>
          <cx:pt idx="226">2689.4953999999998</cx:pt>
          <cx:pt idx="227">24227.337240000001</cx:pt>
          <cx:pt idx="228">7358.1756500000001</cx:pt>
          <cx:pt idx="229">9225.2564000000002</cx:pt>
          <cx:pt idx="230">7443.6430499999997</cx:pt>
          <cx:pt idx="231">14001.286700000001</cx:pt>
          <cx:pt idx="232">1727.7850000000001</cx:pt>
          <cx:pt idx="233">12333.828</cx:pt>
          <cx:pt idx="234">6710.1918999999998</cx:pt>
          <cx:pt idx="235">19444.265800000001</cx:pt>
          <cx:pt idx="236">1615.7666999999999</cx:pt>
          <cx:pt idx="237">4463.2051000000001</cx:pt>
          <cx:pt idx="238">17352.6803</cx:pt>
          <cx:pt idx="239">7152.6714000000002</cx:pt>
          <cx:pt idx="240">38511.628299999997</cx:pt>
          <cx:pt idx="241">5354.0746499999996</cx:pt>
          <cx:pt idx="242">35160.134570000002</cx:pt>
          <cx:pt idx="243">7196.8670000000002</cx:pt>
          <cx:pt idx="244">29523.1656</cx:pt>
          <cx:pt idx="245">24476.478510000001</cx:pt>
          <cx:pt idx="246">12648.7034</cx:pt>
          <cx:pt idx="247">1986.9333999999999</cx:pt>
          <cx:pt idx="248">1832.0940000000001</cx:pt>
          <cx:pt idx="249">4040.55825</cx:pt>
          <cx:pt idx="250">12829.455099999999</cx:pt>
          <cx:pt idx="251">47305.305</cx:pt>
          <cx:pt idx="252">44260.749900000003</cx:pt>
          <cx:pt idx="253">4260.7439999999997</cx:pt>
          <cx:pt idx="254">41097.161749999999</cx:pt>
          <cx:pt idx="255">13047.332350000001</cx:pt>
          <cx:pt idx="256">43921.183700000001</cx:pt>
          <cx:pt idx="257">5400.9804999999997</cx:pt>
          <cx:pt idx="258">11520.099850000001</cx:pt>
          <cx:pt idx="259">33750.291799999999</cx:pt>
          <cx:pt idx="260">11837.16</cx:pt>
          <cx:pt idx="261">17085.267599999999</cx:pt>
          <cx:pt idx="262">24869.836800000001</cx:pt>
          <cx:pt idx="263">36219.405449999998</cx:pt>
          <cx:pt idx="264">20462.997660000001</cx:pt>
          <cx:pt idx="265">46151.124499999998</cx:pt>
          <cx:pt idx="266">17179.522000000001</cx:pt>
          <cx:pt idx="267">14590.63205</cx:pt>
          <cx:pt idx="268">7441.0529999999999</cx:pt>
          <cx:pt idx="269">9282.4806000000008</cx:pt>
          <cx:pt idx="270">1719.4363000000001</cx:pt>
          <cx:pt idx="271">42856.838000000003</cx:pt>
          <cx:pt idx="272">7265.7025000000003</cx:pt>
          <cx:pt idx="273">9617.6624499999998</cx:pt>
          <cx:pt idx="274">2523.1695</cx:pt>
          <cx:pt idx="275">9715.8410000000003</cx:pt>
          <cx:pt idx="276">2803.69785</cx:pt>
          <cx:pt idx="277">2150.4690000000001</cx:pt>
          <cx:pt idx="278">12928.7911</cx:pt>
          <cx:pt idx="279">9855.1314000000002</cx:pt>
          <cx:pt idx="280">22331.566800000001</cx:pt>
          <cx:pt idx="281">48549.178350000002</cx:pt>
          <cx:pt idx="282">4237.12655</cx:pt>
          <cx:pt idx="283">11879.10405</cx:pt>
          <cx:pt idx="284">9625.9200000000001</cx:pt>
          <cx:pt idx="285">7742.1098000000002</cx:pt>
          <cx:pt idx="286">9432.9253000000008</cx:pt>
          <cx:pt idx="287">14256.192800000001</cx:pt>
          <cx:pt idx="288">47896.79135</cx:pt>
          <cx:pt idx="289">25992.821039999999</cx:pt>
          <cx:pt idx="290">3172.018</cx:pt>
          <cx:pt idx="291">20277.807509999999</cx:pt>
          <cx:pt idx="292">42112.2356</cx:pt>
          <cx:pt idx="293">2156.7518</cx:pt>
          <cx:pt idx="294">3906.127</cx:pt>
          <cx:pt idx="295">1704.5681</cx:pt>
          <cx:pt idx="296">16297.846</cx:pt>
          <cx:pt idx="297">21978.676899999999</cx:pt>
          <cx:pt idx="298">38746.355100000001</cx:pt>
          <cx:pt idx="299">9249.4951999999994</cx:pt>
          <cx:pt idx="300">6746.7425000000003</cx:pt>
          <cx:pt idx="301">24873.384900000001</cx:pt>
          <cx:pt idx="302">12265.5069</cx:pt>
          <cx:pt idx="303">4349.4620000000004</cx:pt>
          <cx:pt idx="304">12646.207</cx:pt>
          <cx:pt idx="305">19442.353500000001</cx:pt>
          <cx:pt idx="306">20177.671129999999</cx:pt>
          <cx:pt idx="307">4151.0286999999998</cx:pt>
          <cx:pt idx="308">11944.594349999999</cx:pt>
          <cx:pt idx="309">7749.1563999999998</cx:pt>
          <cx:pt idx="310">8444.4740000000002</cx:pt>
          <cx:pt idx="311">1737.376</cx:pt>
          <cx:pt idx="312">42124.515299999999</cx:pt>
          <cx:pt idx="313">8124.4084000000003</cx:pt>
          <cx:pt idx="314">34838.873</cx:pt>
          <cx:pt idx="315">9722.7695000000003</cx:pt>
          <cx:pt idx="316">8835.2649500000007</cx:pt>
          <cx:pt idx="317">10435.06525</cx:pt>
          <cx:pt idx="318">7421.1945500000002</cx:pt>
          <cx:pt idx="319">4667.6076499999999</cx:pt>
          <cx:pt idx="320">4894.7533000000003</cx:pt>
          <cx:pt idx="321">24671.663339999999</cx:pt>
          <cx:pt idx="322">35491.639999999999</cx:pt>
          <cx:pt idx="323">11566.30055</cx:pt>
          <cx:pt idx="324">2866.0909999999999</cx:pt>
          <cx:pt idx="325">6600.2059499999996</cx:pt>
          <cx:pt idx="326">3561.8888999999999</cx:pt>
          <cx:pt idx="327">42760.502200000003</cx:pt>
          <cx:pt idx="328">47928.029999999999</cx:pt>
          <cx:pt idx="329">9144.5650000000005</cx:pt>
          <cx:pt idx="330">48517.563150000002</cx:pt>
          <cx:pt idx="331">24393.6224</cx:pt>
          <cx:pt idx="332">13429.035400000001</cx:pt>
          <cx:pt idx="333">11658.379150000001</cx:pt>
          <cx:pt idx="334">19144.576519999999</cx:pt>
          <cx:pt idx="335">13822.803</cx:pt>
          <cx:pt idx="336">12142.578600000001</cx:pt>
          <cx:pt idx="337">13937.666499999999</cx:pt>
          <cx:pt idx="338">41919.097000000002</cx:pt>
          <cx:pt idx="339">8232.6388000000006</cx:pt>
          <cx:pt idx="340">18955.220170000001</cx:pt>
          <cx:pt idx="341">13352.0998</cx:pt>
          <cx:pt idx="342">13217.094499999999</cx:pt>
          <cx:pt idx="343">13981.850350000001</cx:pt>
          <cx:pt idx="344">10977.2063</cx:pt>
          <cx:pt idx="345">6184.2993999999999</cx:pt>
          <cx:pt idx="346">4889.9994999999999</cx:pt>
          <cx:pt idx="347">8334.4575499999992</cx:pt>
          <cx:pt idx="348">5478.0367999999999</cx:pt>
          <cx:pt idx="349">1635.7336499999999</cx:pt>
          <cx:pt idx="350">11830.6072</cx:pt>
          <cx:pt idx="351">8932.0840000000007</cx:pt>
          <cx:pt idx="352">3554.203</cx:pt>
          <cx:pt idx="353">12404.8791</cx:pt>
          <cx:pt idx="354">14133.03775</cx:pt>
          <cx:pt idx="355">24603.04837</cx:pt>
          <cx:pt idx="356">8944.1151000000009</cx:pt>
          <cx:pt idx="357">9620.3307000000004</cx:pt>
          <cx:pt idx="358">1837.2819</cx:pt>
          <cx:pt idx="359">1607.5101</cx:pt>
          <cx:pt idx="360">10043.249</cx:pt>
          <cx:pt idx="361">4751.0699999999997</cx:pt>
          <cx:pt idx="362">13844.505999999999</cx:pt>
          <cx:pt idx="363">2597.779</cx:pt>
          <cx:pt idx="364">3180.5101</cx:pt>
          <cx:pt idx="365">9778.3472000000002</cx:pt>
          <cx:pt idx="366">13430.264999999999</cx:pt>
          <cx:pt idx="367">8017.0611500000005</cx:pt>
          <cx:pt idx="368">8116.2688500000004</cx:pt>
          <cx:pt idx="369">3481.8679999999999</cx:pt>
          <cx:pt idx="370">13415.0381</cx:pt>
          <cx:pt idx="371">12029.286700000001</cx:pt>
          <cx:pt idx="372">7639.4174499999999</cx:pt>
          <cx:pt idx="373">36085.218999999997</cx:pt>
          <cx:pt idx="374">1391.5287000000001</cx:pt>
          <cx:pt idx="375">18033.9679</cx:pt>
          <cx:pt idx="376">21659.930100000001</cx:pt>
          <cx:pt idx="377">38126.246500000001</cx:pt>
          <cx:pt idx="378">16455.707849999999</cx:pt>
          <cx:pt idx="379">27000.98473</cx:pt>
          <cx:pt idx="380">15006.579449999999</cx:pt>
          <cx:pt idx="381">42303.692150000003</cx:pt>
          <cx:pt idx="382">20781.48892</cx:pt>
          <cx:pt idx="383">5846.9175999999998</cx:pt>
          <cx:pt idx="384">8302.5356499999998</cx:pt>
          <cx:pt idx="385">1261.8589999999999</cx:pt>
          <cx:pt idx="386">11856.4115</cx:pt>
          <cx:pt idx="387">30284.642940000002</cx:pt>
          <cx:pt idx="388">3176.8159000000001</cx:pt>
          <cx:pt idx="389">4618.0798999999997</cx:pt>
          <cx:pt idx="390">10736.87075</cx:pt>
          <cx:pt idx="391">2138.0707000000002</cx:pt>
          <cx:pt idx="392">8964.0605500000001</cx:pt>
          <cx:pt idx="393">9290.1394999999993</cx:pt>
          <cx:pt idx="394">9411.0049999999992</cx:pt>
          <cx:pt idx="395">7526.7064499999997</cx:pt>
          <cx:pt idx="396">8522.0030000000006</cx:pt>
          <cx:pt idx="397">16586.49771</cx:pt>
          <cx:pt idx="398">14988.432000000001</cx:pt>
          <cx:pt idx="399">1631.6683</cx:pt>
          <cx:pt idx="400">9264.7970000000005</cx:pt>
          <cx:pt idx="401">8083.9197999999997</cx:pt>
          <cx:pt idx="402">14692.66935</cx:pt>
          <cx:pt idx="403">10269.459999999999</cx:pt>
          <cx:pt idx="404">3260.1990000000001</cx:pt>
          <cx:pt idx="405">11396.9002</cx:pt>
          <cx:pt idx="406">4185.0978999999998</cx:pt>
          <cx:pt idx="407">8539.6710000000003</cx:pt>
          <cx:pt idx="408">6652.5288</cx:pt>
          <cx:pt idx="409">4074.4537</cx:pt>
          <cx:pt idx="410">1621.3402000000001</cx:pt>
          <cx:pt idx="411">19594.809649999999</cx:pt>
          <cx:pt idx="412">14455.644050000001</cx:pt>
          <cx:pt idx="413">5080.0959999999995</cx:pt>
          <cx:pt idx="414">2134.9014999999999</cx:pt>
          <cx:pt idx="415">7345.7266</cx:pt>
          <cx:pt idx="416">9140.9509999999991</cx:pt>
          <cx:pt idx="417">18608.261999999999</cx:pt>
          <cx:pt idx="418">14418.2804</cx:pt>
          <cx:pt idx="419">28950.4692</cx:pt>
          <cx:pt idx="420">46889.261200000001</cx:pt>
          <cx:pt idx="421">46599.108399999997</cx:pt>
          <cx:pt idx="422">39125.332249999999</cx:pt>
          <cx:pt idx="423">2727.3951000000002</cx:pt>
          <cx:pt idx="424">8968.3299999999999</cx:pt>
          <cx:pt idx="425">9788.8659000000007</cx:pt>
          <cx:pt idx="426">6555.07035</cx:pt>
          <cx:pt idx="427">7323.7348190000002</cx:pt>
          <cx:pt idx="428">3167.4558499999998</cx:pt>
          <cx:pt idx="429">18804.752400000001</cx:pt>
          <cx:pt idx="430">23082.955330000001</cx:pt>
          <cx:pt idx="431">4906.4096499999996</cx:pt>
          <cx:pt idx="432">5969.723</cx:pt>
          <cx:pt idx="433">12638.195</cx:pt>
          <cx:pt idx="434">4243.5900499999998</cx:pt>
          <cx:pt idx="435">13919.822899999999</cx:pt>
          <cx:pt idx="436">2254.7966999999999</cx:pt>
          <cx:pt idx="437">5926.8459999999995</cx:pt>
          <cx:pt idx="438">12592.5345</cx:pt>
          <cx:pt idx="439">2897.3235</cx:pt>
          <cx:pt idx="440">4738.2682000000004</cx:pt>
          <cx:pt idx="441">37079.372000000003</cx:pt>
          <cx:pt idx="442">1149.3959</cx:pt>
          <cx:pt idx="443">28287.897659999999</cx:pt>
          <cx:pt idx="444">26109.32905</cx:pt>
          <cx:pt idx="445">7345.0839999999998</cx:pt>
          <cx:pt idx="446">12730.999599999999</cx:pt>
          <cx:pt idx="447">11454.021500000001</cx:pt>
          <cx:pt idx="448">5910.9440000000004</cx:pt>
          <cx:pt idx="449">4762.3289999999997</cx:pt>
          <cx:pt idx="450">7512.2669999999998</cx:pt>
          <cx:pt idx="451">4032.2406999999998</cx:pt>
          <cx:pt idx="452">1969.614</cx:pt>
          <cx:pt idx="453">1769.5316499999999</cx:pt>
          <cx:pt idx="454">4686.3887000000004</cx:pt>
          <cx:pt idx="455">21797.000400000001</cx:pt>
          <cx:pt idx="456">11881.9696</cx:pt>
          <cx:pt idx="457">11840.77505</cx:pt>
          <cx:pt idx="458">10601.412</cx:pt>
          <cx:pt idx="459">7682.6700000000001</cx:pt>
          <cx:pt idx="460">10381.4787</cx:pt>
          <cx:pt idx="461">22144.031999999999</cx:pt>
          <cx:pt idx="462">15230.324049999999</cx:pt>
          <cx:pt idx="463">11165.417649999999</cx:pt>
          <cx:pt idx="464">1632.0362500000001</cx:pt>
          <cx:pt idx="465">19521.968199999999</cx:pt>
          <cx:pt idx="466">13224.692999999999</cx:pt>
          <cx:pt idx="467">12643.3778</cx:pt>
          <cx:pt idx="468">23288.928400000001</cx:pt>
          <cx:pt idx="469">2201.0971</cx:pt>
          <cx:pt idx="470">2497.0383000000002</cx:pt>
          <cx:pt idx="471">2203.4718499999999</cx:pt>
          <cx:pt idx="472">1744.4649999999999</cx:pt>
          <cx:pt idx="473">20878.78443</cx:pt>
          <cx:pt idx="474">25382.296999999999</cx:pt>
          <cx:pt idx="475">28868.6639</cx:pt>
          <cx:pt idx="476">35147.528480000001</cx:pt>
          <cx:pt idx="477">2534.3937500000002</cx:pt>
          <cx:pt idx="478">1534.3045</cx:pt>
          <cx:pt idx="479">1824.2854</cx:pt>
          <cx:pt idx="480">15555.188749999999</cx:pt>
          <cx:pt idx="481">9304.7019</cx:pt>
          <cx:pt idx="482">1622.1885</cx:pt>
          <cx:pt idx="483">9880.0679999999993</cx:pt>
          <cx:pt idx="484">9563.0290000000005</cx:pt>
          <cx:pt idx="485">4347.0233500000004</cx:pt>
          <cx:pt idx="486">12475.3513</cx:pt>
          <cx:pt idx="487">1253.9359999999999</cx:pt>
          <cx:pt idx="488">48885.135609999998</cx:pt>
          <cx:pt idx="489">10461.9794</cx:pt>
          <cx:pt idx="490">1748.7739999999999</cx:pt>
          <cx:pt idx="491">24513.091260000001</cx:pt>
          <cx:pt idx="492">2196.4731999999999</cx:pt>
          <cx:pt idx="493">12574.049000000001</cx:pt>
          <cx:pt idx="494">17942.106</cx:pt>
          <cx:pt idx="495">1967.0227</cx:pt>
          <cx:pt idx="496">4931.6469999999999</cx:pt>
          <cx:pt idx="497">8027.9679999999998</cx:pt>
          <cx:pt idx="498">8211.1002000000008</cx:pt>
          <cx:pt idx="499">13470.860000000001</cx:pt>
          <cx:pt idx="500">36197.699000000001</cx:pt>
          <cx:pt idx="501">6837.3687</cx:pt>
          <cx:pt idx="502">22218.1149</cx:pt>
          <cx:pt idx="503">32548.340499999998</cx:pt>
          <cx:pt idx="504">5974.3846999999996</cx:pt>
          <cx:pt idx="505">6796.8632500000003</cx:pt>
          <cx:pt idx="506">2643.2685000000001</cx:pt>
          <cx:pt idx="507">3077.0954999999999</cx:pt>
          <cx:pt idx="508">3044.2132999999999</cx:pt>
          <cx:pt idx="509">11455.280000000001</cx:pt>
          <cx:pt idx="510">11763.000899999999</cx:pt>
          <cx:pt idx="511">2498.4144000000001</cx:pt>
          <cx:pt idx="512">9361.3268000000007</cx:pt>
          <cx:pt idx="513">1256.299</cx:pt>
          <cx:pt idx="514">21082.16</cx:pt>
          <cx:pt idx="515">11362.754999999999</cx:pt>
          <cx:pt idx="516">27724.28875</cx:pt>
          <cx:pt idx="517">8413.4630500000003</cx:pt>
          <cx:pt idx="518">5240.7650000000003</cx:pt>
          <cx:pt idx="519">3857.7592500000001</cx:pt>
          <cx:pt idx="520">25656.575260000001</cx:pt>
          <cx:pt idx="521">3994.1777999999999</cx:pt>
          <cx:pt idx="522">9866.3048500000004</cx:pt>
          <cx:pt idx="523">5397.6166999999996</cx:pt>
          <cx:pt idx="524">38245.593269999998</cx:pt>
          <cx:pt idx="525">11482.63485</cx:pt>
          <cx:pt idx="526">24059.680189999999</cx:pt>
          <cx:pt idx="527">9861.0249999999996</cx:pt>
          <cx:pt idx="528">8342.9087500000005</cx:pt>
          <cx:pt idx="529">1708.0014000000001</cx:pt>
          <cx:pt idx="530">48675.517699999997</cx:pt>
          <cx:pt idx="531">14043.476699999999</cx:pt>
          <cx:pt idx="532">12925.886</cx:pt>
          <cx:pt idx="533">19214.705529999999</cx:pt>
          <cx:pt idx="534">13831.1152</cx:pt>
          <cx:pt idx="535">6067.1267500000004</cx:pt>
          <cx:pt idx="536">5972.3779999999997</cx:pt>
          <cx:pt idx="537">8825.0859999999993</cx:pt>
          <cx:pt idx="538">8233.0974999999999</cx:pt>
          <cx:pt idx="539">27346.04207</cx:pt>
          <cx:pt idx="540">6196.4480000000003</cx:pt>
          <cx:pt idx="541">3056.3881000000001</cx:pt>
          <cx:pt idx="542">13887.204</cx:pt>
          <cx:pt idx="543">63770.428010000003</cx:pt>
          <cx:pt idx="544">10231.499900000001</cx:pt>
          <cx:pt idx="545">23807.240600000001</cx:pt>
          <cx:pt idx="546">3268.84665</cx:pt>
          <cx:pt idx="547">11538.421</cx:pt>
          <cx:pt idx="548">3213.6220499999999</cx:pt>
          <cx:pt idx="549">45863.205000000002</cx:pt>
          <cx:pt idx="550">13390.558999999999</cx:pt>
          <cx:pt idx="551">3972.9247</cx:pt>
          <cx:pt idx="552">12957.118</cx:pt>
          <cx:pt idx="553">11187.6567</cx:pt>
          <cx:pt idx="554">17878.900679999999</cx:pt>
          <cx:pt idx="555">3847.674</cx:pt>
          <cx:pt idx="556">8334.5895999999993</cx:pt>
          <cx:pt idx="557">3935.1799000000001</cx:pt>
          <cx:pt idx="558">39983.425949999997</cx:pt>
          <cx:pt idx="559">1646.4296999999999</cx:pt>
          <cx:pt idx="560">9193.8384999999998</cx:pt>
          <cx:pt idx="561">10923.933199999999</cx:pt>
          <cx:pt idx="562">2494.0219999999999</cx:pt>
          <cx:pt idx="563">9058.7302999999993</cx:pt>
          <cx:pt idx="564">2801.2588000000001</cx:pt>
          <cx:pt idx="565">2128.4310500000001</cx:pt>
          <cx:pt idx="566">6373.55735</cx:pt>
          <cx:pt idx="567">7256.7231000000002</cx:pt>
          <cx:pt idx="568">11552.904</cx:pt>
          <cx:pt idx="569">45702.022349999999</cx:pt>
          <cx:pt idx="570">3761.2919999999999</cx:pt>
          <cx:pt idx="571">2219.4450999999999</cx:pt>
          <cx:pt idx="572">4753.6368000000002</cx:pt>
          <cx:pt idx="573">31620.001059999999</cx:pt>
          <cx:pt idx="574">13224.057049999999</cx:pt>
          <cx:pt idx="575">12222.898300000001</cx:pt>
          <cx:pt idx="576">1664.9996000000001</cx:pt>
          <cx:pt idx="577">58571.074480000003</cx:pt>
          <cx:pt idx="578">9724.5300000000007</cx:pt>
          <cx:pt idx="579">3206.4913499999998</cx:pt>
          <cx:pt idx="580">12913.992399999999</cx:pt>
          <cx:pt idx="581">1639.5631000000001</cx:pt>
          <cx:pt idx="582">6356.2707</cx:pt>
          <cx:pt idx="583">17626.239509999999</cx:pt>
          <cx:pt idx="584">1242.816</cx:pt>
          <cx:pt idx="585">4779.6022999999996</cx:pt>
          <cx:pt idx="586">3861.2096499999998</cx:pt>
          <cx:pt idx="587">43943.876100000001</cx:pt>
          <cx:pt idx="588">13635.6379</cx:pt>
          <cx:pt idx="589">5976.8311000000003</cx:pt>
          <cx:pt idx="590">11842.441999999999</cx:pt>
          <cx:pt idx="591">8428.0692999999992</cx:pt>
          <cx:pt idx="592">2566.4706999999999</cx:pt>
          <cx:pt idx="593">15359.104499999999</cx:pt>
          <cx:pt idx="594">5709.1643999999997</cx:pt>
          <cx:pt idx="595">8823.9857499999998</cx:pt>
          <cx:pt idx="596">7640.3091999999997</cx:pt>
          <cx:pt idx="597">5594.8455000000004</cx:pt>
          <cx:pt idx="598">7441.5010000000002</cx:pt>
          <cx:pt idx="599">33471.971890000001</cx:pt>
          <cx:pt idx="600">1633.0444</cx:pt>
          <cx:pt idx="601">9174.1356500000002</cx:pt>
          <cx:pt idx="602">11070.535</cx:pt>
          <cx:pt idx="603">16085.127500000001</cx:pt>
          <cx:pt idx="604">17468.983899999999</cx:pt>
          <cx:pt idx="605">9283.5619999999999</cx:pt>
          <cx:pt idx="606">3558.6202499999999</cx:pt>
          <cx:pt idx="607">25678.778450000002</cx:pt>
          <cx:pt idx="608">4435.0941999999995</cx:pt>
          <cx:pt idx="609">39241.442000000003</cx:pt>
          <cx:pt idx="610">8547.6913000000004</cx:pt>
          <cx:pt idx="611">6571.5439999999999</cx:pt>
          <cx:pt idx="612">2207.6974500000001</cx:pt>
          <cx:pt idx="613">6753.0379999999996</cx:pt>
          <cx:pt idx="614">1880.0699999999999</cx:pt>
          <cx:pt idx="615">42969.852700000003</cx:pt>
          <cx:pt idx="616">11658.11505</cx:pt>
          <cx:pt idx="617">23306.546999999999</cx:pt>
          <cx:pt idx="618">34439.855900000002</cx:pt>
          <cx:pt idx="619">10713.644</cx:pt>
          <cx:pt idx="620">3659.346</cx:pt>
          <cx:pt idx="621">40182.245999999999</cx:pt>
          <cx:pt idx="622">9182.1700000000001</cx:pt>
          <cx:pt idx="623">34617.840649999998</cx:pt>
          <cx:pt idx="624">12129.614149999999</cx:pt>
          <cx:pt idx="625">3736.4647</cx:pt>
          <cx:pt idx="626">6748.5911999999998</cx:pt>
          <cx:pt idx="627">11326.71487</cx:pt>
          <cx:pt idx="628">11365.951999999999</cx:pt>
          <cx:pt idx="629">42983.458500000001</cx:pt>
          <cx:pt idx="630">10085.846</cx:pt>
          <cx:pt idx="631">1977.8150000000001</cx:pt>
          <cx:pt idx="632">3366.6696999999999</cx:pt>
          <cx:pt idx="633">7173.35995</cx:pt>
          <cx:pt idx="634">9391.3459999999995</cx:pt>
          <cx:pt idx="635">14410.9321</cx:pt>
          <cx:pt idx="636">2709.1118999999999</cx:pt>
          <cx:pt idx="637">24915.046259999999</cx:pt>
          <cx:pt idx="638">20149.322899999999</cx:pt>
          <cx:pt idx="639">12949.1554</cx:pt>
          <cx:pt idx="640">6666.2430000000004</cx:pt>
          <cx:pt idx="641">32787.458590000002</cx:pt>
          <cx:pt idx="642">13143.86485</cx:pt>
          <cx:pt idx="643">4466.6214</cx:pt>
          <cx:pt idx="644">18806.145469999999</cx:pt>
          <cx:pt idx="645">10141.136200000001</cx:pt>
          <cx:pt idx="646">6123.5688</cx:pt>
          <cx:pt idx="647">8252.2842999999993</cx:pt>
          <cx:pt idx="648">1712.2270000000001</cx:pt>
          <cx:pt idx="649">12430.95335</cx:pt>
          <cx:pt idx="650">9800.8881999999994</cx:pt>
          <cx:pt idx="651">10579.710999999999</cx:pt>
          <cx:pt idx="652">8280.6226999999999</cx:pt>
          <cx:pt idx="653">8527.5319999999992</cx:pt>
          <cx:pt idx="654">12244.531000000001</cx:pt>
          <cx:pt idx="655">24667.419000000002</cx:pt>
          <cx:pt idx="656">3410.3240000000001</cx:pt>
          <cx:pt idx="657">4058.71245</cx:pt>
          <cx:pt idx="658">26392.260289999998</cx:pt>
          <cx:pt idx="659">14394.398150000001</cx:pt>
          <cx:pt idx="660">6435.6237000000001</cx:pt>
          <cx:pt idx="661">22192.437109999999</cx:pt>
          <cx:pt idx="662">5148.5526</cx:pt>
          <cx:pt idx="663">1136.3994</cx:pt>
          <cx:pt idx="664">27037.914100000002</cx:pt>
          <cx:pt idx="665">42560.430399999997</cx:pt>
          <cx:pt idx="666">8703.4560000000001</cx:pt>
          <cx:pt idx="667">40003.332249999999</cx:pt>
          <cx:pt idx="668">45710.207849999999</cx:pt>
          <cx:pt idx="669">6500.2358999999997</cx:pt>
          <cx:pt idx="670">4837.5823</cx:pt>
          <cx:pt idx="671">3943.5954000000002</cx:pt>
          <cx:pt idx="672">4399.7309999999998</cx:pt>
          <cx:pt idx="673">6185.3208000000004</cx:pt>
          <cx:pt idx="674">46200.985099999998</cx:pt>
          <cx:pt idx="675">7222.7862500000001</cx:pt>
          <cx:pt idx="676">12485.8009</cx:pt>
          <cx:pt idx="677">46130.5265</cx:pt>
          <cx:pt idx="678">12363.547</cx:pt>
          <cx:pt idx="679">10156.7832</cx:pt>
          <cx:pt idx="680">2585.2689999999998</cx:pt>
          <cx:pt idx="681">1242.26</cx:pt>
          <cx:pt idx="682">40103.889999999999</cx:pt>
          <cx:pt idx="683">9863.4717999999993</cx:pt>
          <cx:pt idx="684">4766.0219999999999</cx:pt>
          <cx:pt idx="685">11244.376899999999</cx:pt>
          <cx:pt idx="686">7729.6457499999997</cx:pt>
          <cx:pt idx="687">5438.7491</cx:pt>
          <cx:pt idx="688">26236.579969999999</cx:pt>
          <cx:pt idx="689">34806.467700000001</cx:pt>
          <cx:pt idx="690">2104.1134000000002</cx:pt>
          <cx:pt idx="691">8068.1850000000004</cx:pt>
          <cx:pt idx="692">2362.2290499999999</cx:pt>
          <cx:pt idx="693">2352.9684499999998</cx:pt>
          <cx:pt idx="694">3577.9989999999998</cx:pt>
          <cx:pt idx="695">3201.2451500000002</cx:pt>
          <cx:pt idx="696">29186.482360000002</cx:pt>
          <cx:pt idx="697">40273.645499999999</cx:pt>
          <cx:pt idx="698">10976.24575</cx:pt>
          <cx:pt idx="699">3500.6122999999998</cx:pt>
          <cx:pt idx="700">2020.5523000000001</cx:pt>
          <cx:pt idx="701">9541.6955500000004</cx:pt>
          <cx:pt idx="702">9504.3102999999992</cx:pt>
          <cx:pt idx="703">5385.3379000000004</cx:pt>
          <cx:pt idx="704">8930.9345499999999</cx:pt>
          <cx:pt idx="705">5375.0379999999996</cx:pt>
          <cx:pt idx="706">44400.4064</cx:pt>
          <cx:pt idx="707">10264.4421</cx:pt>
          <cx:pt idx="708">6113.2310500000003</cx:pt>
          <cx:pt idx="709">5469.0065999999997</cx:pt>
          <cx:pt idx="710">1727.54</cx:pt>
          <cx:pt idx="711">10107.220600000001</cx:pt>
          <cx:pt idx="712">8310.8391499999998</cx:pt>
          <cx:pt idx="713">1984.4532999999999</cx:pt>
          <cx:pt idx="714">2457.502</cx:pt>
          <cx:pt idx="715">12146.971</cx:pt>
          <cx:pt idx="716">9566.9909000000007</cx:pt>
          <cx:pt idx="717">13112.604799999999</cx:pt>
          <cx:pt idx="718">10848.1343</cx:pt>
          <cx:pt idx="719">12231.613600000001</cx:pt>
          <cx:pt idx="720">9875.6803999999993</cx:pt>
          <cx:pt idx="721">11264.540999999999</cx:pt>
          <cx:pt idx="722">12979.358</cx:pt>
          <cx:pt idx="723">1263.249</cx:pt>
          <cx:pt idx="724">10106.134249999999</cx:pt>
          <cx:pt idx="725">40932.429499999998</cx:pt>
          <cx:pt idx="726">6664.68595</cx:pt>
          <cx:pt idx="727">16657.71745</cx:pt>
          <cx:pt idx="728">2217.6012000000001</cx:pt>
          <cx:pt idx="729">6781.3541999999998</cx:pt>
          <cx:pt idx="730">19361.998800000001</cx:pt>
          <cx:pt idx="731">10065.413</cx:pt>
          <cx:pt idx="732">4234.9269999999997</cx:pt>
          <cx:pt idx="733">9447.2503500000003</cx:pt>
          <cx:pt idx="734">14007.222</cx:pt>
          <cx:pt idx="735">9583.8932999999997</cx:pt>
          <cx:pt idx="736">40419.019099999998</cx:pt>
          <cx:pt idx="737">3484.3310000000001</cx:pt>
          <cx:pt idx="738">36189.101699999999</cx:pt>
          <cx:pt idx="739">44585.455869999998</cx:pt>
          <cx:pt idx="740">8604.4836500000001</cx:pt>
          <cx:pt idx="741">18246.495500000001</cx:pt>
          <cx:pt idx="742">43254.417950000003</cx:pt>
          <cx:pt idx="743">3757.8447999999999</cx:pt>
          <cx:pt idx="744">8827.2098999999998</cx:pt>
          <cx:pt idx="745">9910.3598500000007</cx:pt>
          <cx:pt idx="746">11737.848840000001</cx:pt>
          <cx:pt idx="747">1627.2824499999999</cx:pt>
          <cx:pt idx="748">8556.9069999999992</cx:pt>
          <cx:pt idx="749">3062.5082499999999</cx:pt>
          <cx:pt idx="750">19539.242999999999</cx:pt>
          <cx:pt idx="751">1906.35825</cx:pt>
          <cx:pt idx="752">14210.53595</cx:pt>
          <cx:pt idx="753">11833.782300000001</cx:pt>
          <cx:pt idx="754">17128.426080000001</cx:pt>
          <cx:pt idx="755">5031.26955</cx:pt>
          <cx:pt idx="756">7985.8149999999996</cx:pt>
          <cx:pt idx="757">23065.420699999999</cx:pt>
          <cx:pt idx="758">5428.7277000000004</cx:pt>
          <cx:pt idx="759">36307.798300000002</cx:pt>
          <cx:pt idx="760">3925.7582000000002</cx:pt>
          <cx:pt idx="761">2416.9549999999999</cx:pt>
          <cx:pt idx="762">19040.876</cx:pt>
          <cx:pt idx="763">3070.8087</cx:pt>
          <cx:pt idx="764">9095.0682500000003</cx:pt>
          <cx:pt idx="765">11842.623750000001</cx:pt>
          <cx:pt idx="766">8062.7640000000001</cx:pt>
          <cx:pt idx="767">7050.6419999999998</cx:pt>
          <cx:pt idx="768">14319.031000000001</cx:pt>
          <cx:pt idx="769">6933.2422500000002</cx:pt>
          <cx:pt idx="770">27941.28758</cx:pt>
          <cx:pt idx="771">11150.780000000001</cx:pt>
          <cx:pt idx="772">12797.20962</cx:pt>
          <cx:pt idx="773">17748.5062</cx:pt>
          <cx:pt idx="774">7261.741</cx:pt>
          <cx:pt idx="775">10560.4917</cx:pt>
          <cx:pt idx="776">6986.6970000000001</cx:pt>
          <cx:pt idx="777">7448.4039499999999</cx:pt>
          <cx:pt idx="778">5934.3797999999997</cx:pt>
          <cx:pt idx="779">9869.8101999999999</cx:pt>
          <cx:pt idx="780">18259.216</cx:pt>
          <cx:pt idx="781">1146.7965999999999</cx:pt>
          <cx:pt idx="782">9386.1612999999998</cx:pt>
          <cx:pt idx="783">24520.263999999999</cx:pt>
          <cx:pt idx="784">4350.5144</cx:pt>
          <cx:pt idx="785">6414.1779999999999</cx:pt>
          <cx:pt idx="786">12741.167450000001</cx:pt>
          <cx:pt idx="787">1917.3184000000001</cx:pt>
          <cx:pt idx="788">5209.5788499999999</cx:pt>
          <cx:pt idx="789">13457.960800000001</cx:pt>
          <cx:pt idx="790">5662.2250000000004</cx:pt>
          <cx:pt idx="791">1252.4069999999999</cx:pt>
          <cx:pt idx="792">2731.9122000000002</cx:pt>
          <cx:pt idx="793">21195.817999999999</cx:pt>
          <cx:pt idx="794">7209.4917999999998</cx:pt>
          <cx:pt idx="795">18310.741999999998</cx:pt>
          <cx:pt idx="796">4266.1657999999998</cx:pt>
          <cx:pt idx="797">4719.52405</cx:pt>
          <cx:pt idx="798">11848.141</cx:pt>
          <cx:pt idx="799">17904.527050000001</cx:pt>
          <cx:pt idx="800">7046.7222000000002</cx:pt>
          <cx:pt idx="801">14313.846299999999</cx:pt>
          <cx:pt idx="802">2103.0799999999999</cx:pt>
          <cx:pt idx="803">38792.685599999997</cx:pt>
          <cx:pt idx="804">1815.8759</cx:pt>
          <cx:pt idx="805">7731.8578500000003</cx:pt>
          <cx:pt idx="806">28476.734990000001</cx:pt>
          <cx:pt idx="807">2136.8822500000001</cx:pt>
          <cx:pt idx="808">1131.5065999999999</cx:pt>
          <cx:pt idx="809">3309.7926000000002</cx:pt>
          <cx:pt idx="810">9414.9200000000001</cx:pt>
          <cx:pt idx="811">6360.9935999999998</cx:pt>
          <cx:pt idx="812">11013.7119</cx:pt>
          <cx:pt idx="813">4428.8878500000001</cx:pt>
          <cx:pt idx="814">5584.3056999999999</cx:pt>
          <cx:pt idx="815">1877.9294</cx:pt>
          <cx:pt idx="816">2842.7607499999999</cx:pt>
          <cx:pt idx="817">3597.596</cx:pt>
          <cx:pt idx="818">23401.30575</cx:pt>
          <cx:pt idx="819">55135.402090000003</cx:pt>
          <cx:pt idx="820">7445.9179999999997</cx:pt>
          <cx:pt idx="821">2680.9493000000002</cx:pt>
          <cx:pt idx="822">1621.8827000000001</cx:pt>
          <cx:pt idx="823">8219.2039000000004</cx:pt>
          <cx:pt idx="824">12523.604799999999</cx:pt>
          <cx:pt idx="825">16069.08475</cx:pt>
          <cx:pt idx="826">43813.866099999999</cx:pt>
          <cx:pt idx="827">20773.62775</cx:pt>
          <cx:pt idx="828">39597.407200000001</cx:pt>
          <cx:pt idx="829">6117.4944999999998</cx:pt>
          <cx:pt idx="830">13393.755999999999</cx:pt>
          <cx:pt idx="831">5266.3656000000001</cx:pt>
          <cx:pt idx="832">4719.7365499999996</cx:pt>
          <cx:pt idx="833">11743.9341</cx:pt>
          <cx:pt idx="834">5377.4578000000001</cx:pt>
          <cx:pt idx="835">7160.3302999999996</cx:pt>
          <cx:pt idx="836">4402.2330000000002</cx:pt>
          <cx:pt idx="837">11657.7189</cx:pt>
          <cx:pt idx="838">6402.2913500000004</cx:pt>
          <cx:pt idx="839">12622.1795</cx:pt>
          <cx:pt idx="840">1526.3119999999999</cx:pt>
          <cx:pt idx="841">12323.936</cx:pt>
          <cx:pt idx="842">36021.011200000001</cx:pt>
          <cx:pt idx="843">27533.912899999999</cx:pt>
          <cx:pt idx="844">10072.055050000001</cx:pt>
          <cx:pt idx="845">45008.955499999996</cx:pt>
          <cx:pt idx="846">9872.7009999999991</cx:pt>
          <cx:pt idx="847">2438.0551999999998</cx:pt>
          <cx:pt idx="848">2974.1260000000002</cx:pt>
          <cx:pt idx="849">10601.632250000001</cx:pt>
          <cx:pt idx="850">37270.1512</cx:pt>
          <cx:pt idx="851">14119.620000000001</cx:pt>
          <cx:pt idx="852">42111.664700000001</cx:pt>
          <cx:pt idx="853">11729.6795</cx:pt>
          <cx:pt idx="854">24106.912550000001</cx:pt>
          <cx:pt idx="855">1875.3440000000001</cx:pt>
          <cx:pt idx="856">40974.164900000003</cx:pt>
          <cx:pt idx="857">15817.985699999999</cx:pt>
          <cx:pt idx="858">18218.161390000001</cx:pt>
          <cx:pt idx="859">10965.446</cx:pt>
          <cx:pt idx="860">46113.510999999999</cx:pt>
          <cx:pt idx="861">7151.0919999999996</cx:pt>
          <cx:pt idx="862">12269.68865</cx:pt>
          <cx:pt idx="863">5458.0464499999998</cx:pt>
          <cx:pt idx="864">8782.4689999999991</cx:pt>
          <cx:pt idx="865">6600.3609999999999</cx:pt>
          <cx:pt idx="866">1141.4450999999999</cx:pt>
          <cx:pt idx="867">11576.129999999999</cx:pt>
          <cx:pt idx="868">13129.603450000001</cx:pt>
          <cx:pt idx="869">4391.652</cx:pt>
          <cx:pt idx="870">8457.8179999999993</cx:pt>
          <cx:pt idx="871">3392.3652000000002</cx:pt>
          <cx:pt idx="872">5966.8873999999996</cx:pt>
          <cx:pt idx="873">6849.0259999999998</cx:pt>
          <cx:pt idx="874">8891.1394999999993</cx:pt>
          <cx:pt idx="875">2690.1138000000001</cx:pt>
          <cx:pt idx="876">26140.3603</cx:pt>
          <cx:pt idx="877">6653.7885999999999</cx:pt>
          <cx:pt idx="878">6282.2349999999997</cx:pt>
          <cx:pt idx="879">6311.9520000000002</cx:pt>
          <cx:pt idx="880">3443.0639999999999</cx:pt>
          <cx:pt idx="881">2789.0574000000001</cx:pt>
          <cx:pt idx="882">2585.8506499999999</cx:pt>
          <cx:pt idx="883">46255.112500000003</cx:pt>
          <cx:pt idx="884">4877.9810500000003</cx:pt>
          <cx:pt idx="885">19719.6947</cx:pt>
          <cx:pt idx="886">27218.437249999999</cx:pt>
          <cx:pt idx="887">5272.1758</cx:pt>
          <cx:pt idx="888">1682.597</cx:pt>
          <cx:pt idx="889">11945.1327</cx:pt>
          <cx:pt idx="890">29330.98315</cx:pt>
          <cx:pt idx="891">7243.8136000000004</cx:pt>
          <cx:pt idx="892">10422.916649999999</cx:pt>
          <cx:pt idx="893">44202.653599999998</cx:pt>
          <cx:pt idx="894">13555.0049</cx:pt>
          <cx:pt idx="895">13063.883</cx:pt>
          <cx:pt idx="896">19798.054550000001</cx:pt>
          <cx:pt idx="897">2221.5644499999999</cx:pt>
          <cx:pt idx="898">1634.5734</cx:pt>
          <cx:pt idx="899">2117.3388500000001</cx:pt>
          <cx:pt idx="900">8688.8588500000005</cx:pt>
          <cx:pt idx="901">48673.558799999999</cx:pt>
          <cx:pt idx="902">4661.2863500000003</cx:pt>
          <cx:pt idx="903">8125.7844999999998</cx:pt>
          <cx:pt idx="904">12644.589</cx:pt>
          <cx:pt idx="905">4564.1914500000003</cx:pt>
          <cx:pt idx="906">4846.9201499999999</cx:pt>
          <cx:pt idx="907">7633.7205999999996</cx:pt>
          <cx:pt idx="908">15170.069</cx:pt>
          <cx:pt idx="909">17496.306</cx:pt>
          <cx:pt idx="910">2639.0428999999999</cx:pt>
          <cx:pt idx="911">33732.686699999998</cx:pt>
          <cx:pt idx="912">14382.709049999999</cx:pt>
          <cx:pt idx="913">7626.9930000000004</cx:pt>
          <cx:pt idx="914">5257.5079500000002</cx:pt>
          <cx:pt idx="915">2473.3341</cx:pt>
          <cx:pt idx="916">21774.32215</cx:pt>
          <cx:pt idx="917">35069.374519999998</cx:pt>
          <cx:pt idx="918">13041.921</cx:pt>
          <cx:pt idx="919">5245.2268999999997</cx:pt>
          <cx:pt idx="920">13451.121999999999</cx:pt>
          <cx:pt idx="921">13462.52</cx:pt>
          <cx:pt idx="922">5488.2619999999997</cx:pt>
          <cx:pt idx="923">4320.4108500000002</cx:pt>
          <cx:pt idx="924">6250.4350000000004</cx:pt>
          <cx:pt idx="925">25333.332839999999</cx:pt>
          <cx:pt idx="926">2913.569</cx:pt>
          <cx:pt idx="927">12032.325999999999</cx:pt>
          <cx:pt idx="928">13470.804400000001</cx:pt>
          <cx:pt idx="929">6289.7548999999999</cx:pt>
          <cx:pt idx="930">2927.0646999999999</cx:pt>
          <cx:pt idx="931">6238.2979999999998</cx:pt>
          <cx:pt idx="932">10096.969999999999</cx:pt>
          <cx:pt idx="933">7348.1419999999998</cx:pt>
          <cx:pt idx="934">4673.3922000000002</cx:pt>
          <cx:pt idx="935">12233.828</cx:pt>
          <cx:pt idx="936">32108.662820000001</cx:pt>
          <cx:pt idx="937">8965.7957499999993</cx:pt>
          <cx:pt idx="938">2304.0021999999999</cx:pt>
          <cx:pt idx="939">9487.6442000000006</cx:pt>
          <cx:pt idx="940">1121.8739</cx:pt>
          <cx:pt idx="941">9549.5650999999998</cx:pt>
          <cx:pt idx="942">2217.4691499999999</cx:pt>
          <cx:pt idx="943">1628.4709</cx:pt>
          <cx:pt idx="944">12982.8747</cx:pt>
          <cx:pt idx="945">11674.129999999999</cx:pt>
          <cx:pt idx="946">7160.0940000000001</cx:pt>
          <cx:pt idx="947">39047.285000000003</cx:pt>
          <cx:pt idx="948">6358.7764500000003</cx:pt>
          <cx:pt idx="949">19933.457999999999</cx:pt>
          <cx:pt idx="950">11534.872649999999</cx:pt>
          <cx:pt idx="951">47462.894</cx:pt>
          <cx:pt idx="952">4527.1829500000003</cx:pt>
          <cx:pt idx="953">38998.546000000002</cx:pt>
          <cx:pt idx="954">20009.63365</cx:pt>
          <cx:pt idx="955">3875.7341000000001</cx:pt>
          <cx:pt idx="956">41999.519999999997</cx:pt>
          <cx:pt idx="957">12609.88702</cx:pt>
          <cx:pt idx="958">41034.221400000002</cx:pt>
          <cx:pt idx="959">28468.919010000001</cx:pt>
          <cx:pt idx="960">2730.1078499999999</cx:pt>
          <cx:pt idx="961">3353.2840000000001</cx:pt>
          <cx:pt idx="962">14474.674999999999</cx:pt>
          <cx:pt idx="963">9500.5730500000009</cx:pt>
          <cx:pt idx="964">26467.09737</cx:pt>
          <cx:pt idx="965">4746.3440000000001</cx:pt>
          <cx:pt idx="966">23967.38305</cx:pt>
          <cx:pt idx="967">7518.0253499999999</cx:pt>
          <cx:pt idx="968">3279.8685500000001</cx:pt>
          <cx:pt idx="969">8596.8277999999991</cx:pt>
          <cx:pt idx="970">10702.642400000001</cx:pt>
          <cx:pt idx="971">4992.3764000000001</cx:pt>
          <cx:pt idx="972">2527.8186500000002</cx:pt>
          <cx:pt idx="973">1759.338</cx:pt>
          <cx:pt idx="974">2322.6217999999999</cx:pt>
          <cx:pt idx="975">16138.762049999999</cx:pt>
          <cx:pt idx="976">7804.1605</cx:pt>
          <cx:pt idx="977">2902.9065000000001</cx:pt>
          <cx:pt idx="978">9704.6680500000002</cx:pt>
          <cx:pt idx="979">4889.0367999999999</cx:pt>
          <cx:pt idx="980">25517.11363</cx:pt>
          <cx:pt idx="981">4500.33925</cx:pt>
          <cx:pt idx="982">19199.944</cx:pt>
          <cx:pt idx="983">16796.411940000002</cx:pt>
          <cx:pt idx="984">4915.0598499999996</cx:pt>
          <cx:pt idx="985">7624.6300000000001</cx:pt>
          <cx:pt idx="986">8410.0468500000006</cx:pt>
          <cx:pt idx="987">28340.188849999999</cx:pt>
          <cx:pt idx="988">4518.8262500000001</cx:pt>
          <cx:pt idx="989">14571.890799999999</cx:pt>
          <cx:pt idx="990">3378.9099999999999</cx:pt>
          <cx:pt idx="991">7144.86265</cx:pt>
          <cx:pt idx="992">10118.424000000001</cx:pt>
          <cx:pt idx="993">5484.4673000000003</cx:pt>
          <cx:pt idx="994">16420.494549999999</cx:pt>
          <cx:pt idx="995">7986.4752500000004</cx:pt>
          <cx:pt idx="996">7418.5219999999999</cx:pt>
          <cx:pt idx="997">13887.968500000001</cx:pt>
          <cx:pt idx="998">6551.7501000000002</cx:pt>
          <cx:pt idx="999">5267.8181500000001</cx:pt>
          <cx:pt idx="1000">17361.766100000001</cx:pt>
          <cx:pt idx="1001">34472.841</cx:pt>
          <cx:pt idx="1002">1972.95</cx:pt>
          <cx:pt idx="1003">21232.182260000001</cx:pt>
          <cx:pt idx="1004">8627.5411000000004</cx:pt>
          <cx:pt idx="1005">4433.3877000000002</cx:pt>
          <cx:pt idx="1006">4438.2633999999998</cx:pt>
          <cx:pt idx="1007">24915.220850000002</cx:pt>
          <cx:pt idx="1008">23241.47453</cx:pt>
          <cx:pt idx="1009">9957.7216000000008</cx:pt>
          <cx:pt idx="1010">8269.0439999999999</cx:pt>
          <cx:pt idx="1011">18767.737700000001</cx:pt>
          <cx:pt idx="1012">36580.282160000002</cx:pt>
          <cx:pt idx="1013">8765.2489999999998</cx:pt>
          <cx:pt idx="1014">5383.5360000000001</cx:pt>
          <cx:pt idx="1015">12124.992399999999</cx:pt>
          <cx:pt idx="1016">2709.24395</cx:pt>
          <cx:pt idx="1017">3987.9259999999999</cx:pt>
          <cx:pt idx="1018">12495.290849999999</cx:pt>
          <cx:pt idx="1019">26018.950519999999</cx:pt>
          <cx:pt idx="1020">8798.5930000000008</cx:pt>
          <cx:pt idx="1021">35595.589800000002</cx:pt>
          <cx:pt idx="1022">42211.138200000001</cx:pt>
          <cx:pt idx="1023">1711.0268000000001</cx:pt>
          <cx:pt idx="1024">8569.8618000000006</cx:pt>
          <cx:pt idx="1025">2020.1769999999999</cx:pt>
          <cx:pt idx="1026">16450.894700000001</cx:pt>
          <cx:pt idx="1027">21595.382290000001</cx:pt>
          <cx:pt idx="1028">9850.4320000000007</cx:pt>
          <cx:pt idx="1029">6877.9800999999998</cx:pt>
          <cx:pt idx="1030">21677.283449999999</cx:pt>
          <cx:pt idx="1031">44423.803</cx:pt>
          <cx:pt idx="1032">4137.5227000000004</cx:pt>
          <cx:pt idx="1033">13747.87235</cx:pt>
          <cx:pt idx="1034">12950.0712</cx:pt>
          <cx:pt idx="1035">12094.477999999999</cx:pt>
          <cx:pt idx="1036">37484.4493</cx:pt>
          <cx:pt idx="1037">39725.518049999999</cx:pt>
          <cx:pt idx="1038">2250.8352</cx:pt>
          <cx:pt idx="1039">22493.659640000002</cx:pt>
          <cx:pt idx="1040">20234.854749999999</cx:pt>
          <cx:pt idx="1041">1704.7001499999999</cx:pt>
          <cx:pt idx="1042">33475.817150000003</cx:pt>
          <cx:pt idx="1043">3161.4540000000002</cx:pt>
          <cx:pt idx="1044">11394.065549999999</cx:pt>
          <cx:pt idx="1045">21880.82</cx:pt>
          <cx:pt idx="1046">7325.0482000000002</cx:pt>
          <cx:pt idx="1047">44501.398200000003</cx:pt>
          <cx:pt idx="1048">3594.17085</cx:pt>
          <cx:pt idx="1049">39727.614000000001</cx:pt>
          <cx:pt idx="1050">8023.1354499999998</cx:pt>
          <cx:pt idx="1051">14394.5579</cx:pt>
          <cx:pt idx="1052">9288.0267000000003</cx:pt>
          <cx:pt idx="1053">25309.489000000001</cx:pt>
          <cx:pt idx="1054">3353.4703</cx:pt>
          <cx:pt idx="1055">10594.501550000001</cx:pt>
          <cx:pt idx="1056">8277.5229999999992</cx:pt>
          <cx:pt idx="1057">17929.303370000001</cx:pt>
          <cx:pt idx="1058">2480.9791</cx:pt>
          <cx:pt idx="1059">4462.7218000000003</cx:pt>
          <cx:pt idx="1060">1981.5818999999999</cx:pt>
          <cx:pt idx="1061">11554.223599999999</cx:pt>
          <cx:pt idx="1062">48970.247600000002</cx:pt>
          <cx:pt idx="1063">6548.1950500000003</cx:pt>
          <cx:pt idx="1064">5708.8670000000002</cx:pt>
          <cx:pt idx="1065">7045.4989999999998</cx:pt>
          <cx:pt idx="1066">8978.1851000000006</cx:pt>
          <cx:pt idx="1067">5757.41345</cx:pt>
          <cx:pt idx="1068">14349.8544</cx:pt>
          <cx:pt idx="1069">10928.849</cx:pt>
          <cx:pt idx="1070">39871.704299999998</cx:pt>
          <cx:pt idx="1071">13974.455550000001</cx:pt>
          <cx:pt idx="1072">1909.52745</cx:pt>
          <cx:pt idx="1073">12096.6512</cx:pt>
          <cx:pt idx="1074">13204.28565</cx:pt>
          <cx:pt idx="1075">4562.8420999999998</cx:pt>
          <cx:pt idx="1076">8551.3469999999998</cx:pt>
          <cx:pt idx="1077">2102.2647000000002</cx:pt>
          <cx:pt idx="1078">34672.147199999999</cx:pt>
          <cx:pt idx="1079">15161.5344</cx:pt>
          <cx:pt idx="1080">11884.048580000001</cx:pt>
          <cx:pt idx="1081">4454.40265</cx:pt>
          <cx:pt idx="1082">5855.9025000000001</cx:pt>
          <cx:pt idx="1083">4076.4969999999998</cx:pt>
          <cx:pt idx="1084">15019.760050000001</cx:pt>
          <cx:pt idx="1085">19023.259999999998</cx:pt>
          <cx:pt idx="1086">10796.35025</cx:pt>
          <cx:pt idx="1087">11353.2276</cx:pt>
          <cx:pt idx="1088">9748.9105999999992</cx:pt>
          <cx:pt idx="1089">10577.087</cx:pt>
          <cx:pt idx="1090">41676.081100000003</cx:pt>
          <cx:pt idx="1091">11286.538699999999</cx:pt>
          <cx:pt idx="1092">3591.48</cx:pt>
          <cx:pt idx="1093">33907.548000000003</cx:pt>
          <cx:pt idx="1094">11299.343000000001</cx:pt>
          <cx:pt idx="1095">4561.1885000000002</cx:pt>
          <cx:pt idx="1096">44641.197399999997</cx:pt>
          <cx:pt idx="1097">1674.6323</cx:pt>
          <cx:pt idx="1098">23045.566159999998</cx:pt>
          <cx:pt idx="1099">3227.1210999999998</cx:pt>
          <cx:pt idx="1100">16776.304049999999</cx:pt>
          <cx:pt idx="1101">11253.421</cx:pt>
          <cx:pt idx="1102">3471.4096</cx:pt>
          <cx:pt idx="1103">11363.2832</cx:pt>
          <cx:pt idx="1104">20420.604650000001</cx:pt>
          <cx:pt idx="1105">10338.9316</cx:pt>
          <cx:pt idx="1106">8988.1587500000005</cx:pt>
          <cx:pt idx="1107">10493.9458</cx:pt>
          <cx:pt idx="1108">2904.0880000000002</cx:pt>
          <cx:pt idx="1109">8605.3615000000009</cx:pt>
          <cx:pt idx="1110">11512.405000000001</cx:pt>
          <cx:pt idx="1111">41949.244100000004</cx:pt>
          <cx:pt idx="1112">24180.933499999999</cx:pt>
          <cx:pt idx="1113">5312.1698500000002</cx:pt>
          <cx:pt idx="1114">2396.0958999999998</cx:pt>
          <cx:pt idx="1115">10807.4863</cx:pt>
          <cx:pt idx="1116">9222.4025999999994</cx:pt>
          <cx:pt idx="1117">36124.573700000001</cx:pt>
          <cx:pt idx="1118">38282.749499999998</cx:pt>
          <cx:pt idx="1119">5693.4305000000004</cx:pt>
          <cx:pt idx="1120">34166.273000000001</cx:pt>
          <cx:pt idx="1121">8347.1643000000004</cx:pt>
          <cx:pt idx="1122">46661.4424</cx:pt>
          <cx:pt idx="1123">18903.491409999999</cx:pt>
          <cx:pt idx="1124">40904.199500000002</cx:pt>
          <cx:pt idx="1125">14254.608200000001</cx:pt>
          <cx:pt idx="1126">10214.636</cx:pt>
          <cx:pt idx="1127">5836.5204000000003</cx:pt>
          <cx:pt idx="1128">14358.364369999999</cx:pt>
          <cx:pt idx="1129">1728.8969999999999</cx:pt>
          <cx:pt idx="1130">8582.3022999999994</cx:pt>
          <cx:pt idx="1131">3693.4279999999999</cx:pt>
          <cx:pt idx="1132">20709.020339999999</cx:pt>
          <cx:pt idx="1133">9991.0376500000002</cx:pt>
          <cx:pt idx="1134">19673.335729999999</cx:pt>
          <cx:pt idx="1135">11085.586799999999</cx:pt>
          <cx:pt idx="1136">7623.518</cx:pt>
          <cx:pt idx="1137">3176.2876999999999</cx:pt>
          <cx:pt idx="1138">3704.3544999999999</cx:pt>
          <cx:pt idx="1139">36898.733079999998</cx:pt>
          <cx:pt idx="1140">9048.0272999999997</cx:pt>
          <cx:pt idx="1141">7954.5169999999998</cx:pt>
          <cx:pt idx="1142">27117.993780000001</cx:pt>
          <cx:pt idx="1143">6338.0756000000001</cx:pt>
          <cx:pt idx="1144">9630.3970000000008</cx:pt>
          <cx:pt idx="1145">11289.10925</cx:pt>
          <cx:pt idx="1146">52590.829389999999</cx:pt>
          <cx:pt idx="1147">2261.5688</cx:pt>
          <cx:pt idx="1148">10791.959999999999</cx:pt>
          <cx:pt idx="1149">5979.7309999999998</cx:pt>
          <cx:pt idx="1150">2203.7359499999998</cx:pt>
          <cx:pt idx="1151">12235.8392</cx:pt>
          <cx:pt idx="1152">40941.285400000001</cx:pt>
          <cx:pt idx="1153">5630.4578499999998</cx:pt>
          <cx:pt idx="1154">11015.1747</cx:pt>
          <cx:pt idx="1155">7228.2156500000001</cx:pt>
          <cx:pt idx="1156">39722.746200000001</cx:pt>
          <cx:pt idx="1157">14426.073850000001</cx:pt>
          <cx:pt idx="1158">2459.7201</cx:pt>
          <cx:pt idx="1159">3989.8409999999999</cx:pt>
          <cx:pt idx="1160">7727.2532000000001</cx:pt>
          <cx:pt idx="1161">5124.1886999999997</cx:pt>
          <cx:pt idx="1162">18963.171920000001</cx:pt>
          <cx:pt idx="1163">2200.8308499999998</cx:pt>
          <cx:pt idx="1164">7153.5538999999999</cx:pt>
          <cx:pt idx="1165">5227.9887500000004</cx:pt>
          <cx:pt idx="1166">10982.5013</cx:pt>
          <cx:pt idx="1167">4529.4769999999999</cx:pt>
          <cx:pt idx="1168">4670.6400000000003</cx:pt>
          <cx:pt idx="1169">6112.3529500000004</cx:pt>
          <cx:pt idx="1170">17178.682400000002</cx:pt>
          <cx:pt idx="1171">22478.599999999999</cx:pt>
          <cx:pt idx="1172">11093.6229</cx:pt>
          <cx:pt idx="1173">6457.8433999999997</cx:pt>
          <cx:pt idx="1174">4433.9159</cx:pt>
          <cx:pt idx="1175">2154.3609999999999</cx:pt>
          <cx:pt idx="1176">23887.662700000001</cx:pt>
          <cx:pt idx="1177">6496.8860000000004</cx:pt>
          <cx:pt idx="1178">2899.4893499999998</cx:pt>
          <cx:pt idx="1179">19350.368900000001</cx:pt>
          <cx:pt idx="1180">7650.7737500000003</cx:pt>
          <cx:pt idx="1181">2850.6837500000001</cx:pt>
          <cx:pt idx="1182">2632.9920000000002</cx:pt>
          <cx:pt idx="1183">9447.3824000000004</cx:pt>
          <cx:pt idx="1184">18328.238099999999</cx:pt>
          <cx:pt idx="1185">8603.8233999999993</cx:pt>
          <cx:pt idx="1186">37465.34375</cx:pt>
          <cx:pt idx="1187">13844.797200000001</cx:pt>
          <cx:pt idx="1188">21771.3423</cx:pt>
          <cx:pt idx="1189">13126.677449999999</cx:pt>
          <cx:pt idx="1190">5327.4002499999997</cx:pt>
          <cx:pt idx="1191">13725.47184</cx:pt>
          <cx:pt idx="1192">13019.161050000001</cx:pt>
          <cx:pt idx="1193">8671.1912499999999</cx:pt>
          <cx:pt idx="1194">4134.0824499999999</cx:pt>
          <cx:pt idx="1195">18838.703659999999</cx:pt>
          <cx:pt idx="1196">33307.550799999997</cx:pt>
          <cx:pt idx="1197">5699.8374999999996</cx:pt>
          <cx:pt idx="1198">6393.6034499999996</cx:pt>
          <cx:pt idx="1199">4934.7049999999999</cx:pt>
          <cx:pt idx="1200">6198.7518</cx:pt>
          <cx:pt idx="1201">8733.2292500000003</cx:pt>
          <cx:pt idx="1202">2055.3249000000001</cx:pt>
          <cx:pt idx="1203">9964.0599999999995</cx:pt>
          <cx:pt idx="1204">18223.4512</cx:pt>
          <cx:pt idx="1205">5116.5003999999999</cx:pt>
          <cx:pt idx="1206">36910.608030000003</cx:pt>
          <cx:pt idx="1207">38415.474000000002</cx:pt>
          <cx:pt idx="1208">20296.863450000001</cx:pt>
          <cx:pt idx="1209">12347.172</cx:pt>
          <cx:pt idx="1210">5373.3642499999996</cx:pt>
          <cx:pt idx="1211">23563.016179999999</cx:pt>
          <cx:pt idx="1212">1702.4553000000001</cx:pt>
          <cx:pt idx="1213">10806.839</cx:pt>
          <cx:pt idx="1214">3956.0714499999999</cx:pt>
          <cx:pt idx="1215">12890.057650000001</cx:pt>
          <cx:pt idx="1216">5415.6611999999996</cx:pt>
          <cx:pt idx="1217">4058.1161000000002</cx:pt>
          <cx:pt idx="1218">41661.601999999999</cx:pt>
          <cx:pt idx="1219">7537.1638999999996</cx:pt>
          <cx:pt idx="1220">4718.2035500000002</cx:pt>
          <cx:pt idx="1221">6593.5083000000004</cx:pt>
          <cx:pt idx="1222">8442.6669999999995</cx:pt>
          <cx:pt idx="1223">26125.674770000001</cx:pt>
          <cx:pt idx="1224">6858.4795999999997</cx:pt>
          <cx:pt idx="1225">4795.6567999999997</cx:pt>
          <cx:pt idx="1226">6640.5448500000002</cx:pt>
          <cx:pt idx="1227">7162.0122000000001</cx:pt>
          <cx:pt idx="1228">10594.225700000001</cx:pt>
          <cx:pt idx="1229">11938.255950000001</cx:pt>
          <cx:pt idx="1230">60021.398970000002</cx:pt>
          <cx:pt idx="1231">20167.336029999999</cx:pt>
          <cx:pt idx="1232">12479.70895</cx:pt>
          <cx:pt idx="1233">11345.519</cx:pt>
          <cx:pt idx="1234">8515.7587000000003</cx:pt>
          <cx:pt idx="1235">2699.56835</cx:pt>
          <cx:pt idx="1236">14449.8544</cx:pt>
          <cx:pt idx="1237">12224.350850000001</cx:pt>
          <cx:pt idx="1238">6985.50695</cx:pt>
          <cx:pt idx="1239">3238.4357</cx:pt>
          <cx:pt idx="1240">47269.853999999999</cx:pt>
          <cx:pt idx="1241">49577.662400000001</cx:pt>
          <cx:pt idx="1242">4296.2712000000001</cx:pt>
          <cx:pt idx="1243">3171.6149</cx:pt>
          <cx:pt idx="1244">1135.9407000000001</cx:pt>
          <cx:pt idx="1245">5615.3689999999997</cx:pt>
          <cx:pt idx="1246">9101.7980000000007</cx:pt>
          <cx:pt idx="1247">6059.1729999999998</cx:pt>
          <cx:pt idx="1248">1633.9618</cx:pt>
          <cx:pt idx="1249">37607.527699999999</cx:pt>
          <cx:pt idx="1250">18648.421699999999</cx:pt>
          <cx:pt idx="1251">1241.5650000000001</cx:pt>
          <cx:pt idx="1252">16232.847</cx:pt>
          <cx:pt idx="1253">15828.82173</cx:pt>
          <cx:pt idx="1254">4415.1588000000002</cx:pt>
          <cx:pt idx="1255">6474.0129999999999</cx:pt>
          <cx:pt idx="1256">11436.738149999999</cx:pt>
          <cx:pt idx="1257">11305.93455</cx:pt>
          <cx:pt idx="1258">30063.580549999999</cx:pt>
          <cx:pt idx="1259">10197.772199999999</cx:pt>
          <cx:pt idx="1260">4544.2348000000002</cx:pt>
          <cx:pt idx="1261">3277.1610000000001</cx:pt>
          <cx:pt idx="1262">6770.1925000000001</cx:pt>
          <cx:pt idx="1263">7337.7479999999996</cx:pt>
          <cx:pt idx="1264">10370.912549999999</cx:pt>
          <cx:pt idx="1265">26926.5144</cx:pt>
          <cx:pt idx="1266">10704.469999999999</cx:pt>
          <cx:pt idx="1267">34254.053350000002</cx:pt>
          <cx:pt idx="1268">1880.4870000000001</cx:pt>
          <cx:pt idx="1269">8615.2999999999993</cx:pt>
          <cx:pt idx="1270">3292.5298499999999</cx:pt>
          <cx:pt idx="1271">3021.80915</cx:pt>
          <cx:pt idx="1272">14478.33015</cx:pt>
          <cx:pt idx="1273">4747.0528999999997</cx:pt>
          <cx:pt idx="1274">17043.341400000001</cx:pt>
          <cx:pt idx="1275">10959.33</cx:pt>
          <cx:pt idx="1276">2741.9479999999999</cx:pt>
          <cx:pt idx="1277">4357.0436499999996</cx:pt>
          <cx:pt idx="1278">22462.043750000001</cx:pt>
          <cx:pt idx="1279">4189.1130999999996</cx:pt>
          <cx:pt idx="1280">8283.6807000000008</cx:pt>
          <cx:pt idx="1281">24535.698550000001</cx:pt>
          <cx:pt idx="1282">14283.4594</cx:pt>
          <cx:pt idx="1283">1720.3536999999999</cx:pt>
          <cx:pt idx="1284">47403.879999999997</cx:pt>
          <cx:pt idx="1285">8534.6718000000001</cx:pt>
          <cx:pt idx="1286">3732.6251000000002</cx:pt>
          <cx:pt idx="1287">5472.4489999999996</cx:pt>
          <cx:pt idx="1288">38344.565999999999</cx:pt>
          <cx:pt idx="1289">7147.4727999999996</cx:pt>
          <cx:pt idx="1290">7133.9025000000001</cx:pt>
          <cx:pt idx="1291">34828.654000000002</cx:pt>
          <cx:pt idx="1292">1515.3449000000001</cx:pt>
          <cx:pt idx="1293">9301.8935500000007</cx:pt>
          <cx:pt idx="1294">11931.125249999999</cx:pt>
          <cx:pt idx="1295">1964.78</cx:pt>
          <cx:pt idx="1296">1708.9257500000001</cx:pt>
          <cx:pt idx="1297">4340.4408999999996</cx:pt>
          <cx:pt idx="1298">5261.4694499999996</cx:pt>
          <cx:pt idx="1299">2710.8285500000002</cx:pt>
          <cx:pt idx="1300">62592.873090000001</cx:pt>
          <cx:pt idx="1301">46718.163249999998</cx:pt>
          <cx:pt idx="1302">3208.7869999999998</cx:pt>
          <cx:pt idx="1303">37829.724199999997</cx:pt>
          <cx:pt idx="1304">21259.377949999998</cx:pt>
          <cx:pt idx="1305">2464.6188000000002</cx:pt>
          <cx:pt idx="1306">16115.3045</cx:pt>
          <cx:pt idx="1307">21472.478800000001</cx:pt>
          <cx:pt idx="1308">33900.652999999998</cx:pt>
          <cx:pt idx="1309">6875.9610000000002</cx:pt>
          <cx:pt idx="1310">6940.90985</cx:pt>
          <cx:pt idx="1311">4571.4130500000001</cx:pt>
          <cx:pt idx="1312">4536.259</cx:pt>
          <cx:pt idx="1313">36397.576000000001</cx:pt>
          <cx:pt idx="1314">18765.87545</cx:pt>
          <cx:pt idx="1315">11272.331389999999</cx:pt>
          <cx:pt idx="1316">1731.6769999999999</cx:pt>
          <cx:pt idx="1317">1163.4627</cx:pt>
          <cx:pt idx="1318">19496.71917</cx:pt>
          <cx:pt idx="1319">7201.7008500000002</cx:pt>
          <cx:pt idx="1320">5425.0233500000004</cx:pt>
          <cx:pt idx="1321">28101.333050000001</cx:pt>
          <cx:pt idx="1322">12981.3457</cx:pt>
          <cx:pt idx="1323">43896.376300000004</cx:pt>
          <cx:pt idx="1324">4239.8926499999998</cx:pt>
          <cx:pt idx="1325">13143.336649999999</cx:pt>
          <cx:pt idx="1326">7050.0213000000003</cx:pt>
          <cx:pt idx="1327">9377.9046999999991</cx:pt>
          <cx:pt idx="1328">22395.74424</cx:pt>
          <cx:pt idx="1329">10325.206</cx:pt>
          <cx:pt idx="1330">12629.1656</cx:pt>
          <cx:pt idx="1331">10795.937330000001</cx:pt>
          <cx:pt idx="1332">11411.684999999999</cx:pt>
          <cx:pt idx="1333">10600.5483</cx:pt>
          <cx:pt idx="1334">2205.9807999999998</cx:pt>
          <cx:pt idx="1335">1629.8335</cx:pt>
          <cx:pt idx="1336">2007.9449999999999</cx:pt>
          <cx:pt idx="1337">29141.3603</cx:pt>
        </cx:lvl>
      </cx:numDim>
    </cx:data>
  </cx:chartData>
  <cx:chart>
    <cx:title pos="t" align="ctr" overlay="0">
      <cx:tx>
        <cx:txData>
          <cx:v> Box chart for charges</cx:v>
        </cx:txData>
      </cx:tx>
      <cx:spPr>
        <a:solidFill>
          <a:srgbClr val="00B0F0"/>
        </a:solidFill>
      </cx:spPr>
      <cx:txPr>
        <a:bodyPr spcFirstLastPara="1" vertOverflow="ellipsis" horzOverflow="overflow" wrap="square" lIns="0" tIns="0" rIns="0" bIns="0" anchor="ctr" anchorCtr="1"/>
        <a:lstStyle/>
        <a:p>
          <a:pPr algn="ctr" rtl="0">
            <a:defRPr/>
          </a:pPr>
          <a:r>
            <a:rPr lang="en-US" sz="1800" b="1" i="0" u="none" strike="noStrike" baseline="0">
              <a:solidFill>
                <a:sysClr val="windowText" lastClr="000000">
                  <a:lumMod val="75000"/>
                  <a:lumOff val="25000"/>
                </a:sysClr>
              </a:solidFill>
              <a:latin typeface="Calibri" panose="020F0502020204030204"/>
            </a:rPr>
            <a:t> Box chart for charges</a:t>
          </a:r>
        </a:p>
      </cx:txPr>
    </cx:title>
    <cx:plotArea>
      <cx:plotAreaRegion>
        <cx:series layoutId="boxWhisker" uniqueId="{8BF3DACA-800F-47D7-8DDC-82BDD413E2DF}">
          <cx:tx>
            <cx:txData>
              <cx:f>'Qtn 1.(b)'!$B$6</cx:f>
              <cx:v>charges($)</cx:v>
            </cx:txData>
          </cx:tx>
          <cx:dataId val="0"/>
          <cx:layoutPr>
            <cx:visibility meanLine="0" meanMarker="1" nonoutliers="0" outliers="1"/>
            <cx:statistics quartileMethod="exclusive"/>
          </cx:layoutPr>
        </cx:series>
      </cx:plotAreaRegion>
      <cx:axis id="0">
        <cx:catScaling gapWidth="1.5"/>
        <cx:tickLabels/>
      </cx:axis>
      <cx:axis id="1">
        <cx:valScaling/>
        <cx:majorGridlines/>
        <cx:tickLabels/>
      </cx:axis>
    </cx:plotArea>
    <cx:legend pos="t" align="ctr" overlay="0"/>
  </cx:chart>
  <cx:clrMapOvr bg1="lt1" tx1="dk1" bg2="lt2" tx2="dk2" accent1="accent1" accent2="accent2" accent3="accent3" accent4="accent4" accent5="accent5" accent6="accent6" hlink="hlink" folHlink="folHlink"/>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'Qtn.1.h) Pivot for remaining'!$A$6:$B$1343</cx:f>
        <cx:lvl ptCount="1338">
          <cx:pt idx="0">yes</cx:pt>
          <cx:pt idx="1">no</cx:pt>
          <cx:pt idx="2">no</cx:pt>
          <cx:pt idx="3">no</cx:pt>
          <cx:pt idx="4">no</cx:pt>
          <cx:pt idx="5">no</cx:pt>
          <cx:pt idx="6">no</cx:pt>
          <cx:pt idx="7">no</cx:pt>
          <cx:pt idx="8">no</cx:pt>
          <cx:pt idx="9">no</cx:pt>
          <cx:pt idx="10">no</cx:pt>
          <cx:pt idx="11">yes</cx:pt>
          <cx:pt idx="12">no</cx:pt>
          <cx:pt idx="13">no</cx:pt>
          <cx:pt idx="14">yes</cx:pt>
          <cx:pt idx="15">no</cx:pt>
          <cx:pt idx="16">no</cx:pt>
          <cx:pt idx="17">no</cx:pt>
          <cx:pt idx="18">no</cx:pt>
          <cx:pt idx="19">yes</cx:pt>
          <cx:pt idx="20">no</cx:pt>
          <cx:pt idx="21">no</cx:pt>
          <cx:pt idx="22">no</cx:pt>
          <cx:pt idx="23">yes</cx:pt>
          <cx:pt idx="24">no</cx:pt>
          <cx:pt idx="25">no</cx:pt>
          <cx:pt idx="26">no</cx:pt>
          <cx:pt idx="27">no</cx:pt>
          <cx:pt idx="28">no</cx:pt>
          <cx:pt idx="29">yes</cx:pt>
          <cx:pt idx="30">yes</cx:pt>
          <cx:pt idx="31">no</cx:pt>
          <cx:pt idx="32">no</cx:pt>
          <cx:pt idx="33">no</cx:pt>
          <cx:pt idx="34">yes</cx:pt>
          <cx:pt idx="35">no</cx:pt>
          <cx:pt idx="36">no</cx:pt>
          <cx:pt idx="37">no</cx:pt>
          <cx:pt idx="38">yes</cx:pt>
          <cx:pt idx="39">yes</cx:pt>
          <cx:pt idx="40">no</cx:pt>
          <cx:pt idx="41">no</cx:pt>
          <cx:pt idx="42">no</cx:pt>
          <cx:pt idx="43">no</cx:pt>
          <cx:pt idx="44">no</cx:pt>
          <cx:pt idx="45">no</cx:pt>
          <cx:pt idx="46">no</cx:pt>
          <cx:pt idx="47">no</cx:pt>
          <cx:pt idx="48">no</cx:pt>
          <cx:pt idx="49">yes</cx:pt>
          <cx:pt idx="50">no</cx:pt>
          <cx:pt idx="51">no</cx:pt>
          <cx:pt idx="52">yes</cx:pt>
          <cx:pt idx="53">yes</cx:pt>
          <cx:pt idx="54">no</cx:pt>
          <cx:pt idx="55">yes</cx:pt>
          <cx:pt idx="56">no</cx:pt>
          <cx:pt idx="57">yes</cx:pt>
          <cx:pt idx="58">yes</cx:pt>
          <cx:pt idx="59">no</cx:pt>
          <cx:pt idx="60">no</cx:pt>
          <cx:pt idx="61">no</cx:pt>
          <cx:pt idx="62">no</cx:pt>
          <cx:pt idx="63">no</cx:pt>
          <cx:pt idx="64">yes</cx:pt>
          <cx:pt idx="65">no</cx:pt>
          <cx:pt idx="66">no</cx:pt>
          <cx:pt idx="67">no</cx:pt>
          <cx:pt idx="68">no</cx:pt>
          <cx:pt idx="69">yes</cx:pt>
          <cx:pt idx="70">yes</cx:pt>
          <cx:pt idx="71">no</cx:pt>
          <cx:pt idx="72">no</cx:pt>
          <cx:pt idx="73">no</cx:pt>
          <cx:pt idx="74">no</cx:pt>
          <cx:pt idx="75">no</cx:pt>
          <cx:pt idx="76">no</cx:pt>
          <cx:pt idx="77">no</cx:pt>
          <cx:pt idx="78">no</cx:pt>
          <cx:pt idx="79">no</cx:pt>
          <cx:pt idx="80">no</cx:pt>
          <cx:pt idx="81">no</cx:pt>
          <cx:pt idx="82">yes</cx:pt>
          <cx:pt idx="83">no</cx:pt>
          <cx:pt idx="84">yes</cx:pt>
          <cx:pt idx="85">yes</cx:pt>
          <cx:pt idx="86">yes</cx:pt>
          <cx:pt idx="87">no</cx:pt>
          <cx:pt idx="88">no</cx:pt>
          <cx:pt idx="89">no</cx:pt>
          <cx:pt idx="90">no</cx:pt>
          <cx:pt idx="91">no</cx:pt>
          <cx:pt idx="92">yes</cx:pt>
          <cx:pt idx="93">no</cx:pt>
          <cx:pt idx="94">yes</cx:pt>
          <cx:pt idx="95">no</cx:pt>
          <cx:pt idx="96">no</cx:pt>
          <cx:pt idx="97">no</cx:pt>
          <cx:pt idx="98">yes</cx:pt>
          <cx:pt idx="99">yes</cx:pt>
          <cx:pt idx="100">no</cx:pt>
          <cx:pt idx="101">no</cx:pt>
          <cx:pt idx="102">no</cx:pt>
          <cx:pt idx="103">yes</cx:pt>
          <cx:pt idx="104">no</cx:pt>
          <cx:pt idx="105">yes</cx:pt>
          <cx:pt idx="106">no</cx:pt>
          <cx:pt idx="107">no</cx:pt>
          <cx:pt idx="108">no</cx:pt>
          <cx:pt idx="109">yes</cx:pt>
          <cx:pt idx="110">no</cx:pt>
          <cx:pt idx="111">no</cx:pt>
          <cx:pt idx="112">no</cx:pt>
          <cx:pt idx="113">no</cx:pt>
          <cx:pt idx="114">no</cx:pt>
          <cx:pt idx="115">no</cx:pt>
          <cx:pt idx="116">no</cx:pt>
          <cx:pt idx="117">yes</cx:pt>
          <cx:pt idx="118">no</cx:pt>
          <cx:pt idx="119">no</cx:pt>
          <cx:pt idx="120">no</cx:pt>
          <cx:pt idx="121">no</cx:pt>
          <cx:pt idx="122">no</cx:pt>
          <cx:pt idx="123">yes</cx:pt>
          <cx:pt idx="124">no</cx:pt>
          <cx:pt idx="125">no</cx:pt>
          <cx:pt idx="126">yes</cx:pt>
          <cx:pt idx="127">no</cx:pt>
          <cx:pt idx="128">yes</cx:pt>
          <cx:pt idx="129">no</cx:pt>
          <cx:pt idx="130">no</cx:pt>
          <cx:pt idx="131">no</cx:pt>
          <cx:pt idx="132">no</cx:pt>
          <cx:pt idx="133">no</cx:pt>
          <cx:pt idx="134">no</cx:pt>
          <cx:pt idx="135">no</cx:pt>
          <cx:pt idx="136">no</cx:pt>
          <cx:pt idx="137">no</cx:pt>
          <cx:pt idx="138">no</cx:pt>
          <cx:pt idx="139">no</cx:pt>
          <cx:pt idx="140">no</cx:pt>
          <cx:pt idx="141">no</cx:pt>
          <cx:pt idx="142">yes</cx:pt>
          <cx:pt idx="143">no</cx:pt>
          <cx:pt idx="144">yes</cx:pt>
          <cx:pt idx="145">no</cx:pt>
          <cx:pt idx="146">yes</cx:pt>
          <cx:pt idx="147">no</cx:pt>
          <cx:pt idx="148">no</cx:pt>
          <cx:pt idx="149">no</cx:pt>
          <cx:pt idx="150">no</cx:pt>
          <cx:pt idx="151">no</cx:pt>
          <cx:pt idx="152">no</cx:pt>
          <cx:pt idx="153">yes</cx:pt>
          <cx:pt idx="154">no</cx:pt>
          <cx:pt idx="155">no</cx:pt>
          <cx:pt idx="156">yes</cx:pt>
          <cx:pt idx="157">yes</cx:pt>
          <cx:pt idx="158">yes</cx:pt>
          <cx:pt idx="159">no</cx:pt>
          <cx:pt idx="160">yes</cx:pt>
          <cx:pt idx="161">yes</cx:pt>
          <cx:pt idx="162">no</cx:pt>
          <cx:pt idx="163">no</cx:pt>
          <cx:pt idx="164">no</cx:pt>
          <cx:pt idx="165">no</cx:pt>
          <cx:pt idx="166">no</cx:pt>
          <cx:pt idx="167">no</cx:pt>
          <cx:pt idx="168">no</cx:pt>
          <cx:pt idx="169">no</cx:pt>
          <cx:pt idx="170">no</cx:pt>
          <cx:pt idx="171">no</cx:pt>
          <cx:pt idx="172">no</cx:pt>
          <cx:pt idx="173">no</cx:pt>
          <cx:pt idx="174">no</cx:pt>
          <cx:pt idx="175">yes</cx:pt>
          <cx:pt idx="176">no</cx:pt>
          <cx:pt idx="177">no</cx:pt>
          <cx:pt idx="178">no</cx:pt>
          <cx:pt idx="179">no</cx:pt>
          <cx:pt idx="180">no</cx:pt>
          <cx:pt idx="181">no</cx:pt>
          <cx:pt idx="182">no</cx:pt>
          <cx:pt idx="183">no</cx:pt>
          <cx:pt idx="184">no</cx:pt>
          <cx:pt idx="185">yes</cx:pt>
          <cx:pt idx="186">no</cx:pt>
          <cx:pt idx="187">no</cx:pt>
          <cx:pt idx="188">no</cx:pt>
          <cx:pt idx="189">no</cx:pt>
          <cx:pt idx="190">no</cx:pt>
          <cx:pt idx="191">no</cx:pt>
          <cx:pt idx="192">no</cx:pt>
          <cx:pt idx="193">no</cx:pt>
          <cx:pt idx="194">no</cx:pt>
          <cx:pt idx="195">no</cx:pt>
          <cx:pt idx="196">no</cx:pt>
          <cx:pt idx="197">no</cx:pt>
          <cx:pt idx="198">no</cx:pt>
          <cx:pt idx="199">no</cx:pt>
          <cx:pt idx="200">no</cx:pt>
          <cx:pt idx="201">no</cx:pt>
          <cx:pt idx="202">no</cx:pt>
          <cx:pt idx="203">yes</cx:pt>
          <cx:pt idx="204">no</cx:pt>
          <cx:pt idx="205">no</cx:pt>
          <cx:pt idx="206">no</cx:pt>
          <cx:pt idx="207">yes</cx:pt>
          <cx:pt idx="208">no</cx:pt>
          <cx:pt idx="209">no</cx:pt>
          <cx:pt idx="210">no</cx:pt>
          <cx:pt idx="211">no</cx:pt>
          <cx:pt idx="212">no</cx:pt>
          <cx:pt idx="213">no</cx:pt>
          <cx:pt idx="214">no</cx:pt>
          <cx:pt idx="215">no</cx:pt>
          <cx:pt idx="216">no</cx:pt>
          <cx:pt idx="217">no</cx:pt>
          <cx:pt idx="218">no</cx:pt>
          <cx:pt idx="219">no</cx:pt>
          <cx:pt idx="220">no</cx:pt>
          <cx:pt idx="221">no</cx:pt>
          <cx:pt idx="222">no</cx:pt>
          <cx:pt idx="223">yes</cx:pt>
          <cx:pt idx="224">yes</cx:pt>
          <cx:pt idx="225">no</cx:pt>
          <cx:pt idx="226">no</cx:pt>
          <cx:pt idx="227">no</cx:pt>
          <cx:pt idx="228">no</cx:pt>
          <cx:pt idx="229">no</cx:pt>
          <cx:pt idx="230">no</cx:pt>
          <cx:pt idx="231">no</cx:pt>
          <cx:pt idx="232">no</cx:pt>
          <cx:pt idx="233">no</cx:pt>
          <cx:pt idx="234">no</cx:pt>
          <cx:pt idx="235">yes</cx:pt>
          <cx:pt idx="236">no</cx:pt>
          <cx:pt idx="237">no</cx:pt>
          <cx:pt idx="238">yes</cx:pt>
          <cx:pt idx="239">no</cx:pt>
          <cx:pt idx="240">yes</cx:pt>
          <cx:pt idx="241">no</cx:pt>
          <cx:pt idx="242">no</cx:pt>
          <cx:pt idx="243">no</cx:pt>
          <cx:pt idx="244">yes</cx:pt>
          <cx:pt idx="245">no</cx:pt>
          <cx:pt idx="246">no</cx:pt>
          <cx:pt idx="247">no</cx:pt>
          <cx:pt idx="248">no</cx:pt>
          <cx:pt idx="249">no</cx:pt>
          <cx:pt idx="250">yes</cx:pt>
          <cx:pt idx="251">yes</cx:pt>
          <cx:pt idx="252">yes</cx:pt>
          <cx:pt idx="253">no</cx:pt>
          <cx:pt idx="254">yes</cx:pt>
          <cx:pt idx="255">no</cx:pt>
          <cx:pt idx="256">yes</cx:pt>
          <cx:pt idx="257">no</cx:pt>
          <cx:pt idx="258">no</cx:pt>
          <cx:pt idx="259">yes</cx:pt>
          <cx:pt idx="260">no</cx:pt>
          <cx:pt idx="261">yes</cx:pt>
          <cx:pt idx="262">yes</cx:pt>
          <cx:pt idx="263">yes</cx:pt>
          <cx:pt idx="264">no</cx:pt>
          <cx:pt idx="265">yes</cx:pt>
          <cx:pt idx="266">yes</cx:pt>
          <cx:pt idx="267">no</cx:pt>
          <cx:pt idx="268">no</cx:pt>
          <cx:pt idx="269">no</cx:pt>
          <cx:pt idx="270">no</cx:pt>
          <cx:pt idx="271">yes</cx:pt>
          <cx:pt idx="272">no</cx:pt>
          <cx:pt idx="273">no</cx:pt>
          <cx:pt idx="274">no</cx:pt>
          <cx:pt idx="275">no</cx:pt>
          <cx:pt idx="276">no</cx:pt>
          <cx:pt idx="277">no</cx:pt>
          <cx:pt idx="278">no</cx:pt>
          <cx:pt idx="279">no</cx:pt>
          <cx:pt idx="280">yes</cx:pt>
          <cx:pt idx="281">yes</cx:pt>
          <cx:pt idx="282">no</cx:pt>
          <cx:pt idx="283">no</cx:pt>
          <cx:pt idx="284">no</cx:pt>
          <cx:pt idx="285">no</cx:pt>
          <cx:pt idx="286">no</cx:pt>
          <cx:pt idx="287">no</cx:pt>
          <cx:pt idx="288">yes</cx:pt>
          <cx:pt idx="289">no</cx:pt>
          <cx:pt idx="290">no</cx:pt>
          <cx:pt idx="291">no</cx:pt>
          <cx:pt idx="292">yes</cx:pt>
          <cx:pt idx="293">no</cx:pt>
          <cx:pt idx="294">no</cx:pt>
          <cx:pt idx="295">no</cx:pt>
          <cx:pt idx="296">yes</cx:pt>
          <cx:pt idx="297">yes</cx:pt>
          <cx:pt idx="298">yes</cx:pt>
          <cx:pt idx="299">no</cx:pt>
          <cx:pt idx="300">no</cx:pt>
          <cx:pt idx="301">yes</cx:pt>
          <cx:pt idx="302">no</cx:pt>
          <cx:pt idx="303">no</cx:pt>
          <cx:pt idx="304">no</cx:pt>
          <cx:pt idx="305">no</cx:pt>
          <cx:pt idx="306">no</cx:pt>
          <cx:pt idx="307">no</cx:pt>
          <cx:pt idx="308">no</cx:pt>
          <cx:pt idx="309">no</cx:pt>
          <cx:pt idx="310">no</cx:pt>
          <cx:pt idx="311">no</cx:pt>
          <cx:pt idx="312">yes</cx:pt>
          <cx:pt idx="313">no</cx:pt>
          <cx:pt idx="314">yes</cx:pt>
          <cx:pt idx="315">no</cx:pt>
          <cx:pt idx="316">no</cx:pt>
          <cx:pt idx="317">no</cx:pt>
          <cx:pt idx="318">no</cx:pt>
          <cx:pt idx="319">no</cx:pt>
          <cx:pt idx="320">no</cx:pt>
          <cx:pt idx="321">no</cx:pt>
          <cx:pt idx="322">yes</cx:pt>
          <cx:pt idx="323">no</cx:pt>
          <cx:pt idx="324">no</cx:pt>
          <cx:pt idx="325">no</cx:pt>
          <cx:pt idx="326">no</cx:pt>
          <cx:pt idx="327">yes</cx:pt>
          <cx:pt idx="328">yes</cx:pt>
          <cx:pt idx="329">no</cx:pt>
          <cx:pt idx="330">yes</cx:pt>
          <cx:pt idx="331">yes</cx:pt>
          <cx:pt idx="332">no</cx:pt>
          <cx:pt idx="333">no</cx:pt>
          <cx:pt idx="334">no</cx:pt>
          <cx:pt idx="335">no</cx:pt>
          <cx:pt idx="336">no</cx:pt>
          <cx:pt idx="337">no</cx:pt>
          <cx:pt idx="338">yes</cx:pt>
          <cx:pt idx="339">no</cx:pt>
          <cx:pt idx="340">no</cx:pt>
          <cx:pt idx="341">no</cx:pt>
          <cx:pt idx="342">no</cx:pt>
          <cx:pt idx="343">no</cx:pt>
          <cx:pt idx="344">no</cx:pt>
          <cx:pt idx="345">no</cx:pt>
          <cx:pt idx="346">no</cx:pt>
          <cx:pt idx="347">no</cx:pt>
          <cx:pt idx="348">no</cx:pt>
          <cx:pt idx="349">no</cx:pt>
          <cx:pt idx="350">no</cx:pt>
          <cx:pt idx="351">no</cx:pt>
          <cx:pt idx="352">no</cx:pt>
          <cx:pt idx="353">no</cx:pt>
          <cx:pt idx="354">no</cx:pt>
          <cx:pt idx="355">no</cx:pt>
          <cx:pt idx="356">no</cx:pt>
          <cx:pt idx="357">no</cx:pt>
          <cx:pt idx="358">no</cx:pt>
          <cx:pt idx="359">no</cx:pt>
          <cx:pt idx="360">no</cx:pt>
          <cx:pt idx="361">no</cx:pt>
          <cx:pt idx="362">yes</cx:pt>
          <cx:pt idx="363">no</cx:pt>
          <cx:pt idx="364">no</cx:pt>
          <cx:pt idx="365">no</cx:pt>
          <cx:pt idx="366">no</cx:pt>
          <cx:pt idx="367">no</cx:pt>
          <cx:pt idx="368">no</cx:pt>
          <cx:pt idx="369">no</cx:pt>
          <cx:pt idx="370">no</cx:pt>
          <cx:pt idx="371">no</cx:pt>
          <cx:pt idx="372">no</cx:pt>
          <cx:pt idx="373">yes</cx:pt>
          <cx:pt idx="374">no</cx:pt>
          <cx:pt idx="375">yes</cx:pt>
          <cx:pt idx="376">yes</cx:pt>
          <cx:pt idx="377">yes</cx:pt>
          <cx:pt idx="378">no</cx:pt>
          <cx:pt idx="379">no</cx:pt>
          <cx:pt idx="380">yes</cx:pt>
          <cx:pt idx="381">yes</cx:pt>
          <cx:pt idx="382">no</cx:pt>
          <cx:pt idx="383">no</cx:pt>
          <cx:pt idx="384">no</cx:pt>
          <cx:pt idx="385">no</cx:pt>
          <cx:pt idx="386">no</cx:pt>
          <cx:pt idx="387">no</cx:pt>
          <cx:pt idx="388">no</cx:pt>
          <cx:pt idx="389">no</cx:pt>
          <cx:pt idx="390">no</cx:pt>
          <cx:pt idx="391">no</cx:pt>
          <cx:pt idx="392">no</cx:pt>
          <cx:pt idx="393">no</cx:pt>
          <cx:pt idx="394">no</cx:pt>
          <cx:pt idx="395">no</cx:pt>
          <cx:pt idx="396">no</cx:pt>
          <cx:pt idx="397">no</cx:pt>
          <cx:pt idx="398">no</cx:pt>
          <cx:pt idx="399">no</cx:pt>
          <cx:pt idx="400">no</cx:pt>
          <cx:pt idx="401">no</cx:pt>
          <cx:pt idx="402">no</cx:pt>
          <cx:pt idx="403">no</cx:pt>
          <cx:pt idx="404">no</cx:pt>
          <cx:pt idx="405">no</cx:pt>
          <cx:pt idx="406">no</cx:pt>
          <cx:pt idx="407">no</cx:pt>
          <cx:pt idx="408">no</cx:pt>
          <cx:pt idx="409">no</cx:pt>
          <cx:pt idx="410">no</cx:pt>
          <cx:pt idx="411">yes</cx:pt>
          <cx:pt idx="412">yes</cx:pt>
          <cx:pt idx="413">no</cx:pt>
          <cx:pt idx="414">no</cx:pt>
          <cx:pt idx="415">no</cx:pt>
          <cx:pt idx="416">no</cx:pt>
          <cx:pt idx="417">yes</cx:pt>
          <cx:pt idx="418">no</cx:pt>
          <cx:pt idx="419">yes</cx:pt>
          <cx:pt idx="420">yes</cx:pt>
          <cx:pt idx="421">yes</cx:pt>
          <cx:pt idx="422">yes</cx:pt>
          <cx:pt idx="423">no</cx:pt>
          <cx:pt idx="424">no</cx:pt>
          <cx:pt idx="425">no</cx:pt>
          <cx:pt idx="426">no</cx:pt>
          <cx:pt idx="427">no</cx:pt>
          <cx:pt idx="428">no</cx:pt>
          <cx:pt idx="429">no</cx:pt>
          <cx:pt idx="430">no</cx:pt>
          <cx:pt idx="431">no</cx:pt>
          <cx:pt idx="432">no</cx:pt>
          <cx:pt idx="433">no</cx:pt>
          <cx:pt idx="434">no</cx:pt>
          <cx:pt idx="435">no</cx:pt>
          <cx:pt idx="436">no</cx:pt>
          <cx:pt idx="437">no</cx:pt>
          <cx:pt idx="438">no</cx:pt>
          <cx:pt idx="439">no</cx:pt>
          <cx:pt idx="440">no</cx:pt>
          <cx:pt idx="441">yes</cx:pt>
          <cx:pt idx="442">no</cx:pt>
          <cx:pt idx="443">no</cx:pt>
          <cx:pt idx="444">yes</cx:pt>
          <cx:pt idx="445">no</cx:pt>
          <cx:pt idx="446">no</cx:pt>
          <cx:pt idx="447">no</cx:pt>
          <cx:pt idx="448">no</cx:pt>
          <cx:pt idx="449">no</cx:pt>
          <cx:pt idx="450">no</cx:pt>
          <cx:pt idx="451">no</cx:pt>
          <cx:pt idx="452">no</cx:pt>
          <cx:pt idx="453">no</cx:pt>
          <cx:pt idx="454">no</cx:pt>
          <cx:pt idx="455">no</cx:pt>
          <cx:pt idx="456">no</cx:pt>
          <cx:pt idx="457">no</cx:pt>
          <cx:pt idx="458">no</cx:pt>
          <cx:pt idx="459">no</cx:pt>
          <cx:pt idx="460">no</cx:pt>
          <cx:pt idx="461">yes</cx:pt>
          <cx:pt idx="462">no</cx:pt>
          <cx:pt idx="463">no</cx:pt>
          <cx:pt idx="464">no</cx:pt>
          <cx:pt idx="465">yes</cx:pt>
          <cx:pt idx="466">no</cx:pt>
          <cx:pt idx="467">no</cx:pt>
          <cx:pt idx="468">no</cx:pt>
          <cx:pt idx="469">no</cx:pt>
          <cx:pt idx="470">no</cx:pt>
          <cx:pt idx="471">no</cx:pt>
          <cx:pt idx="472">no</cx:pt>
          <cx:pt idx="473">no</cx:pt>
          <cx:pt idx="474">yes</cx:pt>
          <cx:pt idx="475">yes</cx:pt>
          <cx:pt idx="476">yes</cx:pt>
          <cx:pt idx="477">no</cx:pt>
          <cx:pt idx="478">no</cx:pt>
          <cx:pt idx="479">no</cx:pt>
          <cx:pt idx="480">no</cx:pt>
          <cx:pt idx="481">no</cx:pt>
          <cx:pt idx="482">no</cx:pt>
          <cx:pt idx="483">no</cx:pt>
          <cx:pt idx="484">no</cx:pt>
          <cx:pt idx="485">no</cx:pt>
          <cx:pt idx="486">no</cx:pt>
          <cx:pt idx="487">no</cx:pt>
          <cx:pt idx="488">yes</cx:pt>
          <cx:pt idx="489">no</cx:pt>
          <cx:pt idx="490">no</cx:pt>
          <cx:pt idx="491">no</cx:pt>
          <cx:pt idx="492">no</cx:pt>
          <cx:pt idx="493">no</cx:pt>
          <cx:pt idx="494">yes</cx:pt>
          <cx:pt idx="495">no</cx:pt>
          <cx:pt idx="496">no</cx:pt>
          <cx:pt idx="497">no</cx:pt>
          <cx:pt idx="498">no</cx:pt>
          <cx:pt idx="499">no</cx:pt>
          <cx:pt idx="500">yes</cx:pt>
          <cx:pt idx="501">no</cx:pt>
          <cx:pt idx="502">yes</cx:pt>
          <cx:pt idx="503">yes</cx:pt>
          <cx:pt idx="504">no</cx:pt>
          <cx:pt idx="505">no</cx:pt>
          <cx:pt idx="506">no</cx:pt>
          <cx:pt idx="507">no</cx:pt>
          <cx:pt idx="508">no</cx:pt>
          <cx:pt idx="509">no</cx:pt>
          <cx:pt idx="510">no</cx:pt>
          <cx:pt idx="511">no</cx:pt>
          <cx:pt idx="512">no</cx:pt>
          <cx:pt idx="513">no</cx:pt>
          <cx:pt idx="514">yes</cx:pt>
          <cx:pt idx="515">no</cx:pt>
          <cx:pt idx="516">no</cx:pt>
          <cx:pt idx="517">no</cx:pt>
          <cx:pt idx="518">no</cx:pt>
          <cx:pt idx="519">no</cx:pt>
          <cx:pt idx="520">no</cx:pt>
          <cx:pt idx="521">no</cx:pt>
          <cx:pt idx="522">no</cx:pt>
          <cx:pt idx="523">no</cx:pt>
          <cx:pt idx="524">yes</cx:pt>
          <cx:pt idx="525">no</cx:pt>
          <cx:pt idx="526">no</cx:pt>
          <cx:pt idx="527">no</cx:pt>
          <cx:pt idx="528">no</cx:pt>
          <cx:pt idx="529">no</cx:pt>
          <cx:pt idx="530">yes</cx:pt>
          <cx:pt idx="531">no</cx:pt>
          <cx:pt idx="532">no</cx:pt>
          <cx:pt idx="533">no</cx:pt>
          <cx:pt idx="534">no</cx:pt>
          <cx:pt idx="535">no</cx:pt>
          <cx:pt idx="536">no</cx:pt>
          <cx:pt idx="537">no</cx:pt>
          <cx:pt idx="538">no</cx:pt>
          <cx:pt idx="539">no</cx:pt>
          <cx:pt idx="540">no</cx:pt>
          <cx:pt idx="541">no</cx:pt>
          <cx:pt idx="542">no</cx:pt>
          <cx:pt idx="543">yes</cx:pt>
          <cx:pt idx="544">no</cx:pt>
          <cx:pt idx="545">yes</cx:pt>
          <cx:pt idx="546">no</cx:pt>
          <cx:pt idx="547">no</cx:pt>
          <cx:pt idx="548">no</cx:pt>
          <cx:pt idx="549">yes</cx:pt>
          <cx:pt idx="550">no</cx:pt>
          <cx:pt idx="551">no</cx:pt>
          <cx:pt idx="552">no</cx:pt>
          <cx:pt idx="553">no</cx:pt>
          <cx:pt idx="554">no</cx:pt>
          <cx:pt idx="555">no</cx:pt>
          <cx:pt idx="556">no</cx:pt>
          <cx:pt idx="557">no</cx:pt>
          <cx:pt idx="558">yes</cx:pt>
          <cx:pt idx="559">no</cx:pt>
          <cx:pt idx="560">no</cx:pt>
          <cx:pt idx="561">no</cx:pt>
          <cx:pt idx="562">no</cx:pt>
          <cx:pt idx="563">no</cx:pt>
          <cx:pt idx="564">no</cx:pt>
          <cx:pt idx="565">no</cx:pt>
          <cx:pt idx="566">no</cx:pt>
          <cx:pt idx="567">no</cx:pt>
          <cx:pt idx="568">no</cx:pt>
          <cx:pt idx="569">yes</cx:pt>
          <cx:pt idx="570">no</cx:pt>
          <cx:pt idx="571">no</cx:pt>
          <cx:pt idx="572">no</cx:pt>
          <cx:pt idx="573">no</cx:pt>
          <cx:pt idx="574">no</cx:pt>
          <cx:pt idx="575">no</cx:pt>
          <cx:pt idx="576">no</cx:pt>
          <cx:pt idx="577">yes</cx:pt>
          <cx:pt idx="578">no</cx:pt>
          <cx:pt idx="579">no</cx:pt>
          <cx:pt idx="580">no</cx:pt>
          <cx:pt idx="581">no</cx:pt>
          <cx:pt idx="582">no</cx:pt>
          <cx:pt idx="583">no</cx:pt>
          <cx:pt idx="584">no</cx:pt>
          <cx:pt idx="585">no</cx:pt>
          <cx:pt idx="586">no</cx:pt>
          <cx:pt idx="587">yes</cx:pt>
          <cx:pt idx="588">no</cx:pt>
          <cx:pt idx="589">no</cx:pt>
          <cx:pt idx="590">no</cx:pt>
          <cx:pt idx="591">no</cx:pt>
          <cx:pt idx="592">no</cx:pt>
          <cx:pt idx="593">yes</cx:pt>
          <cx:pt idx="594">no</cx:pt>
          <cx:pt idx="595">no</cx:pt>
          <cx:pt idx="596">no</cx:pt>
          <cx:pt idx="597">no</cx:pt>
          <cx:pt idx="598">no</cx:pt>
          <cx:pt idx="599">no</cx:pt>
          <cx:pt idx="600">no</cx:pt>
          <cx:pt idx="601">no</cx:pt>
          <cx:pt idx="602">no</cx:pt>
          <cx:pt idx="603">no</cx:pt>
          <cx:pt idx="604">yes</cx:pt>
          <cx:pt idx="605">no</cx:pt>
          <cx:pt idx="606">no</cx:pt>
          <cx:pt idx="607">yes</cx:pt>
          <cx:pt idx="608">no</cx:pt>
          <cx:pt idx="609">yes</cx:pt>
          <cx:pt idx="610">no</cx:pt>
          <cx:pt idx="611">no</cx:pt>
          <cx:pt idx="612">no</cx:pt>
          <cx:pt idx="613">no</cx:pt>
          <cx:pt idx="614">no</cx:pt>
          <cx:pt idx="615">yes</cx:pt>
          <cx:pt idx="616">no</cx:pt>
          <cx:pt idx="617">yes</cx:pt>
          <cx:pt idx="618">yes</cx:pt>
          <cx:pt idx="619">no</cx:pt>
          <cx:pt idx="620">no</cx:pt>
          <cx:pt idx="621">yes</cx:pt>
          <cx:pt idx="622">no</cx:pt>
          <cx:pt idx="623">yes</cx:pt>
          <cx:pt idx="624">no</cx:pt>
          <cx:pt idx="625">no</cx:pt>
          <cx:pt idx="626">no</cx:pt>
          <cx:pt idx="627">no</cx:pt>
          <cx:pt idx="628">no</cx:pt>
          <cx:pt idx="629">yes</cx:pt>
          <cx:pt idx="630">no</cx:pt>
          <cx:pt idx="631">no</cx:pt>
          <cx:pt idx="632">no</cx:pt>
          <cx:pt idx="633">no</cx:pt>
          <cx:pt idx="634">no</cx:pt>
          <cx:pt idx="635">no</cx:pt>
          <cx:pt idx="636">no</cx:pt>
          <cx:pt idx="637">no</cx:pt>
          <cx:pt idx="638">yes</cx:pt>
          <cx:pt idx="639">no</cx:pt>
          <cx:pt idx="640">no</cx:pt>
          <cx:pt idx="641">yes</cx:pt>
          <cx:pt idx="642">no</cx:pt>
          <cx:pt idx="643">no</cx:pt>
          <cx:pt idx="644">no</cx:pt>
          <cx:pt idx="645">no</cx:pt>
          <cx:pt idx="646">no</cx:pt>
          <cx:pt idx="647">no</cx:pt>
          <cx:pt idx="648">no</cx:pt>
          <cx:pt idx="649">no</cx:pt>
          <cx:pt idx="650">no</cx:pt>
          <cx:pt idx="651">no</cx:pt>
          <cx:pt idx="652">no</cx:pt>
          <cx:pt idx="653">no</cx:pt>
          <cx:pt idx="654">no</cx:pt>
          <cx:pt idx="655">yes</cx:pt>
          <cx:pt idx="656">no</cx:pt>
          <cx:pt idx="657">no</cx:pt>
          <cx:pt idx="658">no</cx:pt>
          <cx:pt idx="659">no</cx:pt>
          <cx:pt idx="660">no</cx:pt>
          <cx:pt idx="661">no</cx:pt>
          <cx:pt idx="662">no</cx:pt>
          <cx:pt idx="663">no</cx:pt>
          <cx:pt idx="664">yes</cx:pt>
          <cx:pt idx="665">yes</cx:pt>
          <cx:pt idx="666">no</cx:pt>
          <cx:pt idx="667">yes</cx:pt>
          <cx:pt idx="668">yes</cx:pt>
          <cx:pt idx="669">no</cx:pt>
          <cx:pt idx="670">no</cx:pt>
          <cx:pt idx="671">no</cx:pt>
          <cx:pt idx="672">no</cx:pt>
          <cx:pt idx="673">no</cx:pt>
          <cx:pt idx="674">yes</cx:pt>
          <cx:pt idx="675">no</cx:pt>
          <cx:pt idx="676">no</cx:pt>
          <cx:pt idx="677">yes</cx:pt>
          <cx:pt idx="678">no</cx:pt>
          <cx:pt idx="679">no</cx:pt>
          <cx:pt idx="680">no</cx:pt>
          <cx:pt idx="681">no</cx:pt>
          <cx:pt idx="682">yes</cx:pt>
          <cx:pt idx="683">no</cx:pt>
          <cx:pt idx="684">no</cx:pt>
          <cx:pt idx="685">no</cx:pt>
          <cx:pt idx="686">no</cx:pt>
          <cx:pt idx="687">no</cx:pt>
          <cx:pt idx="688">no</cx:pt>
          <cx:pt idx="689">yes</cx:pt>
          <cx:pt idx="690">no</cx:pt>
          <cx:pt idx="691">no</cx:pt>
          <cx:pt idx="692">no</cx:pt>
          <cx:pt idx="693">no</cx:pt>
          <cx:pt idx="694">no</cx:pt>
          <cx:pt idx="695">no</cx:pt>
          <cx:pt idx="696">no</cx:pt>
          <cx:pt idx="697">yes</cx:pt>
          <cx:pt idx="698">no</cx:pt>
          <cx:pt idx="699">no</cx:pt>
          <cx:pt idx="700">no</cx:pt>
          <cx:pt idx="701">no</cx:pt>
          <cx:pt idx="702">no</cx:pt>
          <cx:pt idx="703">no</cx:pt>
          <cx:pt idx="704">no</cx:pt>
          <cx:pt idx="705">no</cx:pt>
          <cx:pt idx="706">yes</cx:pt>
          <cx:pt idx="707">no</cx:pt>
          <cx:pt idx="708">no</cx:pt>
          <cx:pt idx="709">no</cx:pt>
          <cx:pt idx="710">no</cx:pt>
          <cx:pt idx="711">no</cx:pt>
          <cx:pt idx="712">no</cx:pt>
          <cx:pt idx="713">no</cx:pt>
          <cx:pt idx="714">no</cx:pt>
          <cx:pt idx="715">no</cx:pt>
          <cx:pt idx="716">no</cx:pt>
          <cx:pt idx="717">no</cx:pt>
          <cx:pt idx="718">no</cx:pt>
          <cx:pt idx="719">no</cx:pt>
          <cx:pt idx="720">no</cx:pt>
          <cx:pt idx="721">no</cx:pt>
          <cx:pt idx="722">no</cx:pt>
          <cx:pt idx="723">no</cx:pt>
          <cx:pt idx="724">no</cx:pt>
          <cx:pt idx="725">yes</cx:pt>
          <cx:pt idx="726">no</cx:pt>
          <cx:pt idx="727">yes</cx:pt>
          <cx:pt idx="728">no</cx:pt>
          <cx:pt idx="729">no</cx:pt>
          <cx:pt idx="730">yes</cx:pt>
          <cx:pt idx="731">no</cx:pt>
          <cx:pt idx="732">no</cx:pt>
          <cx:pt idx="733">no</cx:pt>
          <cx:pt idx="734">no</cx:pt>
          <cx:pt idx="735">no</cx:pt>
          <cx:pt idx="736">yes</cx:pt>
          <cx:pt idx="737">no</cx:pt>
          <cx:pt idx="738">yes</cx:pt>
          <cx:pt idx="739">yes</cx:pt>
          <cx:pt idx="740">no</cx:pt>
          <cx:pt idx="741">yes</cx:pt>
          <cx:pt idx="742">yes</cx:pt>
          <cx:pt idx="743">no</cx:pt>
          <cx:pt idx="744">no</cx:pt>
          <cx:pt idx="745">no</cx:pt>
          <cx:pt idx="746">no</cx:pt>
          <cx:pt idx="747">no</cx:pt>
          <cx:pt idx="748">no</cx:pt>
          <cx:pt idx="749">no</cx:pt>
          <cx:pt idx="750">yes</cx:pt>
          <cx:pt idx="751">no</cx:pt>
          <cx:pt idx="752">no</cx:pt>
          <cx:pt idx="753">no</cx:pt>
          <cx:pt idx="754">no</cx:pt>
          <cx:pt idx="755">no</cx:pt>
          <cx:pt idx="756">no</cx:pt>
          <cx:pt idx="757">yes</cx:pt>
          <cx:pt idx="758">no</cx:pt>
          <cx:pt idx="759">yes</cx:pt>
          <cx:pt idx="760">no</cx:pt>
          <cx:pt idx="761">no</cx:pt>
          <cx:pt idx="762">yes</cx:pt>
          <cx:pt idx="763">no</cx:pt>
          <cx:pt idx="764">no</cx:pt>
          <cx:pt idx="765">no</cx:pt>
          <cx:pt idx="766">no</cx:pt>
          <cx:pt idx="767">no</cx:pt>
          <cx:pt idx="768">no</cx:pt>
          <cx:pt idx="769">no</cx:pt>
          <cx:pt idx="770">no</cx:pt>
          <cx:pt idx="771">no</cx:pt>
          <cx:pt idx="772">no</cx:pt>
          <cx:pt idx="773">yes</cx:pt>
          <cx:pt idx="774">no</cx:pt>
          <cx:pt idx="775">no</cx:pt>
          <cx:pt idx="776">no</cx:pt>
          <cx:pt idx="777">no</cx:pt>
          <cx:pt idx="778">no</cx:pt>
          <cx:pt idx="779">no</cx:pt>
          <cx:pt idx="780">yes</cx:pt>
          <cx:pt idx="781">no</cx:pt>
          <cx:pt idx="782">no</cx:pt>
          <cx:pt idx="783">yes</cx:pt>
          <cx:pt idx="784">no</cx:pt>
          <cx:pt idx="785">no</cx:pt>
          <cx:pt idx="786">no</cx:pt>
          <cx:pt idx="787">no</cx:pt>
          <cx:pt idx="788">no</cx:pt>
          <cx:pt idx="789">no</cx:pt>
          <cx:pt idx="790">no</cx:pt>
          <cx:pt idx="791">no</cx:pt>
          <cx:pt idx="792">no</cx:pt>
          <cx:pt idx="793">yes</cx:pt>
          <cx:pt idx="794">no</cx:pt>
          <cx:pt idx="795">yes</cx:pt>
          <cx:pt idx="796">no</cx:pt>
          <cx:pt idx="797">no</cx:pt>
          <cx:pt idx="798">no</cx:pt>
          <cx:pt idx="799">yes</cx:pt>
          <cx:pt idx="800">no</cx:pt>
          <cx:pt idx="801">no</cx:pt>
          <cx:pt idx="802">no</cx:pt>
          <cx:pt idx="803">yes</cx:pt>
          <cx:pt idx="804">no</cx:pt>
          <cx:pt idx="805">no</cx:pt>
          <cx:pt idx="806">no</cx:pt>
          <cx:pt idx="807">no</cx:pt>
          <cx:pt idx="808">no</cx:pt>
          <cx:pt idx="809">no</cx:pt>
          <cx:pt idx="810">no</cx:pt>
          <cx:pt idx="811">no</cx:pt>
          <cx:pt idx="812">no</cx:pt>
          <cx:pt idx="813">no</cx:pt>
          <cx:pt idx="814">no</cx:pt>
          <cx:pt idx="815">no</cx:pt>
          <cx:pt idx="816">no</cx:pt>
          <cx:pt idx="817">no</cx:pt>
          <cx:pt idx="818">yes</cx:pt>
          <cx:pt idx="819">yes</cx:pt>
          <cx:pt idx="820">no</cx:pt>
          <cx:pt idx="821">no</cx:pt>
          <cx:pt idx="822">no</cx:pt>
          <cx:pt idx="823">no</cx:pt>
          <cx:pt idx="824">no</cx:pt>
          <cx:pt idx="825">no</cx:pt>
          <cx:pt idx="826">yes</cx:pt>
          <cx:pt idx="827">yes</cx:pt>
          <cx:pt idx="828">yes</cx:pt>
          <cx:pt idx="829">no</cx:pt>
          <cx:pt idx="830">no</cx:pt>
          <cx:pt idx="831">no</cx:pt>
          <cx:pt idx="832">no</cx:pt>
          <cx:pt idx="833">no</cx:pt>
          <cx:pt idx="834">no</cx:pt>
          <cx:pt idx="835">no</cx:pt>
          <cx:pt idx="836">no</cx:pt>
          <cx:pt idx="837">no</cx:pt>
          <cx:pt idx="838">no</cx:pt>
          <cx:pt idx="839">no</cx:pt>
          <cx:pt idx="840">no</cx:pt>
          <cx:pt idx="841">no</cx:pt>
          <cx:pt idx="842">yes</cx:pt>
          <cx:pt idx="843">yes</cx:pt>
          <cx:pt idx="844">no</cx:pt>
          <cx:pt idx="845">yes</cx:pt>
          <cx:pt idx="846">no</cx:pt>
          <cx:pt idx="847">no</cx:pt>
          <cx:pt idx="848">no</cx:pt>
          <cx:pt idx="849">no</cx:pt>
          <cx:pt idx="850">yes</cx:pt>
          <cx:pt idx="851">no</cx:pt>
          <cx:pt idx="852">yes</cx:pt>
          <cx:pt idx="853">no</cx:pt>
          <cx:pt idx="854">yes</cx:pt>
          <cx:pt idx="855">no</cx:pt>
          <cx:pt idx="856">yes</cx:pt>
          <cx:pt idx="857">yes</cx:pt>
          <cx:pt idx="858">no</cx:pt>
          <cx:pt idx="859">no</cx:pt>
          <cx:pt idx="860">yes</cx:pt>
          <cx:pt idx="861">no</cx:pt>
          <cx:pt idx="862">no</cx:pt>
          <cx:pt idx="863">no</cx:pt>
          <cx:pt idx="864">no</cx:pt>
          <cx:pt idx="865">no</cx:pt>
          <cx:pt idx="866">no</cx:pt>
          <cx:pt idx="867">no</cx:pt>
          <cx:pt idx="868">no</cx:pt>
          <cx:pt idx="869">no</cx:pt>
          <cx:pt idx="870">no</cx:pt>
          <cx:pt idx="871">no</cx:pt>
          <cx:pt idx="872">no</cx:pt>
          <cx:pt idx="873">no</cx:pt>
          <cx:pt idx="874">no</cx:pt>
          <cx:pt idx="875">no</cx:pt>
          <cx:pt idx="876">no</cx:pt>
          <cx:pt idx="877">no</cx:pt>
          <cx:pt idx="878">no</cx:pt>
          <cx:pt idx="879">no</cx:pt>
          <cx:pt idx="880">no</cx:pt>
          <cx:pt idx="881">no</cx:pt>
          <cx:pt idx="882">no</cx:pt>
          <cx:pt idx="883">yes</cx:pt>
          <cx:pt idx="884">no</cx:pt>
          <cx:pt idx="885">yes</cx:pt>
          <cx:pt idx="886">yes</cx:pt>
          <cx:pt idx="887">no</cx:pt>
          <cx:pt idx="888">no</cx:pt>
          <cx:pt idx="889">no</cx:pt>
          <cx:pt idx="890">yes</cx:pt>
          <cx:pt idx="891">no</cx:pt>
          <cx:pt idx="892">no</cx:pt>
          <cx:pt idx="893">yes</cx:pt>
          <cx:pt idx="894">no</cx:pt>
          <cx:pt idx="895">no</cx:pt>
          <cx:pt idx="896">yes</cx:pt>
          <cx:pt idx="897">no</cx:pt>
          <cx:pt idx="898">no</cx:pt>
          <cx:pt idx="899">no</cx:pt>
          <cx:pt idx="900">no</cx:pt>
          <cx:pt idx="901">yes</cx:pt>
          <cx:pt idx="902">no</cx:pt>
          <cx:pt idx="903">no</cx:pt>
          <cx:pt idx="904">no</cx:pt>
          <cx:pt idx="905">no</cx:pt>
          <cx:pt idx="906">no</cx:pt>
          <cx:pt idx="907">no</cx:pt>
          <cx:pt idx="908">no</cx:pt>
          <cx:pt idx="909">yes</cx:pt>
          <cx:pt idx="910">no</cx:pt>
          <cx:pt idx="911">yes</cx:pt>
          <cx:pt idx="912">no</cx:pt>
          <cx:pt idx="913">no</cx:pt>
          <cx:pt idx="914">no</cx:pt>
          <cx:pt idx="915">no</cx:pt>
          <cx:pt idx="916">yes</cx:pt>
          <cx:pt idx="917">yes</cx:pt>
          <cx:pt idx="918">no</cx:pt>
          <cx:pt idx="919">no</cx:pt>
          <cx:pt idx="920">no</cx:pt>
          <cx:pt idx="921">no</cx:pt>
          <cx:pt idx="922">no</cx:pt>
          <cx:pt idx="923">no</cx:pt>
          <cx:pt idx="924">no</cx:pt>
          <cx:pt idx="925">no</cx:pt>
          <cx:pt idx="926">no</cx:pt>
          <cx:pt idx="927">no</cx:pt>
          <cx:pt idx="928">no</cx:pt>
          <cx:pt idx="929">no</cx:pt>
          <cx:pt idx="930">no</cx:pt>
          <cx:pt idx="931">no</cx:pt>
          <cx:pt idx="932">no</cx:pt>
          <cx:pt idx="933">no</cx:pt>
          <cx:pt idx="934">no</cx:pt>
          <cx:pt idx="935">no</cx:pt>
          <cx:pt idx="936">no</cx:pt>
          <cx:pt idx="937">no</cx:pt>
          <cx:pt idx="938">no</cx:pt>
          <cx:pt idx="939">no</cx:pt>
          <cx:pt idx="940">no</cx:pt>
          <cx:pt idx="941">no</cx:pt>
          <cx:pt idx="942">no</cx:pt>
          <cx:pt idx="943">no</cx:pt>
          <cx:pt idx="944">no</cx:pt>
          <cx:pt idx="945">no</cx:pt>
          <cx:pt idx="946">no</cx:pt>
          <cx:pt idx="947">yes</cx:pt>
          <cx:pt idx="948">no</cx:pt>
          <cx:pt idx="949">yes</cx:pt>
          <cx:pt idx="950">no</cx:pt>
          <cx:pt idx="951">yes</cx:pt>
          <cx:pt idx="952">no</cx:pt>
          <cx:pt idx="953">yes</cx:pt>
          <cx:pt idx="954">yes</cx:pt>
          <cx:pt idx="955">no</cx:pt>
          <cx:pt idx="956">yes</cx:pt>
          <cx:pt idx="957">no</cx:pt>
          <cx:pt idx="958">yes</cx:pt>
          <cx:pt idx="959">no</cx:pt>
          <cx:pt idx="960">no</cx:pt>
          <cx:pt idx="961">no</cx:pt>
          <cx:pt idx="962">no</cx:pt>
          <cx:pt idx="963">no</cx:pt>
          <cx:pt idx="964">no</cx:pt>
          <cx:pt idx="965">no</cx:pt>
          <cx:pt idx="966">yes</cx:pt>
          <cx:pt idx="967">no</cx:pt>
          <cx:pt idx="968">no</cx:pt>
          <cx:pt idx="969">no</cx:pt>
          <cx:pt idx="970">no</cx:pt>
          <cx:pt idx="971">no</cx:pt>
          <cx:pt idx="972">no</cx:pt>
          <cx:pt idx="973">no</cx:pt>
          <cx:pt idx="974">no</cx:pt>
          <cx:pt idx="975">yes</cx:pt>
          <cx:pt idx="976">no</cx:pt>
          <cx:pt idx="977">no</cx:pt>
          <cx:pt idx="978">no</cx:pt>
          <cx:pt idx="979">no</cx:pt>
          <cx:pt idx="980">no</cx:pt>
          <cx:pt idx="981">no</cx:pt>
          <cx:pt idx="982">yes</cx:pt>
          <cx:pt idx="983">no</cx:pt>
          <cx:pt idx="984">no</cx:pt>
          <cx:pt idx="985">no</cx:pt>
          <cx:pt idx="986">no</cx:pt>
          <cx:pt idx="987">no</cx:pt>
          <cx:pt idx="988">no</cx:pt>
          <cx:pt idx="989">yes</cx:pt>
          <cx:pt idx="990">no</cx:pt>
          <cx:pt idx="991">no</cx:pt>
          <cx:pt idx="992">no</cx:pt>
          <cx:pt idx="993">no</cx:pt>
          <cx:pt idx="994">yes</cx:pt>
          <cx:pt idx="995">no</cx:pt>
          <cx:pt idx="996">no</cx:pt>
          <cx:pt idx="997">no</cx:pt>
          <cx:pt idx="998">no</cx:pt>
          <cx:pt idx="999">no</cx:pt>
          <cx:pt idx="1000">yes</cx:pt>
          <cx:pt idx="1001">yes</cx:pt>
          <cx:pt idx="1002">no</cx:pt>
          <cx:pt idx="1003">no</cx:pt>
          <cx:pt idx="1004">no</cx:pt>
          <cx:pt idx="1005">no</cx:pt>
          <cx:pt idx="1006">no</cx:pt>
          <cx:pt idx="1007">yes</cx:pt>
          <cx:pt idx="1008">no</cx:pt>
          <cx:pt idx="1009">no</cx:pt>
          <cx:pt idx="1010">no</cx:pt>
          <cx:pt idx="1011">yes</cx:pt>
          <cx:pt idx="1012">no</cx:pt>
          <cx:pt idx="1013">no</cx:pt>
          <cx:pt idx="1014">no</cx:pt>
          <cx:pt idx="1015">no</cx:pt>
          <cx:pt idx="1016">no</cx:pt>
          <cx:pt idx="1017">no</cx:pt>
          <cx:pt idx="1018">no</cx:pt>
          <cx:pt idx="1019">no</cx:pt>
          <cx:pt idx="1020">no</cx:pt>
          <cx:pt idx="1021">yes</cx:pt>
          <cx:pt idx="1022">yes</cx:pt>
          <cx:pt idx="1023">no</cx:pt>
          <cx:pt idx="1024">no</cx:pt>
          <cx:pt idx="1025">no</cx:pt>
          <cx:pt idx="1026">yes</cx:pt>
          <cx:pt idx="1027">no</cx:pt>
          <cx:pt idx="1028">no</cx:pt>
          <cx:pt idx="1029">no</cx:pt>
          <cx:pt idx="1030">yes</cx:pt>
          <cx:pt idx="1031">yes</cx:pt>
          <cx:pt idx="1032">no</cx:pt>
          <cx:pt idx="1033">yes</cx:pt>
          <cx:pt idx="1034">no</cx:pt>
          <cx:pt idx="1035">no</cx:pt>
          <cx:pt idx="1036">yes</cx:pt>
          <cx:pt idx="1037">yes</cx:pt>
          <cx:pt idx="1038">no</cx:pt>
          <cx:pt idx="1039">no</cx:pt>
          <cx:pt idx="1040">yes</cx:pt>
          <cx:pt idx="1041">no</cx:pt>
          <cx:pt idx="1042">yes</cx:pt>
          <cx:pt idx="1043">no</cx:pt>
          <cx:pt idx="1044">no</cx:pt>
          <cx:pt idx="1045">yes</cx:pt>
          <cx:pt idx="1046">no</cx:pt>
          <cx:pt idx="1047">yes</cx:pt>
          <cx:pt idx="1048">no</cx:pt>
          <cx:pt idx="1049">yes</cx:pt>
          <cx:pt idx="1050">no</cx:pt>
          <cx:pt idx="1051">no</cx:pt>
          <cx:pt idx="1052">no</cx:pt>
          <cx:pt idx="1053">yes</cx:pt>
          <cx:pt idx="1054">no</cx:pt>
          <cx:pt idx="1055">no</cx:pt>
          <cx:pt idx="1056">no</cx:pt>
          <cx:pt idx="1057">no</cx:pt>
          <cx:pt idx="1058">no</cx:pt>
          <cx:pt idx="1059">no</cx:pt>
          <cx:pt idx="1060">no</cx:pt>
          <cx:pt idx="1061">no</cx:pt>
          <cx:pt idx="1062">yes</cx:pt>
          <cx:pt idx="1063">no</cx:pt>
          <cx:pt idx="1064">no</cx:pt>
          <cx:pt idx="1065">no</cx:pt>
          <cx:pt idx="1066">no</cx:pt>
          <cx:pt idx="1067">no</cx:pt>
          <cx:pt idx="1068">no</cx:pt>
          <cx:pt idx="1069">no</cx:pt>
          <cx:pt idx="1070">yes</cx:pt>
          <cx:pt idx="1071">no</cx:pt>
          <cx:pt idx="1072">no</cx:pt>
          <cx:pt idx="1073">no</cx:pt>
          <cx:pt idx="1074">no</cx:pt>
          <cx:pt idx="1075">no</cx:pt>
          <cx:pt idx="1076">no</cx:pt>
          <cx:pt idx="1077">no</cx:pt>
          <cx:pt idx="1078">yes</cx:pt>
          <cx:pt idx="1079">no</cx:pt>
          <cx:pt idx="1080">no</cx:pt>
          <cx:pt idx="1081">no</cx:pt>
          <cx:pt idx="1082">no</cx:pt>
          <cx:pt idx="1083">no</cx:pt>
          <cx:pt idx="1084">no</cx:pt>
          <cx:pt idx="1085">yes</cx:pt>
          <cx:pt idx="1086">no</cx:pt>
          <cx:pt idx="1087">no</cx:pt>
          <cx:pt idx="1088">no</cx:pt>
          <cx:pt idx="1089">no</cx:pt>
          <cx:pt idx="1090">yes</cx:pt>
          <cx:pt idx="1091">no</cx:pt>
          <cx:pt idx="1092">no</cx:pt>
          <cx:pt idx="1093">yes</cx:pt>
          <cx:pt idx="1094">no</cx:pt>
          <cx:pt idx="1095">no</cx:pt>
          <cx:pt idx="1096">yes</cx:pt>
          <cx:pt idx="1097">no</cx:pt>
          <cx:pt idx="1098">no</cx:pt>
          <cx:pt idx="1099">no</cx:pt>
          <cx:pt idx="1100">yes</cx:pt>
          <cx:pt idx="1101">no</cx:pt>
          <cx:pt idx="1102">no</cx:pt>
          <cx:pt idx="1103">no</cx:pt>
          <cx:pt idx="1104">no</cx:pt>
          <cx:pt idx="1105">no</cx:pt>
          <cx:pt idx="1106">no</cx:pt>
          <cx:pt idx="1107">no</cx:pt>
          <cx:pt idx="1108">no</cx:pt>
          <cx:pt idx="1109">no</cx:pt>
          <cx:pt idx="1110">no</cx:pt>
          <cx:pt idx="1111">yes</cx:pt>
          <cx:pt idx="1112">yes</cx:pt>
          <cx:pt idx="1113">no</cx:pt>
          <cx:pt idx="1114">no</cx:pt>
          <cx:pt idx="1115">no</cx:pt>
          <cx:pt idx="1116">no</cx:pt>
          <cx:pt idx="1117">yes</cx:pt>
          <cx:pt idx="1118">yes</cx:pt>
          <cx:pt idx="1119">no</cx:pt>
          <cx:pt idx="1120">yes</cx:pt>
          <cx:pt idx="1121">no</cx:pt>
          <cx:pt idx="1122">yes</cx:pt>
          <cx:pt idx="1123">no</cx:pt>
          <cx:pt idx="1124">yes</cx:pt>
          <cx:pt idx="1125">no</cx:pt>
          <cx:pt idx="1126">no</cx:pt>
          <cx:pt idx="1127">no</cx:pt>
          <cx:pt idx="1128">no</cx:pt>
          <cx:pt idx="1129">no</cx:pt>
          <cx:pt idx="1130">no</cx:pt>
          <cx:pt idx="1131">no</cx:pt>
          <cx:pt idx="1132">no</cx:pt>
          <cx:pt idx="1133">no</cx:pt>
          <cx:pt idx="1134">no</cx:pt>
          <cx:pt idx="1135">no</cx:pt>
          <cx:pt idx="1136">no</cx:pt>
          <cx:pt idx="1137">no</cx:pt>
          <cx:pt idx="1138">no</cx:pt>
          <cx:pt idx="1139">yes</cx:pt>
          <cx:pt idx="1140">no</cx:pt>
          <cx:pt idx="1141">no</cx:pt>
          <cx:pt idx="1142">no</cx:pt>
          <cx:pt idx="1143">no</cx:pt>
          <cx:pt idx="1144">no</cx:pt>
          <cx:pt idx="1145">no</cx:pt>
          <cx:pt idx="1146">yes</cx:pt>
          <cx:pt idx="1147">no</cx:pt>
          <cx:pt idx="1148">no</cx:pt>
          <cx:pt idx="1149">no</cx:pt>
          <cx:pt idx="1150">no</cx:pt>
          <cx:pt idx="1151">no</cx:pt>
          <cx:pt idx="1152">yes</cx:pt>
          <cx:pt idx="1153">no</cx:pt>
          <cx:pt idx="1154">no</cx:pt>
          <cx:pt idx="1155">no</cx:pt>
          <cx:pt idx="1156">yes</cx:pt>
          <cx:pt idx="1157">no</cx:pt>
          <cx:pt idx="1158">no</cx:pt>
          <cx:pt idx="1159">no</cx:pt>
          <cx:pt idx="1160">no</cx:pt>
          <cx:pt idx="1161">no</cx:pt>
          <cx:pt idx="1162">no</cx:pt>
          <cx:pt idx="1163">no</cx:pt>
          <cx:pt idx="1164">no</cx:pt>
          <cx:pt idx="1165">no</cx:pt>
          <cx:pt idx="1166">no</cx:pt>
          <cx:pt idx="1167">no</cx:pt>
          <cx:pt idx="1168">no</cx:pt>
          <cx:pt idx="1169">no</cx:pt>
          <cx:pt idx="1170">yes</cx:pt>
          <cx:pt idx="1171">yes</cx:pt>
          <cx:pt idx="1172">no</cx:pt>
          <cx:pt idx="1173">no</cx:pt>
          <cx:pt idx="1174">no</cx:pt>
          <cx:pt idx="1175">no</cx:pt>
          <cx:pt idx="1176">yes</cx:pt>
          <cx:pt idx="1177">no</cx:pt>
          <cx:pt idx="1178">no</cx:pt>
          <cx:pt idx="1179">yes</cx:pt>
          <cx:pt idx="1180">no</cx:pt>
          <cx:pt idx="1181">no</cx:pt>
          <cx:pt idx="1182">no</cx:pt>
          <cx:pt idx="1183">no</cx:pt>
          <cx:pt idx="1184">yes</cx:pt>
          <cx:pt idx="1185">no</cx:pt>
          <cx:pt idx="1186">yes</cx:pt>
          <cx:pt idx="1187">no</cx:pt>
          <cx:pt idx="1188">yes</cx:pt>
          <cx:pt idx="1189">no</cx:pt>
          <cx:pt idx="1190">no</cx:pt>
          <cx:pt idx="1191">no</cx:pt>
          <cx:pt idx="1192">no</cx:pt>
          <cx:pt idx="1193">no</cx:pt>
          <cx:pt idx="1194">no</cx:pt>
          <cx:pt idx="1195">no</cx:pt>
          <cx:pt idx="1196">yes</cx:pt>
          <cx:pt idx="1197">no</cx:pt>
          <cx:pt idx="1198">no</cx:pt>
          <cx:pt idx="1199">no</cx:pt>
          <cx:pt idx="1200">no</cx:pt>
          <cx:pt idx="1201">no</cx:pt>
          <cx:pt idx="1202">no</cx:pt>
          <cx:pt idx="1203">no</cx:pt>
          <cx:pt idx="1204">yes</cx:pt>
          <cx:pt idx="1205">no</cx:pt>
          <cx:pt idx="1206">no</cx:pt>
          <cx:pt idx="1207">yes</cx:pt>
          <cx:pt idx="1208">yes</cx:pt>
          <cx:pt idx="1209">no</cx:pt>
          <cx:pt idx="1210">no</cx:pt>
          <cx:pt idx="1211">no</cx:pt>
          <cx:pt idx="1212">no</cx:pt>
          <cx:pt idx="1213">no</cx:pt>
          <cx:pt idx="1214">no</cx:pt>
          <cx:pt idx="1215">no</cx:pt>
          <cx:pt idx="1216">no</cx:pt>
          <cx:pt idx="1217">no</cx:pt>
          <cx:pt idx="1218">yes</cx:pt>
          <cx:pt idx="1219">no</cx:pt>
          <cx:pt idx="1220">no</cx:pt>
          <cx:pt idx="1221">no</cx:pt>
          <cx:pt idx="1222">no</cx:pt>
          <cx:pt idx="1223">yes</cx:pt>
          <cx:pt idx="1224">no</cx:pt>
          <cx:pt idx="1225">no</cx:pt>
          <cx:pt idx="1226">no</cx:pt>
          <cx:pt idx="1227">no</cx:pt>
          <cx:pt idx="1228">no</cx:pt>
          <cx:pt idx="1229">no</cx:pt>
          <cx:pt idx="1230">yes</cx:pt>
          <cx:pt idx="1231">yes</cx:pt>
          <cx:pt idx="1232">no</cx:pt>
          <cx:pt idx="1233">no</cx:pt>
          <cx:pt idx="1234">no</cx:pt>
          <cx:pt idx="1235">no</cx:pt>
          <cx:pt idx="1236">no</cx:pt>
          <cx:pt idx="1237">no</cx:pt>
          <cx:pt idx="1238">no</cx:pt>
          <cx:pt idx="1239">no</cx:pt>
          <cx:pt idx="1240">yes</cx:pt>
          <cx:pt idx="1241">yes</cx:pt>
          <cx:pt idx="1242">no</cx:pt>
          <cx:pt idx="1243">no</cx:pt>
          <cx:pt idx="1244">no</cx:pt>
          <cx:pt idx="1245">no</cx:pt>
          <cx:pt idx="1246">no</cx:pt>
          <cx:pt idx="1247">no</cx:pt>
          <cx:pt idx="1248">no</cx:pt>
          <cx:pt idx="1249">yes</cx:pt>
          <cx:pt idx="1250">yes</cx:pt>
          <cx:pt idx="1251">no</cx:pt>
          <cx:pt idx="1252">yes</cx:pt>
          <cx:pt idx="1253">no</cx:pt>
          <cx:pt idx="1254">no</cx:pt>
          <cx:pt idx="1255">no</cx:pt>
          <cx:pt idx="1256">no</cx:pt>
          <cx:pt idx="1257">no</cx:pt>
          <cx:pt idx="1258">no</cx:pt>
          <cx:pt idx="1259">no</cx:pt>
          <cx:pt idx="1260">no</cx:pt>
          <cx:pt idx="1261">no</cx:pt>
          <cx:pt idx="1262">no</cx:pt>
          <cx:pt idx="1263">no</cx:pt>
          <cx:pt idx="1264">no</cx:pt>
          <cx:pt idx="1265">yes</cx:pt>
          <cx:pt idx="1266">no</cx:pt>
          <cx:pt idx="1267">yes</cx:pt>
          <cx:pt idx="1268">no</cx:pt>
          <cx:pt idx="1269">no</cx:pt>
          <cx:pt idx="1270">no</cx:pt>
          <cx:pt idx="1271">no</cx:pt>
          <cx:pt idx="1272">no</cx:pt>
          <cx:pt idx="1273">no</cx:pt>
          <cx:pt idx="1274">yes</cx:pt>
          <cx:pt idx="1275">no</cx:pt>
          <cx:pt idx="1276">no</cx:pt>
          <cx:pt idx="1277">no</cx:pt>
          <cx:pt idx="1278">yes</cx:pt>
          <cx:pt idx="1279">no</cx:pt>
          <cx:pt idx="1280">no</cx:pt>
          <cx:pt idx="1281">yes</cx:pt>
          <cx:pt idx="1282">yes</cx:pt>
          <cx:pt idx="1283">no</cx:pt>
          <cx:pt idx="1284">yes</cx:pt>
          <cx:pt idx="1285">no</cx:pt>
          <cx:pt idx="1286">no</cx:pt>
          <cx:pt idx="1287">no</cx:pt>
          <cx:pt idx="1288">yes</cx:pt>
          <cx:pt idx="1289">no</cx:pt>
          <cx:pt idx="1290">no</cx:pt>
          <cx:pt idx="1291">yes</cx:pt>
          <cx:pt idx="1292">no</cx:pt>
          <cx:pt idx="1293">no</cx:pt>
          <cx:pt idx="1294">no</cx:pt>
          <cx:pt idx="1295">no</cx:pt>
          <cx:pt idx="1296">no</cx:pt>
          <cx:pt idx="1297">no</cx:pt>
          <cx:pt idx="1298">no</cx:pt>
          <cx:pt idx="1299">no</cx:pt>
          <cx:pt idx="1300">yes</cx:pt>
          <cx:pt idx="1301">yes</cx:pt>
          <cx:pt idx="1302">no</cx:pt>
          <cx:pt idx="1303">yes</cx:pt>
          <cx:pt idx="1304">yes</cx:pt>
          <cx:pt idx="1305">no</cx:pt>
          <cx:pt idx="1306">yes</cx:pt>
          <cx:pt idx="1307">yes</cx:pt>
          <cx:pt idx="1308">yes</cx:pt>
          <cx:pt idx="1309">no</cx:pt>
          <cx:pt idx="1310">no</cx:pt>
          <cx:pt idx="1311">no</cx:pt>
          <cx:pt idx="1312">no</cx:pt>
          <cx:pt idx="1313">yes</cx:pt>
          <cx:pt idx="1314">yes</cx:pt>
          <cx:pt idx="1315">no</cx:pt>
          <cx:pt idx="1316">no</cx:pt>
          <cx:pt idx="1317">no</cx:pt>
          <cx:pt idx="1318">no</cx:pt>
          <cx:pt idx="1319">no</cx:pt>
          <cx:pt idx="1320">no</cx:pt>
          <cx:pt idx="1321">yes</cx:pt>
          <cx:pt idx="1322">no</cx:pt>
          <cx:pt idx="1323">yes</cx:pt>
          <cx:pt idx="1324">no</cx:pt>
          <cx:pt idx="1325">no</cx:pt>
          <cx:pt idx="1326">no</cx:pt>
          <cx:pt idx="1327">no</cx:pt>
          <cx:pt idx="1328">no</cx:pt>
          <cx:pt idx="1329">no</cx:pt>
          <cx:pt idx="1330">no</cx:pt>
          <cx:pt idx="1331">no</cx:pt>
          <cx:pt idx="1332">no</cx:pt>
          <cx:pt idx="1333">no</cx:pt>
          <cx:pt idx="1334">no</cx:pt>
          <cx:pt idx="1335">no</cx:pt>
          <cx:pt idx="1336">no</cx:pt>
          <cx:pt idx="1337">yes</cx:pt>
        </cx:lvl>
        <cx:lvl ptCount="1338">
          <cx:pt idx="0">female</cx:pt>
          <cx:pt idx="1">male</cx:pt>
          <cx:pt idx="2">male</cx:pt>
          <cx:pt idx="3">male</cx:pt>
          <cx:pt idx="4">male</cx:pt>
          <cx:pt idx="5">female</cx:pt>
          <cx:pt idx="6">female</cx:pt>
          <cx:pt idx="7">female</cx:pt>
          <cx:pt idx="8">male</cx:pt>
          <cx:pt idx="9">female</cx:pt>
          <cx:pt idx="10">male</cx:pt>
          <cx:pt idx="11">female</cx:pt>
          <cx:pt idx="12">male</cx:pt>
          <cx:pt idx="13">female</cx:pt>
          <cx:pt idx="14">male</cx:pt>
          <cx:pt idx="15">male</cx:pt>
          <cx:pt idx="16">female</cx:pt>
          <cx:pt idx="17">male</cx:pt>
          <cx:pt idx="18">male</cx:pt>
          <cx:pt idx="19">male</cx:pt>
          <cx:pt idx="20">female</cx:pt>
          <cx:pt idx="21">female</cx:pt>
          <cx:pt idx="22">male</cx:pt>
          <cx:pt idx="23">female</cx:pt>
          <cx:pt idx="24">male</cx:pt>
          <cx:pt idx="25">female</cx:pt>
          <cx:pt idx="26">female</cx:pt>
          <cx:pt idx="27">female</cx:pt>
          <cx:pt idx="28">male</cx:pt>
          <cx:pt idx="29">male</cx:pt>
          <cx:pt idx="30">male</cx:pt>
          <cx:pt idx="31">female</cx:pt>
          <cx:pt idx="32">female</cx:pt>
          <cx:pt idx="33">male</cx:pt>
          <cx:pt idx="34">male</cx:pt>
          <cx:pt idx="35">male</cx:pt>
          <cx:pt idx="36">female</cx:pt>
          <cx:pt idx="37">male</cx:pt>
          <cx:pt idx="38">male</cx:pt>
          <cx:pt idx="39">male</cx:pt>
          <cx:pt idx="40">female</cx:pt>
          <cx:pt idx="41">female</cx:pt>
          <cx:pt idx="42">male</cx:pt>
          <cx:pt idx="43">female</cx:pt>
          <cx:pt idx="44">male</cx:pt>
          <cx:pt idx="45">male</cx:pt>
          <cx:pt idx="46">female</cx:pt>
          <cx:pt idx="47">female</cx:pt>
          <cx:pt idx="48">female</cx:pt>
          <cx:pt idx="49">male</cx:pt>
          <cx:pt idx="50">female</cx:pt>
          <cx:pt idx="51">female</cx:pt>
          <cx:pt idx="52">male</cx:pt>
          <cx:pt idx="53">male</cx:pt>
          <cx:pt idx="54">female</cx:pt>
          <cx:pt idx="55">male</cx:pt>
          <cx:pt idx="56">female</cx:pt>
          <cx:pt idx="57">male</cx:pt>
          <cx:pt idx="58">female</cx:pt>
          <cx:pt idx="59">female</cx:pt>
          <cx:pt idx="60">male</cx:pt>
          <cx:pt idx="61">male</cx:pt>
          <cx:pt idx="62">male</cx:pt>
          <cx:pt idx="63">female</cx:pt>
          <cx:pt idx="64">female</cx:pt>
          <cx:pt idx="65">female</cx:pt>
          <cx:pt idx="66">female</cx:pt>
          <cx:pt idx="67">male</cx:pt>
          <cx:pt idx="68">female</cx:pt>
          <cx:pt idx="69">male</cx:pt>
          <cx:pt idx="70">female</cx:pt>
          <cx:pt idx="71">male</cx:pt>
          <cx:pt idx="72">female</cx:pt>
          <cx:pt idx="73">male</cx:pt>
          <cx:pt idx="74">male</cx:pt>
          <cx:pt idx="75">male</cx:pt>
          <cx:pt idx="76">female</cx:pt>
          <cx:pt idx="77">male</cx:pt>
          <cx:pt idx="78">female</cx:pt>
          <cx:pt idx="79">female</cx:pt>
          <cx:pt idx="80">male</cx:pt>
          <cx:pt idx="81">female</cx:pt>
          <cx:pt idx="82">male</cx:pt>
          <cx:pt idx="83">female</cx:pt>
          <cx:pt idx="84">female</cx:pt>
          <cx:pt idx="85">male</cx:pt>
          <cx:pt idx="86">female</cx:pt>
          <cx:pt idx="87">female</cx:pt>
          <cx:pt idx="88">female</cx:pt>
          <cx:pt idx="89">female</cx:pt>
          <cx:pt idx="90">female</cx:pt>
          <cx:pt idx="91">female</cx:pt>
          <cx:pt idx="92">male</cx:pt>
          <cx:pt idx="93">male</cx:pt>
          <cx:pt idx="94">female</cx:pt>
          <cx:pt idx="95">female</cx:pt>
          <cx:pt idx="96">female</cx:pt>
          <cx:pt idx="97">male</cx:pt>
          <cx:pt idx="98">male</cx:pt>
          <cx:pt idx="99">male</cx:pt>
          <cx:pt idx="100">female</cx:pt>
          <cx:pt idx="101">male</cx:pt>
          <cx:pt idx="102">female</cx:pt>
          <cx:pt idx="103">female</cx:pt>
          <cx:pt idx="104">female</cx:pt>
          <cx:pt idx="105">male</cx:pt>
          <cx:pt idx="106">female</cx:pt>
          <cx:pt idx="107">male</cx:pt>
          <cx:pt idx="108">male</cx:pt>
          <cx:pt idx="109">male</cx:pt>
          <cx:pt idx="110">male</cx:pt>
          <cx:pt idx="111">female</cx:pt>
          <cx:pt idx="112">male</cx:pt>
          <cx:pt idx="113">female</cx:pt>
          <cx:pt idx="114">male</cx:pt>
          <cx:pt idx="115">male</cx:pt>
          <cx:pt idx="116">male</cx:pt>
          <cx:pt idx="117">female</cx:pt>
          <cx:pt idx="118">female</cx:pt>
          <cx:pt idx="119">female</cx:pt>
          <cx:pt idx="120">male</cx:pt>
          <cx:pt idx="121">male</cx:pt>
          <cx:pt idx="122">female</cx:pt>
          <cx:pt idx="123">male</cx:pt>
          <cx:pt idx="124">female</cx:pt>
          <cx:pt idx="125">female</cx:pt>
          <cx:pt idx="126">female</cx:pt>
          <cx:pt idx="127">female</cx:pt>
          <cx:pt idx="128">female</cx:pt>
          <cx:pt idx="129">male</cx:pt>
          <cx:pt idx="130">female</cx:pt>
          <cx:pt idx="131">female</cx:pt>
          <cx:pt idx="132">female</cx:pt>
          <cx:pt idx="133">male</cx:pt>
          <cx:pt idx="134">female</cx:pt>
          <cx:pt idx="135">female</cx:pt>
          <cx:pt idx="136">male</cx:pt>
          <cx:pt idx="137">male</cx:pt>
          <cx:pt idx="138">female</cx:pt>
          <cx:pt idx="139">female</cx:pt>
          <cx:pt idx="140">male</cx:pt>
          <cx:pt idx="141">male</cx:pt>
          <cx:pt idx="142">male</cx:pt>
          <cx:pt idx="143">male</cx:pt>
          <cx:pt idx="144">male</cx:pt>
          <cx:pt idx="145">female</cx:pt>
          <cx:pt idx="146">male</cx:pt>
          <cx:pt idx="147">female</cx:pt>
          <cx:pt idx="148">female</cx:pt>
          <cx:pt idx="149">male</cx:pt>
          <cx:pt idx="150">male</cx:pt>
          <cx:pt idx="151">male</cx:pt>
          <cx:pt idx="152">female</cx:pt>
          <cx:pt idx="153">female</cx:pt>
          <cx:pt idx="154">female</cx:pt>
          <cx:pt idx="155">male</cx:pt>
          <cx:pt idx="156">male</cx:pt>
          <cx:pt idx="157">male</cx:pt>
          <cx:pt idx="158">male</cx:pt>
          <cx:pt idx="159">female</cx:pt>
          <cx:pt idx="160">female</cx:pt>
          <cx:pt idx="161">female</cx:pt>
          <cx:pt idx="162">male</cx:pt>
          <cx:pt idx="163">female</cx:pt>
          <cx:pt idx="164">male</cx:pt>
          <cx:pt idx="165">male</cx:pt>
          <cx:pt idx="166">female</cx:pt>
          <cx:pt idx="167">female</cx:pt>
          <cx:pt idx="168">female</cx:pt>
          <cx:pt idx="169">male</cx:pt>
          <cx:pt idx="170">male</cx:pt>
          <cx:pt idx="171">male</cx:pt>
          <cx:pt idx="172">male</cx:pt>
          <cx:pt idx="173">female</cx:pt>
          <cx:pt idx="174">female</cx:pt>
          <cx:pt idx="175">female</cx:pt>
          <cx:pt idx="176">male</cx:pt>
          <cx:pt idx="177">male</cx:pt>
          <cx:pt idx="178">female</cx:pt>
          <cx:pt idx="179">female</cx:pt>
          <cx:pt idx="180">male</cx:pt>
          <cx:pt idx="181">female</cx:pt>
          <cx:pt idx="182">male</cx:pt>
          <cx:pt idx="183">female</cx:pt>
          <cx:pt idx="184">male</cx:pt>
          <cx:pt idx="185">male</cx:pt>
          <cx:pt idx="186">female</cx:pt>
          <cx:pt idx="187">female</cx:pt>
          <cx:pt idx="188">female</cx:pt>
          <cx:pt idx="189">female</cx:pt>
          <cx:pt idx="190">male</cx:pt>
          <cx:pt idx="191">female</cx:pt>
          <cx:pt idx="192">male</cx:pt>
          <cx:pt idx="193">female</cx:pt>
          <cx:pt idx="194">male</cx:pt>
          <cx:pt idx="195">male</cx:pt>
          <cx:pt idx="196">female</cx:pt>
          <cx:pt idx="197">female</cx:pt>
          <cx:pt idx="198">female</cx:pt>
          <cx:pt idx="199">female</cx:pt>
          <cx:pt idx="200">female</cx:pt>
          <cx:pt idx="201">female</cx:pt>
          <cx:pt idx="202">female</cx:pt>
          <cx:pt idx="203">female</cx:pt>
          <cx:pt idx="204">male</cx:pt>
          <cx:pt idx="205">female</cx:pt>
          <cx:pt idx="206">male</cx:pt>
          <cx:pt idx="207">male</cx:pt>
          <cx:pt idx="208">female</cx:pt>
          <cx:pt idx="209">male</cx:pt>
          <cx:pt idx="210">male</cx:pt>
          <cx:pt idx="211">male</cx:pt>
          <cx:pt idx="212">male</cx:pt>
          <cx:pt idx="213">female</cx:pt>
          <cx:pt idx="214">female</cx:pt>
          <cx:pt idx="215">female</cx:pt>
          <cx:pt idx="216">female</cx:pt>
          <cx:pt idx="217">male</cx:pt>
          <cx:pt idx="218">female</cx:pt>
          <cx:pt idx="219">female</cx:pt>
          <cx:pt idx="220">female</cx:pt>
          <cx:pt idx="221">female</cx:pt>
          <cx:pt idx="222">male</cx:pt>
          <cx:pt idx="223">male</cx:pt>
          <cx:pt idx="224">male</cx:pt>
          <cx:pt idx="225">male</cx:pt>
          <cx:pt idx="226">male</cx:pt>
          <cx:pt idx="227">female</cx:pt>
          <cx:pt idx="228">female</cx:pt>
          <cx:pt idx="229">male</cx:pt>
          <cx:pt idx="230">female</cx:pt>
          <cx:pt idx="231">female</cx:pt>
          <cx:pt idx="232">female</cx:pt>
          <cx:pt idx="233">male</cx:pt>
          <cx:pt idx="234">male</cx:pt>
          <cx:pt idx="235">female</cx:pt>
          <cx:pt idx="236">female</cx:pt>
          <cx:pt idx="237">male</cx:pt>
          <cx:pt idx="238">male</cx:pt>
          <cx:pt idx="239">male</cx:pt>
          <cx:pt idx="240">female</cx:pt>
          <cx:pt idx="241">female</cx:pt>
          <cx:pt idx="242">female</cx:pt>
          <cx:pt idx="243">male</cx:pt>
          <cx:pt idx="244">female</cx:pt>
          <cx:pt idx="245">male</cx:pt>
          <cx:pt idx="246">female</cx:pt>
          <cx:pt idx="247">male</cx:pt>
          <cx:pt idx="248">male</cx:pt>
          <cx:pt idx="249">male</cx:pt>
          <cx:pt idx="250">male</cx:pt>
          <cx:pt idx="251">female</cx:pt>
          <cx:pt idx="252">male</cx:pt>
          <cx:pt idx="253">male</cx:pt>
          <cx:pt idx="254">male</cx:pt>
          <cx:pt idx="255">female</cx:pt>
          <cx:pt idx="256">male</cx:pt>
          <cx:pt idx="257">female</cx:pt>
          <cx:pt idx="258">male</cx:pt>
          <cx:pt idx="259">male</cx:pt>
          <cx:pt idx="260">female</cx:pt>
          <cx:pt idx="261">female</cx:pt>
          <cx:pt idx="262">male</cx:pt>
          <cx:pt idx="263">male</cx:pt>
          <cx:pt idx="264">female</cx:pt>
          <cx:pt idx="265">male</cx:pt>
          <cx:pt idx="266">male</cx:pt>
          <cx:pt idx="267">female</cx:pt>
          <cx:pt idx="268">male</cx:pt>
          <cx:pt idx="269">male</cx:pt>
          <cx:pt idx="270">male</cx:pt>
          <cx:pt idx="271">male</cx:pt>
          <cx:pt idx="272">male</cx:pt>
          <cx:pt idx="273">male</cx:pt>
          <cx:pt idx="274">male</cx:pt>
          <cx:pt idx="275">female</cx:pt>
          <cx:pt idx="276">male</cx:pt>
          <cx:pt idx="277">female</cx:pt>
          <cx:pt idx="278">male</cx:pt>
          <cx:pt idx="279">female</cx:pt>
          <cx:pt idx="280">female</cx:pt>
          <cx:pt idx="281">male</cx:pt>
          <cx:pt idx="282">male</cx:pt>
          <cx:pt idx="283">female</cx:pt>
          <cx:pt idx="284">female</cx:pt>
          <cx:pt idx="285">male</cx:pt>
          <cx:pt idx="286">female</cx:pt>
          <cx:pt idx="287">female</cx:pt>
          <cx:pt idx="288">female</cx:pt>
          <cx:pt idx="289">male</cx:pt>
          <cx:pt idx="290">female</cx:pt>
          <cx:pt idx="291">male</cx:pt>
          <cx:pt idx="292">male</cx:pt>
          <cx:pt idx="293">female</cx:pt>
          <cx:pt idx="294">male</cx:pt>
          <cx:pt idx="295">male</cx:pt>
          <cx:pt idx="296">male</cx:pt>
          <cx:pt idx="297">male</cx:pt>
          <cx:pt idx="298">male</cx:pt>
          <cx:pt idx="299">female</cx:pt>
          <cx:pt idx="300">male</cx:pt>
          <cx:pt idx="301">female</cx:pt>
          <cx:pt idx="302">female</cx:pt>
          <cx:pt idx="303">female</cx:pt>
          <cx:pt idx="304">female</cx:pt>
          <cx:pt idx="305">male</cx:pt>
          <cx:pt idx="306">female</cx:pt>
          <cx:pt idx="307">female</cx:pt>
          <cx:pt idx="308">male</cx:pt>
          <cx:pt idx="309">female</cx:pt>
          <cx:pt idx="310">male</cx:pt>
          <cx:pt idx="311">female</cx:pt>
          <cx:pt idx="312">male</cx:pt>
          <cx:pt idx="313">male</cx:pt>
          <cx:pt idx="314">female</cx:pt>
          <cx:pt idx="315">male</cx:pt>
          <cx:pt idx="316">male</cx:pt>
          <cx:pt idx="317">male</cx:pt>
          <cx:pt idx="318">female</cx:pt>
          <cx:pt idx="319">male</cx:pt>
          <cx:pt idx="320">male</cx:pt>
          <cx:pt idx="321">female</cx:pt>
          <cx:pt idx="322">male</cx:pt>
          <cx:pt idx="323">male</cx:pt>
          <cx:pt idx="324">male</cx:pt>
          <cx:pt idx="325">male</cx:pt>
          <cx:pt idx="326">female</cx:pt>
          <cx:pt idx="327">male</cx:pt>
          <cx:pt idx="328">female</cx:pt>
          <cx:pt idx="329">male</cx:pt>
          <cx:pt idx="330">female</cx:pt>
          <cx:pt idx="331">male</cx:pt>
          <cx:pt idx="332">female</cx:pt>
          <cx:pt idx="333">female</cx:pt>
          <cx:pt idx="334">female</cx:pt>
          <cx:pt idx="335">male</cx:pt>
          <cx:pt idx="336">male</cx:pt>
          <cx:pt idx="337">male</cx:pt>
          <cx:pt idx="338">male</cx:pt>
          <cx:pt idx="339">female</cx:pt>
          <cx:pt idx="340">female</cx:pt>
          <cx:pt idx="341">male</cx:pt>
          <cx:pt idx="342">female</cx:pt>
          <cx:pt idx="343">male</cx:pt>
          <cx:pt idx="344">female</cx:pt>
          <cx:pt idx="345">female</cx:pt>
          <cx:pt idx="346">male</cx:pt>
          <cx:pt idx="347">male</cx:pt>
          <cx:pt idx="348">female</cx:pt>
          <cx:pt idx="349">male</cx:pt>
          <cx:pt idx="350">female</cx:pt>
          <cx:pt idx="351">female</cx:pt>
          <cx:pt idx="352">female</cx:pt>
          <cx:pt idx="353">male</cx:pt>
          <cx:pt idx="354">female</cx:pt>
          <cx:pt idx="355">male</cx:pt>
          <cx:pt idx="356">male</cx:pt>
          <cx:pt idx="357">male</cx:pt>
          <cx:pt idx="358">male</cx:pt>
          <cx:pt idx="359">female</cx:pt>
          <cx:pt idx="360">female</cx:pt>
          <cx:pt idx="361">male</cx:pt>
          <cx:pt idx="362">female</cx:pt>
          <cx:pt idx="363">female</cx:pt>
          <cx:pt idx="364">female</cx:pt>
          <cx:pt idx="365">female</cx:pt>
          <cx:pt idx="366">female</cx:pt>
          <cx:pt idx="367">female</cx:pt>
          <cx:pt idx="368">male</cx:pt>
          <cx:pt idx="369">male</cx:pt>
          <cx:pt idx="370">female</cx:pt>
          <cx:pt idx="371">female</cx:pt>
          <cx:pt idx="372">female</cx:pt>
          <cx:pt idx="373">male</cx:pt>
          <cx:pt idx="374">male</cx:pt>
          <cx:pt idx="375">female</cx:pt>
          <cx:pt idx="376">female</cx:pt>
          <cx:pt idx="377">male</cx:pt>
          <cx:pt idx="378">female</cx:pt>
          <cx:pt idx="379">male</cx:pt>
          <cx:pt idx="380">female</cx:pt>
          <cx:pt idx="381">male</cx:pt>
          <cx:pt idx="382">male</cx:pt>
          <cx:pt idx="383">female</cx:pt>
          <cx:pt idx="384">male</cx:pt>
          <cx:pt idx="385">male</cx:pt>
          <cx:pt idx="386">female</cx:pt>
          <cx:pt idx="387">male</cx:pt>
          <cx:pt idx="388">female</cx:pt>
          <cx:pt idx="389">female</cx:pt>
          <cx:pt idx="390">male</cx:pt>
          <cx:pt idx="391">female</cx:pt>
          <cx:pt idx="392">male</cx:pt>
          <cx:pt idx="393">male</cx:pt>
          <cx:pt idx="394">female</cx:pt>
          <cx:pt idx="395">male</cx:pt>
          <cx:pt idx="396">female</cx:pt>
          <cx:pt idx="397">male</cx:pt>
          <cx:pt idx="398">male</cx:pt>
          <cx:pt idx="399">female</cx:pt>
          <cx:pt idx="400">female</cx:pt>
          <cx:pt idx="401">male</cx:pt>
          <cx:pt idx="402">female</cx:pt>
          <cx:pt idx="403">male</cx:pt>
          <cx:pt idx="404">male</cx:pt>
          <cx:pt idx="405">female</cx:pt>
          <cx:pt idx="406">female</cx:pt>
          <cx:pt idx="407">female</cx:pt>
          <cx:pt idx="408">male</cx:pt>
          <cx:pt idx="409">male</cx:pt>
          <cx:pt idx="410">male</cx:pt>
          <cx:pt idx="411">female</cx:pt>
          <cx:pt idx="412">female</cx:pt>
          <cx:pt idx="413">male</cx:pt>
          <cx:pt idx="414">female</cx:pt>
          <cx:pt idx="415">female</cx:pt>
          <cx:pt idx="416">male</cx:pt>
          <cx:pt idx="417">female</cx:pt>
          <cx:pt idx="418">male</cx:pt>
          <cx:pt idx="419">female</cx:pt>
          <cx:pt idx="420">male</cx:pt>
          <cx:pt idx="421">male</cx:pt>
          <cx:pt idx="422">male</cx:pt>
          <cx:pt idx="423">male</cx:pt>
          <cx:pt idx="424">male</cx:pt>
          <cx:pt idx="425">male</cx:pt>
          <cx:pt idx="426">female</cx:pt>
          <cx:pt idx="427">female</cx:pt>
          <cx:pt idx="428">female</cx:pt>
          <cx:pt idx="429">female</cx:pt>
          <cx:pt idx="430">male</cx:pt>
          <cx:pt idx="431">female</cx:pt>
          <cx:pt idx="432">male</cx:pt>
          <cx:pt idx="433">female</cx:pt>
          <cx:pt idx="434">male</cx:pt>
          <cx:pt idx="435">male</cx:pt>
          <cx:pt idx="436">male</cx:pt>
          <cx:pt idx="437">male</cx:pt>
          <cx:pt idx="438">female</cx:pt>
          <cx:pt idx="439">male</cx:pt>
          <cx:pt idx="440">female</cx:pt>
          <cx:pt idx="441">female</cx:pt>
          <cx:pt idx="442">male</cx:pt>
          <cx:pt idx="443">female</cx:pt>
          <cx:pt idx="444">male</cx:pt>
          <cx:pt idx="445">female</cx:pt>
          <cx:pt idx="446">male</cx:pt>
          <cx:pt idx="447">female</cx:pt>
          <cx:pt idx="448">female</cx:pt>
          <cx:pt idx="449">male</cx:pt>
          <cx:pt idx="450">male</cx:pt>
          <cx:pt idx="451">male</cx:pt>
          <cx:pt idx="452">male</cx:pt>
          <cx:pt idx="453">male</cx:pt>
          <cx:pt idx="454">male</cx:pt>
          <cx:pt idx="455">male</cx:pt>
          <cx:pt idx="456">female</cx:pt>
          <cx:pt idx="457">female</cx:pt>
          <cx:pt idx="458">male</cx:pt>
          <cx:pt idx="459">female</cx:pt>
          <cx:pt idx="460">female</cx:pt>
          <cx:pt idx="461">male</cx:pt>
          <cx:pt idx="462">female</cx:pt>
          <cx:pt idx="463">male</cx:pt>
          <cx:pt idx="464">male</cx:pt>
          <cx:pt idx="465">female</cx:pt>
          <cx:pt idx="466">female</cx:pt>
          <cx:pt idx="467">female</cx:pt>
          <cx:pt idx="468">female</cx:pt>
          <cx:pt idx="469">female</cx:pt>
          <cx:pt idx="470">male</cx:pt>
          <cx:pt idx="471">female</cx:pt>
          <cx:pt idx="472">female</cx:pt>
          <cx:pt idx="473">female</cx:pt>
          <cx:pt idx="474">male</cx:pt>
          <cx:pt idx="475">male</cx:pt>
          <cx:pt idx="476">male</cx:pt>
          <cx:pt idx="477">male</cx:pt>
          <cx:pt idx="478">male</cx:pt>
          <cx:pt idx="479">male</cx:pt>
          <cx:pt idx="480">male</cx:pt>
          <cx:pt idx="481">male</cx:pt>
          <cx:pt idx="482">female</cx:pt>
          <cx:pt idx="483">female</cx:pt>
          <cx:pt idx="484">male</cx:pt>
          <cx:pt idx="485">female</cx:pt>
          <cx:pt idx="486">female</cx:pt>
          <cx:pt idx="487">male</cx:pt>
          <cx:pt idx="488">female</cx:pt>
          <cx:pt idx="489">male</cx:pt>
          <cx:pt idx="490">female</cx:pt>
          <cx:pt idx="491">female</cx:pt>
          <cx:pt idx="492">female</cx:pt>
          <cx:pt idx="493">male</cx:pt>
          <cx:pt idx="494">male</cx:pt>
          <cx:pt idx="495">male</cx:pt>
          <cx:pt idx="496">female</cx:pt>
          <cx:pt idx="497">male</cx:pt>
          <cx:pt idx="498">female</cx:pt>
          <cx:pt idx="499">female</cx:pt>
          <cx:pt idx="500">male</cx:pt>
          <cx:pt idx="501">male</cx:pt>
          <cx:pt idx="502">male</cx:pt>
          <cx:pt idx="503">male</cx:pt>
          <cx:pt idx="504">female</cx:pt>
          <cx:pt idx="505">male</cx:pt>
          <cx:pt idx="506">male</cx:pt>
          <cx:pt idx="507">male</cx:pt>
          <cx:pt idx="508">female</cx:pt>
          <cx:pt idx="509">female</cx:pt>
          <cx:pt idx="510">male</cx:pt>
          <cx:pt idx="511">male</cx:pt>
          <cx:pt idx="512">male</cx:pt>
          <cx:pt idx="513">male</cx:pt>
          <cx:pt idx="514">male</cx:pt>
          <cx:pt idx="515">male</cx:pt>
          <cx:pt idx="516">male</cx:pt>
          <cx:pt idx="517">male</cx:pt>
          <cx:pt idx="518">female</cx:pt>
          <cx:pt idx="519">male</cx:pt>
          <cx:pt idx="520">female</cx:pt>
          <cx:pt idx="521">female</cx:pt>
          <cx:pt idx="522">female</cx:pt>
          <cx:pt idx="523">female</cx:pt>
          <cx:pt idx="524">male</cx:pt>
          <cx:pt idx="525">female</cx:pt>
          <cx:pt idx="526">female</cx:pt>
          <cx:pt idx="527">female</cx:pt>
          <cx:pt idx="528">male</cx:pt>
          <cx:pt idx="529">male</cx:pt>
          <cx:pt idx="530">male</cx:pt>
          <cx:pt idx="531">female</cx:pt>
          <cx:pt idx="532">male</cx:pt>
          <cx:pt idx="533">male</cx:pt>
          <cx:pt idx="534">male</cx:pt>
          <cx:pt idx="535">male</cx:pt>
          <cx:pt idx="536">female</cx:pt>
          <cx:pt idx="537">female</cx:pt>
          <cx:pt idx="538">female</cx:pt>
          <cx:pt idx="539">male</cx:pt>
          <cx:pt idx="540">female</cx:pt>
          <cx:pt idx="541">female</cx:pt>
          <cx:pt idx="542">female</cx:pt>
          <cx:pt idx="543">female</cx:pt>
          <cx:pt idx="544">male</cx:pt>
          <cx:pt idx="545">male</cx:pt>
          <cx:pt idx="546">male</cx:pt>
          <cx:pt idx="547">female</cx:pt>
          <cx:pt idx="548">female</cx:pt>
          <cx:pt idx="549">female</cx:pt>
          <cx:pt idx="550">male</cx:pt>
          <cx:pt idx="551">female</cx:pt>
          <cx:pt idx="552">male</cx:pt>
          <cx:pt idx="553">female</cx:pt>
          <cx:pt idx="554">female</cx:pt>
          <cx:pt idx="555">male</cx:pt>
          <cx:pt idx="556">male</cx:pt>
          <cx:pt idx="557">male</cx:pt>
          <cx:pt idx="558">female</cx:pt>
          <cx:pt idx="559">male</cx:pt>
          <cx:pt idx="560">female</cx:pt>
          <cx:pt idx="561">female</cx:pt>
          <cx:pt idx="562">male</cx:pt>
          <cx:pt idx="563">male</cx:pt>
          <cx:pt idx="564">female</cx:pt>
          <cx:pt idx="565">female</cx:pt>
          <cx:pt idx="566">female</cx:pt>
          <cx:pt idx="567">male</cx:pt>
          <cx:pt idx="568">female</cx:pt>
          <cx:pt idx="569">male</cx:pt>
          <cx:pt idx="570">female</cx:pt>
          <cx:pt idx="571">female</cx:pt>
          <cx:pt idx="572">female</cx:pt>
          <cx:pt idx="573">female</cx:pt>
          <cx:pt idx="574">female</cx:pt>
          <cx:pt idx="575">female</cx:pt>
          <cx:pt idx="576">male</cx:pt>
          <cx:pt idx="577">female</cx:pt>
          <cx:pt idx="578">male</cx:pt>
          <cx:pt idx="579">female</cx:pt>
          <cx:pt idx="580">male</cx:pt>
          <cx:pt idx="581">male</cx:pt>
          <cx:pt idx="582">male</cx:pt>
          <cx:pt idx="583">female</cx:pt>
          <cx:pt idx="584">male</cx:pt>
          <cx:pt idx="585">female</cx:pt>
          <cx:pt idx="586">male</cx:pt>
          <cx:pt idx="587">female</cx:pt>
          <cx:pt idx="588">female</cx:pt>
          <cx:pt idx="589">female</cx:pt>
          <cx:pt idx="590">female</cx:pt>
          <cx:pt idx="591">male</cx:pt>
          <cx:pt idx="592">male</cx:pt>
          <cx:pt idx="593">female</cx:pt>
          <cx:pt idx="594">male</cx:pt>
          <cx:pt idx="595">female</cx:pt>
          <cx:pt idx="596">female</cx:pt>
          <cx:pt idx="597">female</cx:pt>
          <cx:pt idx="598">male</cx:pt>
          <cx:pt idx="599">female</cx:pt>
          <cx:pt idx="600">female</cx:pt>
          <cx:pt idx="601">male</cx:pt>
          <cx:pt idx="602">female</cx:pt>
          <cx:pt idx="603">female</cx:pt>
          <cx:pt idx="604">female</cx:pt>
          <cx:pt idx="605">female</cx:pt>
          <cx:pt idx="606">female</cx:pt>
          <cx:pt idx="607">female</cx:pt>
          <cx:pt idx="608">male</cx:pt>
          <cx:pt idx="609">male</cx:pt>
          <cx:pt idx="610">female</cx:pt>
          <cx:pt idx="611">female</cx:pt>
          <cx:pt idx="612">female</cx:pt>
          <cx:pt idx="613">female</cx:pt>
          <cx:pt idx="614">female</cx:pt>
          <cx:pt idx="615">female</cx:pt>
          <cx:pt idx="616">female</cx:pt>
          <cx:pt idx="617">male</cx:pt>
          <cx:pt idx="618">female</cx:pt>
          <cx:pt idx="619">female</cx:pt>
          <cx:pt idx="620">male</cx:pt>
          <cx:pt idx="621">male</cx:pt>
          <cx:pt idx="622">female</cx:pt>
          <cx:pt idx="623">male</cx:pt>
          <cx:pt idx="624">male</cx:pt>
          <cx:pt idx="625">female</cx:pt>
          <cx:pt idx="626">male</cx:pt>
          <cx:pt idx="627">male</cx:pt>
          <cx:pt idx="628">male</cx:pt>
          <cx:pt idx="629">female</cx:pt>
          <cx:pt idx="630">male</cx:pt>
          <cx:pt idx="631">male</cx:pt>
          <cx:pt idx="632">female</cx:pt>
          <cx:pt idx="633">male</cx:pt>
          <cx:pt idx="634">male</cx:pt>
          <cx:pt idx="635">male</cx:pt>
          <cx:pt idx="636">female</cx:pt>
          <cx:pt idx="637">female</cx:pt>
          <cx:pt idx="638">male</cx:pt>
          <cx:pt idx="639">male</cx:pt>
          <cx:pt idx="640">male</cx:pt>
          <cx:pt idx="641">male</cx:pt>
          <cx:pt idx="642">male</cx:pt>
          <cx:pt idx="643">female</cx:pt>
          <cx:pt idx="644">male</cx:pt>
          <cx:pt idx="645">male</cx:pt>
          <cx:pt idx="646">male</cx:pt>
          <cx:pt idx="647">female</cx:pt>
          <cx:pt idx="648">male</cx:pt>
          <cx:pt idx="649">female</cx:pt>
          <cx:pt idx="650">female</cx:pt>
          <cx:pt idx="651">female</cx:pt>
          <cx:pt idx="652">female</cx:pt>
          <cx:pt idx="653">female</cx:pt>
          <cx:pt idx="654">female</cx:pt>
          <cx:pt idx="655">female</cx:pt>
          <cx:pt idx="656">female</cx:pt>
          <cx:pt idx="657">male</cx:pt>
          <cx:pt idx="658">female</cx:pt>
          <cx:pt idx="659">female</cx:pt>
          <cx:pt idx="660">male</cx:pt>
          <cx:pt idx="661">female</cx:pt>
          <cx:pt idx="662">female</cx:pt>
          <cx:pt idx="663">male</cx:pt>
          <cx:pt idx="664">female</cx:pt>
          <cx:pt idx="665">male</cx:pt>
          <cx:pt idx="666">male</cx:pt>
          <cx:pt idx="667">female</cx:pt>
          <cx:pt idx="668">male</cx:pt>
          <cx:pt idx="669">female</cx:pt>
          <cx:pt idx="670">male</cx:pt>
          <cx:pt idx="671">female</cx:pt>
          <cx:pt idx="672">male</cx:pt>
          <cx:pt idx="673">female</cx:pt>
          <cx:pt idx="674">female</cx:pt>
          <cx:pt idx="675">male</cx:pt>
          <cx:pt idx="676">female</cx:pt>
          <cx:pt idx="677">male</cx:pt>
          <cx:pt idx="678">male</cx:pt>
          <cx:pt idx="679">female</cx:pt>
          <cx:pt idx="680">female</cx:pt>
          <cx:pt idx="681">male</cx:pt>
          <cx:pt idx="682">male</cx:pt>
          <cx:pt idx="683">male</cx:pt>
          <cx:pt idx="684">female</cx:pt>
          <cx:pt idx="685">male</cx:pt>
          <cx:pt idx="686">male</cx:pt>
          <cx:pt idx="687">male</cx:pt>
          <cx:pt idx="688">female</cx:pt>
          <cx:pt idx="689">male</cx:pt>
          <cx:pt idx="690">male</cx:pt>
          <cx:pt idx="691">male</cx:pt>
          <cx:pt idx="692">male</cx:pt>
          <cx:pt idx="693">male</cx:pt>
          <cx:pt idx="694">female</cx:pt>
          <cx:pt idx="695">female</cx:pt>
          <cx:pt idx="696">female</cx:pt>
          <cx:pt idx="697">male</cx:pt>
          <cx:pt idx="698">male</cx:pt>
          <cx:pt idx="699">female</cx:pt>
          <cx:pt idx="700">female</cx:pt>
          <cx:pt idx="701">female</cx:pt>
          <cx:pt idx="702">male</cx:pt>
          <cx:pt idx="703">female</cx:pt>
          <cx:pt idx="704">female</cx:pt>
          <cx:pt idx="705">female</cx:pt>
          <cx:pt idx="706">female</cx:pt>
          <cx:pt idx="707">male</cx:pt>
          <cx:pt idx="708">female</cx:pt>
          <cx:pt idx="709">female</cx:pt>
          <cx:pt idx="710">male</cx:pt>
          <cx:pt idx="711">female</cx:pt>
          <cx:pt idx="712">female</cx:pt>
          <cx:pt idx="713">male</cx:pt>
          <cx:pt idx="714">female</cx:pt>
          <cx:pt idx="715">male</cx:pt>
          <cx:pt idx="716">female</cx:pt>
          <cx:pt idx="717">male</cx:pt>
          <cx:pt idx="718">female</cx:pt>
          <cx:pt idx="719">female</cx:pt>
          <cx:pt idx="720">female</cx:pt>
          <cx:pt idx="721">male</cx:pt>
          <cx:pt idx="722">male</cx:pt>
          <cx:pt idx="723">male</cx:pt>
          <cx:pt idx="724">female</cx:pt>
          <cx:pt idx="725">female</cx:pt>
          <cx:pt idx="726">male</cx:pt>
          <cx:pt idx="727">female</cx:pt>
          <cx:pt idx="728">female</cx:pt>
          <cx:pt idx="729">female</cx:pt>
          <cx:pt idx="730">male</cx:pt>
          <cx:pt idx="731">male</cx:pt>
          <cx:pt idx="732">female</cx:pt>
          <cx:pt idx="733">female</cx:pt>
          <cx:pt idx="734">female</cx:pt>
          <cx:pt idx="735">female</cx:pt>
          <cx:pt idx="736">female</cx:pt>
          <cx:pt idx="737">male</cx:pt>
          <cx:pt idx="738">male</cx:pt>
          <cx:pt idx="739">male</cx:pt>
          <cx:pt idx="740">male</cx:pt>
          <cx:pt idx="741">male</cx:pt>
          <cx:pt idx="742">male</cx:pt>
          <cx:pt idx="743">female</cx:pt>
          <cx:pt idx="744">male</cx:pt>
          <cx:pt idx="745">female</cx:pt>
          <cx:pt idx="746">male</cx:pt>
          <cx:pt idx="747">male</cx:pt>
          <cx:pt idx="748">female</cx:pt>
          <cx:pt idx="749">male</cx:pt>
          <cx:pt idx="750">female</cx:pt>
          <cx:pt idx="751">male</cx:pt>
          <cx:pt idx="752">male</cx:pt>
          <cx:pt idx="753">female</cx:pt>
          <cx:pt idx="754">male</cx:pt>
          <cx:pt idx="755">male</cx:pt>
          <cx:pt idx="756">female</cx:pt>
          <cx:pt idx="757">female</cx:pt>
          <cx:pt idx="758">male</cx:pt>
          <cx:pt idx="759">male</cx:pt>
          <cx:pt idx="760">female</cx:pt>
          <cx:pt idx="761">male</cx:pt>
          <cx:pt idx="762">male</cx:pt>
          <cx:pt idx="763">male</cx:pt>
          <cx:pt idx="764">female</cx:pt>
          <cx:pt idx="765">female</cx:pt>
          <cx:pt idx="766">male</cx:pt>
          <cx:pt idx="767">female</cx:pt>
          <cx:pt idx="768">female</cx:pt>
          <cx:pt idx="769">female</cx:pt>
          <cx:pt idx="770">male</cx:pt>
          <cx:pt idx="771">female</cx:pt>
          <cx:pt idx="772">female</cx:pt>
          <cx:pt idx="773">female</cx:pt>
          <cx:pt idx="774">male</cx:pt>
          <cx:pt idx="775">male</cx:pt>
          <cx:pt idx="776">male</cx:pt>
          <cx:pt idx="777">male</cx:pt>
          <cx:pt idx="778">male</cx:pt>
          <cx:pt idx="779">male</cx:pt>
          <cx:pt idx="780">male</cx:pt>
          <cx:pt idx="781">male</cx:pt>
          <cx:pt idx="782">male</cx:pt>
          <cx:pt idx="783">female</cx:pt>
          <cx:pt idx="784">female</cx:pt>
          <cx:pt idx="785">female</cx:pt>
          <cx:pt idx="786">male</cx:pt>
          <cx:pt idx="787">male</cx:pt>
          <cx:pt idx="788">male</cx:pt>
          <cx:pt idx="789">female</cx:pt>
          <cx:pt idx="790">female</cx:pt>
          <cx:pt idx="791">male</cx:pt>
          <cx:pt idx="792">female</cx:pt>
          <cx:pt idx="793">male</cx:pt>
          <cx:pt idx="794">female</cx:pt>
          <cx:pt idx="795">male</cx:pt>
          <cx:pt idx="796">male</cx:pt>
          <cx:pt idx="797">female</cx:pt>
          <cx:pt idx="798">female</cx:pt>
          <cx:pt idx="799">male</cx:pt>
          <cx:pt idx="800">female</cx:pt>
          <cx:pt idx="801">female</cx:pt>
          <cx:pt idx="802">male</cx:pt>
          <cx:pt idx="803">female</cx:pt>
          <cx:pt idx="804">male</cx:pt>
          <cx:pt idx="805">female</cx:pt>
          <cx:pt idx="806">female</cx:pt>
          <cx:pt idx="807">female</cx:pt>
          <cx:pt idx="808">male</cx:pt>
          <cx:pt idx="809">male</cx:pt>
          <cx:pt idx="810">female</cx:pt>
          <cx:pt idx="811">female</cx:pt>
          <cx:pt idx="812">male</cx:pt>
          <cx:pt idx="813">male</cx:pt>
          <cx:pt idx="814">male</cx:pt>
          <cx:pt idx="815">female</cx:pt>
          <cx:pt idx="816">female</cx:pt>
          <cx:pt idx="817">male</cx:pt>
          <cx:pt idx="818">female</cx:pt>
          <cx:pt idx="819">female</cx:pt>
          <cx:pt idx="820">male</cx:pt>
          <cx:pt idx="821">male</cx:pt>
          <cx:pt idx="822">female</cx:pt>
          <cx:pt idx="823">female</cx:pt>
          <cx:pt idx="824">male</cx:pt>
          <cx:pt idx="825">female</cx:pt>
          <cx:pt idx="826">male</cx:pt>
          <cx:pt idx="827">male</cx:pt>
          <cx:pt idx="828">male</cx:pt>
          <cx:pt idx="829">male</cx:pt>
          <cx:pt idx="830">male</cx:pt>
          <cx:pt idx="831">female</cx:pt>
          <cx:pt idx="832">female</cx:pt>
          <cx:pt idx="833">male</cx:pt>
          <cx:pt idx="834">male</cx:pt>
          <cx:pt idx="835">male</cx:pt>
          <cx:pt idx="836">male</cx:pt>
          <cx:pt idx="837">female</cx:pt>
          <cx:pt idx="838">female</cx:pt>
          <cx:pt idx="839">female</cx:pt>
          <cx:pt idx="840">male</cx:pt>
          <cx:pt idx="841">male</cx:pt>
          <cx:pt idx="842">female</cx:pt>
          <cx:pt idx="843">female</cx:pt>
          <cx:pt idx="844">male</cx:pt>
          <cx:pt idx="845">female</cx:pt>
          <cx:pt idx="846">female</cx:pt>
          <cx:pt idx="847">male</cx:pt>
          <cx:pt idx="848">female</cx:pt>
          <cx:pt idx="849">male</cx:pt>
          <cx:pt idx="850">female</cx:pt>
          <cx:pt idx="851">male</cx:pt>
          <cx:pt idx="852">female</cx:pt>
          <cx:pt idx="853">female</cx:pt>
          <cx:pt idx="854">female</cx:pt>
          <cx:pt idx="855">female</cx:pt>
          <cx:pt idx="856">female</cx:pt>
          <cx:pt idx="857">male</cx:pt>
          <cx:pt idx="858">female</cx:pt>
          <cx:pt idx="859">male</cx:pt>
          <cx:pt idx="860">female</cx:pt>
          <cx:pt idx="861">female</cx:pt>
          <cx:pt idx="862">female</cx:pt>
          <cx:pt idx="863">female</cx:pt>
          <cx:pt idx="864">male</cx:pt>
          <cx:pt idx="865">male</cx:pt>
          <cx:pt idx="866">male</cx:pt>
          <cx:pt idx="867">male</cx:pt>
          <cx:pt idx="868">male</cx:pt>
          <cx:pt idx="869">female</cx:pt>
          <cx:pt idx="870">male</cx:pt>
          <cx:pt idx="871">female</cx:pt>
          <cx:pt idx="872">male</cx:pt>
          <cx:pt idx="873">male</cx:pt>
          <cx:pt idx="874">male</cx:pt>
          <cx:pt idx="875">female</cx:pt>
          <cx:pt idx="876">female</cx:pt>
          <cx:pt idx="877">male</cx:pt>
          <cx:pt idx="878">male</cx:pt>
          <cx:pt idx="879">female</cx:pt>
          <cx:pt idx="880">male</cx:pt>
          <cx:pt idx="881">male</cx:pt>
          <cx:pt idx="882">female</cx:pt>
          <cx:pt idx="883">female</cx:pt>
          <cx:pt idx="884">male</cx:pt>
          <cx:pt idx="885">male</cx:pt>
          <cx:pt idx="886">male</cx:pt>
          <cx:pt idx="887">female</cx:pt>
          <cx:pt idx="888">male</cx:pt>
          <cx:pt idx="889">male</cx:pt>
          <cx:pt idx="890">female</cx:pt>
          <cx:pt idx="891">female</cx:pt>
          <cx:pt idx="892">male</cx:pt>
          <cx:pt idx="893">male</cx:pt>
          <cx:pt idx="894">male</cx:pt>
          <cx:pt idx="895">female</cx:pt>
          <cx:pt idx="896">female</cx:pt>
          <cx:pt idx="897">male</cx:pt>
          <cx:pt idx="898">female</cx:pt>
          <cx:pt idx="899">female</cx:pt>
          <cx:pt idx="900">male</cx:pt>
          <cx:pt idx="901">male</cx:pt>
          <cx:pt idx="902">male</cx:pt>
          <cx:pt idx="903">male</cx:pt>
          <cx:pt idx="904">female</cx:pt>
          <cx:pt idx="905">female</cx:pt>
          <cx:pt idx="906">male</cx:pt>
          <cx:pt idx="907">female</cx:pt>
          <cx:pt idx="908">male</cx:pt>
          <cx:pt idx="909">female</cx:pt>
          <cx:pt idx="910">male</cx:pt>
          <cx:pt idx="911">male</cx:pt>
          <cx:pt idx="912">female</cx:pt>
          <cx:pt idx="913">female</cx:pt>
          <cx:pt idx="914">male</cx:pt>
          <cx:pt idx="915">female</cx:pt>
          <cx:pt idx="916">female</cx:pt>
          <cx:pt idx="917">male</cx:pt>
          <cx:pt idx="918">female</cx:pt>
          <cx:pt idx="919">female</cx:pt>
          <cx:pt idx="920">female</cx:pt>
          <cx:pt idx="921">female</cx:pt>
          <cx:pt idx="922">male</cx:pt>
          <cx:pt idx="923">male</cx:pt>
          <cx:pt idx="924">male</cx:pt>
          <cx:pt idx="925">male</cx:pt>
          <cx:pt idx="926">female</cx:pt>
          <cx:pt idx="927">female</cx:pt>
          <cx:pt idx="928">female</cx:pt>
          <cx:pt idx="929">male</cx:pt>
          <cx:pt idx="930">male</cx:pt>
          <cx:pt idx="931">female</cx:pt>
          <cx:pt idx="932">male</cx:pt>
          <cx:pt idx="933">female</cx:pt>
          <cx:pt idx="934">male</cx:pt>
          <cx:pt idx="935">female</cx:pt>
          <cx:pt idx="936">male</cx:pt>
          <cx:pt idx="937">female</cx:pt>
          <cx:pt idx="938">male</cx:pt>
          <cx:pt idx="939">male</cx:pt>
          <cx:pt idx="940">male</cx:pt>
          <cx:pt idx="941">female</cx:pt>
          <cx:pt idx="942">female</cx:pt>
          <cx:pt idx="943">male</cx:pt>
          <cx:pt idx="944">male</cx:pt>
          <cx:pt idx="945">female</cx:pt>
          <cx:pt idx="946">male</cx:pt>
          <cx:pt idx="947">male</cx:pt>
          <cx:pt idx="948">male</cx:pt>
          <cx:pt idx="949">male</cx:pt>
          <cx:pt idx="950">male</cx:pt>
          <cx:pt idx="951">male</cx:pt>
          <cx:pt idx="952">female</cx:pt>
          <cx:pt idx="953">male</cx:pt>
          <cx:pt idx="954">male</cx:pt>
          <cx:pt idx="955">male</cx:pt>
          <cx:pt idx="956">male</cx:pt>
          <cx:pt idx="957">male</cx:pt>
          <cx:pt idx="958">male</cx:pt>
          <cx:pt idx="959">male</cx:pt>
          <cx:pt idx="960">female</cx:pt>
          <cx:pt idx="961">female</cx:pt>
          <cx:pt idx="962">female</cx:pt>
          <cx:pt idx="963">male</cx:pt>
          <cx:pt idx="964">male</cx:pt>
          <cx:pt idx="965">male</cx:pt>
          <cx:pt idx="966">male</cx:pt>
          <cx:pt idx="967">male</cx:pt>
          <cx:pt idx="968">male</cx:pt>
          <cx:pt idx="969">female</cx:pt>
          <cx:pt idx="970">female</cx:pt>
          <cx:pt idx="971">female</cx:pt>
          <cx:pt idx="972">female</cx:pt>
          <cx:pt idx="973">female</cx:pt>
          <cx:pt idx="974">male</cx:pt>
          <cx:pt idx="975">male</cx:pt>
          <cx:pt idx="976">male</cx:pt>
          <cx:pt idx="977">male</cx:pt>
          <cx:pt idx="978">female</cx:pt>
          <cx:pt idx="979">female</cx:pt>
          <cx:pt idx="980">male</cx:pt>
          <cx:pt idx="981">male</cx:pt>
          <cx:pt idx="982">male</cx:pt>
          <cx:pt idx="983">female</cx:pt>
          <cx:pt idx="984">male</cx:pt>
          <cx:pt idx="985">female</cx:pt>
          <cx:pt idx="986">male</cx:pt>
          <cx:pt idx="987">female</cx:pt>
          <cx:pt idx="988">male</cx:pt>
          <cx:pt idx="989">female</cx:pt>
          <cx:pt idx="990">female</cx:pt>
          <cx:pt idx="991">female</cx:pt>
          <cx:pt idx="992">female</cx:pt>
          <cx:pt idx="993">male</cx:pt>
          <cx:pt idx="994">female</cx:pt>
          <cx:pt idx="995">female</cx:pt>
          <cx:pt idx="996">female</cx:pt>
          <cx:pt idx="997">female</cx:pt>
          <cx:pt idx="998">female</cx:pt>
          <cx:pt idx="999">female</cx:pt>
          <cx:pt idx="1000">male</cx:pt>
          <cx:pt idx="1001">male</cx:pt>
          <cx:pt idx="1002">male</cx:pt>
          <cx:pt idx="1003">male</cx:pt>
          <cx:pt idx="1004">male</cx:pt>
          <cx:pt idx="1005">male</cx:pt>
          <cx:pt idx="1006">male</cx:pt>
          <cx:pt idx="1007">male</cx:pt>
          <cx:pt idx="1008">male</cx:pt>
          <cx:pt idx="1009">male</cx:pt>
          <cx:pt idx="1010">female</cx:pt>
          <cx:pt idx="1011">male</cx:pt>
          <cx:pt idx="1012">female</cx:pt>
          <cx:pt idx="1013">male</cx:pt>
          <cx:pt idx="1014">female</cx:pt>
          <cx:pt idx="1015">male</cx:pt>
          <cx:pt idx="1016">female</cx:pt>
          <cx:pt idx="1017">female</cx:pt>
          <cx:pt idx="1018">female</cx:pt>
          <cx:pt idx="1019">female</cx:pt>
          <cx:pt idx="1020">male</cx:pt>
          <cx:pt idx="1021">female</cx:pt>
          <cx:pt idx="1022">male</cx:pt>
          <cx:pt idx="1023">male</cx:pt>
          <cx:pt idx="1024">female</cx:pt>
          <cx:pt idx="1025">female</cx:pt>
          <cx:pt idx="1026">male</cx:pt>
          <cx:pt idx="1027">male</cx:pt>
          <cx:pt idx="1028">male</cx:pt>
          <cx:pt idx="1029">female</cx:pt>
          <cx:pt idx="1030">female</cx:pt>
          <cx:pt idx="1031">female</cx:pt>
          <cx:pt idx="1032">female</cx:pt>
          <cx:pt idx="1033">male</cx:pt>
          <cx:pt idx="1034">male</cx:pt>
          <cx:pt idx="1035">female</cx:pt>
          <cx:pt idx="1036">male</cx:pt>
          <cx:pt idx="1037">female</cx:pt>
          <cx:pt idx="1038">male</cx:pt>
          <cx:pt idx="1039">male</cx:pt>
          <cx:pt idx="1040">female</cx:pt>
          <cx:pt idx="1041">male</cx:pt>
          <cx:pt idx="1042">male</cx:pt>
          <cx:pt idx="1043">female</cx:pt>
          <cx:pt idx="1044">male</cx:pt>
          <cx:pt idx="1045">female</cx:pt>
          <cx:pt idx="1046">female</cx:pt>
          <cx:pt idx="1047">male</cx:pt>
          <cx:pt idx="1048">female</cx:pt>
          <cx:pt idx="1049">male</cx:pt>
          <cx:pt idx="1050">female</cx:pt>
          <cx:pt idx="1051">male</cx:pt>
          <cx:pt idx="1052">male</cx:pt>
          <cx:pt idx="1053">male</cx:pt>
          <cx:pt idx="1054">female</cx:pt>
          <cx:pt idx="1055">male</cx:pt>
          <cx:pt idx="1056">female</cx:pt>
          <cx:pt idx="1057">female</cx:pt>
          <cx:pt idx="1058">female</cx:pt>
          <cx:pt idx="1059">male</cx:pt>
          <cx:pt idx="1060">male</cx:pt>
          <cx:pt idx="1061">male</cx:pt>
          <cx:pt idx="1062">male</cx:pt>
          <cx:pt idx="1063">male</cx:pt>
          <cx:pt idx="1064">female</cx:pt>
          <cx:pt idx="1065">female</cx:pt>
          <cx:pt idx="1066">male</cx:pt>
          <cx:pt idx="1067">male</cx:pt>
          <cx:pt idx="1068">male</cx:pt>
          <cx:pt idx="1069">female</cx:pt>
          <cx:pt idx="1070">male</cx:pt>
          <cx:pt idx="1071">male</cx:pt>
          <cx:pt idx="1072">male</cx:pt>
          <cx:pt idx="1073">female</cx:pt>
          <cx:pt idx="1074">female</cx:pt>
          <cx:pt idx="1075">female</cx:pt>
          <cx:pt idx="1076">female</cx:pt>
          <cx:pt idx="1077">male</cx:pt>
          <cx:pt idx="1078">male</cx:pt>
          <cx:pt idx="1079">male</cx:pt>
          <cx:pt idx="1080">male</cx:pt>
          <cx:pt idx="1081">male</cx:pt>
          <cx:pt idx="1082">male</cx:pt>
          <cx:pt idx="1083">male</cx:pt>
          <cx:pt idx="1084">female</cx:pt>
          <cx:pt idx="1085">female</cx:pt>
          <cx:pt idx="1086">male</cx:pt>
          <cx:pt idx="1087">male</cx:pt>
          <cx:pt idx="1088">male</cx:pt>
          <cx:pt idx="1089">male</cx:pt>
          <cx:pt idx="1090">male</cx:pt>
          <cx:pt idx="1091">female</cx:pt>
          <cx:pt idx="1092">male</cx:pt>
          <cx:pt idx="1093">female</cx:pt>
          <cx:pt idx="1094">female</cx:pt>
          <cx:pt idx="1095">female</cx:pt>
          <cx:pt idx="1096">female</cx:pt>
          <cx:pt idx="1097">male</cx:pt>
          <cx:pt idx="1098">female</cx:pt>
          <cx:pt idx="1099">female</cx:pt>
          <cx:pt idx="1100">female</cx:pt>
          <cx:pt idx="1101">male</cx:pt>
          <cx:pt idx="1102">male</cx:pt>
          <cx:pt idx="1103">male</cx:pt>
          <cx:pt idx="1104">male</cx:pt>
          <cx:pt idx="1105">female</cx:pt>
          <cx:pt idx="1106">female</cx:pt>
          <cx:pt idx="1107">female</cx:pt>
          <cx:pt idx="1108">male</cx:pt>
          <cx:pt idx="1109">male</cx:pt>
          <cx:pt idx="1110">female</cx:pt>
          <cx:pt idx="1111">male</cx:pt>
          <cx:pt idx="1112">female</cx:pt>
          <cx:pt idx="1113">female</cx:pt>
          <cx:pt idx="1114">male</cx:pt>
          <cx:pt idx="1115">male</cx:pt>
          <cx:pt idx="1116">male</cx:pt>
          <cx:pt idx="1117">male</cx:pt>
          <cx:pt idx="1118">male</cx:pt>
          <cx:pt idx="1119">female</cx:pt>
          <cx:pt idx="1120">female</cx:pt>
          <cx:pt idx="1121">male</cx:pt>
          <cx:pt idx="1122">female</cx:pt>
          <cx:pt idx="1123">female</cx:pt>
          <cx:pt idx="1124">female</cx:pt>
          <cx:pt idx="1125">female</cx:pt>
          <cx:pt idx="1126">male</cx:pt>
          <cx:pt idx="1127">female</cx:pt>
          <cx:pt idx="1128">male</cx:pt>
          <cx:pt idx="1129">female</cx:pt>
          <cx:pt idx="1130">female</cx:pt>
          <cx:pt idx="1131">male</cx:pt>
          <cx:pt idx="1132">male</cx:pt>
          <cx:pt idx="1133">female</cx:pt>
          <cx:pt idx="1134">male</cx:pt>
          <cx:pt idx="1135">female</cx:pt>
          <cx:pt idx="1136">female</cx:pt>
          <cx:pt idx="1137">female</cx:pt>
          <cx:pt idx="1138">male</cx:pt>
          <cx:pt idx="1139">female</cx:pt>
          <cx:pt idx="1140">male</cx:pt>
          <cx:pt idx="1141">female</cx:pt>
          <cx:pt idx="1142">female</cx:pt>
          <cx:pt idx="1143">male</cx:pt>
          <cx:pt idx="1144">male</cx:pt>
          <cx:pt idx="1145">male</cx:pt>
          <cx:pt idx="1146">male</cx:pt>
          <cx:pt idx="1147">female</cx:pt>
          <cx:pt idx="1148">male</cx:pt>
          <cx:pt idx="1149">male</cx:pt>
          <cx:pt idx="1150">female</cx:pt>
          <cx:pt idx="1151">female</cx:pt>
          <cx:pt idx="1152">female</cx:pt>
          <cx:pt idx="1153">female</cx:pt>
          <cx:pt idx="1154">female</cx:pt>
          <cx:pt idx="1155">female</cx:pt>
          <cx:pt idx="1156">male</cx:pt>
          <cx:pt idx="1157">female</cx:pt>
          <cx:pt idx="1158">female</cx:pt>
          <cx:pt idx="1159">female</cx:pt>
          <cx:pt idx="1160">female</cx:pt>
          <cx:pt idx="1161">male</cx:pt>
          <cx:pt idx="1162">male</cx:pt>
          <cx:pt idx="1163">female</cx:pt>
          <cx:pt idx="1164">female</cx:pt>
          <cx:pt idx="1165">female</cx:pt>
          <cx:pt idx="1166">male</cx:pt>
          <cx:pt idx="1167">female</cx:pt>
          <cx:pt idx="1168">male</cx:pt>
          <cx:pt idx="1169">female</cx:pt>
          <cx:pt idx="1170">male</cx:pt>
          <cx:pt idx="1171">female</cx:pt>
          <cx:pt idx="1172">female</cx:pt>
          <cx:pt idx="1173">male</cx:pt>
          <cx:pt idx="1174">male</cx:pt>
          <cx:pt idx="1175">female</cx:pt>
          <cx:pt idx="1176">female</cx:pt>
          <cx:pt idx="1177">female</cx:pt>
          <cx:pt idx="1178">female</cx:pt>
          <cx:pt idx="1179">male</cx:pt>
          <cx:pt idx="1180">female</cx:pt>
          <cx:pt idx="1181">female</cx:pt>
          <cx:pt idx="1182">female</cx:pt>
          <cx:pt idx="1183">female</cx:pt>
          <cx:pt idx="1184">female</cx:pt>
          <cx:pt idx="1185">male</cx:pt>
          <cx:pt idx="1186">male</cx:pt>
          <cx:pt idx="1187">female</cx:pt>
          <cx:pt idx="1188">female</cx:pt>
          <cx:pt idx="1189">female</cx:pt>
          <cx:pt idx="1190">female</cx:pt>
          <cx:pt idx="1191">female</cx:pt>
          <cx:pt idx="1192">female</cx:pt>
          <cx:pt idx="1193">female</cx:pt>
          <cx:pt idx="1194">female</cx:pt>
          <cx:pt idx="1195">female</cx:pt>
          <cx:pt idx="1196">female</cx:pt>
          <cx:pt idx="1197">male</cx:pt>
          <cx:pt idx="1198">male</cx:pt>
          <cx:pt idx="1199">female</cx:pt>
          <cx:pt idx="1200">male</cx:pt>
          <cx:pt idx="1201">male</cx:pt>
          <cx:pt idx="1202">male</cx:pt>
          <cx:pt idx="1203">male</cx:pt>
          <cx:pt idx="1204">female</cx:pt>
          <cx:pt idx="1205">male</cx:pt>
          <cx:pt idx="1206">female</cx:pt>
          <cx:pt idx="1207">male</cx:pt>
          <cx:pt idx="1208">female</cx:pt>
          <cx:pt idx="1209">male</cx:pt>
          <cx:pt idx="1210">male</cx:pt>
          <cx:pt idx="1211">male</cx:pt>
          <cx:pt idx="1212">male</cx:pt>
          <cx:pt idx="1213">female</cx:pt>
          <cx:pt idx="1214">female</cx:pt>
          <cx:pt idx="1215">male</cx:pt>
          <cx:pt idx="1216">male</cx:pt>
          <cx:pt idx="1217">male</cx:pt>
          <cx:pt idx="1218">female</cx:pt>
          <cx:pt idx="1219">female</cx:pt>
          <cx:pt idx="1220">female</cx:pt>
          <cx:pt idx="1221">male</cx:pt>
          <cx:pt idx="1222">male</cx:pt>
          <cx:pt idx="1223">female</cx:pt>
          <cx:pt idx="1224">male</cx:pt>
          <cx:pt idx="1225">female</cx:pt>
          <cx:pt idx="1226">male</cx:pt>
          <cx:pt idx="1227">male</cx:pt>
          <cx:pt idx="1228">male</cx:pt>
          <cx:pt idx="1229">male</cx:pt>
          <cx:pt idx="1230">male</cx:pt>
          <cx:pt idx="1231">female</cx:pt>
          <cx:pt idx="1232">female</cx:pt>
          <cx:pt idx="1233">male</cx:pt>
          <cx:pt idx="1234">female</cx:pt>
          <cx:pt idx="1235">male</cx:pt>
          <cx:pt idx="1236">female</cx:pt>
          <cx:pt idx="1237">female</cx:pt>
          <cx:pt idx="1238">male</cx:pt>
          <cx:pt idx="1239">female</cx:pt>
          <cx:pt idx="1240">male</cx:pt>
          <cx:pt idx="1241">male</cx:pt>
          <cx:pt idx="1242">female</cx:pt>
          <cx:pt idx="1243">female</cx:pt>
          <cx:pt idx="1244">male</cx:pt>
          <cx:pt idx="1245">male</cx:pt>
          <cx:pt idx="1246">female</cx:pt>
          <cx:pt idx="1247">male</cx:pt>
          <cx:pt idx="1248">female</cx:pt>
          <cx:pt idx="1249">male</cx:pt>
          <cx:pt idx="1250">male</cx:pt>
          <cx:pt idx="1251">male</cx:pt>
          <cx:pt idx="1252">male</cx:pt>
          <cx:pt idx="1253">female</cx:pt>
          <cx:pt idx="1254">female</cx:pt>
          <cx:pt idx="1255">female</cx:pt>
          <cx:pt idx="1256">female</cx:pt>
          <cx:pt idx="1257">female</cx:pt>
          <cx:pt idx="1258">male</cx:pt>
          <cx:pt idx="1259">female</cx:pt>
          <cx:pt idx="1260">female</cx:pt>
          <cx:pt idx="1261">male</cx:pt>
          <cx:pt idx="1262">female</cx:pt>
          <cx:pt idx="1263">female</cx:pt>
          <cx:pt idx="1264">female</cx:pt>
          <cx:pt idx="1265">male</cx:pt>
          <cx:pt idx="1266">female</cx:pt>
          <cx:pt idx="1267">male</cx:pt>
          <cx:pt idx="1268">female</cx:pt>
          <cx:pt idx="1269">male</cx:pt>
          <cx:pt idx="1270">male</cx:pt>
          <cx:pt idx="1271">female</cx:pt>
          <cx:pt idx="1272">male</cx:pt>
          <cx:pt idx="1273">male</cx:pt>
          <cx:pt idx="1274">male</cx:pt>
          <cx:pt idx="1275">male</cx:pt>
          <cx:pt idx="1276">female</cx:pt>
          <cx:pt idx="1277">female</cx:pt>
          <cx:pt idx="1278">male</cx:pt>
          <cx:pt idx="1279">female</cx:pt>
          <cx:pt idx="1280">female</cx:pt>
          <cx:pt idx="1281">female</cx:pt>
          <cx:pt idx="1282">female</cx:pt>
          <cx:pt idx="1283">male</cx:pt>
          <cx:pt idx="1284">male</cx:pt>
          <cx:pt idx="1285">female</cx:pt>
          <cx:pt idx="1286">female</cx:pt>
          <cx:pt idx="1287">female</cx:pt>
          <cx:pt idx="1288">male</cx:pt>
          <cx:pt idx="1289">male</cx:pt>
          <cx:pt idx="1290">female</cx:pt>
          <cx:pt idx="1291">male</cx:pt>
          <cx:pt idx="1292">male</cx:pt>
          <cx:pt idx="1293">male</cx:pt>
          <cx:pt idx="1294">male</cx:pt>
          <cx:pt idx="1295">male</cx:pt>
          <cx:pt idx="1296">male</cx:pt>
          <cx:pt idx="1297">female</cx:pt>
          <cx:pt idx="1298">male</cx:pt>
          <cx:pt idx="1299">female</cx:pt>
          <cx:pt idx="1300">male</cx:pt>
          <cx:pt idx="1301">male</cx:pt>
          <cx:pt idx="1302">female</cx:pt>
          <cx:pt idx="1303">male</cx:pt>
          <cx:pt idx="1304">male</cx:pt>
          <cx:pt idx="1305">female</cx:pt>
          <cx:pt idx="1306">female</cx:pt>
          <cx:pt idx="1307">male</cx:pt>
          <cx:pt idx="1308">female</cx:pt>
          <cx:pt idx="1309">male</cx:pt>
          <cx:pt idx="1310">male</cx:pt>
          <cx:pt idx="1311">female</cx:pt>
          <cx:pt idx="1312">male</cx:pt>
          <cx:pt idx="1313">female</cx:pt>
          <cx:pt idx="1314">female</cx:pt>
          <cx:pt idx="1315">male</cx:pt>
          <cx:pt idx="1316">female</cx:pt>
          <cx:pt idx="1317">male</cx:pt>
          <cx:pt idx="1318">male</cx:pt>
          <cx:pt idx="1319">female</cx:pt>
          <cx:pt idx="1320">male</cx:pt>
          <cx:pt idx="1321">male</cx:pt>
          <cx:pt idx="1322">male</cx:pt>
          <cx:pt idx="1323">female</cx:pt>
          <cx:pt idx="1324">male</cx:pt>
          <cx:pt idx="1325">male</cx:pt>
          <cx:pt idx="1326">female</cx:pt>
          <cx:pt idx="1327">male</cx:pt>
          <cx:pt idx="1328">female</cx:pt>
          <cx:pt idx="1329">male</cx:pt>
          <cx:pt idx="1330">female</cx:pt>
          <cx:pt idx="1331">female</cx:pt>
          <cx:pt idx="1332">female</cx:pt>
          <cx:pt idx="1333">male</cx:pt>
          <cx:pt idx="1334">female</cx:pt>
          <cx:pt idx="1335">female</cx:pt>
          <cx:pt idx="1336">female</cx:pt>
          <cx:pt idx="1337">female</cx:pt>
        </cx:lvl>
      </cx:strDim>
      <cx:numDim type="val">
        <cx:f>'Qtn.1.h) Pivot for remaining'!$C$6:$C$1343</cx:f>
        <cx:lvl ptCount="1338" formatCode="General">
          <cx:pt idx="0">16884.923999999999</cx:pt>
          <cx:pt idx="1">1725.5523000000001</cx:pt>
          <cx:pt idx="2">4449.4620000000004</cx:pt>
          <cx:pt idx="3">21984.47061</cx:pt>
          <cx:pt idx="4">3866.8552</cx:pt>
          <cx:pt idx="5">3756.6215999999999</cx:pt>
          <cx:pt idx="6">8240.5895999999993</cx:pt>
          <cx:pt idx="7">7281.5056000000004</cx:pt>
          <cx:pt idx="8">6406.4107000000004</cx:pt>
          <cx:pt idx="9">28923.136920000001</cx:pt>
          <cx:pt idx="10">2721.3208</cx:pt>
          <cx:pt idx="11">27808.7251</cx:pt>
          <cx:pt idx="12">1826.8430000000001</cx:pt>
          <cx:pt idx="13">11090.7178</cx:pt>
          <cx:pt idx="14">39611.757700000002</cx:pt>
          <cx:pt idx="15">1837.2370000000001</cx:pt>
          <cx:pt idx="16">10797.3362</cx:pt>
          <cx:pt idx="17">2395.17155</cx:pt>
          <cx:pt idx="18">10602.385</cx:pt>
          <cx:pt idx="19">36837.466999999997</cx:pt>
          <cx:pt idx="20">13228.846949999999</cx:pt>
          <cx:pt idx="21">4149.7359999999999</cx:pt>
          <cx:pt idx="22">1137.011</cx:pt>
          <cx:pt idx="23">37701.876799999998</cx:pt>
          <cx:pt idx="24">6203.90175</cx:pt>
          <cx:pt idx="25">14001.1338</cx:pt>
          <cx:pt idx="26">14451.835150000001</cx:pt>
          <cx:pt idx="27">12268.632250000001</cx:pt>
          <cx:pt idx="28">2775.1921499999999</cx:pt>
          <cx:pt idx="29">38711</cx:pt>
          <cx:pt idx="30">35585.576000000001</cx:pt>
          <cx:pt idx="31">2198.1898500000002</cx:pt>
          <cx:pt idx="32">4687.7969999999996</cx:pt>
          <cx:pt idx="33">13770.097900000001</cx:pt>
          <cx:pt idx="34">51194.559139999998</cx:pt>
          <cx:pt idx="35">1625.4337499999999</cx:pt>
          <cx:pt idx="36">15612.19335</cx:pt>
          <cx:pt idx="37">2302.3000000000002</cx:pt>
          <cx:pt idx="38">39774.276299999998</cx:pt>
          <cx:pt idx="39">48173.360999999997</cx:pt>
          <cx:pt idx="40">3046.0619999999999</cx:pt>
          <cx:pt idx="41">4949.7587000000003</cx:pt>
          <cx:pt idx="42">6272.4772000000003</cx:pt>
          <cx:pt idx="43">6313.759</cx:pt>
          <cx:pt idx="44">6079.6715000000004</cx:pt>
          <cx:pt idx="45">20630.283510000001</cx:pt>
          <cx:pt idx="46">3393.35635</cx:pt>
          <cx:pt idx="47">3556.9223000000002</cx:pt>
          <cx:pt idx="48">12629.896699999999</cx:pt>
          <cx:pt idx="49">38709.175999999999</cx:pt>
          <cx:pt idx="50">2211.1307499999998</cx:pt>
          <cx:pt idx="51">3579.8287</cx:pt>
          <cx:pt idx="52">23568.272000000001</cx:pt>
          <cx:pt idx="53">37742.575700000001</cx:pt>
          <cx:pt idx="54">8059.6791000000003</cx:pt>
          <cx:pt idx="55">47496.494449999998</cx:pt>
          <cx:pt idx="56">13607.36875</cx:pt>
          <cx:pt idx="57">34303.167200000004</cx:pt>
          <cx:pt idx="58">23244.790199999999</cx:pt>
          <cx:pt idx="59">5989.5236500000001</cx:pt>
          <cx:pt idx="60">8606.2173999999995</cx:pt>
          <cx:pt idx="61">4504.6624000000002</cx:pt>
          <cx:pt idx="62">30166.618170000002</cx:pt>
          <cx:pt idx="63">4133.6416499999996</cx:pt>
          <cx:pt idx="64">14711.7438</cx:pt>
          <cx:pt idx="65">1743.2139999999999</cx:pt>
          <cx:pt idx="66">14235.072</cx:pt>
          <cx:pt idx="67">6389.3778499999999</cx:pt>
          <cx:pt idx="68">5920.1040999999996</cx:pt>
          <cx:pt idx="69">17663.144199999999</cx:pt>
          <cx:pt idx="70">16577.779500000001</cx:pt>
          <cx:pt idx="71">6799.4579999999996</cx:pt>
          <cx:pt idx="72">11741.726000000001</cx:pt>
          <cx:pt idx="73">11946.625899999999</cx:pt>
          <cx:pt idx="74">7726.8540000000003</cx:pt>
          <cx:pt idx="75">11356.660900000001</cx:pt>
          <cx:pt idx="76">3947.4131000000002</cx:pt>
          <cx:pt idx="77">1532.4697000000001</cx:pt>
          <cx:pt idx="78">2755.0209500000001</cx:pt>
          <cx:pt idx="79">6571.0243499999997</cx:pt>
          <cx:pt idx="80">4441.2131499999996</cx:pt>
          <cx:pt idx="81">7935.29115</cx:pt>
          <cx:pt idx="82">37165.163800000002</cx:pt>
          <cx:pt idx="83">11033.661700000001</cx:pt>
          <cx:pt idx="84">39836.519</cx:pt>
          <cx:pt idx="85">21098.554049999999</cx:pt>
          <cx:pt idx="86">43578.939400000003</cx:pt>
          <cx:pt idx="87">11073.175999999999</cx:pt>
          <cx:pt idx="88">8026.6665999999996</cx:pt>
          <cx:pt idx="89">11082.5772</cx:pt>
          <cx:pt idx="90">2026.9740999999999</cx:pt>
          <cx:pt idx="91">10942.13205</cx:pt>
          <cx:pt idx="92">30184.936699999998</cx:pt>
          <cx:pt idx="93">5729.0052999999998</cx:pt>
          <cx:pt idx="94">47291.055</cx:pt>
          <cx:pt idx="95">3766.8838000000001</cx:pt>
          <cx:pt idx="96">12105.32</cx:pt>
          <cx:pt idx="97">10226.2842</cx:pt>
          <cx:pt idx="98">22412.648499999999</cx:pt>
          <cx:pt idx="99">15820.699000000001</cx:pt>
          <cx:pt idx="100">6186.1270000000004</cx:pt>
          <cx:pt idx="101">3645.0893999999998</cx:pt>
          <cx:pt idx="102">21344.846699999998</cx:pt>
          <cx:pt idx="103">30942.191800000001</cx:pt>
          <cx:pt idx="104">5003.8530000000001</cx:pt>
          <cx:pt idx="105">17560.37975</cx:pt>
          <cx:pt idx="106">2331.5189999999998</cx:pt>
          <cx:pt idx="107">3877.3042500000001</cx:pt>
          <cx:pt idx="108">2867.1196</cx:pt>
          <cx:pt idx="109">47055.532099999997</cx:pt>
          <cx:pt idx="110">10825.253699999999</cx:pt>
          <cx:pt idx="111">11881.358</cx:pt>
          <cx:pt idx="112">4646.759</cx:pt>
          <cx:pt idx="113">2404.7338</cx:pt>
          <cx:pt idx="114">11488.31695</cx:pt>
          <cx:pt idx="115">30259.995559999999</cx:pt>
          <cx:pt idx="116">11381.3254</cx:pt>
          <cx:pt idx="117">19107.779600000002</cx:pt>
          <cx:pt idx="118">8601.3292999999994</cx:pt>
          <cx:pt idx="119">6686.4313000000002</cx:pt>
          <cx:pt idx="120">7740.3370000000004</cx:pt>
          <cx:pt idx="121">1705.6244999999999</cx:pt>
          <cx:pt idx="122">2257.47525</cx:pt>
          <cx:pt idx="123">39556.494500000001</cx:pt>
          <cx:pt idx="124">10115.00885</cx:pt>
          <cx:pt idx="125">3385.3991500000002</cx:pt>
          <cx:pt idx="126">17081.080000000002</cx:pt>
          <cx:pt idx="127">9634.5380000000005</cx:pt>
          <cx:pt idx="128">32734.186300000001</cx:pt>
          <cx:pt idx="129">6082.4049999999997</cx:pt>
          <cx:pt idx="130">12815.444949999999</cx:pt>
          <cx:pt idx="131">13616.3586</cx:pt>
          <cx:pt idx="132">11163.567999999999</cx:pt>
          <cx:pt idx="133">1632.5644500000001</cx:pt>
          <cx:pt idx="134">2457.2111500000001</cx:pt>
          <cx:pt idx="135">2155.6815000000001</cx:pt>
          <cx:pt idx="136">1261.442</cx:pt>
          <cx:pt idx="137">2045.68525</cx:pt>
          <cx:pt idx="138">27322.73386</cx:pt>
          <cx:pt idx="139">2166.732</cx:pt>
          <cx:pt idx="140">27375.904780000001</cx:pt>
          <cx:pt idx="141">3490.5491000000002</cx:pt>
          <cx:pt idx="142">18972.494999999999</cx:pt>
          <cx:pt idx="143">18157.876</cx:pt>
          <cx:pt idx="144">20745.989099999999</cx:pt>
          <cx:pt idx="145">5138.2566999999999</cx:pt>
          <cx:pt idx="146">40720.551050000002</cx:pt>
          <cx:pt idx="147">9877.6077000000005</cx:pt>
          <cx:pt idx="148">10959.6947</cx:pt>
          <cx:pt idx="149">1842.519</cx:pt>
          <cx:pt idx="150">5125.2156999999997</cx:pt>
          <cx:pt idx="151">7789.6350000000002</cx:pt>
          <cx:pt idx="152">6334.3435499999996</cx:pt>
          <cx:pt idx="153">19964.746299999999</cx:pt>
          <cx:pt idx="154">7077.1894000000002</cx:pt>
          <cx:pt idx="155">6948.7007999999996</cx:pt>
          <cx:pt idx="156">21223.675800000001</cx:pt>
          <cx:pt idx="157">15518.180249999999</cx:pt>
          <cx:pt idx="158">36950.256699999998</cx:pt>
          <cx:pt idx="159">19749.383379999999</cx:pt>
          <cx:pt idx="160">21348.705999999998</cx:pt>
          <cx:pt idx="161">36149.483500000002</cx:pt>
          <cx:pt idx="162">10450.552</cx:pt>
          <cx:pt idx="163">5152.134</cx:pt>
          <cx:pt idx="164">5028.1466</cx:pt>
          <cx:pt idx="165">10407.085849999999</cx:pt>
          <cx:pt idx="166">4830.6300000000001</cx:pt>
          <cx:pt idx="167">6128.79745</cx:pt>
          <cx:pt idx="168">2719.2797500000001</cx:pt>
          <cx:pt idx="169">4827.9049500000001</cx:pt>
          <cx:pt idx="170">13405.390299999999</cx:pt>
          <cx:pt idx="171">8116.6800000000003</cx:pt>
          <cx:pt idx="172">1694.7963999999999</cx:pt>
          <cx:pt idx="173">5246.0469999999996</cx:pt>
          <cx:pt idx="174">2855.4375500000001</cx:pt>
          <cx:pt idx="175">48824.449999999997</cx:pt>
          <cx:pt idx="176">6455.86265</cx:pt>
          <cx:pt idx="177">10436.096</cx:pt>
          <cx:pt idx="178">8823.2790000000005</cx:pt>
          <cx:pt idx="179">8538.28845</cx:pt>
          <cx:pt idx="180">11735.87905</cx:pt>
          <cx:pt idx="181">1631.8212000000001</cx:pt>
          <cx:pt idx="182">4005.4225000000001</cx:pt>
          <cx:pt idx="183">7419.4778999999999</cx:pt>
          <cx:pt idx="184">7731.4270999999999</cx:pt>
          <cx:pt idx="185">43753.337050000002</cx:pt>
          <cx:pt idx="186">3981.9767999999999</cx:pt>
          <cx:pt idx="187">5325.6509999999998</cx:pt>
          <cx:pt idx="188">6775.9610000000002</cx:pt>
          <cx:pt idx="189">4922.9159</cx:pt>
          <cx:pt idx="190">12557.605299999999</cx:pt>
          <cx:pt idx="191">4883.866</cx:pt>
          <cx:pt idx="192">2137.6536000000001</cx:pt>
          <cx:pt idx="193">12044.342000000001</cx:pt>
          <cx:pt idx="194">1137.4697000000001</cx:pt>
          <cx:pt idx="195">1639.5631000000001</cx:pt>
          <cx:pt idx="196">5649.7150000000001</cx:pt>
          <cx:pt idx="197">8516.8289999999997</cx:pt>
          <cx:pt idx="198">9644.2525000000005</cx:pt>
          <cx:pt idx="199">14901.5167</cx:pt>
          <cx:pt idx="200">2130.6759000000002</cx:pt>
          <cx:pt idx="201">8871.1517000000003</cx:pt>
          <cx:pt idx="202">13012.20865</cx:pt>
          <cx:pt idx="203">37133.898200000003</cx:pt>
          <cx:pt idx="204">7147.1049999999996</cx:pt>
          <cx:pt idx="205">4337.7352000000001</cx:pt>
          <cx:pt idx="206">11743.299000000001</cx:pt>
          <cx:pt idx="207">20984.0936</cx:pt>
          <cx:pt idx="208">13880.949000000001</cx:pt>
          <cx:pt idx="209">6610.1097</cx:pt>
          <cx:pt idx="210">1980.0699999999999</cx:pt>
          <cx:pt idx="211">8162.7162500000004</cx:pt>
          <cx:pt idx="212">3537.703</cx:pt>
          <cx:pt idx="213">5002.7826999999997</cx:pt>
          <cx:pt idx="214">8520.0259999999998</cx:pt>
          <cx:pt idx="215">7371.7719999999999</cx:pt>
          <cx:pt idx="216">10355.641</cx:pt>
          <cx:pt idx="217">2483.7359999999999</cx:pt>
          <cx:pt idx="218">3392.9767999999999</cx:pt>
          <cx:pt idx="219">25081.76784</cx:pt>
          <cx:pt idx="220">5012.4709999999995</cx:pt>
          <cx:pt idx="221">10564.8845</cx:pt>
          <cx:pt idx="222">5253.5240000000003</cx:pt>
          <cx:pt idx="223">34779.614999999998</cx:pt>
          <cx:pt idx="224">19515.5416</cx:pt>
          <cx:pt idx="225">11987.1682</cx:pt>
          <cx:pt idx="226">2689.4953999999998</cx:pt>
          <cx:pt idx="227">24227.337240000001</cx:pt>
          <cx:pt idx="228">7358.1756500000001</cx:pt>
          <cx:pt idx="229">9225.2564000000002</cx:pt>
          <cx:pt idx="230">7443.6430499999997</cx:pt>
          <cx:pt idx="231">14001.286700000001</cx:pt>
          <cx:pt idx="232">1727.7850000000001</cx:pt>
          <cx:pt idx="233">12333.828</cx:pt>
          <cx:pt idx="234">6710.1918999999998</cx:pt>
          <cx:pt idx="235">19444.265800000001</cx:pt>
          <cx:pt idx="236">1615.7666999999999</cx:pt>
          <cx:pt idx="237">4463.2051000000001</cx:pt>
          <cx:pt idx="238">17352.6803</cx:pt>
          <cx:pt idx="239">7152.6714000000002</cx:pt>
          <cx:pt idx="240">38511.628299999997</cx:pt>
          <cx:pt idx="241">5354.0746499999996</cx:pt>
          <cx:pt idx="242">35160.134570000002</cx:pt>
          <cx:pt idx="243">7196.8670000000002</cx:pt>
          <cx:pt idx="244">29523.1656</cx:pt>
          <cx:pt idx="245">24476.478510000001</cx:pt>
          <cx:pt idx="246">12648.7034</cx:pt>
          <cx:pt idx="247">1986.9333999999999</cx:pt>
          <cx:pt idx="248">1832.0940000000001</cx:pt>
          <cx:pt idx="249">4040.55825</cx:pt>
          <cx:pt idx="250">12829.455099999999</cx:pt>
          <cx:pt idx="251">47305.305</cx:pt>
          <cx:pt idx="252">44260.749900000003</cx:pt>
          <cx:pt idx="253">4260.7439999999997</cx:pt>
          <cx:pt idx="254">41097.161749999999</cx:pt>
          <cx:pt idx="255">13047.332350000001</cx:pt>
          <cx:pt idx="256">43921.183700000001</cx:pt>
          <cx:pt idx="257">5400.9804999999997</cx:pt>
          <cx:pt idx="258">11520.099850000001</cx:pt>
          <cx:pt idx="259">33750.291799999999</cx:pt>
          <cx:pt idx="260">11837.16</cx:pt>
          <cx:pt idx="261">17085.267599999999</cx:pt>
          <cx:pt idx="262">24869.836800000001</cx:pt>
          <cx:pt idx="263">36219.405449999998</cx:pt>
          <cx:pt idx="264">20462.997660000001</cx:pt>
          <cx:pt idx="265">46151.124499999998</cx:pt>
          <cx:pt idx="266">17179.522000000001</cx:pt>
          <cx:pt idx="267">14590.63205</cx:pt>
          <cx:pt idx="268">7441.0529999999999</cx:pt>
          <cx:pt idx="269">9282.4806000000008</cx:pt>
          <cx:pt idx="270">1719.4363000000001</cx:pt>
          <cx:pt idx="271">42856.838000000003</cx:pt>
          <cx:pt idx="272">7265.7025000000003</cx:pt>
          <cx:pt idx="273">9617.6624499999998</cx:pt>
          <cx:pt idx="274">2523.1695</cx:pt>
          <cx:pt idx="275">9715.8410000000003</cx:pt>
          <cx:pt idx="276">2803.69785</cx:pt>
          <cx:pt idx="277">2150.4690000000001</cx:pt>
          <cx:pt idx="278">12928.7911</cx:pt>
          <cx:pt idx="279">9855.1314000000002</cx:pt>
          <cx:pt idx="280">22331.566800000001</cx:pt>
          <cx:pt idx="281">48549.178350000002</cx:pt>
          <cx:pt idx="282">4237.12655</cx:pt>
          <cx:pt idx="283">11879.10405</cx:pt>
          <cx:pt idx="284">9625.9200000000001</cx:pt>
          <cx:pt idx="285">7742.1098000000002</cx:pt>
          <cx:pt idx="286">9432.9253000000008</cx:pt>
          <cx:pt idx="287">14256.192800000001</cx:pt>
          <cx:pt idx="288">47896.79135</cx:pt>
          <cx:pt idx="289">25992.821039999999</cx:pt>
          <cx:pt idx="290">3172.018</cx:pt>
          <cx:pt idx="291">20277.807509999999</cx:pt>
          <cx:pt idx="292">42112.2356</cx:pt>
          <cx:pt idx="293">2156.7518</cx:pt>
          <cx:pt idx="294">3906.127</cx:pt>
          <cx:pt idx="295">1704.5681</cx:pt>
          <cx:pt idx="296">16297.846</cx:pt>
          <cx:pt idx="297">21978.676899999999</cx:pt>
          <cx:pt idx="298">38746.355100000001</cx:pt>
          <cx:pt idx="299">9249.4951999999994</cx:pt>
          <cx:pt idx="300">6746.7425000000003</cx:pt>
          <cx:pt idx="301">24873.384900000001</cx:pt>
          <cx:pt idx="302">12265.5069</cx:pt>
          <cx:pt idx="303">4349.4620000000004</cx:pt>
          <cx:pt idx="304">12646.207</cx:pt>
          <cx:pt idx="305">19442.353500000001</cx:pt>
          <cx:pt idx="306">20177.671129999999</cx:pt>
          <cx:pt idx="307">4151.0286999999998</cx:pt>
          <cx:pt idx="308">11944.594349999999</cx:pt>
          <cx:pt idx="309">7749.1563999999998</cx:pt>
          <cx:pt idx="310">8444.4740000000002</cx:pt>
          <cx:pt idx="311">1737.376</cx:pt>
          <cx:pt idx="312">42124.515299999999</cx:pt>
          <cx:pt idx="313">8124.4084000000003</cx:pt>
          <cx:pt idx="314">34838.873</cx:pt>
          <cx:pt idx="315">9722.7695000000003</cx:pt>
          <cx:pt idx="316">8835.2649500000007</cx:pt>
          <cx:pt idx="317">10435.06525</cx:pt>
          <cx:pt idx="318">7421.1945500000002</cx:pt>
          <cx:pt idx="319">4667.6076499999999</cx:pt>
          <cx:pt idx="320">4894.7533000000003</cx:pt>
          <cx:pt idx="321">24671.663339999999</cx:pt>
          <cx:pt idx="322">35491.639999999999</cx:pt>
          <cx:pt idx="323">11566.30055</cx:pt>
          <cx:pt idx="324">2866.0909999999999</cx:pt>
          <cx:pt idx="325">6600.2059499999996</cx:pt>
          <cx:pt idx="326">3561.8888999999999</cx:pt>
          <cx:pt idx="327">42760.502200000003</cx:pt>
          <cx:pt idx="328">47928.029999999999</cx:pt>
          <cx:pt idx="329">9144.5650000000005</cx:pt>
          <cx:pt idx="330">48517.563150000002</cx:pt>
          <cx:pt idx="331">24393.6224</cx:pt>
          <cx:pt idx="332">13429.035400000001</cx:pt>
          <cx:pt idx="333">11658.379150000001</cx:pt>
          <cx:pt idx="334">19144.576519999999</cx:pt>
          <cx:pt idx="335">13822.803</cx:pt>
          <cx:pt idx="336">12142.578600000001</cx:pt>
          <cx:pt idx="337">13937.666499999999</cx:pt>
          <cx:pt idx="338">41919.097000000002</cx:pt>
          <cx:pt idx="339">8232.6388000000006</cx:pt>
          <cx:pt idx="340">18955.220170000001</cx:pt>
          <cx:pt idx="341">13352.0998</cx:pt>
          <cx:pt idx="342">13217.094499999999</cx:pt>
          <cx:pt idx="343">13981.850350000001</cx:pt>
          <cx:pt idx="344">10977.2063</cx:pt>
          <cx:pt idx="345">6184.2993999999999</cx:pt>
          <cx:pt idx="346">4889.9994999999999</cx:pt>
          <cx:pt idx="347">8334.4575499999992</cx:pt>
          <cx:pt idx="348">5478.0367999999999</cx:pt>
          <cx:pt idx="349">1635.7336499999999</cx:pt>
          <cx:pt idx="350">11830.6072</cx:pt>
          <cx:pt idx="351">8932.0840000000007</cx:pt>
          <cx:pt idx="352">3554.203</cx:pt>
          <cx:pt idx="353">12404.8791</cx:pt>
          <cx:pt idx="354">14133.03775</cx:pt>
          <cx:pt idx="355">24603.04837</cx:pt>
          <cx:pt idx="356">8944.1151000000009</cx:pt>
          <cx:pt idx="357">9620.3307000000004</cx:pt>
          <cx:pt idx="358">1837.2819</cx:pt>
          <cx:pt idx="359">1607.5101</cx:pt>
          <cx:pt idx="360">10043.249</cx:pt>
          <cx:pt idx="361">4751.0699999999997</cx:pt>
          <cx:pt idx="362">13844.505999999999</cx:pt>
          <cx:pt idx="363">2597.779</cx:pt>
          <cx:pt idx="364">3180.5101</cx:pt>
          <cx:pt idx="365">9778.3472000000002</cx:pt>
          <cx:pt idx="366">13430.264999999999</cx:pt>
          <cx:pt idx="367">8017.0611500000005</cx:pt>
          <cx:pt idx="368">8116.2688500000004</cx:pt>
          <cx:pt idx="369">3481.8679999999999</cx:pt>
          <cx:pt idx="370">13415.0381</cx:pt>
          <cx:pt idx="371">12029.286700000001</cx:pt>
          <cx:pt idx="372">7639.4174499999999</cx:pt>
          <cx:pt idx="373">36085.218999999997</cx:pt>
          <cx:pt idx="374">1391.5287000000001</cx:pt>
          <cx:pt idx="375">18033.9679</cx:pt>
          <cx:pt idx="376">21659.930100000001</cx:pt>
          <cx:pt idx="377">38126.246500000001</cx:pt>
          <cx:pt idx="378">16455.707849999999</cx:pt>
          <cx:pt idx="379">27000.98473</cx:pt>
          <cx:pt idx="380">15006.579449999999</cx:pt>
          <cx:pt idx="381">42303.692150000003</cx:pt>
          <cx:pt idx="382">20781.48892</cx:pt>
          <cx:pt idx="383">5846.9175999999998</cx:pt>
          <cx:pt idx="384">8302.5356499999998</cx:pt>
          <cx:pt idx="385">1261.8589999999999</cx:pt>
          <cx:pt idx="386">11856.4115</cx:pt>
          <cx:pt idx="387">30284.642940000002</cx:pt>
          <cx:pt idx="388">3176.8159000000001</cx:pt>
          <cx:pt idx="389">4618.0798999999997</cx:pt>
          <cx:pt idx="390">10736.87075</cx:pt>
          <cx:pt idx="391">2138.0707000000002</cx:pt>
          <cx:pt idx="392">8964.0605500000001</cx:pt>
          <cx:pt idx="393">9290.1394999999993</cx:pt>
          <cx:pt idx="394">9411.0049999999992</cx:pt>
          <cx:pt idx="395">7526.7064499999997</cx:pt>
          <cx:pt idx="396">8522.0030000000006</cx:pt>
          <cx:pt idx="397">16586.49771</cx:pt>
          <cx:pt idx="398">14988.432000000001</cx:pt>
          <cx:pt idx="399">1631.6683</cx:pt>
          <cx:pt idx="400">9264.7970000000005</cx:pt>
          <cx:pt idx="401">8083.9197999999997</cx:pt>
          <cx:pt idx="402">14692.66935</cx:pt>
          <cx:pt idx="403">10269.459999999999</cx:pt>
          <cx:pt idx="404">3260.1990000000001</cx:pt>
          <cx:pt idx="405">11396.9002</cx:pt>
          <cx:pt idx="406">4185.0978999999998</cx:pt>
          <cx:pt idx="407">8539.6710000000003</cx:pt>
          <cx:pt idx="408">6652.5288</cx:pt>
          <cx:pt idx="409">4074.4537</cx:pt>
          <cx:pt idx="410">1621.3402000000001</cx:pt>
          <cx:pt idx="411">19594.809649999999</cx:pt>
          <cx:pt idx="412">14455.644050000001</cx:pt>
          <cx:pt idx="413">5080.0959999999995</cx:pt>
          <cx:pt idx="414">2134.9014999999999</cx:pt>
          <cx:pt idx="415">7345.7266</cx:pt>
          <cx:pt idx="416">9140.9509999999991</cx:pt>
          <cx:pt idx="417">18608.261999999999</cx:pt>
          <cx:pt idx="418">14418.2804</cx:pt>
          <cx:pt idx="419">28950.4692</cx:pt>
          <cx:pt idx="420">46889.261200000001</cx:pt>
          <cx:pt idx="421">46599.108399999997</cx:pt>
          <cx:pt idx="422">39125.332249999999</cx:pt>
          <cx:pt idx="423">2727.3951000000002</cx:pt>
          <cx:pt idx="424">8968.3299999999999</cx:pt>
          <cx:pt idx="425">9788.8659000000007</cx:pt>
          <cx:pt idx="426">6555.07035</cx:pt>
          <cx:pt idx="427">7323.7348190000002</cx:pt>
          <cx:pt idx="428">3167.4558499999998</cx:pt>
          <cx:pt idx="429">18804.752400000001</cx:pt>
          <cx:pt idx="430">23082.955330000001</cx:pt>
          <cx:pt idx="431">4906.4096499999996</cx:pt>
          <cx:pt idx="432">5969.723</cx:pt>
          <cx:pt idx="433">12638.195</cx:pt>
          <cx:pt idx="434">4243.5900499999998</cx:pt>
          <cx:pt idx="435">13919.822899999999</cx:pt>
          <cx:pt idx="436">2254.7966999999999</cx:pt>
          <cx:pt idx="437">5926.8459999999995</cx:pt>
          <cx:pt idx="438">12592.5345</cx:pt>
          <cx:pt idx="439">2897.3235</cx:pt>
          <cx:pt idx="440">4738.2682000000004</cx:pt>
          <cx:pt idx="441">37079.372000000003</cx:pt>
          <cx:pt idx="442">1149.3959</cx:pt>
          <cx:pt idx="443">28287.897659999999</cx:pt>
          <cx:pt idx="444">26109.32905</cx:pt>
          <cx:pt idx="445">7345.0839999999998</cx:pt>
          <cx:pt idx="446">12730.999599999999</cx:pt>
          <cx:pt idx="447">11454.021500000001</cx:pt>
          <cx:pt idx="448">5910.9440000000004</cx:pt>
          <cx:pt idx="449">4762.3289999999997</cx:pt>
          <cx:pt idx="450">7512.2669999999998</cx:pt>
          <cx:pt idx="451">4032.2406999999998</cx:pt>
          <cx:pt idx="452">1969.614</cx:pt>
          <cx:pt idx="453">1769.5316499999999</cx:pt>
          <cx:pt idx="454">4686.3887000000004</cx:pt>
          <cx:pt idx="455">21797.000400000001</cx:pt>
          <cx:pt idx="456">11881.9696</cx:pt>
          <cx:pt idx="457">11840.77505</cx:pt>
          <cx:pt idx="458">10601.412</cx:pt>
          <cx:pt idx="459">7682.6700000000001</cx:pt>
          <cx:pt idx="460">10381.4787</cx:pt>
          <cx:pt idx="461">22144.031999999999</cx:pt>
          <cx:pt idx="462">15230.324049999999</cx:pt>
          <cx:pt idx="463">11165.417649999999</cx:pt>
          <cx:pt idx="464">1632.0362500000001</cx:pt>
          <cx:pt idx="465">19521.968199999999</cx:pt>
          <cx:pt idx="466">13224.692999999999</cx:pt>
          <cx:pt idx="467">12643.3778</cx:pt>
          <cx:pt idx="468">23288.928400000001</cx:pt>
          <cx:pt idx="469">2201.0971</cx:pt>
          <cx:pt idx="470">2497.0383000000002</cx:pt>
          <cx:pt idx="471">2203.4718499999999</cx:pt>
          <cx:pt idx="472">1744.4649999999999</cx:pt>
          <cx:pt idx="473">20878.78443</cx:pt>
          <cx:pt idx="474">25382.296999999999</cx:pt>
          <cx:pt idx="475">28868.6639</cx:pt>
          <cx:pt idx="476">35147.528480000001</cx:pt>
          <cx:pt idx="477">2534.3937500000002</cx:pt>
          <cx:pt idx="478">1534.3045</cx:pt>
          <cx:pt idx="479">1824.2854</cx:pt>
          <cx:pt idx="480">15555.188749999999</cx:pt>
          <cx:pt idx="481">9304.7019</cx:pt>
          <cx:pt idx="482">1622.1885</cx:pt>
          <cx:pt idx="483">9880.0679999999993</cx:pt>
          <cx:pt idx="484">9563.0290000000005</cx:pt>
          <cx:pt idx="485">4347.0233500000004</cx:pt>
          <cx:pt idx="486">12475.3513</cx:pt>
          <cx:pt idx="487">1253.9359999999999</cx:pt>
          <cx:pt idx="488">48885.135609999998</cx:pt>
          <cx:pt idx="489">10461.9794</cx:pt>
          <cx:pt idx="490">1748.7739999999999</cx:pt>
          <cx:pt idx="491">24513.091260000001</cx:pt>
          <cx:pt idx="492">2196.4731999999999</cx:pt>
          <cx:pt idx="493">12574.049000000001</cx:pt>
          <cx:pt idx="494">17942.106</cx:pt>
          <cx:pt idx="495">1967.0227</cx:pt>
          <cx:pt idx="496">4931.6469999999999</cx:pt>
          <cx:pt idx="497">8027.9679999999998</cx:pt>
          <cx:pt idx="498">8211.1002000000008</cx:pt>
          <cx:pt idx="499">13470.860000000001</cx:pt>
          <cx:pt idx="500">36197.699000000001</cx:pt>
          <cx:pt idx="501">6837.3687</cx:pt>
          <cx:pt idx="502">22218.1149</cx:pt>
          <cx:pt idx="503">32548.340499999998</cx:pt>
          <cx:pt idx="504">5974.3846999999996</cx:pt>
          <cx:pt idx="505">6796.8632500000003</cx:pt>
          <cx:pt idx="506">2643.2685000000001</cx:pt>
          <cx:pt idx="507">3077.0954999999999</cx:pt>
          <cx:pt idx="508">3044.2132999999999</cx:pt>
          <cx:pt idx="509">11455.280000000001</cx:pt>
          <cx:pt idx="510">11763.000899999999</cx:pt>
          <cx:pt idx="511">2498.4144000000001</cx:pt>
          <cx:pt idx="512">9361.3268000000007</cx:pt>
          <cx:pt idx="513">1256.299</cx:pt>
          <cx:pt idx="514">21082.16</cx:pt>
          <cx:pt idx="515">11362.754999999999</cx:pt>
          <cx:pt idx="516">27724.28875</cx:pt>
          <cx:pt idx="517">8413.4630500000003</cx:pt>
          <cx:pt idx="518">5240.7650000000003</cx:pt>
          <cx:pt idx="519">3857.7592500000001</cx:pt>
          <cx:pt idx="520">25656.575260000001</cx:pt>
          <cx:pt idx="521">3994.1777999999999</cx:pt>
          <cx:pt idx="522">9866.3048500000004</cx:pt>
          <cx:pt idx="523">5397.6166999999996</cx:pt>
          <cx:pt idx="524">38245.593269999998</cx:pt>
          <cx:pt idx="525">11482.63485</cx:pt>
          <cx:pt idx="526">24059.680189999999</cx:pt>
          <cx:pt idx="527">9861.0249999999996</cx:pt>
          <cx:pt idx="528">8342.9087500000005</cx:pt>
          <cx:pt idx="529">1708.0014000000001</cx:pt>
          <cx:pt idx="530">48675.517699999997</cx:pt>
          <cx:pt idx="531">14043.476699999999</cx:pt>
          <cx:pt idx="532">12925.886</cx:pt>
          <cx:pt idx="533">19214.705529999999</cx:pt>
          <cx:pt idx="534">13831.1152</cx:pt>
          <cx:pt idx="535">6067.1267500000004</cx:pt>
          <cx:pt idx="536">5972.3779999999997</cx:pt>
          <cx:pt idx="537">8825.0859999999993</cx:pt>
          <cx:pt idx="538">8233.0974999999999</cx:pt>
          <cx:pt idx="539">27346.04207</cx:pt>
          <cx:pt idx="540">6196.4480000000003</cx:pt>
          <cx:pt idx="541">3056.3881000000001</cx:pt>
          <cx:pt idx="542">13887.204</cx:pt>
          <cx:pt idx="543">63770.428010000003</cx:pt>
          <cx:pt idx="544">10231.499900000001</cx:pt>
          <cx:pt idx="545">23807.240600000001</cx:pt>
          <cx:pt idx="546">3268.84665</cx:pt>
          <cx:pt idx="547">11538.421</cx:pt>
          <cx:pt idx="548">3213.6220499999999</cx:pt>
          <cx:pt idx="549">45863.205000000002</cx:pt>
          <cx:pt idx="550">13390.558999999999</cx:pt>
          <cx:pt idx="551">3972.9247</cx:pt>
          <cx:pt idx="552">12957.118</cx:pt>
          <cx:pt idx="553">11187.6567</cx:pt>
          <cx:pt idx="554">17878.900679999999</cx:pt>
          <cx:pt idx="555">3847.674</cx:pt>
          <cx:pt idx="556">8334.5895999999993</cx:pt>
          <cx:pt idx="557">3935.1799000000001</cx:pt>
          <cx:pt idx="558">39983.425949999997</cx:pt>
          <cx:pt idx="559">1646.4296999999999</cx:pt>
          <cx:pt idx="560">9193.8384999999998</cx:pt>
          <cx:pt idx="561">10923.933199999999</cx:pt>
          <cx:pt idx="562">2494.0219999999999</cx:pt>
          <cx:pt idx="563">9058.7302999999993</cx:pt>
          <cx:pt idx="564">2801.2588000000001</cx:pt>
          <cx:pt idx="565">2128.4310500000001</cx:pt>
          <cx:pt idx="566">6373.55735</cx:pt>
          <cx:pt idx="567">7256.7231000000002</cx:pt>
          <cx:pt idx="568">11552.904</cx:pt>
          <cx:pt idx="569">45702.022349999999</cx:pt>
          <cx:pt idx="570">3761.2919999999999</cx:pt>
          <cx:pt idx="571">2219.4450999999999</cx:pt>
          <cx:pt idx="572">4753.6368000000002</cx:pt>
          <cx:pt idx="573">31620.001059999999</cx:pt>
          <cx:pt idx="574">13224.057049999999</cx:pt>
          <cx:pt idx="575">12222.898300000001</cx:pt>
          <cx:pt idx="576">1664.9996000000001</cx:pt>
          <cx:pt idx="577">58571.074480000003</cx:pt>
          <cx:pt idx="578">9724.5300000000007</cx:pt>
          <cx:pt idx="579">3206.4913499999998</cx:pt>
          <cx:pt idx="580">12913.992399999999</cx:pt>
          <cx:pt idx="581">1639.5631000000001</cx:pt>
          <cx:pt idx="582">6356.2707</cx:pt>
          <cx:pt idx="583">17626.239509999999</cx:pt>
          <cx:pt idx="584">1242.816</cx:pt>
          <cx:pt idx="585">4779.6022999999996</cx:pt>
          <cx:pt idx="586">3861.2096499999998</cx:pt>
          <cx:pt idx="587">43943.876100000001</cx:pt>
          <cx:pt idx="588">13635.6379</cx:pt>
          <cx:pt idx="589">5976.8311000000003</cx:pt>
          <cx:pt idx="590">11842.441999999999</cx:pt>
          <cx:pt idx="591">8428.0692999999992</cx:pt>
          <cx:pt idx="592">2566.4706999999999</cx:pt>
          <cx:pt idx="593">15359.104499999999</cx:pt>
          <cx:pt idx="594">5709.1643999999997</cx:pt>
          <cx:pt idx="595">8823.9857499999998</cx:pt>
          <cx:pt idx="596">7640.3091999999997</cx:pt>
          <cx:pt idx="597">5594.8455000000004</cx:pt>
          <cx:pt idx="598">7441.5010000000002</cx:pt>
          <cx:pt idx="599">33471.971890000001</cx:pt>
          <cx:pt idx="600">1633.0444</cx:pt>
          <cx:pt idx="601">9174.1356500000002</cx:pt>
          <cx:pt idx="602">11070.535</cx:pt>
          <cx:pt idx="603">16085.127500000001</cx:pt>
          <cx:pt idx="604">17468.983899999999</cx:pt>
          <cx:pt idx="605">9283.5619999999999</cx:pt>
          <cx:pt idx="606">3558.6202499999999</cx:pt>
          <cx:pt idx="607">25678.778450000002</cx:pt>
          <cx:pt idx="608">4435.0941999999995</cx:pt>
          <cx:pt idx="609">39241.442000000003</cx:pt>
          <cx:pt idx="610">8547.6913000000004</cx:pt>
          <cx:pt idx="611">6571.5439999999999</cx:pt>
          <cx:pt idx="612">2207.6974500000001</cx:pt>
          <cx:pt idx="613">6753.0379999999996</cx:pt>
          <cx:pt idx="614">1880.0699999999999</cx:pt>
          <cx:pt idx="615">42969.852700000003</cx:pt>
          <cx:pt idx="616">11658.11505</cx:pt>
          <cx:pt idx="617">23306.546999999999</cx:pt>
          <cx:pt idx="618">34439.855900000002</cx:pt>
          <cx:pt idx="619">10713.644</cx:pt>
          <cx:pt idx="620">3659.346</cx:pt>
          <cx:pt idx="621">40182.245999999999</cx:pt>
          <cx:pt idx="622">9182.1700000000001</cx:pt>
          <cx:pt idx="623">34617.840649999998</cx:pt>
          <cx:pt idx="624">12129.614149999999</cx:pt>
          <cx:pt idx="625">3736.4647</cx:pt>
          <cx:pt idx="626">6748.5911999999998</cx:pt>
          <cx:pt idx="627">11326.71487</cx:pt>
          <cx:pt idx="628">11365.951999999999</cx:pt>
          <cx:pt idx="629">42983.458500000001</cx:pt>
          <cx:pt idx="630">10085.846</cx:pt>
          <cx:pt idx="631">1977.8150000000001</cx:pt>
          <cx:pt idx="632">3366.6696999999999</cx:pt>
          <cx:pt idx="633">7173.35995</cx:pt>
          <cx:pt idx="634">9391.3459999999995</cx:pt>
          <cx:pt idx="635">14410.9321</cx:pt>
          <cx:pt idx="636">2709.1118999999999</cx:pt>
          <cx:pt idx="637">24915.046259999999</cx:pt>
          <cx:pt idx="638">20149.322899999999</cx:pt>
          <cx:pt idx="639">12949.1554</cx:pt>
          <cx:pt idx="640">6666.2430000000004</cx:pt>
          <cx:pt idx="641">32787.458590000002</cx:pt>
          <cx:pt idx="642">13143.86485</cx:pt>
          <cx:pt idx="643">4466.6214</cx:pt>
          <cx:pt idx="644">18806.145469999999</cx:pt>
          <cx:pt idx="645">10141.136200000001</cx:pt>
          <cx:pt idx="646">6123.5688</cx:pt>
          <cx:pt idx="647">8252.2842999999993</cx:pt>
          <cx:pt idx="648">1712.2270000000001</cx:pt>
          <cx:pt idx="649">12430.95335</cx:pt>
          <cx:pt idx="650">9800.8881999999994</cx:pt>
          <cx:pt idx="651">10579.710999999999</cx:pt>
          <cx:pt idx="652">8280.6226999999999</cx:pt>
          <cx:pt idx="653">8527.5319999999992</cx:pt>
          <cx:pt idx="654">12244.531000000001</cx:pt>
          <cx:pt idx="655">24667.419000000002</cx:pt>
          <cx:pt idx="656">3410.3240000000001</cx:pt>
          <cx:pt idx="657">4058.71245</cx:pt>
          <cx:pt idx="658">26392.260289999998</cx:pt>
          <cx:pt idx="659">14394.398150000001</cx:pt>
          <cx:pt idx="660">6435.6237000000001</cx:pt>
          <cx:pt idx="661">22192.437109999999</cx:pt>
          <cx:pt idx="662">5148.5526</cx:pt>
          <cx:pt idx="663">1136.3994</cx:pt>
          <cx:pt idx="664">27037.914100000002</cx:pt>
          <cx:pt idx="665">42560.430399999997</cx:pt>
          <cx:pt idx="666">8703.4560000000001</cx:pt>
          <cx:pt idx="667">40003.332249999999</cx:pt>
          <cx:pt idx="668">45710.207849999999</cx:pt>
          <cx:pt idx="669">6500.2358999999997</cx:pt>
          <cx:pt idx="670">4837.5823</cx:pt>
          <cx:pt idx="671">3943.5954000000002</cx:pt>
          <cx:pt idx="672">4399.7309999999998</cx:pt>
          <cx:pt idx="673">6185.3208000000004</cx:pt>
          <cx:pt idx="674">46200.985099999998</cx:pt>
          <cx:pt idx="675">7222.7862500000001</cx:pt>
          <cx:pt idx="676">12485.8009</cx:pt>
          <cx:pt idx="677">46130.5265</cx:pt>
          <cx:pt idx="678">12363.547</cx:pt>
          <cx:pt idx="679">10156.7832</cx:pt>
          <cx:pt idx="680">2585.2689999999998</cx:pt>
          <cx:pt idx="681">1242.26</cx:pt>
          <cx:pt idx="682">40103.889999999999</cx:pt>
          <cx:pt idx="683">9863.4717999999993</cx:pt>
          <cx:pt idx="684">4766.0219999999999</cx:pt>
          <cx:pt idx="685">11244.376899999999</cx:pt>
          <cx:pt idx="686">7729.6457499999997</cx:pt>
          <cx:pt idx="687">5438.7491</cx:pt>
          <cx:pt idx="688">26236.579969999999</cx:pt>
          <cx:pt idx="689">34806.467700000001</cx:pt>
          <cx:pt idx="690">2104.1134000000002</cx:pt>
          <cx:pt idx="691">8068.1850000000004</cx:pt>
          <cx:pt idx="692">2362.2290499999999</cx:pt>
          <cx:pt idx="693">2352.9684499999998</cx:pt>
          <cx:pt idx="694">3577.9989999999998</cx:pt>
          <cx:pt idx="695">3201.2451500000002</cx:pt>
          <cx:pt idx="696">29186.482360000002</cx:pt>
          <cx:pt idx="697">40273.645499999999</cx:pt>
          <cx:pt idx="698">10976.24575</cx:pt>
          <cx:pt idx="699">3500.6122999999998</cx:pt>
          <cx:pt idx="700">2020.5523000000001</cx:pt>
          <cx:pt idx="701">9541.6955500000004</cx:pt>
          <cx:pt idx="702">9504.3102999999992</cx:pt>
          <cx:pt idx="703">5385.3379000000004</cx:pt>
          <cx:pt idx="704">8930.9345499999999</cx:pt>
          <cx:pt idx="705">5375.0379999999996</cx:pt>
          <cx:pt idx="706">44400.4064</cx:pt>
          <cx:pt idx="707">10264.4421</cx:pt>
          <cx:pt idx="708">6113.2310500000003</cx:pt>
          <cx:pt idx="709">5469.0065999999997</cx:pt>
          <cx:pt idx="710">1727.54</cx:pt>
          <cx:pt idx="711">10107.220600000001</cx:pt>
          <cx:pt idx="712">8310.8391499999998</cx:pt>
          <cx:pt idx="713">1984.4532999999999</cx:pt>
          <cx:pt idx="714">2457.502</cx:pt>
          <cx:pt idx="715">12146.971</cx:pt>
          <cx:pt idx="716">9566.9909000000007</cx:pt>
          <cx:pt idx="717">13112.604799999999</cx:pt>
          <cx:pt idx="718">10848.1343</cx:pt>
          <cx:pt idx="719">12231.613600000001</cx:pt>
          <cx:pt idx="720">9875.6803999999993</cx:pt>
          <cx:pt idx="721">11264.540999999999</cx:pt>
          <cx:pt idx="722">12979.358</cx:pt>
          <cx:pt idx="723">1263.249</cx:pt>
          <cx:pt idx="724">10106.134249999999</cx:pt>
          <cx:pt idx="725">40932.429499999998</cx:pt>
          <cx:pt idx="726">6664.68595</cx:pt>
          <cx:pt idx="727">16657.71745</cx:pt>
          <cx:pt idx="728">2217.6012000000001</cx:pt>
          <cx:pt idx="729">6781.3541999999998</cx:pt>
          <cx:pt idx="730">19361.998800000001</cx:pt>
          <cx:pt idx="731">10065.413</cx:pt>
          <cx:pt idx="732">4234.9269999999997</cx:pt>
          <cx:pt idx="733">9447.2503500000003</cx:pt>
          <cx:pt idx="734">14007.222</cx:pt>
          <cx:pt idx="735">9583.8932999999997</cx:pt>
          <cx:pt idx="736">40419.019099999998</cx:pt>
          <cx:pt idx="737">3484.3310000000001</cx:pt>
          <cx:pt idx="738">36189.101699999999</cx:pt>
          <cx:pt idx="739">44585.455869999998</cx:pt>
          <cx:pt idx="740">8604.4836500000001</cx:pt>
          <cx:pt idx="741">18246.495500000001</cx:pt>
          <cx:pt idx="742">43254.417950000003</cx:pt>
          <cx:pt idx="743">3757.8447999999999</cx:pt>
          <cx:pt idx="744">8827.2098999999998</cx:pt>
          <cx:pt idx="745">9910.3598500000007</cx:pt>
          <cx:pt idx="746">11737.848840000001</cx:pt>
          <cx:pt idx="747">1627.2824499999999</cx:pt>
          <cx:pt idx="748">8556.9069999999992</cx:pt>
          <cx:pt idx="749">3062.5082499999999</cx:pt>
          <cx:pt idx="750">19539.242999999999</cx:pt>
          <cx:pt idx="751">1906.35825</cx:pt>
          <cx:pt idx="752">14210.53595</cx:pt>
          <cx:pt idx="753">11833.782300000001</cx:pt>
          <cx:pt idx="754">17128.426080000001</cx:pt>
          <cx:pt idx="755">5031.26955</cx:pt>
          <cx:pt idx="756">7985.8149999999996</cx:pt>
          <cx:pt idx="757">23065.420699999999</cx:pt>
          <cx:pt idx="758">5428.7277000000004</cx:pt>
          <cx:pt idx="759">36307.798300000002</cx:pt>
          <cx:pt idx="760">3925.7582000000002</cx:pt>
          <cx:pt idx="761">2416.9549999999999</cx:pt>
          <cx:pt idx="762">19040.876</cx:pt>
          <cx:pt idx="763">3070.8087</cx:pt>
          <cx:pt idx="764">9095.0682500000003</cx:pt>
          <cx:pt idx="765">11842.623750000001</cx:pt>
          <cx:pt idx="766">8062.7640000000001</cx:pt>
          <cx:pt idx="767">7050.6419999999998</cx:pt>
          <cx:pt idx="768">14319.031000000001</cx:pt>
          <cx:pt idx="769">6933.2422500000002</cx:pt>
          <cx:pt idx="770">27941.28758</cx:pt>
          <cx:pt idx="771">11150.780000000001</cx:pt>
          <cx:pt idx="772">12797.20962</cx:pt>
          <cx:pt idx="773">17748.5062</cx:pt>
          <cx:pt idx="774">7261.741</cx:pt>
          <cx:pt idx="775">10560.4917</cx:pt>
          <cx:pt idx="776">6986.6970000000001</cx:pt>
          <cx:pt idx="777">7448.4039499999999</cx:pt>
          <cx:pt idx="778">5934.3797999999997</cx:pt>
          <cx:pt idx="779">9869.8101999999999</cx:pt>
          <cx:pt idx="780">18259.216</cx:pt>
          <cx:pt idx="781">1146.7965999999999</cx:pt>
          <cx:pt idx="782">9386.1612999999998</cx:pt>
          <cx:pt idx="783">24520.263999999999</cx:pt>
          <cx:pt idx="784">4350.5144</cx:pt>
          <cx:pt idx="785">6414.1779999999999</cx:pt>
          <cx:pt idx="786">12741.167450000001</cx:pt>
          <cx:pt idx="787">1917.3184000000001</cx:pt>
          <cx:pt idx="788">5209.5788499999999</cx:pt>
          <cx:pt idx="789">13457.960800000001</cx:pt>
          <cx:pt idx="790">5662.2250000000004</cx:pt>
          <cx:pt idx="791">1252.4069999999999</cx:pt>
          <cx:pt idx="792">2731.9122000000002</cx:pt>
          <cx:pt idx="793">21195.817999999999</cx:pt>
          <cx:pt idx="794">7209.4917999999998</cx:pt>
          <cx:pt idx="795">18310.741999999998</cx:pt>
          <cx:pt idx="796">4266.1657999999998</cx:pt>
          <cx:pt idx="797">4719.52405</cx:pt>
          <cx:pt idx="798">11848.141</cx:pt>
          <cx:pt idx="799">17904.527050000001</cx:pt>
          <cx:pt idx="800">7046.7222000000002</cx:pt>
          <cx:pt idx="801">14313.846299999999</cx:pt>
          <cx:pt idx="802">2103.0799999999999</cx:pt>
          <cx:pt idx="803">38792.685599999997</cx:pt>
          <cx:pt idx="804">1815.8759</cx:pt>
          <cx:pt idx="805">7731.8578500000003</cx:pt>
          <cx:pt idx="806">28476.734990000001</cx:pt>
          <cx:pt idx="807">2136.8822500000001</cx:pt>
          <cx:pt idx="808">1131.5065999999999</cx:pt>
          <cx:pt idx="809">3309.7926000000002</cx:pt>
          <cx:pt idx="810">9414.9200000000001</cx:pt>
          <cx:pt idx="811">6360.9935999999998</cx:pt>
          <cx:pt idx="812">11013.7119</cx:pt>
          <cx:pt idx="813">4428.8878500000001</cx:pt>
          <cx:pt idx="814">5584.3056999999999</cx:pt>
          <cx:pt idx="815">1877.9294</cx:pt>
          <cx:pt idx="816">2842.7607499999999</cx:pt>
          <cx:pt idx="817">3597.596</cx:pt>
          <cx:pt idx="818">23401.30575</cx:pt>
          <cx:pt idx="819">55135.402090000003</cx:pt>
          <cx:pt idx="820">7445.9179999999997</cx:pt>
          <cx:pt idx="821">2680.9493000000002</cx:pt>
          <cx:pt idx="822">1621.8827000000001</cx:pt>
          <cx:pt idx="823">8219.2039000000004</cx:pt>
          <cx:pt idx="824">12523.604799999999</cx:pt>
          <cx:pt idx="825">16069.08475</cx:pt>
          <cx:pt idx="826">43813.866099999999</cx:pt>
          <cx:pt idx="827">20773.62775</cx:pt>
          <cx:pt idx="828">39597.407200000001</cx:pt>
          <cx:pt idx="829">6117.4944999999998</cx:pt>
          <cx:pt idx="830">13393.755999999999</cx:pt>
          <cx:pt idx="831">5266.3656000000001</cx:pt>
          <cx:pt idx="832">4719.7365499999996</cx:pt>
          <cx:pt idx="833">11743.9341</cx:pt>
          <cx:pt idx="834">5377.4578000000001</cx:pt>
          <cx:pt idx="835">7160.3302999999996</cx:pt>
          <cx:pt idx="836">4402.2330000000002</cx:pt>
          <cx:pt idx="837">11657.7189</cx:pt>
          <cx:pt idx="838">6402.2913500000004</cx:pt>
          <cx:pt idx="839">12622.1795</cx:pt>
          <cx:pt idx="840">1526.3119999999999</cx:pt>
          <cx:pt idx="841">12323.936</cx:pt>
          <cx:pt idx="842">36021.011200000001</cx:pt>
          <cx:pt idx="843">27533.912899999999</cx:pt>
          <cx:pt idx="844">10072.055050000001</cx:pt>
          <cx:pt idx="845">45008.955499999996</cx:pt>
          <cx:pt idx="846">9872.7009999999991</cx:pt>
          <cx:pt idx="847">2438.0551999999998</cx:pt>
          <cx:pt idx="848">2974.1260000000002</cx:pt>
          <cx:pt idx="849">10601.632250000001</cx:pt>
          <cx:pt idx="850">37270.1512</cx:pt>
          <cx:pt idx="851">14119.620000000001</cx:pt>
          <cx:pt idx="852">42111.664700000001</cx:pt>
          <cx:pt idx="853">11729.6795</cx:pt>
          <cx:pt idx="854">24106.912550000001</cx:pt>
          <cx:pt idx="855">1875.3440000000001</cx:pt>
          <cx:pt idx="856">40974.164900000003</cx:pt>
          <cx:pt idx="857">15817.985699999999</cx:pt>
          <cx:pt idx="858">18218.161390000001</cx:pt>
          <cx:pt idx="859">10965.446</cx:pt>
          <cx:pt idx="860">46113.510999999999</cx:pt>
          <cx:pt idx="861">7151.0919999999996</cx:pt>
          <cx:pt idx="862">12269.68865</cx:pt>
          <cx:pt idx="863">5458.0464499999998</cx:pt>
          <cx:pt idx="864">8782.4689999999991</cx:pt>
          <cx:pt idx="865">6600.3609999999999</cx:pt>
          <cx:pt idx="866">1141.4450999999999</cx:pt>
          <cx:pt idx="867">11576.129999999999</cx:pt>
          <cx:pt idx="868">13129.603450000001</cx:pt>
          <cx:pt idx="869">4391.652</cx:pt>
          <cx:pt idx="870">8457.8179999999993</cx:pt>
          <cx:pt idx="871">3392.3652000000002</cx:pt>
          <cx:pt idx="872">5966.8873999999996</cx:pt>
          <cx:pt idx="873">6849.0259999999998</cx:pt>
          <cx:pt idx="874">8891.1394999999993</cx:pt>
          <cx:pt idx="875">2690.1138000000001</cx:pt>
          <cx:pt idx="876">26140.3603</cx:pt>
          <cx:pt idx="877">6653.7885999999999</cx:pt>
          <cx:pt idx="878">6282.2349999999997</cx:pt>
          <cx:pt idx="879">6311.9520000000002</cx:pt>
          <cx:pt idx="880">3443.0639999999999</cx:pt>
          <cx:pt idx="881">2789.0574000000001</cx:pt>
          <cx:pt idx="882">2585.8506499999999</cx:pt>
          <cx:pt idx="883">46255.112500000003</cx:pt>
          <cx:pt idx="884">4877.9810500000003</cx:pt>
          <cx:pt idx="885">19719.6947</cx:pt>
          <cx:pt idx="886">27218.437249999999</cx:pt>
          <cx:pt idx="887">5272.1758</cx:pt>
          <cx:pt idx="888">1682.597</cx:pt>
          <cx:pt idx="889">11945.1327</cx:pt>
          <cx:pt idx="890">29330.98315</cx:pt>
          <cx:pt idx="891">7243.8136000000004</cx:pt>
          <cx:pt idx="892">10422.916649999999</cx:pt>
          <cx:pt idx="893">44202.653599999998</cx:pt>
          <cx:pt idx="894">13555.0049</cx:pt>
          <cx:pt idx="895">13063.883</cx:pt>
          <cx:pt idx="896">19798.054550000001</cx:pt>
          <cx:pt idx="897">2221.5644499999999</cx:pt>
          <cx:pt idx="898">1634.5734</cx:pt>
          <cx:pt idx="899">2117.3388500000001</cx:pt>
          <cx:pt idx="900">8688.8588500000005</cx:pt>
          <cx:pt idx="901">48673.558799999999</cx:pt>
          <cx:pt idx="902">4661.2863500000003</cx:pt>
          <cx:pt idx="903">8125.7844999999998</cx:pt>
          <cx:pt idx="904">12644.589</cx:pt>
          <cx:pt idx="905">4564.1914500000003</cx:pt>
          <cx:pt idx="906">4846.9201499999999</cx:pt>
          <cx:pt idx="907">7633.7205999999996</cx:pt>
          <cx:pt idx="908">15170.069</cx:pt>
          <cx:pt idx="909">17496.306</cx:pt>
          <cx:pt idx="910">2639.0428999999999</cx:pt>
          <cx:pt idx="911">33732.686699999998</cx:pt>
          <cx:pt idx="912">14382.709049999999</cx:pt>
          <cx:pt idx="913">7626.9930000000004</cx:pt>
          <cx:pt idx="914">5257.5079500000002</cx:pt>
          <cx:pt idx="915">2473.3341</cx:pt>
          <cx:pt idx="916">21774.32215</cx:pt>
          <cx:pt idx="917">35069.374519999998</cx:pt>
          <cx:pt idx="918">13041.921</cx:pt>
          <cx:pt idx="919">5245.2268999999997</cx:pt>
          <cx:pt idx="920">13451.121999999999</cx:pt>
          <cx:pt idx="921">13462.52</cx:pt>
          <cx:pt idx="922">5488.2619999999997</cx:pt>
          <cx:pt idx="923">4320.4108500000002</cx:pt>
          <cx:pt idx="924">6250.4350000000004</cx:pt>
          <cx:pt idx="925">25333.332839999999</cx:pt>
          <cx:pt idx="926">2913.569</cx:pt>
          <cx:pt idx="927">12032.325999999999</cx:pt>
          <cx:pt idx="928">13470.804400000001</cx:pt>
          <cx:pt idx="929">6289.7548999999999</cx:pt>
          <cx:pt idx="930">2927.0646999999999</cx:pt>
          <cx:pt idx="931">6238.2979999999998</cx:pt>
          <cx:pt idx="932">10096.969999999999</cx:pt>
          <cx:pt idx="933">7348.1419999999998</cx:pt>
          <cx:pt idx="934">4673.3922000000002</cx:pt>
          <cx:pt idx="935">12233.828</cx:pt>
          <cx:pt idx="936">32108.662820000001</cx:pt>
          <cx:pt idx="937">8965.7957499999993</cx:pt>
          <cx:pt idx="938">2304.0021999999999</cx:pt>
          <cx:pt idx="939">9487.6442000000006</cx:pt>
          <cx:pt idx="940">1121.8739</cx:pt>
          <cx:pt idx="941">9549.5650999999998</cx:pt>
          <cx:pt idx="942">2217.4691499999999</cx:pt>
          <cx:pt idx="943">1628.4709</cx:pt>
          <cx:pt idx="944">12982.8747</cx:pt>
          <cx:pt idx="945">11674.129999999999</cx:pt>
          <cx:pt idx="946">7160.0940000000001</cx:pt>
          <cx:pt idx="947">39047.285000000003</cx:pt>
          <cx:pt idx="948">6358.7764500000003</cx:pt>
          <cx:pt idx="949">19933.457999999999</cx:pt>
          <cx:pt idx="950">11534.872649999999</cx:pt>
          <cx:pt idx="951">47462.894</cx:pt>
          <cx:pt idx="952">4527.1829500000003</cx:pt>
          <cx:pt idx="953">38998.546000000002</cx:pt>
          <cx:pt idx="954">20009.63365</cx:pt>
          <cx:pt idx="955">3875.7341000000001</cx:pt>
          <cx:pt idx="956">41999.519999999997</cx:pt>
          <cx:pt idx="957">12609.88702</cx:pt>
          <cx:pt idx="958">41034.221400000002</cx:pt>
          <cx:pt idx="959">28468.919010000001</cx:pt>
          <cx:pt idx="960">2730.1078499999999</cx:pt>
          <cx:pt idx="961">3353.2840000000001</cx:pt>
          <cx:pt idx="962">14474.674999999999</cx:pt>
          <cx:pt idx="963">9500.5730500000009</cx:pt>
          <cx:pt idx="964">26467.09737</cx:pt>
          <cx:pt idx="965">4746.3440000000001</cx:pt>
          <cx:pt idx="966">23967.38305</cx:pt>
          <cx:pt idx="967">7518.0253499999999</cx:pt>
          <cx:pt idx="968">3279.8685500000001</cx:pt>
          <cx:pt idx="969">8596.8277999999991</cx:pt>
          <cx:pt idx="970">10702.642400000001</cx:pt>
          <cx:pt idx="971">4992.3764000000001</cx:pt>
          <cx:pt idx="972">2527.8186500000002</cx:pt>
          <cx:pt idx="973">1759.338</cx:pt>
          <cx:pt idx="974">2322.6217999999999</cx:pt>
          <cx:pt idx="975">16138.762049999999</cx:pt>
          <cx:pt idx="976">7804.1605</cx:pt>
          <cx:pt idx="977">2902.9065000000001</cx:pt>
          <cx:pt idx="978">9704.6680500000002</cx:pt>
          <cx:pt idx="979">4889.0367999999999</cx:pt>
          <cx:pt idx="980">25517.11363</cx:pt>
          <cx:pt idx="981">4500.33925</cx:pt>
          <cx:pt idx="982">19199.944</cx:pt>
          <cx:pt idx="983">16796.411940000002</cx:pt>
          <cx:pt idx="984">4915.0598499999996</cx:pt>
          <cx:pt idx="985">7624.6300000000001</cx:pt>
          <cx:pt idx="986">8410.0468500000006</cx:pt>
          <cx:pt idx="987">28340.188849999999</cx:pt>
          <cx:pt idx="988">4518.8262500000001</cx:pt>
          <cx:pt idx="989">14571.890799999999</cx:pt>
          <cx:pt idx="990">3378.9099999999999</cx:pt>
          <cx:pt idx="991">7144.86265</cx:pt>
          <cx:pt idx="992">10118.424000000001</cx:pt>
          <cx:pt idx="993">5484.4673000000003</cx:pt>
          <cx:pt idx="994">16420.494549999999</cx:pt>
          <cx:pt idx="995">7986.4752500000004</cx:pt>
          <cx:pt idx="996">7418.5219999999999</cx:pt>
          <cx:pt idx="997">13887.968500000001</cx:pt>
          <cx:pt idx="998">6551.7501000000002</cx:pt>
          <cx:pt idx="999">5267.8181500000001</cx:pt>
          <cx:pt idx="1000">17361.766100000001</cx:pt>
          <cx:pt idx="1001">34472.841</cx:pt>
          <cx:pt idx="1002">1972.95</cx:pt>
          <cx:pt idx="1003">21232.182260000001</cx:pt>
          <cx:pt idx="1004">8627.5411000000004</cx:pt>
          <cx:pt idx="1005">4433.3877000000002</cx:pt>
          <cx:pt idx="1006">4438.2633999999998</cx:pt>
          <cx:pt idx="1007">24915.220850000002</cx:pt>
          <cx:pt idx="1008">23241.47453</cx:pt>
          <cx:pt idx="1009">9957.7216000000008</cx:pt>
          <cx:pt idx="1010">8269.0439999999999</cx:pt>
          <cx:pt idx="1011">18767.737700000001</cx:pt>
          <cx:pt idx="1012">36580.282160000002</cx:pt>
          <cx:pt idx="1013">8765.2489999999998</cx:pt>
          <cx:pt idx="1014">5383.5360000000001</cx:pt>
          <cx:pt idx="1015">12124.992399999999</cx:pt>
          <cx:pt idx="1016">2709.24395</cx:pt>
          <cx:pt idx="1017">3987.9259999999999</cx:pt>
          <cx:pt idx="1018">12495.290849999999</cx:pt>
          <cx:pt idx="1019">26018.950519999999</cx:pt>
          <cx:pt idx="1020">8798.5930000000008</cx:pt>
          <cx:pt idx="1021">35595.589800000002</cx:pt>
          <cx:pt idx="1022">42211.138200000001</cx:pt>
          <cx:pt idx="1023">1711.0268000000001</cx:pt>
          <cx:pt idx="1024">8569.8618000000006</cx:pt>
          <cx:pt idx="1025">2020.1769999999999</cx:pt>
          <cx:pt idx="1026">16450.894700000001</cx:pt>
          <cx:pt idx="1027">21595.382290000001</cx:pt>
          <cx:pt idx="1028">9850.4320000000007</cx:pt>
          <cx:pt idx="1029">6877.9800999999998</cx:pt>
          <cx:pt idx="1030">21677.283449999999</cx:pt>
          <cx:pt idx="1031">44423.803</cx:pt>
          <cx:pt idx="1032">4137.5227000000004</cx:pt>
          <cx:pt idx="1033">13747.87235</cx:pt>
          <cx:pt idx="1034">12950.0712</cx:pt>
          <cx:pt idx="1035">12094.477999999999</cx:pt>
          <cx:pt idx="1036">37484.4493</cx:pt>
          <cx:pt idx="1037">39725.518049999999</cx:pt>
          <cx:pt idx="1038">2250.8352</cx:pt>
          <cx:pt idx="1039">22493.659640000002</cx:pt>
          <cx:pt idx="1040">20234.854749999999</cx:pt>
          <cx:pt idx="1041">1704.7001499999999</cx:pt>
          <cx:pt idx="1042">33475.817150000003</cx:pt>
          <cx:pt idx="1043">3161.4540000000002</cx:pt>
          <cx:pt idx="1044">11394.065549999999</cx:pt>
          <cx:pt idx="1045">21880.82</cx:pt>
          <cx:pt idx="1046">7325.0482000000002</cx:pt>
          <cx:pt idx="1047">44501.398200000003</cx:pt>
          <cx:pt idx="1048">3594.17085</cx:pt>
          <cx:pt idx="1049">39727.614000000001</cx:pt>
          <cx:pt idx="1050">8023.1354499999998</cx:pt>
          <cx:pt idx="1051">14394.5579</cx:pt>
          <cx:pt idx="1052">9288.0267000000003</cx:pt>
          <cx:pt idx="1053">25309.489000000001</cx:pt>
          <cx:pt idx="1054">3353.4703</cx:pt>
          <cx:pt idx="1055">10594.501550000001</cx:pt>
          <cx:pt idx="1056">8277.5229999999992</cx:pt>
          <cx:pt idx="1057">17929.303370000001</cx:pt>
          <cx:pt idx="1058">2480.9791</cx:pt>
          <cx:pt idx="1059">4462.7218000000003</cx:pt>
          <cx:pt idx="1060">1981.5818999999999</cx:pt>
          <cx:pt idx="1061">11554.223599999999</cx:pt>
          <cx:pt idx="1062">48970.247600000002</cx:pt>
          <cx:pt idx="1063">6548.1950500000003</cx:pt>
          <cx:pt idx="1064">5708.8670000000002</cx:pt>
          <cx:pt idx="1065">7045.4989999999998</cx:pt>
          <cx:pt idx="1066">8978.1851000000006</cx:pt>
          <cx:pt idx="1067">5757.41345</cx:pt>
          <cx:pt idx="1068">14349.8544</cx:pt>
          <cx:pt idx="1069">10928.849</cx:pt>
          <cx:pt idx="1070">39871.704299999998</cx:pt>
          <cx:pt idx="1071">13974.455550000001</cx:pt>
          <cx:pt idx="1072">1909.52745</cx:pt>
          <cx:pt idx="1073">12096.6512</cx:pt>
          <cx:pt idx="1074">13204.28565</cx:pt>
          <cx:pt idx="1075">4562.8420999999998</cx:pt>
          <cx:pt idx="1076">8551.3469999999998</cx:pt>
          <cx:pt idx="1077">2102.2647000000002</cx:pt>
          <cx:pt idx="1078">34672.147199999999</cx:pt>
          <cx:pt idx="1079">15161.5344</cx:pt>
          <cx:pt idx="1080">11884.048580000001</cx:pt>
          <cx:pt idx="1081">4454.40265</cx:pt>
          <cx:pt idx="1082">5855.9025000000001</cx:pt>
          <cx:pt idx="1083">4076.4969999999998</cx:pt>
          <cx:pt idx="1084">15019.760050000001</cx:pt>
          <cx:pt idx="1085">19023.259999999998</cx:pt>
          <cx:pt idx="1086">10796.35025</cx:pt>
          <cx:pt idx="1087">11353.2276</cx:pt>
          <cx:pt idx="1088">9748.9105999999992</cx:pt>
          <cx:pt idx="1089">10577.087</cx:pt>
          <cx:pt idx="1090">41676.081100000003</cx:pt>
          <cx:pt idx="1091">11286.538699999999</cx:pt>
          <cx:pt idx="1092">3591.48</cx:pt>
          <cx:pt idx="1093">33907.548000000003</cx:pt>
          <cx:pt idx="1094">11299.343000000001</cx:pt>
          <cx:pt idx="1095">4561.1885000000002</cx:pt>
          <cx:pt idx="1096">44641.197399999997</cx:pt>
          <cx:pt idx="1097">1674.6323</cx:pt>
          <cx:pt idx="1098">23045.566159999998</cx:pt>
          <cx:pt idx="1099">3227.1210999999998</cx:pt>
          <cx:pt idx="1100">16776.304049999999</cx:pt>
          <cx:pt idx="1101">11253.421</cx:pt>
          <cx:pt idx="1102">3471.4096</cx:pt>
          <cx:pt idx="1103">11363.2832</cx:pt>
          <cx:pt idx="1104">20420.604650000001</cx:pt>
          <cx:pt idx="1105">10338.9316</cx:pt>
          <cx:pt idx="1106">8988.1587500000005</cx:pt>
          <cx:pt idx="1107">10493.9458</cx:pt>
          <cx:pt idx="1108">2904.0880000000002</cx:pt>
          <cx:pt idx="1109">8605.3615000000009</cx:pt>
          <cx:pt idx="1110">11512.405000000001</cx:pt>
          <cx:pt idx="1111">41949.244100000004</cx:pt>
          <cx:pt idx="1112">24180.933499999999</cx:pt>
          <cx:pt idx="1113">5312.1698500000002</cx:pt>
          <cx:pt idx="1114">2396.0958999999998</cx:pt>
          <cx:pt idx="1115">10807.4863</cx:pt>
          <cx:pt idx="1116">9222.4025999999994</cx:pt>
          <cx:pt idx="1117">36124.573700000001</cx:pt>
          <cx:pt idx="1118">38282.749499999998</cx:pt>
          <cx:pt idx="1119">5693.4305000000004</cx:pt>
          <cx:pt idx="1120">34166.273000000001</cx:pt>
          <cx:pt idx="1121">8347.1643000000004</cx:pt>
          <cx:pt idx="1122">46661.4424</cx:pt>
          <cx:pt idx="1123">18903.491409999999</cx:pt>
          <cx:pt idx="1124">40904.199500000002</cx:pt>
          <cx:pt idx="1125">14254.608200000001</cx:pt>
          <cx:pt idx="1126">10214.636</cx:pt>
          <cx:pt idx="1127">5836.5204000000003</cx:pt>
          <cx:pt idx="1128">14358.364369999999</cx:pt>
          <cx:pt idx="1129">1728.8969999999999</cx:pt>
          <cx:pt idx="1130">8582.3022999999994</cx:pt>
          <cx:pt idx="1131">3693.4279999999999</cx:pt>
          <cx:pt idx="1132">20709.020339999999</cx:pt>
          <cx:pt idx="1133">9991.0376500000002</cx:pt>
          <cx:pt idx="1134">19673.335729999999</cx:pt>
          <cx:pt idx="1135">11085.586799999999</cx:pt>
          <cx:pt idx="1136">7623.518</cx:pt>
          <cx:pt idx="1137">3176.2876999999999</cx:pt>
          <cx:pt idx="1138">3704.3544999999999</cx:pt>
          <cx:pt idx="1139">36898.733079999998</cx:pt>
          <cx:pt idx="1140">9048.0272999999997</cx:pt>
          <cx:pt idx="1141">7954.5169999999998</cx:pt>
          <cx:pt idx="1142">27117.993780000001</cx:pt>
          <cx:pt idx="1143">6338.0756000000001</cx:pt>
          <cx:pt idx="1144">9630.3970000000008</cx:pt>
          <cx:pt idx="1145">11289.10925</cx:pt>
          <cx:pt idx="1146">52590.829389999999</cx:pt>
          <cx:pt idx="1147">2261.5688</cx:pt>
          <cx:pt idx="1148">10791.959999999999</cx:pt>
          <cx:pt idx="1149">5979.7309999999998</cx:pt>
          <cx:pt idx="1150">2203.7359499999998</cx:pt>
          <cx:pt idx="1151">12235.8392</cx:pt>
          <cx:pt idx="1152">40941.285400000001</cx:pt>
          <cx:pt idx="1153">5630.4578499999998</cx:pt>
          <cx:pt idx="1154">11015.1747</cx:pt>
          <cx:pt idx="1155">7228.2156500000001</cx:pt>
          <cx:pt idx="1156">39722.746200000001</cx:pt>
          <cx:pt idx="1157">14426.073850000001</cx:pt>
          <cx:pt idx="1158">2459.7201</cx:pt>
          <cx:pt idx="1159">3989.8409999999999</cx:pt>
          <cx:pt idx="1160">7727.2532000000001</cx:pt>
          <cx:pt idx="1161">5124.1886999999997</cx:pt>
          <cx:pt idx="1162">18963.171920000001</cx:pt>
          <cx:pt idx="1163">2200.8308499999998</cx:pt>
          <cx:pt idx="1164">7153.5538999999999</cx:pt>
          <cx:pt idx="1165">5227.9887500000004</cx:pt>
          <cx:pt idx="1166">10982.5013</cx:pt>
          <cx:pt idx="1167">4529.4769999999999</cx:pt>
          <cx:pt idx="1168">4670.6400000000003</cx:pt>
          <cx:pt idx="1169">6112.3529500000004</cx:pt>
          <cx:pt idx="1170">17178.682400000002</cx:pt>
          <cx:pt idx="1171">22478.599999999999</cx:pt>
          <cx:pt idx="1172">11093.6229</cx:pt>
          <cx:pt idx="1173">6457.8433999999997</cx:pt>
          <cx:pt idx="1174">4433.9159</cx:pt>
          <cx:pt idx="1175">2154.3609999999999</cx:pt>
          <cx:pt idx="1176">23887.662700000001</cx:pt>
          <cx:pt idx="1177">6496.8860000000004</cx:pt>
          <cx:pt idx="1178">2899.4893499999998</cx:pt>
          <cx:pt idx="1179">19350.368900000001</cx:pt>
          <cx:pt idx="1180">7650.7737500000003</cx:pt>
          <cx:pt idx="1181">2850.6837500000001</cx:pt>
          <cx:pt idx="1182">2632.9920000000002</cx:pt>
          <cx:pt idx="1183">9447.3824000000004</cx:pt>
          <cx:pt idx="1184">18328.238099999999</cx:pt>
          <cx:pt idx="1185">8603.8233999999993</cx:pt>
          <cx:pt idx="1186">37465.34375</cx:pt>
          <cx:pt idx="1187">13844.797200000001</cx:pt>
          <cx:pt idx="1188">21771.3423</cx:pt>
          <cx:pt idx="1189">13126.677449999999</cx:pt>
          <cx:pt idx="1190">5327.4002499999997</cx:pt>
          <cx:pt idx="1191">13725.47184</cx:pt>
          <cx:pt idx="1192">13019.161050000001</cx:pt>
          <cx:pt idx="1193">8671.1912499999999</cx:pt>
          <cx:pt idx="1194">4134.0824499999999</cx:pt>
          <cx:pt idx="1195">18838.703659999999</cx:pt>
          <cx:pt idx="1196">33307.550799999997</cx:pt>
          <cx:pt idx="1197">5699.8374999999996</cx:pt>
          <cx:pt idx="1198">6393.6034499999996</cx:pt>
          <cx:pt idx="1199">4934.7049999999999</cx:pt>
          <cx:pt idx="1200">6198.7518</cx:pt>
          <cx:pt idx="1201">8733.2292500000003</cx:pt>
          <cx:pt idx="1202">2055.3249000000001</cx:pt>
          <cx:pt idx="1203">9964.0599999999995</cx:pt>
          <cx:pt idx="1204">18223.4512</cx:pt>
          <cx:pt idx="1205">5116.5003999999999</cx:pt>
          <cx:pt idx="1206">36910.608030000003</cx:pt>
          <cx:pt idx="1207">38415.474000000002</cx:pt>
          <cx:pt idx="1208">20296.863450000001</cx:pt>
          <cx:pt idx="1209">12347.172</cx:pt>
          <cx:pt idx="1210">5373.3642499999996</cx:pt>
          <cx:pt idx="1211">23563.016179999999</cx:pt>
          <cx:pt idx="1212">1702.4553000000001</cx:pt>
          <cx:pt idx="1213">10806.839</cx:pt>
          <cx:pt idx="1214">3956.0714499999999</cx:pt>
          <cx:pt idx="1215">12890.057650000001</cx:pt>
          <cx:pt idx="1216">5415.6611999999996</cx:pt>
          <cx:pt idx="1217">4058.1161000000002</cx:pt>
          <cx:pt idx="1218">41661.601999999999</cx:pt>
          <cx:pt idx="1219">7537.1638999999996</cx:pt>
          <cx:pt idx="1220">4718.2035500000002</cx:pt>
          <cx:pt idx="1221">6593.5083000000004</cx:pt>
          <cx:pt idx="1222">8442.6669999999995</cx:pt>
          <cx:pt idx="1223">26125.674770000001</cx:pt>
          <cx:pt idx="1224">6858.4795999999997</cx:pt>
          <cx:pt idx="1225">4795.6567999999997</cx:pt>
          <cx:pt idx="1226">6640.5448500000002</cx:pt>
          <cx:pt idx="1227">7162.0122000000001</cx:pt>
          <cx:pt idx="1228">10594.225700000001</cx:pt>
          <cx:pt idx="1229">11938.255950000001</cx:pt>
          <cx:pt idx="1230">60021.398970000002</cx:pt>
          <cx:pt idx="1231">20167.336029999999</cx:pt>
          <cx:pt idx="1232">12479.70895</cx:pt>
          <cx:pt idx="1233">11345.519</cx:pt>
          <cx:pt idx="1234">8515.7587000000003</cx:pt>
          <cx:pt idx="1235">2699.56835</cx:pt>
          <cx:pt idx="1236">14449.8544</cx:pt>
          <cx:pt idx="1237">12224.350850000001</cx:pt>
          <cx:pt idx="1238">6985.50695</cx:pt>
          <cx:pt idx="1239">3238.4357</cx:pt>
          <cx:pt idx="1240">47269.853999999999</cx:pt>
          <cx:pt idx="1241">49577.662400000001</cx:pt>
          <cx:pt idx="1242">4296.2712000000001</cx:pt>
          <cx:pt idx="1243">3171.6149</cx:pt>
          <cx:pt idx="1244">1135.9407000000001</cx:pt>
          <cx:pt idx="1245">5615.3689999999997</cx:pt>
          <cx:pt idx="1246">9101.7980000000007</cx:pt>
          <cx:pt idx="1247">6059.1729999999998</cx:pt>
          <cx:pt idx="1248">1633.9618</cx:pt>
          <cx:pt idx="1249">37607.527699999999</cx:pt>
          <cx:pt idx="1250">18648.421699999999</cx:pt>
          <cx:pt idx="1251">1241.5650000000001</cx:pt>
          <cx:pt idx="1252">16232.847</cx:pt>
          <cx:pt idx="1253">15828.82173</cx:pt>
          <cx:pt idx="1254">4415.1588000000002</cx:pt>
          <cx:pt idx="1255">6474.0129999999999</cx:pt>
          <cx:pt idx="1256">11436.738149999999</cx:pt>
          <cx:pt idx="1257">11305.93455</cx:pt>
          <cx:pt idx="1258">30063.580549999999</cx:pt>
          <cx:pt idx="1259">10197.772199999999</cx:pt>
          <cx:pt idx="1260">4544.2348000000002</cx:pt>
          <cx:pt idx="1261">3277.1610000000001</cx:pt>
          <cx:pt idx="1262">6770.1925000000001</cx:pt>
          <cx:pt idx="1263">7337.7479999999996</cx:pt>
          <cx:pt idx="1264">10370.912549999999</cx:pt>
          <cx:pt idx="1265">26926.5144</cx:pt>
          <cx:pt idx="1266">10704.469999999999</cx:pt>
          <cx:pt idx="1267">34254.053350000002</cx:pt>
          <cx:pt idx="1268">1880.4870000000001</cx:pt>
          <cx:pt idx="1269">8615.2999999999993</cx:pt>
          <cx:pt idx="1270">3292.5298499999999</cx:pt>
          <cx:pt idx="1271">3021.80915</cx:pt>
          <cx:pt idx="1272">14478.33015</cx:pt>
          <cx:pt idx="1273">4747.0528999999997</cx:pt>
          <cx:pt idx="1274">17043.341400000001</cx:pt>
          <cx:pt idx="1275">10959.33</cx:pt>
          <cx:pt idx="1276">2741.9479999999999</cx:pt>
          <cx:pt idx="1277">4357.0436499999996</cx:pt>
          <cx:pt idx="1278">22462.043750000001</cx:pt>
          <cx:pt idx="1279">4189.1130999999996</cx:pt>
          <cx:pt idx="1280">8283.6807000000008</cx:pt>
          <cx:pt idx="1281">24535.698550000001</cx:pt>
          <cx:pt idx="1282">14283.4594</cx:pt>
          <cx:pt idx="1283">1720.3536999999999</cx:pt>
          <cx:pt idx="1284">47403.879999999997</cx:pt>
          <cx:pt idx="1285">8534.6718000000001</cx:pt>
          <cx:pt idx="1286">3732.6251000000002</cx:pt>
          <cx:pt idx="1287">5472.4489999999996</cx:pt>
          <cx:pt idx="1288">38344.565999999999</cx:pt>
          <cx:pt idx="1289">7147.4727999999996</cx:pt>
          <cx:pt idx="1290">7133.9025000000001</cx:pt>
          <cx:pt idx="1291">34828.654000000002</cx:pt>
          <cx:pt idx="1292">1515.3449000000001</cx:pt>
          <cx:pt idx="1293">9301.8935500000007</cx:pt>
          <cx:pt idx="1294">11931.125249999999</cx:pt>
          <cx:pt idx="1295">1964.78</cx:pt>
          <cx:pt idx="1296">1708.9257500000001</cx:pt>
          <cx:pt idx="1297">4340.4408999999996</cx:pt>
          <cx:pt idx="1298">5261.4694499999996</cx:pt>
          <cx:pt idx="1299">2710.8285500000002</cx:pt>
          <cx:pt idx="1300">62592.873090000001</cx:pt>
          <cx:pt idx="1301">46718.163249999998</cx:pt>
          <cx:pt idx="1302">3208.7869999999998</cx:pt>
          <cx:pt idx="1303">37829.724199999997</cx:pt>
          <cx:pt idx="1304">21259.377949999998</cx:pt>
          <cx:pt idx="1305">2464.6188000000002</cx:pt>
          <cx:pt idx="1306">16115.3045</cx:pt>
          <cx:pt idx="1307">21472.478800000001</cx:pt>
          <cx:pt idx="1308">33900.652999999998</cx:pt>
          <cx:pt idx="1309">6875.9610000000002</cx:pt>
          <cx:pt idx="1310">6940.90985</cx:pt>
          <cx:pt idx="1311">4571.4130500000001</cx:pt>
          <cx:pt idx="1312">4536.259</cx:pt>
          <cx:pt idx="1313">36397.576000000001</cx:pt>
          <cx:pt idx="1314">18765.87545</cx:pt>
          <cx:pt idx="1315">11272.331389999999</cx:pt>
          <cx:pt idx="1316">1731.6769999999999</cx:pt>
          <cx:pt idx="1317">1163.4627</cx:pt>
          <cx:pt idx="1318">19496.71917</cx:pt>
          <cx:pt idx="1319">7201.7008500000002</cx:pt>
          <cx:pt idx="1320">5425.0233500000004</cx:pt>
          <cx:pt idx="1321">28101.333050000001</cx:pt>
          <cx:pt idx="1322">12981.3457</cx:pt>
          <cx:pt idx="1323">43896.376300000004</cx:pt>
          <cx:pt idx="1324">4239.8926499999998</cx:pt>
          <cx:pt idx="1325">13143.336649999999</cx:pt>
          <cx:pt idx="1326">7050.0213000000003</cx:pt>
          <cx:pt idx="1327">9377.9046999999991</cx:pt>
          <cx:pt idx="1328">22395.74424</cx:pt>
          <cx:pt idx="1329">10325.206</cx:pt>
          <cx:pt idx="1330">12629.1656</cx:pt>
          <cx:pt idx="1331">10795.937330000001</cx:pt>
          <cx:pt idx="1332">11411.684999999999</cx:pt>
          <cx:pt idx="1333">10600.5483</cx:pt>
          <cx:pt idx="1334">2205.9807999999998</cx:pt>
          <cx:pt idx="1335">1629.8335</cx:pt>
          <cx:pt idx="1336">2007.9449999999999</cx:pt>
          <cx:pt idx="1337">29141.3603</cx:pt>
        </cx:lvl>
      </cx:numDim>
    </cx:data>
  </cx:chartData>
  <cx:chart>
    <cx:title pos="t" align="ctr" overlay="0">
      <cx:tx>
        <cx:txData>
          <cx:v>Box chart ( Sex,smoker,charges)</cx:v>
        </cx:txData>
      </cx:tx>
      <cx:spPr>
        <a:solidFill>
          <a:srgbClr val="FFFF00"/>
        </a:solidFill>
      </cx:spPr>
      <cx:txPr>
        <a:bodyPr spcFirstLastPara="1" vertOverflow="ellipsis" horzOverflow="overflow" wrap="square" lIns="0" tIns="0" rIns="0" bIns="0" anchor="ctr" anchorCtr="1"/>
        <a:lstStyle/>
        <a:p>
          <a:pPr algn="ctr" rtl="0">
            <a:defRPr/>
          </a:pPr>
          <a:r>
            <a:rPr lang="en-US" sz="1050" b="1" i="0" u="none" strike="noStrike" baseline="0">
              <a:solidFill>
                <a:sysClr val="windowText" lastClr="000000">
                  <a:lumMod val="75000"/>
                  <a:lumOff val="25000"/>
                </a:sysClr>
              </a:solidFill>
              <a:latin typeface="Calibri" panose="020F0502020204030204"/>
            </a:rPr>
            <a:t>Box chart ( Sex,smoker,charges)</a:t>
          </a:r>
        </a:p>
      </cx:txPr>
    </cx:title>
    <cx:plotArea>
      <cx:plotAreaRegion>
        <cx:series layoutId="boxWhisker" uniqueId="{94094F07-EB4C-4E03-AFF5-17A117540B42}">
          <cx:tx>
            <cx:txData>
              <cx:f>'Qtn.1.h) Pivot for remaining'!$C$5</cx:f>
              <cx:v>charges($)</cx:v>
            </cx:txData>
          </cx:tx>
          <cx:dataId val="0"/>
          <cx:layoutPr>
            <cx:visibility meanLine="0" meanMarker="1" nonoutliers="0" outliers="1"/>
            <cx:statistics quartileMethod="exclusive"/>
          </cx:layoutPr>
        </cx:series>
      </cx:plotAreaRegion>
      <cx:axis id="0">
        <cx:catScaling gapWidth="1.5"/>
        <cx:tickLabels/>
      </cx:axis>
      <cx:axis id="1">
        <cx:valScaling/>
        <cx:majorGridlines/>
        <cx:tickLabels/>
      </cx:axis>
    </cx:plotArea>
    <cx:legend pos="b"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40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40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77">
  <cs:axisTitle>
    <cs:lnRef idx="0"/>
    <cs:fillRef idx="0"/>
    <cs:effectRef idx="0"/>
    <cs:fontRef idx="minor">
      <a:schemeClr val="lt1">
        <a:lumMod val="85000"/>
      </a:schemeClr>
    </cs:fontRef>
    <cs:defRPr sz="900" kern="1200"/>
  </cs:axisTitle>
  <cs:categoryAxis>
    <cs:lnRef idx="0"/>
    <cs:fillRef idx="0"/>
    <cs:effectRef idx="0"/>
    <cs:fontRef idx="minor">
      <a:schemeClr val="lt1">
        <a:lumMod val="85000"/>
      </a:schemeClr>
    </cs:fontRef>
    <cs:spPr>
      <a:ln w="9575" cap="flat" cmpd="sng" algn="ctr">
        <a:solidFill>
          <a:schemeClr val="lt1">
            <a:lumMod val="75000"/>
          </a:schemeClr>
        </a:solidFill>
        <a:round/>
        <a:headEnd type="none" w="sm" len="sm"/>
        <a:tailEnd type="none" w="sm" len="sm"/>
      </a:ln>
    </cs:spPr>
    <cs:defRPr sz="900" b="1" kern="1200" cap="all" baseline="0"/>
  </cs:categoryAxis>
  <cs:chartArea>
    <cs:lnRef idx="0"/>
    <cs:fillRef idx="0"/>
    <cs:effectRef idx="0"/>
    <cs:fontRef idx="minor">
      <a:schemeClr val="dk1"/>
    </cs:fontRef>
    <cs:spPr>
      <a:solidFill>
        <a:schemeClr val="dk1">
          <a:lumMod val="75000"/>
          <a:lumOff val="25000"/>
        </a:schemeClr>
      </a:solidFill>
      <a:ln w="9525" cap="flat" cmpd="sng" algn="ctr">
        <a:solidFill>
          <a:schemeClr val="lt1">
            <a:lumMod val="75000"/>
          </a:schemeClr>
        </a:solidFill>
        <a:round/>
      </a:ln>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lt1">
        <a:lumMod val="85000"/>
      </a:schemeClr>
    </cs:fontRef>
    <cs:spPr>
      <a:solidFill>
        <a:schemeClr val="dk1">
          <a:lumMod val="65000"/>
          <a:lumOff val="35000"/>
        </a:schemeClr>
      </a:solidFill>
      <a:ln>
        <a:solidFill>
          <a:schemeClr val="lt1">
            <a:lumMod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
  <cs:dataPoint3D>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50000"/>
      </a:schemeClr>
    </cs:fontRef>
    <cs:spPr>
      <a:ln w="9525">
        <a:solidFill>
          <a:schemeClr val="lt1">
            <a:lumMod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cap="flat" cmpd="sng" algn="ctr">
        <a:solidFill>
          <a:schemeClr val="lt1">
            <a:alpha val="40000"/>
          </a:schemeClr>
        </a:solidFill>
        <a:round/>
      </a:ln>
    </cs:spPr>
  </cs:dropLine>
  <cs:errorBar>
    <cs:lnRef idx="0"/>
    <cs:fillRef idx="0"/>
    <cs:effectRef idx="0"/>
    <cs:fontRef idx="minor">
      <a:schemeClr val="dk1"/>
    </cs:fontRef>
    <cs:spPr>
      <a:ln w="9525" cap="flat" cmpd="sng" algn="ctr">
        <a:solidFill>
          <a:schemeClr val="lt1">
            <a:alpha val="4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65000"/>
                <a:alpha val="36000"/>
              </a:schemeClr>
            </a:gs>
          </a:gsLst>
          <a:lin ang="5400000" scaled="0"/>
        </a:gra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8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bg1">
        <a:lumMod val="85000"/>
      </a:schemeClr>
    </cs:fontRef>
    <cs:spPr>
      <a:ln w="19050" cap="flat" cmpd="sng" algn="ctr">
        <a:solidFill>
          <a:schemeClr val="bg1">
            <a:lumMod val="85000"/>
          </a:schemeClr>
        </a:solidFill>
        <a:round/>
        <a:headEnd type="none" w="sm" len="sm"/>
        <a:tailEnd type="none" w="sm" len="sm"/>
      </a:ln>
    </cs:spPr>
    <cs:defRPr sz="900" b="1"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ajor">
      <a:schemeClr val="lt1">
        <a:lumMod val="85000"/>
      </a:schemeClr>
    </cs:fontRef>
    <cs:defRPr sz="1800" b="1" kern="1200"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40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7F37995FE544F189DFF54A4D830AC5A"/>
        <w:category>
          <w:name w:val="General"/>
          <w:gallery w:val="placeholder"/>
        </w:category>
        <w:types>
          <w:type w:val="bbPlcHdr"/>
        </w:types>
        <w:behaviors>
          <w:behavior w:val="content"/>
        </w:behaviors>
        <w:guid w:val="{4B587365-BFDF-4EF8-A9E8-B2188659EC69}"/>
      </w:docPartPr>
      <w:docPartBody>
        <w:p w:rsidR="00436D81" w:rsidRDefault="00000000">
          <w:pPr>
            <w:pStyle w:val="C7F37995FE544F189DFF54A4D830AC5A"/>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759"/>
    <w:rsid w:val="00436D81"/>
    <w:rsid w:val="00DF1759"/>
    <w:rsid w:val="00E77C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F37995FE544F189DFF54A4D830AC5A">
    <w:name w:val="C7F37995FE544F189DFF54A4D830AC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Business report (graphic design).dotx</Template>
  <TotalTime>20</TotalTime>
  <Pages>1</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SHAKTHIBAMA.S</dc:creator>
  <cp:keywords/>
  <dc:description/>
  <cp:lastModifiedBy>Naveena Rajendiran</cp:lastModifiedBy>
  <cp:revision>6</cp:revision>
  <dcterms:created xsi:type="dcterms:W3CDTF">2023-01-06T18:28:00Z</dcterms:created>
  <dcterms:modified xsi:type="dcterms:W3CDTF">2023-01-07T04:00:00Z</dcterms:modified>
</cp:coreProperties>
</file>